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774" w:type="dxa"/>
        <w:tblInd w:w="-34" w:type="dxa"/>
        <w:tblBorders>
          <w:left w:val="none" w:sz="0" w:space="0" w:color="auto"/>
          <w:right w:val="none" w:sz="0" w:space="0" w:color="auto"/>
          <w:insideV w:val="none" w:sz="0" w:space="0" w:color="auto"/>
        </w:tblBorders>
        <w:tblLayout w:type="fixed"/>
        <w:tblCellMar>
          <w:top w:w="57" w:type="dxa"/>
          <w:bottom w:w="57" w:type="dxa"/>
          <w:right w:w="57" w:type="dxa"/>
        </w:tblCellMar>
        <w:tblLook w:val="04A0" w:firstRow="1" w:lastRow="0" w:firstColumn="1" w:lastColumn="0" w:noHBand="0" w:noVBand="1"/>
      </w:tblPr>
      <w:tblGrid>
        <w:gridCol w:w="1135"/>
        <w:gridCol w:w="567"/>
        <w:gridCol w:w="567"/>
        <w:gridCol w:w="850"/>
        <w:gridCol w:w="1134"/>
        <w:gridCol w:w="1134"/>
        <w:gridCol w:w="1559"/>
        <w:gridCol w:w="284"/>
        <w:gridCol w:w="1276"/>
        <w:gridCol w:w="283"/>
        <w:gridCol w:w="1985"/>
      </w:tblGrid>
      <w:sdt>
        <w:sdtPr>
          <w:rPr>
            <w:b w:val="0"/>
            <w:noProof w:val="0"/>
            <w:color w:val="F79646" w:themeColor="accent6"/>
            <w:sz w:val="20"/>
            <w:szCs w:val="20"/>
          </w:rPr>
          <w:id w:val="2008482888"/>
          <w:lock w:val="contentLocked"/>
          <w:placeholder>
            <w:docPart w:val="DefaultPlaceholder_1082065158"/>
          </w:placeholder>
          <w:group/>
        </w:sdtPr>
        <w:sdtEndPr>
          <w:rPr>
            <w:color w:val="auto"/>
          </w:rPr>
        </w:sdtEndPr>
        <w:sdtContent>
          <w:tr w:rsidR="003026CA" w:rsidRPr="00AD232D" w14:paraId="234AD4DE" w14:textId="77777777" w:rsidTr="00C45CB0">
            <w:trPr>
              <w:cantSplit/>
            </w:trPr>
            <w:tc>
              <w:tcPr>
                <w:tcW w:w="1135" w:type="dxa"/>
                <w:tcBorders>
                  <w:top w:val="nil"/>
                  <w:left w:val="nil"/>
                  <w:bottom w:val="nil"/>
                  <w:right w:val="nil"/>
                </w:tcBorders>
                <w:shd w:val="clear" w:color="auto" w:fill="auto"/>
                <w:vAlign w:val="bottom"/>
              </w:tcPr>
              <w:p w14:paraId="52825487" w14:textId="0544CF94" w:rsidR="003026CA" w:rsidRPr="003026CA" w:rsidRDefault="003026CA" w:rsidP="00C45CB0">
                <w:pPr>
                  <w:pStyle w:val="Heading2"/>
                </w:pPr>
                <w:r w:rsidRPr="003026CA">
                  <w:rPr>
                    <w:color w:val="F79646" w:themeColor="accent6"/>
                  </w:rPr>
                  <w:t>Task No.</w:t>
                </w:r>
              </w:p>
            </w:tc>
            <w:sdt>
              <w:sdtPr>
                <w:rPr>
                  <w:b w:val="0"/>
                  <w:color w:val="auto"/>
                  <w:sz w:val="20"/>
                  <w:szCs w:val="20"/>
                </w:rPr>
                <w:tag w:val="ATI1"/>
                <w:id w:val="1514643959"/>
                <w:lock w:val="sdtLocked"/>
                <w:placeholder>
                  <w:docPart w:val="7054FF36CE304B419656533BDAA75933"/>
                </w:placeholder>
              </w:sdtPr>
              <w:sdtEndPr/>
              <w:sdtContent>
                <w:tc>
                  <w:tcPr>
                    <w:tcW w:w="567" w:type="dxa"/>
                    <w:tcBorders>
                      <w:top w:val="nil"/>
                      <w:left w:val="nil"/>
                      <w:bottom w:val="nil"/>
                      <w:right w:val="nil"/>
                    </w:tcBorders>
                    <w:shd w:val="clear" w:color="auto" w:fill="auto"/>
                    <w:vAlign w:val="bottom"/>
                  </w:tcPr>
                  <w:p w14:paraId="0D739A66" w14:textId="49116482" w:rsidR="003026CA" w:rsidRPr="00A553DF" w:rsidRDefault="00432721" w:rsidP="00432721">
                    <w:pPr>
                      <w:pStyle w:val="Heading2"/>
                      <w:rPr>
                        <w:b w:val="0"/>
                        <w:sz w:val="20"/>
                        <w:szCs w:val="20"/>
                      </w:rPr>
                    </w:pPr>
                    <w:r>
                      <w:rPr>
                        <w:b w:val="0"/>
                        <w:color w:val="auto"/>
                        <w:sz w:val="20"/>
                        <w:szCs w:val="20"/>
                      </w:rPr>
                      <w:t>3</w:t>
                    </w:r>
                  </w:p>
                </w:tc>
              </w:sdtContent>
            </w:sdt>
            <w:tc>
              <w:tcPr>
                <w:tcW w:w="1417" w:type="dxa"/>
                <w:gridSpan w:val="2"/>
                <w:tcBorders>
                  <w:top w:val="nil"/>
                  <w:left w:val="nil"/>
                  <w:bottom w:val="nil"/>
                  <w:right w:val="nil"/>
                </w:tcBorders>
                <w:shd w:val="clear" w:color="auto" w:fill="auto"/>
                <w:vAlign w:val="bottom"/>
              </w:tcPr>
              <w:p w14:paraId="6CF1A35F" w14:textId="51C2BD55" w:rsidR="003026CA" w:rsidRPr="003026CA" w:rsidRDefault="003026CA" w:rsidP="00C45CB0">
                <w:pPr>
                  <w:pStyle w:val="Heading3"/>
                  <w:rPr>
                    <w:sz w:val="24"/>
                    <w:szCs w:val="24"/>
                  </w:rPr>
                </w:pPr>
                <w:r w:rsidRPr="003026CA">
                  <w:rPr>
                    <w:color w:val="F79646" w:themeColor="accent6"/>
                    <w:sz w:val="24"/>
                    <w:szCs w:val="24"/>
                  </w:rPr>
                  <w:t>Task Title</w:t>
                </w:r>
              </w:p>
            </w:tc>
            <w:sdt>
              <w:sdtPr>
                <w:tag w:val="ATI2"/>
                <w:id w:val="-1800295221"/>
                <w:lock w:val="sdtLocked"/>
                <w:placeholder>
                  <w:docPart w:val="BE920C2BB167491A9AC602FC0ECB648F"/>
                </w:placeholder>
                <w:dataBinding w:prefixMappings="xmlns:ns0='http://purl.org/dc/elements/1.1/' xmlns:ns1='http://schemas.openxmlformats.org/package/2006/metadata/core-properties' " w:xpath="/ns1:coreProperties[1]/ns0:subject[1]" w:storeItemID="{6C3C8BC8-F283-45AE-878A-BAB7291924A1}"/>
                <w:text w:multiLine="1"/>
              </w:sdtPr>
              <w:sdtEndPr/>
              <w:sdtContent>
                <w:tc>
                  <w:tcPr>
                    <w:tcW w:w="4111" w:type="dxa"/>
                    <w:gridSpan w:val="4"/>
                    <w:tcBorders>
                      <w:top w:val="nil"/>
                      <w:left w:val="nil"/>
                      <w:bottom w:val="nil"/>
                      <w:right w:val="nil"/>
                    </w:tcBorders>
                    <w:shd w:val="clear" w:color="auto" w:fill="auto"/>
                    <w:vAlign w:val="bottom"/>
                  </w:tcPr>
                  <w:p w14:paraId="0D1555AC" w14:textId="213C0D4B" w:rsidR="003026CA" w:rsidRPr="00A553DF" w:rsidRDefault="00EA0C38" w:rsidP="00432721">
                    <w:r>
                      <w:t>Assessment</w:t>
                    </w:r>
                    <w:r w:rsidR="00F75C4B">
                      <w:t xml:space="preserve"> Item </w:t>
                    </w:r>
                    <w:r w:rsidR="00432721">
                      <w:t>3</w:t>
                    </w:r>
                  </w:p>
                </w:tc>
              </w:sdtContent>
            </w:sdt>
            <w:tc>
              <w:tcPr>
                <w:tcW w:w="1276" w:type="dxa"/>
                <w:tcBorders>
                  <w:top w:val="nil"/>
                  <w:left w:val="nil"/>
                  <w:bottom w:val="nil"/>
                  <w:right w:val="nil"/>
                </w:tcBorders>
                <w:shd w:val="clear" w:color="auto" w:fill="auto"/>
                <w:vAlign w:val="bottom"/>
              </w:tcPr>
              <w:p w14:paraId="06845904" w14:textId="07CF938A" w:rsidR="003026CA" w:rsidRPr="003026CA" w:rsidRDefault="003026CA" w:rsidP="00C45CB0">
                <w:pPr>
                  <w:pStyle w:val="Heading3"/>
                  <w:rPr>
                    <w:sz w:val="24"/>
                    <w:szCs w:val="24"/>
                  </w:rPr>
                </w:pPr>
                <w:r w:rsidRPr="003026CA">
                  <w:rPr>
                    <w:color w:val="F79646" w:themeColor="accent6"/>
                    <w:sz w:val="24"/>
                    <w:szCs w:val="24"/>
                  </w:rPr>
                  <w:t>Due Date</w:t>
                </w:r>
              </w:p>
            </w:tc>
            <w:sdt>
              <w:sdtPr>
                <w:tag w:val="ATI3"/>
                <w:id w:val="2056277511"/>
                <w:lock w:val="sdtLocked"/>
                <w:placeholder>
                  <w:docPart w:val="21C3EAFF75D040B0BEC72BEB3FF37BAA"/>
                </w:placeholder>
              </w:sdtPr>
              <w:sdtEndPr/>
              <w:sdtContent>
                <w:tc>
                  <w:tcPr>
                    <w:tcW w:w="2268" w:type="dxa"/>
                    <w:gridSpan w:val="2"/>
                    <w:tcBorders>
                      <w:top w:val="nil"/>
                      <w:left w:val="nil"/>
                      <w:bottom w:val="nil"/>
                      <w:right w:val="nil"/>
                    </w:tcBorders>
                    <w:shd w:val="clear" w:color="auto" w:fill="auto"/>
                    <w:vAlign w:val="bottom"/>
                  </w:tcPr>
                  <w:p w14:paraId="1E57A467" w14:textId="116F7856" w:rsidR="003026CA" w:rsidRPr="00E137CE" w:rsidRDefault="00D51792" w:rsidP="00D51792">
                    <w:r>
                      <w:t>21/06/2019</w:t>
                    </w:r>
                  </w:p>
                </w:tc>
              </w:sdtContent>
            </w:sdt>
          </w:tr>
        </w:sdtContent>
      </w:sdt>
      <w:sdt>
        <w:sdtPr>
          <w:id w:val="-815949469"/>
          <w:lock w:val="contentLocked"/>
          <w:placeholder>
            <w:docPart w:val="DefaultPlaceholder_1082065158"/>
          </w:placeholder>
          <w:group/>
        </w:sdtPr>
        <w:sdtEndPr/>
        <w:sdtContent>
          <w:tr w:rsidR="00761B8C" w:rsidRPr="006E513E" w14:paraId="6F6F824D" w14:textId="77777777" w:rsidTr="00C45CB0">
            <w:tblPrEx>
              <w:tblBorders>
                <w:left w:val="single" w:sz="4" w:space="0" w:color="auto"/>
                <w:right w:val="single" w:sz="4" w:space="0" w:color="auto"/>
                <w:insideV w:val="single" w:sz="4" w:space="0" w:color="auto"/>
              </w:tblBorders>
            </w:tblPrEx>
            <w:trPr>
              <w:trHeight w:val="298"/>
              <w:tblHeader/>
            </w:trPr>
            <w:tc>
              <w:tcPr>
                <w:tcW w:w="10774" w:type="dxa"/>
                <w:gridSpan w:val="11"/>
                <w:tcBorders>
                  <w:top w:val="nil"/>
                  <w:left w:val="nil"/>
                  <w:bottom w:val="nil"/>
                  <w:right w:val="nil"/>
                </w:tcBorders>
                <w:shd w:val="clear" w:color="auto" w:fill="F79646" w:themeFill="accent6"/>
                <w:vAlign w:val="center"/>
              </w:tcPr>
              <w:p w14:paraId="43715FA8" w14:textId="3F602D1C" w:rsidR="00761B8C" w:rsidRPr="006E513E" w:rsidRDefault="003026CA" w:rsidP="00D13A3B">
                <w:pPr>
                  <w:pStyle w:val="Heading1"/>
                  <w:numPr>
                    <w:ilvl w:val="0"/>
                    <w:numId w:val="0"/>
                  </w:numPr>
                </w:pPr>
                <w:r>
                  <w:t xml:space="preserve">Unit / Module </w:t>
                </w:r>
                <w:r w:rsidR="00D13A3B">
                  <w:t>d</w:t>
                </w:r>
                <w:r w:rsidR="006C6B28">
                  <w:t>etails</w:t>
                </w:r>
              </w:p>
            </w:tc>
          </w:tr>
        </w:sdtContent>
      </w:sdt>
      <w:sdt>
        <w:sdtPr>
          <w:rPr>
            <w:b w:val="0"/>
            <w:noProof w:val="0"/>
            <w:color w:val="F79646" w:themeColor="accent6"/>
            <w:sz w:val="20"/>
            <w:szCs w:val="20"/>
          </w:rPr>
          <w:id w:val="-52620055"/>
          <w:lock w:val="contentLocked"/>
          <w:placeholder>
            <w:docPart w:val="DefaultPlaceholder_1082065158"/>
          </w:placeholder>
          <w:group/>
        </w:sdtPr>
        <w:sdtEndPr>
          <w:rPr>
            <w:color w:val="auto"/>
          </w:rPr>
        </w:sdtEndPr>
        <w:sdtContent>
          <w:tr w:rsidR="006C6B28" w:rsidRPr="00AD232D" w14:paraId="33221C66" w14:textId="77777777" w:rsidTr="003026CA">
            <w:trPr>
              <w:cantSplit/>
            </w:trPr>
            <w:tc>
              <w:tcPr>
                <w:tcW w:w="2269" w:type="dxa"/>
                <w:gridSpan w:val="3"/>
                <w:tcBorders>
                  <w:top w:val="nil"/>
                  <w:bottom w:val="single" w:sz="12" w:space="0" w:color="FBD4B4" w:themeColor="accent6" w:themeTint="66"/>
                  <w:right w:val="nil"/>
                </w:tcBorders>
                <w:shd w:val="clear" w:color="auto" w:fill="FFFFFF" w:themeFill="background1"/>
              </w:tcPr>
              <w:p w14:paraId="385D3489" w14:textId="6A23E759" w:rsidR="006C6B28" w:rsidRPr="00D13A3B" w:rsidRDefault="006C6B28" w:rsidP="00467A11">
                <w:pPr>
                  <w:pStyle w:val="Heading2"/>
                  <w:rPr>
                    <w:color w:val="F79646" w:themeColor="accent6"/>
                  </w:rPr>
                </w:pPr>
                <w:r w:rsidRPr="00D13A3B">
                  <w:rPr>
                    <w:color w:val="F79646" w:themeColor="accent6"/>
                  </w:rPr>
                  <w:t>Qualification</w:t>
                </w:r>
                <w:r w:rsidR="00063AF9" w:rsidRPr="00D13A3B">
                  <w:rPr>
                    <w:color w:val="F79646" w:themeColor="accent6"/>
                  </w:rPr>
                  <w:t>/Course</w:t>
                </w:r>
              </w:p>
            </w:tc>
            <w:tc>
              <w:tcPr>
                <w:tcW w:w="850" w:type="dxa"/>
                <w:tcBorders>
                  <w:top w:val="nil"/>
                  <w:left w:val="nil"/>
                  <w:bottom w:val="single" w:sz="12" w:space="0" w:color="FBD4B4" w:themeColor="accent6" w:themeTint="66"/>
                  <w:right w:val="nil"/>
                </w:tcBorders>
                <w:shd w:val="clear" w:color="auto" w:fill="F2F2F2" w:themeFill="background1" w:themeFillShade="F2"/>
              </w:tcPr>
              <w:p w14:paraId="6AB54F6C" w14:textId="77777777" w:rsidR="006C6B28" w:rsidRPr="00E137CE" w:rsidRDefault="006C6B28" w:rsidP="00467A11">
                <w:pPr>
                  <w:pStyle w:val="Heading3"/>
                </w:pPr>
                <w:r>
                  <w:t xml:space="preserve"> Code</w:t>
                </w:r>
              </w:p>
            </w:tc>
            <w:sdt>
              <w:sdtPr>
                <w:tag w:val="ATI4"/>
                <w:id w:val="1666512568"/>
                <w:lock w:val="sdtLocked"/>
                <w:placeholder>
                  <w:docPart w:val="792070D29EAE498AA7567B350365B2BE"/>
                </w:placeholder>
              </w:sdtPr>
              <w:sdtEndPr/>
              <w:sdtContent>
                <w:sdt>
                  <w:sdtPr>
                    <w:tag w:val="ATI4"/>
                    <w:id w:val="-1057081358"/>
                    <w:placeholder>
                      <w:docPart w:val="6F4F812D45874BB38BFAE10A0B99A30B"/>
                    </w:placeholder>
                  </w:sdtPr>
                  <w:sdtEndPr/>
                  <w:sdtContent>
                    <w:tc>
                      <w:tcPr>
                        <w:tcW w:w="1134" w:type="dxa"/>
                        <w:tcBorders>
                          <w:top w:val="nil"/>
                          <w:left w:val="nil"/>
                          <w:bottom w:val="single" w:sz="12" w:space="0" w:color="FBD4B4" w:themeColor="accent6" w:themeTint="66"/>
                          <w:right w:val="nil"/>
                        </w:tcBorders>
                        <w:shd w:val="clear" w:color="auto" w:fill="FFFFFF" w:themeFill="background1"/>
                      </w:tcPr>
                      <w:p w14:paraId="48B4D267" w14:textId="41F51664" w:rsidR="006C6B28" w:rsidRPr="00E137CE" w:rsidRDefault="003D0A21" w:rsidP="008E45CF">
                        <w:r w:rsidRPr="00D80EDB">
                          <w:t>ICT60515</w:t>
                        </w:r>
                      </w:p>
                    </w:tc>
                  </w:sdtContent>
                </w:sdt>
              </w:sdtContent>
            </w:sdt>
            <w:tc>
              <w:tcPr>
                <w:tcW w:w="1134" w:type="dxa"/>
                <w:tcBorders>
                  <w:top w:val="nil"/>
                  <w:left w:val="nil"/>
                  <w:bottom w:val="single" w:sz="12" w:space="0" w:color="FBD4B4" w:themeColor="accent6" w:themeTint="66"/>
                  <w:right w:val="nil"/>
                </w:tcBorders>
                <w:shd w:val="clear" w:color="auto" w:fill="F2F2F2" w:themeFill="background1" w:themeFillShade="F2"/>
              </w:tcPr>
              <w:p w14:paraId="5BF89009" w14:textId="77777777" w:rsidR="006C6B28" w:rsidRPr="00E137CE" w:rsidRDefault="006C6B28" w:rsidP="00467A11">
                <w:pPr>
                  <w:pStyle w:val="Heading3"/>
                </w:pPr>
                <w:r>
                  <w:t>Title</w:t>
                </w:r>
              </w:p>
            </w:tc>
            <w:sdt>
              <w:sdtPr>
                <w:tag w:val="ATI5"/>
                <w:id w:val="1059752634"/>
                <w:lock w:val="sdtLocked"/>
                <w:placeholder>
                  <w:docPart w:val="5AC37271A7234950A8216D59F04D4EA0"/>
                </w:placeholder>
              </w:sdtPr>
              <w:sdtEndPr/>
              <w:sdtContent>
                <w:sdt>
                  <w:sdtPr>
                    <w:alias w:val="Qualification title:"/>
                    <w:tag w:val="Qualification title:"/>
                    <w:id w:val="5486885"/>
                    <w:placeholder>
                      <w:docPart w:val="417356F010424FDE83CF801353A25478"/>
                    </w:placeholder>
                    <w:text/>
                  </w:sdtPr>
                  <w:sdtEndPr>
                    <w:rPr>
                      <w:noProof/>
                    </w:rPr>
                  </w:sdtEndPr>
                  <w:sdtContent>
                    <w:tc>
                      <w:tcPr>
                        <w:tcW w:w="5387" w:type="dxa"/>
                        <w:gridSpan w:val="5"/>
                        <w:tcBorders>
                          <w:top w:val="nil"/>
                          <w:left w:val="nil"/>
                          <w:bottom w:val="single" w:sz="12" w:space="0" w:color="FBD4B4" w:themeColor="accent6" w:themeTint="66"/>
                          <w:right w:val="nil"/>
                        </w:tcBorders>
                        <w:shd w:val="clear" w:color="auto" w:fill="FFFFFF" w:themeFill="background1"/>
                      </w:tcPr>
                      <w:p w14:paraId="69BA8235" w14:textId="614B1086" w:rsidR="006C6B28" w:rsidRPr="00E137CE" w:rsidRDefault="003D0A21" w:rsidP="008E45CF">
                        <w:r>
                          <w:rPr>
                            <w:noProof/>
                          </w:rPr>
                          <w:t>Advanced Diploma of Computer Systems Technology</w:t>
                        </w:r>
                      </w:p>
                    </w:tc>
                  </w:sdtContent>
                </w:sdt>
              </w:sdtContent>
            </w:sdt>
          </w:tr>
        </w:sdtContent>
      </w:sdt>
      <w:sdt>
        <w:sdtPr>
          <w:rPr>
            <w:b w:val="0"/>
            <w:noProof w:val="0"/>
            <w:color w:val="F79646" w:themeColor="accent6"/>
            <w:sz w:val="20"/>
            <w:szCs w:val="20"/>
          </w:rPr>
          <w:id w:val="833872452"/>
          <w:lock w:val="contentLocked"/>
          <w:placeholder>
            <w:docPart w:val="DefaultPlaceholder_1082065158"/>
          </w:placeholder>
          <w:group/>
        </w:sdtPr>
        <w:sdtEndPr>
          <w:rPr>
            <w:color w:val="auto"/>
          </w:rPr>
        </w:sdtEndPr>
        <w:sdtContent>
          <w:tr w:rsidR="009947AE" w:rsidRPr="00AD232D" w14:paraId="4938A84B" w14:textId="77777777" w:rsidTr="003026CA">
            <w:trPr>
              <w:cantSplit/>
            </w:trPr>
            <w:tc>
              <w:tcPr>
                <w:tcW w:w="2269" w:type="dxa"/>
                <w:gridSpan w:val="3"/>
                <w:tcBorders>
                  <w:top w:val="single" w:sz="12" w:space="0" w:color="FBD4B4" w:themeColor="accent6" w:themeTint="66"/>
                  <w:bottom w:val="nil"/>
                  <w:right w:val="nil"/>
                </w:tcBorders>
                <w:shd w:val="clear" w:color="auto" w:fill="FFFFFF" w:themeFill="background1"/>
              </w:tcPr>
              <w:p w14:paraId="7CBB5427" w14:textId="04BB19CE" w:rsidR="009947AE" w:rsidRPr="00D13A3B" w:rsidRDefault="009947AE" w:rsidP="00467A11">
                <w:pPr>
                  <w:pStyle w:val="Heading2"/>
                  <w:rPr>
                    <w:color w:val="F79646" w:themeColor="accent6"/>
                  </w:rPr>
                </w:pPr>
                <w:r w:rsidRPr="00D13A3B">
                  <w:rPr>
                    <w:color w:val="F79646" w:themeColor="accent6"/>
                  </w:rPr>
                  <w:t>Unit</w:t>
                </w:r>
                <w:r w:rsidR="00063AF9" w:rsidRPr="00D13A3B">
                  <w:rPr>
                    <w:color w:val="F79646" w:themeColor="accent6"/>
                  </w:rPr>
                  <w:t>/Module</w:t>
                </w:r>
              </w:p>
            </w:tc>
            <w:tc>
              <w:tcPr>
                <w:tcW w:w="850" w:type="dxa"/>
                <w:tcBorders>
                  <w:top w:val="single" w:sz="12" w:space="0" w:color="FBD4B4" w:themeColor="accent6" w:themeTint="66"/>
                  <w:left w:val="nil"/>
                  <w:bottom w:val="nil"/>
                  <w:right w:val="nil"/>
                </w:tcBorders>
                <w:shd w:val="clear" w:color="auto" w:fill="F2F2F2" w:themeFill="background1" w:themeFillShade="F2"/>
              </w:tcPr>
              <w:p w14:paraId="39985E65" w14:textId="77777777" w:rsidR="009947AE" w:rsidRPr="00E137CE" w:rsidRDefault="009947AE" w:rsidP="00467A11">
                <w:pPr>
                  <w:pStyle w:val="Heading3"/>
                </w:pPr>
                <w:r>
                  <w:t xml:space="preserve"> Code</w:t>
                </w:r>
              </w:p>
            </w:tc>
            <w:sdt>
              <w:sdtPr>
                <w:tag w:val="ATI6"/>
                <w:id w:val="1189489413"/>
                <w:lock w:val="sdtLocked"/>
                <w:placeholder>
                  <w:docPart w:val="B4E73F3AD5374343BC88C57475D092F1"/>
                </w:placeholder>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1134" w:type="dxa"/>
                    <w:tcBorders>
                      <w:top w:val="single" w:sz="12" w:space="0" w:color="FBD4B4" w:themeColor="accent6" w:themeTint="66"/>
                      <w:left w:val="nil"/>
                      <w:bottom w:val="nil"/>
                      <w:right w:val="nil"/>
                    </w:tcBorders>
                    <w:shd w:val="clear" w:color="auto" w:fill="FFFFFF" w:themeFill="background1"/>
                  </w:tcPr>
                  <w:p w14:paraId="256A16B2" w14:textId="07D328D9" w:rsidR="009947AE" w:rsidRPr="00E137CE" w:rsidRDefault="003D0A21" w:rsidP="00946B09">
                    <w:r>
                      <w:t>ICTICT502</w:t>
                    </w:r>
                  </w:p>
                </w:tc>
              </w:sdtContent>
            </w:sdt>
            <w:tc>
              <w:tcPr>
                <w:tcW w:w="1134" w:type="dxa"/>
                <w:tcBorders>
                  <w:top w:val="single" w:sz="12" w:space="0" w:color="FBD4B4" w:themeColor="accent6" w:themeTint="66"/>
                  <w:left w:val="nil"/>
                  <w:bottom w:val="nil"/>
                  <w:right w:val="nil"/>
                </w:tcBorders>
                <w:shd w:val="clear" w:color="auto" w:fill="F2F2F2" w:themeFill="background1" w:themeFillShade="F2"/>
              </w:tcPr>
              <w:p w14:paraId="71F56182" w14:textId="77777777" w:rsidR="009947AE" w:rsidRPr="00E137CE" w:rsidRDefault="009947AE" w:rsidP="00467A11">
                <w:pPr>
                  <w:pStyle w:val="Heading3"/>
                </w:pPr>
                <w:r>
                  <w:t>Title</w:t>
                </w:r>
              </w:p>
            </w:tc>
            <w:sdt>
              <w:sdtPr>
                <w:tag w:val="ATI7"/>
                <w:id w:val="2114701925"/>
                <w:lock w:val="sdtLocked"/>
                <w:placeholder>
                  <w:docPart w:val="2199DED1F1FF4693AB034E5B73FF0D39"/>
                </w:placeholder>
                <w:dataBinding w:prefixMappings="xmlns:ns0='http://purl.org/dc/elements/1.1/' xmlns:ns1='http://schemas.openxmlformats.org/package/2006/metadata/core-properties' " w:xpath="/ns1:coreProperties[1]/ns1:keywords[1]" w:storeItemID="{6C3C8BC8-F283-45AE-878A-BAB7291924A1}"/>
                <w:text w:multiLine="1"/>
              </w:sdtPr>
              <w:sdtEndPr/>
              <w:sdtContent>
                <w:tc>
                  <w:tcPr>
                    <w:tcW w:w="5387" w:type="dxa"/>
                    <w:gridSpan w:val="5"/>
                    <w:tcBorders>
                      <w:top w:val="single" w:sz="12" w:space="0" w:color="FBD4B4" w:themeColor="accent6" w:themeTint="66"/>
                      <w:left w:val="nil"/>
                      <w:bottom w:val="nil"/>
                      <w:right w:val="nil"/>
                    </w:tcBorders>
                    <w:shd w:val="clear" w:color="auto" w:fill="FFFFFF" w:themeFill="background1"/>
                  </w:tcPr>
                  <w:p w14:paraId="6DAAB6EE" w14:textId="7CE1B4AC" w:rsidR="009947AE" w:rsidRPr="00E137CE" w:rsidRDefault="003D0A21" w:rsidP="00946B09">
                    <w:r>
                      <w:t>Develop detailed component specifications from project specifications</w:t>
                    </w:r>
                  </w:p>
                </w:tc>
              </w:sdtContent>
            </w:sdt>
          </w:tr>
        </w:sdtContent>
      </w:sdt>
      <w:sdt>
        <w:sdtPr>
          <w:id w:val="-254974583"/>
          <w:lock w:val="contentLocked"/>
          <w:placeholder>
            <w:docPart w:val="DefaultPlaceholder_1082065158"/>
          </w:placeholder>
          <w:group/>
        </w:sdtPr>
        <w:sdtEndPr/>
        <w:sdtContent>
          <w:tr w:rsidR="003026CA" w:rsidRPr="006E513E" w14:paraId="671915B1" w14:textId="77777777" w:rsidTr="003026CA">
            <w:tblPrEx>
              <w:tblBorders>
                <w:left w:val="single" w:sz="4" w:space="0" w:color="auto"/>
                <w:right w:val="single" w:sz="4" w:space="0" w:color="auto"/>
                <w:insideV w:val="single" w:sz="4" w:space="0" w:color="auto"/>
              </w:tblBorders>
            </w:tblPrEx>
            <w:trPr>
              <w:trHeight w:val="298"/>
              <w:tblHeader/>
            </w:trPr>
            <w:tc>
              <w:tcPr>
                <w:tcW w:w="10774" w:type="dxa"/>
                <w:gridSpan w:val="11"/>
                <w:tcBorders>
                  <w:top w:val="nil"/>
                  <w:left w:val="nil"/>
                  <w:bottom w:val="nil"/>
                  <w:right w:val="nil"/>
                </w:tcBorders>
                <w:shd w:val="clear" w:color="auto" w:fill="F79646" w:themeFill="accent6"/>
                <w:vAlign w:val="center"/>
              </w:tcPr>
              <w:p w14:paraId="79A5C23A" w14:textId="38D9037C" w:rsidR="003026CA" w:rsidRPr="006E513E" w:rsidRDefault="003026CA" w:rsidP="00D13A3B">
                <w:pPr>
                  <w:pStyle w:val="Heading1"/>
                  <w:numPr>
                    <w:ilvl w:val="0"/>
                    <w:numId w:val="0"/>
                  </w:numPr>
                </w:pPr>
                <w:r>
                  <w:t xml:space="preserve">Assessment </w:t>
                </w:r>
                <w:r w:rsidR="00D13A3B">
                  <w:t>d</w:t>
                </w:r>
                <w:r>
                  <w:t>etails</w:t>
                </w:r>
              </w:p>
            </w:tc>
          </w:tr>
        </w:sdtContent>
      </w:sdt>
      <w:sdt>
        <w:sdtPr>
          <w:rPr>
            <w:b w:val="0"/>
            <w:noProof w:val="0"/>
            <w:color w:val="F79646" w:themeColor="accent6"/>
            <w:sz w:val="20"/>
            <w:szCs w:val="20"/>
          </w:rPr>
          <w:id w:val="-1765373804"/>
          <w:lock w:val="contentLocked"/>
          <w:placeholder>
            <w:docPart w:val="DefaultPlaceholder_1082065158"/>
          </w:placeholder>
          <w:group/>
        </w:sdtPr>
        <w:sdtEndPr>
          <w:rPr>
            <w:color w:val="auto"/>
          </w:rPr>
        </w:sdtEndPr>
        <w:sdtContent>
          <w:tr w:rsidR="00D13A3B" w:rsidRPr="00AD232D" w14:paraId="0A85199B" w14:textId="77777777" w:rsidTr="00611503">
            <w:trPr>
              <w:cantSplit/>
            </w:trPr>
            <w:tc>
              <w:tcPr>
                <w:tcW w:w="2269" w:type="dxa"/>
                <w:gridSpan w:val="3"/>
                <w:tcBorders>
                  <w:top w:val="nil"/>
                  <w:bottom w:val="nil"/>
                  <w:right w:val="nil"/>
                </w:tcBorders>
                <w:shd w:val="clear" w:color="auto" w:fill="FFFFFF" w:themeFill="background1"/>
              </w:tcPr>
              <w:p w14:paraId="6AC6BE13" w14:textId="3E0B1CFA" w:rsidR="00D13A3B" w:rsidRPr="00D13A3B" w:rsidRDefault="00D13A3B" w:rsidP="00774394">
                <w:pPr>
                  <w:pStyle w:val="Heading2"/>
                  <w:rPr>
                    <w:color w:val="F79646" w:themeColor="accent6"/>
                  </w:rPr>
                </w:pPr>
                <w:r w:rsidRPr="00D13A3B">
                  <w:rPr>
                    <w:color w:val="F79646" w:themeColor="accent6"/>
                  </w:rPr>
                  <w:t>Assessor</w:t>
                </w:r>
              </w:p>
            </w:tc>
            <w:tc>
              <w:tcPr>
                <w:tcW w:w="1984" w:type="dxa"/>
                <w:gridSpan w:val="2"/>
                <w:tcBorders>
                  <w:top w:val="nil"/>
                  <w:left w:val="nil"/>
                  <w:bottom w:val="single" w:sz="12" w:space="0" w:color="FBD4B4" w:themeColor="accent6" w:themeTint="66"/>
                  <w:right w:val="nil"/>
                </w:tcBorders>
                <w:shd w:val="clear" w:color="auto" w:fill="F2F2F2" w:themeFill="background1" w:themeFillShade="F2"/>
              </w:tcPr>
              <w:p w14:paraId="6576C747" w14:textId="60E23F14" w:rsidR="00D13A3B" w:rsidRDefault="00D13A3B" w:rsidP="00774394">
                <w:pPr>
                  <w:pStyle w:val="Heading3"/>
                </w:pPr>
                <w:r>
                  <w:t xml:space="preserve"> Assessor’s name</w:t>
                </w:r>
              </w:p>
            </w:tc>
            <w:sdt>
              <w:sdtPr>
                <w:tag w:val="ATI8"/>
                <w:id w:val="1199745678"/>
                <w:lock w:val="sdtLocked"/>
                <w:placeholder>
                  <w:docPart w:val="069E6B36C22F42CFBC10CBDDAFFBD66A"/>
                </w:placeholder>
              </w:sdtPr>
              <w:sdtEndPr/>
              <w:sdtContent>
                <w:tc>
                  <w:tcPr>
                    <w:tcW w:w="2693" w:type="dxa"/>
                    <w:gridSpan w:val="2"/>
                    <w:tcBorders>
                      <w:top w:val="nil"/>
                      <w:left w:val="nil"/>
                      <w:bottom w:val="single" w:sz="12" w:space="0" w:color="FBD4B4" w:themeColor="accent6" w:themeTint="66"/>
                      <w:right w:val="nil"/>
                    </w:tcBorders>
                    <w:shd w:val="clear" w:color="auto" w:fill="FFFFFF" w:themeFill="background1"/>
                  </w:tcPr>
                  <w:p w14:paraId="18C7C9AF" w14:textId="4F8D7D93" w:rsidR="00D13A3B" w:rsidRPr="00E137CE" w:rsidRDefault="00524623" w:rsidP="00524623">
                    <w:r>
                      <w:t>Vikram Behal</w:t>
                    </w:r>
                  </w:p>
                </w:tc>
              </w:sdtContent>
            </w:sdt>
            <w:tc>
              <w:tcPr>
                <w:tcW w:w="1843" w:type="dxa"/>
                <w:gridSpan w:val="3"/>
                <w:tcBorders>
                  <w:top w:val="nil"/>
                  <w:left w:val="nil"/>
                  <w:bottom w:val="single" w:sz="12" w:space="0" w:color="FBD4B4" w:themeColor="accent6" w:themeTint="66"/>
                  <w:right w:val="nil"/>
                </w:tcBorders>
                <w:shd w:val="clear" w:color="auto" w:fill="F2F2F2" w:themeFill="background1" w:themeFillShade="F2"/>
              </w:tcPr>
              <w:p w14:paraId="4390FEB7" w14:textId="629AD98D" w:rsidR="00D13A3B" w:rsidRDefault="00D13A3B" w:rsidP="00774394">
                <w:pPr>
                  <w:pStyle w:val="Heading3"/>
                </w:pPr>
                <w:r>
                  <w:t>Assessor’s phone</w:t>
                </w:r>
              </w:p>
            </w:tc>
            <w:sdt>
              <w:sdtPr>
                <w:tag w:val="ATI9"/>
                <w:id w:val="912583415"/>
                <w:lock w:val="sdtLocked"/>
                <w:placeholder>
                  <w:docPart w:val="3ABE19CFDB0A4474B3CCB59859F78DE0"/>
                </w:placeholder>
              </w:sdtPr>
              <w:sdtEndPr/>
              <w:sdtContent>
                <w:tc>
                  <w:tcPr>
                    <w:tcW w:w="1985" w:type="dxa"/>
                    <w:tcBorders>
                      <w:top w:val="nil"/>
                      <w:left w:val="nil"/>
                      <w:bottom w:val="single" w:sz="12" w:space="0" w:color="FBD4B4" w:themeColor="accent6" w:themeTint="66"/>
                      <w:right w:val="nil"/>
                    </w:tcBorders>
                    <w:shd w:val="clear" w:color="auto" w:fill="FFFFFF" w:themeFill="background1"/>
                  </w:tcPr>
                  <w:p w14:paraId="2C88788A" w14:textId="0053B340" w:rsidR="00D13A3B" w:rsidRPr="00E137CE" w:rsidRDefault="00C960E9" w:rsidP="00524623">
                    <w:r>
                      <w:t>03 92</w:t>
                    </w:r>
                    <w:r w:rsidR="00524623">
                      <w:t>54 6130</w:t>
                    </w:r>
                  </w:p>
                </w:tc>
              </w:sdtContent>
            </w:sdt>
          </w:tr>
        </w:sdtContent>
      </w:sdt>
      <w:sdt>
        <w:sdtPr>
          <w:rPr>
            <w:b w:val="0"/>
            <w:noProof w:val="0"/>
            <w:color w:val="F79646" w:themeColor="accent6"/>
            <w:sz w:val="20"/>
            <w:szCs w:val="20"/>
          </w:rPr>
          <w:id w:val="1159203123"/>
          <w:lock w:val="contentLocked"/>
          <w:placeholder>
            <w:docPart w:val="DefaultPlaceholder_1082065158"/>
          </w:placeholder>
          <w:group/>
        </w:sdtPr>
        <w:sdtEndPr>
          <w:rPr>
            <w:color w:val="auto"/>
          </w:rPr>
        </w:sdtEndPr>
        <w:sdtContent>
          <w:tr w:rsidR="00D13A3B" w:rsidRPr="00AD232D" w14:paraId="20679980" w14:textId="77777777" w:rsidTr="00611503">
            <w:trPr>
              <w:cantSplit/>
            </w:trPr>
            <w:tc>
              <w:tcPr>
                <w:tcW w:w="2269" w:type="dxa"/>
                <w:gridSpan w:val="3"/>
                <w:tcBorders>
                  <w:top w:val="nil"/>
                  <w:bottom w:val="single" w:sz="12" w:space="0" w:color="FBD4B4" w:themeColor="accent6" w:themeTint="66"/>
                  <w:right w:val="nil"/>
                </w:tcBorders>
                <w:shd w:val="clear" w:color="auto" w:fill="FFFFFF" w:themeFill="background1"/>
              </w:tcPr>
              <w:p w14:paraId="4EAD338D" w14:textId="08222FB3" w:rsidR="00D13A3B" w:rsidRPr="00D13A3B" w:rsidRDefault="00D13A3B" w:rsidP="00774394">
                <w:pPr>
                  <w:pStyle w:val="Heading2"/>
                  <w:rPr>
                    <w:color w:val="F79646" w:themeColor="accent6"/>
                  </w:rPr>
                </w:pPr>
              </w:p>
            </w:tc>
            <w:tc>
              <w:tcPr>
                <w:tcW w:w="1984" w:type="dxa"/>
                <w:gridSpan w:val="2"/>
                <w:tcBorders>
                  <w:top w:val="single" w:sz="12" w:space="0" w:color="FBD4B4" w:themeColor="accent6" w:themeTint="66"/>
                  <w:left w:val="nil"/>
                  <w:bottom w:val="single" w:sz="12" w:space="0" w:color="FBD4B4" w:themeColor="accent6" w:themeTint="66"/>
                  <w:right w:val="nil"/>
                </w:tcBorders>
                <w:shd w:val="clear" w:color="auto" w:fill="F2F2F2" w:themeFill="background1" w:themeFillShade="F2"/>
              </w:tcPr>
              <w:p w14:paraId="659F9684" w14:textId="6998D6A7" w:rsidR="00D13A3B" w:rsidRDefault="00D13A3B" w:rsidP="00774394">
                <w:pPr>
                  <w:pStyle w:val="Heading3"/>
                </w:pPr>
                <w:r>
                  <w:t>Assessor’s email</w:t>
                </w:r>
              </w:p>
            </w:tc>
            <w:sdt>
              <w:sdtPr>
                <w:tag w:val="ATI10"/>
                <w:id w:val="69703044"/>
                <w:lock w:val="sdtLocked"/>
                <w:placeholder>
                  <w:docPart w:val="D5D73A4E06A84874A95B47D9DF24BF4A"/>
                </w:placeholder>
              </w:sdtPr>
              <w:sdtEndPr/>
              <w:sdtContent>
                <w:tc>
                  <w:tcPr>
                    <w:tcW w:w="6521" w:type="dxa"/>
                    <w:gridSpan w:val="6"/>
                    <w:tcBorders>
                      <w:top w:val="single" w:sz="12" w:space="0" w:color="FBD4B4" w:themeColor="accent6" w:themeTint="66"/>
                      <w:left w:val="nil"/>
                      <w:bottom w:val="single" w:sz="12" w:space="0" w:color="FBD4B4" w:themeColor="accent6" w:themeTint="66"/>
                      <w:right w:val="nil"/>
                    </w:tcBorders>
                    <w:shd w:val="clear" w:color="auto" w:fill="FFFFFF" w:themeFill="background1"/>
                  </w:tcPr>
                  <w:p w14:paraId="6778CD44" w14:textId="23B83397" w:rsidR="00D13A3B" w:rsidRPr="00E137CE" w:rsidRDefault="00524623" w:rsidP="00524623">
                    <w:r>
                      <w:t>vbehal@kangan.edu.au</w:t>
                    </w:r>
                  </w:p>
                </w:tc>
              </w:sdtContent>
            </w:sdt>
          </w:tr>
        </w:sdtContent>
      </w:sdt>
      <w:sdt>
        <w:sdtPr>
          <w:rPr>
            <w:b w:val="0"/>
            <w:noProof w:val="0"/>
            <w:color w:val="F79646" w:themeColor="accent6"/>
            <w:sz w:val="20"/>
            <w:szCs w:val="20"/>
          </w:rPr>
          <w:id w:val="874962249"/>
          <w:lock w:val="contentLocked"/>
          <w:placeholder>
            <w:docPart w:val="DefaultPlaceholder_1082065158"/>
          </w:placeholder>
          <w:group/>
        </w:sdtPr>
        <w:sdtEndPr>
          <w:rPr>
            <w:color w:val="auto"/>
          </w:rPr>
        </w:sdtEndPr>
        <w:sdtContent>
          <w:tr w:rsidR="00D13A3B" w:rsidRPr="00AD232D" w14:paraId="4D08FF8F" w14:textId="77777777" w:rsidTr="00D13A3B">
            <w:trPr>
              <w:cantSplit/>
              <w:trHeight w:val="236"/>
            </w:trPr>
            <w:tc>
              <w:tcPr>
                <w:tcW w:w="2269" w:type="dxa"/>
                <w:gridSpan w:val="3"/>
                <w:tcBorders>
                  <w:top w:val="single" w:sz="12" w:space="0" w:color="FBD4B4" w:themeColor="accent6" w:themeTint="66"/>
                  <w:bottom w:val="single" w:sz="12" w:space="0" w:color="F2DBDB" w:themeColor="accent2" w:themeTint="33"/>
                  <w:right w:val="nil"/>
                </w:tcBorders>
                <w:shd w:val="clear" w:color="auto" w:fill="FFFFFF" w:themeFill="background1"/>
              </w:tcPr>
              <w:p w14:paraId="73494447" w14:textId="44C3795A" w:rsidR="00D13A3B" w:rsidRPr="00D13A3B" w:rsidRDefault="00D13A3B" w:rsidP="00BB5490">
                <w:pPr>
                  <w:pStyle w:val="Heading2"/>
                  <w:rPr>
                    <w:color w:val="F79646" w:themeColor="accent6"/>
                  </w:rPr>
                </w:pPr>
                <w:r w:rsidRPr="00D13A3B">
                  <w:rPr>
                    <w:color w:val="F79646" w:themeColor="accent6"/>
                  </w:rPr>
                  <w:t>Elements / Learning outcomes</w:t>
                </w:r>
              </w:p>
            </w:tc>
            <w:sdt>
              <w:sdtPr>
                <w:tag w:val="ATI11"/>
                <w:id w:val="-560638178"/>
                <w:lock w:val="sdtLocked"/>
                <w:placeholder>
                  <w:docPart w:val="CAF177A70CC1435995F39A5DA766F59D"/>
                </w:placeholder>
              </w:sdtPr>
              <w:sdtEndPr/>
              <w:sdtContent>
                <w:tc>
                  <w:tcPr>
                    <w:tcW w:w="8505" w:type="dxa"/>
                    <w:gridSpan w:val="8"/>
                    <w:tcBorders>
                      <w:top w:val="single" w:sz="12" w:space="0" w:color="FBD4B4" w:themeColor="accent6" w:themeTint="66"/>
                      <w:left w:val="nil"/>
                      <w:bottom w:val="single" w:sz="12" w:space="0" w:color="F2DBDB" w:themeColor="accent2" w:themeTint="33"/>
                      <w:right w:val="nil"/>
                    </w:tcBorders>
                    <w:shd w:val="clear" w:color="auto" w:fill="FFFFFF" w:themeFill="background1"/>
                  </w:tcPr>
                  <w:p w14:paraId="5CCD5A2B" w14:textId="0AADC727" w:rsidR="00D13A3B" w:rsidRPr="00063AF9" w:rsidRDefault="00D52243" w:rsidP="00D52243">
                    <w:r>
                      <w:rPr>
                        <w:noProof/>
                      </w:rPr>
                      <w:t>1,2,3,4</w:t>
                    </w:r>
                  </w:p>
                </w:tc>
              </w:sdtContent>
            </w:sdt>
          </w:tr>
        </w:sdtContent>
      </w:sdt>
      <w:sdt>
        <w:sdtPr>
          <w:rPr>
            <w:b w:val="0"/>
            <w:noProof w:val="0"/>
            <w:color w:val="F79646" w:themeColor="accent6"/>
            <w:sz w:val="20"/>
            <w:szCs w:val="20"/>
          </w:rPr>
          <w:id w:val="1479351097"/>
          <w:lock w:val="contentLocked"/>
          <w:placeholder>
            <w:docPart w:val="DefaultPlaceholder_1082065158"/>
          </w:placeholder>
          <w:group/>
        </w:sdtPr>
        <w:sdtEndPr>
          <w:rPr>
            <w:color w:val="auto"/>
          </w:rPr>
        </w:sdtEndPr>
        <w:sdtContent>
          <w:tr w:rsidR="00D13A3B" w:rsidRPr="00AD232D" w14:paraId="5B2F25A9" w14:textId="77777777" w:rsidTr="00D13A3B">
            <w:trPr>
              <w:cantSplit/>
            </w:trPr>
            <w:tc>
              <w:tcPr>
                <w:tcW w:w="2269" w:type="dxa"/>
                <w:gridSpan w:val="3"/>
                <w:tcBorders>
                  <w:top w:val="single" w:sz="12" w:space="0" w:color="FBD4B4" w:themeColor="accent6" w:themeTint="66"/>
                  <w:bottom w:val="nil"/>
                  <w:right w:val="nil"/>
                </w:tcBorders>
                <w:shd w:val="clear" w:color="auto" w:fill="FFFFFF" w:themeFill="background1"/>
              </w:tcPr>
              <w:p w14:paraId="5E7DDE63" w14:textId="15BA6DE8" w:rsidR="00D13A3B" w:rsidRPr="00D13A3B" w:rsidRDefault="00D13A3B" w:rsidP="00D13A3B">
                <w:pPr>
                  <w:pStyle w:val="Heading2"/>
                  <w:rPr>
                    <w:color w:val="F79646" w:themeColor="accent6"/>
                  </w:rPr>
                </w:pPr>
                <w:r w:rsidRPr="00D13A3B">
                  <w:rPr>
                    <w:color w:val="F79646" w:themeColor="accent6"/>
                  </w:rPr>
                  <w:t>Task overview</w:t>
                </w:r>
              </w:p>
              <w:p w14:paraId="37414EEA" w14:textId="1DC96731" w:rsidR="00D13A3B" w:rsidRPr="00D13A3B" w:rsidRDefault="00D13A3B" w:rsidP="00D13A3B">
                <w:pPr>
                  <w:pStyle w:val="Heading2"/>
                  <w:rPr>
                    <w:color w:val="F79646" w:themeColor="accent6"/>
                    <w:sz w:val="20"/>
                    <w:szCs w:val="20"/>
                  </w:rPr>
                </w:pPr>
                <w:r w:rsidRPr="00D13A3B">
                  <w:rPr>
                    <w:i/>
                    <w:color w:val="F79646" w:themeColor="accent6"/>
                    <w:sz w:val="20"/>
                    <w:szCs w:val="20"/>
                  </w:rPr>
                  <w:t>(see below for specific instructions and criteria)</w:t>
                </w:r>
              </w:p>
            </w:tc>
            <w:sdt>
              <w:sdtPr>
                <w:rPr>
                  <w:rFonts w:asciiTheme="minorHAnsi" w:eastAsiaTheme="minorHAnsi" w:hAnsiTheme="minorHAnsi"/>
                  <w:szCs w:val="20"/>
                </w:rPr>
                <w:tag w:val="ATI12"/>
                <w:id w:val="-1385638812"/>
                <w:lock w:val="sdtLocked"/>
                <w:placeholder>
                  <w:docPart w:val="6A5B135E59A244DD949CEFE801B897EB"/>
                </w:placeholder>
              </w:sdtPr>
              <w:sdtEndPr/>
              <w:sdtContent>
                <w:tc>
                  <w:tcPr>
                    <w:tcW w:w="8505" w:type="dxa"/>
                    <w:gridSpan w:val="8"/>
                    <w:tcBorders>
                      <w:top w:val="single" w:sz="12" w:space="0" w:color="FBD4B4" w:themeColor="accent6" w:themeTint="66"/>
                      <w:left w:val="nil"/>
                      <w:bottom w:val="nil"/>
                      <w:right w:val="nil"/>
                    </w:tcBorders>
                    <w:shd w:val="clear" w:color="auto" w:fill="auto"/>
                  </w:tcPr>
                  <w:p w14:paraId="73A800AE" w14:textId="47EC2C05" w:rsidR="00145488" w:rsidRDefault="00145488" w:rsidP="00524623">
                    <w:pPr>
                      <w:pStyle w:val="contenttext"/>
                      <w:rPr>
                        <w:rFonts w:asciiTheme="minorHAnsi" w:eastAsiaTheme="minorHAnsi" w:hAnsiTheme="minorHAnsi"/>
                        <w:szCs w:val="20"/>
                      </w:rPr>
                    </w:pPr>
                    <w:r w:rsidRPr="00145488">
                      <w:rPr>
                        <w:rFonts w:asciiTheme="minorHAnsi" w:eastAsiaTheme="minorHAnsi" w:hAnsiTheme="minorHAnsi"/>
                        <w:szCs w:val="20"/>
                      </w:rPr>
                      <w:t xml:space="preserve">This assessment item requires students to work in individually and accomplish their task professionally and in time. It is their responsibility to inform/contact teacher if they need any clarification to accomplish this task. This assessment item is </w:t>
                    </w:r>
                    <w:r w:rsidR="003D0A21">
                      <w:rPr>
                        <w:rFonts w:asciiTheme="minorHAnsi" w:eastAsiaTheme="minorHAnsi" w:hAnsiTheme="minorHAnsi"/>
                        <w:szCs w:val="20"/>
                      </w:rPr>
                      <w:t xml:space="preserve">open book </w:t>
                    </w:r>
                    <w:r w:rsidRPr="00145488">
                      <w:rPr>
                        <w:rFonts w:asciiTheme="minorHAnsi" w:eastAsiaTheme="minorHAnsi" w:hAnsiTheme="minorHAnsi"/>
                        <w:szCs w:val="20"/>
                      </w:rPr>
                      <w:t xml:space="preserve">and students are required to do it in class. Allocated time for this assessment item is </w:t>
                    </w:r>
                    <w:r w:rsidR="003D0A21">
                      <w:rPr>
                        <w:rFonts w:asciiTheme="minorHAnsi" w:eastAsiaTheme="minorHAnsi" w:hAnsiTheme="minorHAnsi"/>
                        <w:szCs w:val="20"/>
                      </w:rPr>
                      <w:t>two</w:t>
                    </w:r>
                    <w:r w:rsidRPr="00145488">
                      <w:rPr>
                        <w:rFonts w:asciiTheme="minorHAnsi" w:eastAsiaTheme="minorHAnsi" w:hAnsiTheme="minorHAnsi"/>
                        <w:szCs w:val="20"/>
                      </w:rPr>
                      <w:t xml:space="preserve"> hour.</w:t>
                    </w:r>
                  </w:p>
                  <w:p w14:paraId="17A18E8F" w14:textId="1DEAB1DE" w:rsidR="00432721" w:rsidRDefault="00524623" w:rsidP="00524623">
                    <w:pPr>
                      <w:pStyle w:val="contenttext"/>
                      <w:rPr>
                        <w:rFonts w:asciiTheme="minorHAnsi" w:hAnsiTheme="minorHAnsi"/>
                        <w:bCs/>
                      </w:rPr>
                    </w:pPr>
                    <w:r w:rsidRPr="00432721">
                      <w:rPr>
                        <w:rFonts w:asciiTheme="minorHAnsi" w:hAnsiTheme="minorHAnsi"/>
                        <w:bCs/>
                      </w:rPr>
                      <w:t>Students are required to</w:t>
                    </w:r>
                    <w:r w:rsidR="00D52243" w:rsidRPr="00432721">
                      <w:rPr>
                        <w:rFonts w:asciiTheme="minorHAnsi" w:hAnsiTheme="minorHAnsi"/>
                        <w:bCs/>
                      </w:rPr>
                      <w:t xml:space="preserve"> </w:t>
                    </w:r>
                    <w:r w:rsidR="00432721" w:rsidRPr="00432721">
                      <w:rPr>
                        <w:rFonts w:asciiTheme="minorHAnsi" w:hAnsiTheme="minorHAnsi"/>
                        <w:bCs/>
                      </w:rPr>
                      <w:t>answer all questions. To be comp</w:t>
                    </w:r>
                    <w:r w:rsidR="00D52243" w:rsidRPr="00432721">
                      <w:rPr>
                        <w:rFonts w:asciiTheme="minorHAnsi" w:hAnsiTheme="minorHAnsi"/>
                        <w:bCs/>
                      </w:rPr>
                      <w:t>e</w:t>
                    </w:r>
                    <w:r w:rsidR="00432721" w:rsidRPr="00432721">
                      <w:rPr>
                        <w:rFonts w:asciiTheme="minorHAnsi" w:hAnsiTheme="minorHAnsi"/>
                        <w:bCs/>
                      </w:rPr>
                      <w:t>tent in this unit they need to answer</w:t>
                    </w:r>
                    <w:r w:rsidR="003D0A21">
                      <w:rPr>
                        <w:rFonts w:asciiTheme="minorHAnsi" w:hAnsiTheme="minorHAnsi"/>
                        <w:bCs/>
                      </w:rPr>
                      <w:t xml:space="preserve"> all questions correctly</w:t>
                    </w:r>
                    <w:r w:rsidR="00432721" w:rsidRPr="00432721">
                      <w:rPr>
                        <w:rFonts w:asciiTheme="minorHAnsi" w:hAnsiTheme="minorHAnsi"/>
                        <w:bCs/>
                      </w:rPr>
                      <w:t>.</w:t>
                    </w:r>
                  </w:p>
                  <w:p w14:paraId="28EBABF9" w14:textId="77777777" w:rsidR="003D0A21" w:rsidRDefault="003D0A21" w:rsidP="003D0A21">
                    <w:pPr>
                      <w:pStyle w:val="ListParagraph"/>
                      <w:numPr>
                        <w:ilvl w:val="0"/>
                        <w:numId w:val="6"/>
                      </w:numPr>
                      <w:spacing w:after="60"/>
                      <w:ind w:left="1451" w:hanging="1448"/>
                      <w:contextualSpacing w:val="0"/>
                    </w:pPr>
                    <w:r>
                      <w:t xml:space="preserve">Explain why it is important to </w:t>
                    </w:r>
                    <w:r w:rsidRPr="0060436F">
                      <w:t>analyse client requirements</w:t>
                    </w:r>
                    <w:r w:rsidRPr="00D52243">
                      <w:t xml:space="preserve"> </w:t>
                    </w:r>
                    <w:r>
                      <w:t>before designing/developing systems.</w:t>
                    </w:r>
                  </w:p>
                  <w:p w14:paraId="74313E6E" w14:textId="77777777" w:rsidR="003D0A21" w:rsidRDefault="003D0A21" w:rsidP="003D0A21">
                    <w:pPr>
                      <w:pStyle w:val="ListParagraph"/>
                      <w:numPr>
                        <w:ilvl w:val="0"/>
                        <w:numId w:val="6"/>
                      </w:numPr>
                      <w:spacing w:after="60"/>
                      <w:ind w:left="1451" w:hanging="1448"/>
                      <w:contextualSpacing w:val="0"/>
                    </w:pPr>
                    <w:r>
                      <w:t>Explain why it is important to document all data base requirements</w:t>
                    </w:r>
                  </w:p>
                  <w:p w14:paraId="2034ED09" w14:textId="77777777" w:rsidR="003D0A21" w:rsidRDefault="003D0A21" w:rsidP="003D0A21">
                    <w:pPr>
                      <w:pStyle w:val="ListParagraph"/>
                      <w:numPr>
                        <w:ilvl w:val="0"/>
                        <w:numId w:val="6"/>
                      </w:numPr>
                      <w:spacing w:after="60"/>
                      <w:ind w:left="1451" w:hanging="1448"/>
                      <w:contextualSpacing w:val="0"/>
                    </w:pPr>
                    <w:r>
                      <w:t>Explain why it is important to normalise your data</w:t>
                    </w:r>
                  </w:p>
                  <w:p w14:paraId="29763B7A" w14:textId="77777777" w:rsidR="003D0A21" w:rsidRDefault="003D0A21" w:rsidP="003D0A21">
                    <w:pPr>
                      <w:pStyle w:val="ListParagraph"/>
                      <w:numPr>
                        <w:ilvl w:val="0"/>
                        <w:numId w:val="6"/>
                      </w:numPr>
                      <w:spacing w:after="60"/>
                      <w:ind w:left="1451" w:hanging="1448"/>
                      <w:contextualSpacing w:val="0"/>
                    </w:pPr>
                    <w:r>
                      <w:t>Explain how you will gather client requirements to design/develop system.</w:t>
                    </w:r>
                  </w:p>
                  <w:p w14:paraId="37D47C8E" w14:textId="77777777" w:rsidR="003D0A21" w:rsidRDefault="003D0A21" w:rsidP="003D0A21">
                    <w:pPr>
                      <w:pStyle w:val="ListParagraph"/>
                      <w:numPr>
                        <w:ilvl w:val="0"/>
                        <w:numId w:val="6"/>
                      </w:numPr>
                      <w:spacing w:after="60"/>
                      <w:ind w:left="1451" w:hanging="1448"/>
                      <w:contextualSpacing w:val="0"/>
                    </w:pPr>
                    <w:r>
                      <w:t>Explain why it is important to create database relationships before entering data</w:t>
                    </w:r>
                  </w:p>
                  <w:p w14:paraId="6DBB2721" w14:textId="77777777" w:rsidR="003D0A21" w:rsidRPr="00D52243" w:rsidRDefault="003D0A21" w:rsidP="003D0A21">
                    <w:pPr>
                      <w:pStyle w:val="ListParagraph"/>
                      <w:numPr>
                        <w:ilvl w:val="0"/>
                        <w:numId w:val="6"/>
                      </w:numPr>
                      <w:spacing w:after="60"/>
                      <w:ind w:left="1451" w:hanging="1448"/>
                      <w:contextualSpacing w:val="0"/>
                    </w:pPr>
                    <w:r>
                      <w:t>Explain why we should use technical diagrams while creating systems</w:t>
                    </w:r>
                  </w:p>
                  <w:p w14:paraId="3FD90B22" w14:textId="77777777" w:rsidR="003D0A21" w:rsidRPr="007D746E" w:rsidRDefault="003D0A21" w:rsidP="003D0A21">
                    <w:pPr>
                      <w:pStyle w:val="BodyText"/>
                      <w:keepNext/>
                      <w:keepLines/>
                      <w:numPr>
                        <w:ilvl w:val="0"/>
                        <w:numId w:val="6"/>
                      </w:numPr>
                      <w:spacing w:after="60"/>
                      <w:ind w:left="1451" w:hanging="1448"/>
                      <w:rPr>
                        <w:rFonts w:asciiTheme="minorHAnsi" w:hAnsiTheme="minorHAnsi"/>
                        <w:sz w:val="20"/>
                      </w:rPr>
                    </w:pPr>
                    <w:r>
                      <w:rPr>
                        <w:rFonts w:asciiTheme="minorHAnsi" w:eastAsiaTheme="minorHAnsi" w:hAnsiTheme="minorHAnsi" w:cstheme="minorBidi"/>
                        <w:sz w:val="20"/>
                      </w:rPr>
                      <w:t>Explain why it is important to have security plan for your database.</w:t>
                    </w:r>
                  </w:p>
                  <w:p w14:paraId="048CF1A5" w14:textId="77777777" w:rsidR="003D0A21" w:rsidRPr="007D746E" w:rsidRDefault="003D0A21" w:rsidP="003D0A21">
                    <w:pPr>
                      <w:pStyle w:val="ListBullet"/>
                      <w:keepNext/>
                      <w:keepLines/>
                      <w:numPr>
                        <w:ilvl w:val="0"/>
                        <w:numId w:val="6"/>
                      </w:numPr>
                      <w:spacing w:before="40" w:after="40"/>
                      <w:ind w:left="1451" w:hanging="1448"/>
                      <w:rPr>
                        <w:rFonts w:cstheme="minorBidi"/>
                      </w:rPr>
                    </w:pPr>
                    <w:r w:rsidRPr="007D746E">
                      <w:rPr>
                        <w:rFonts w:cstheme="minorBidi"/>
                      </w:rPr>
                      <w:t>Students are required to explain how they can gather requirements to develop/design any system</w:t>
                    </w:r>
                  </w:p>
                  <w:p w14:paraId="2E1EF5B3" w14:textId="77777777" w:rsidR="003D0A21" w:rsidRPr="007D746E" w:rsidRDefault="003D0A21" w:rsidP="003D0A21">
                    <w:pPr>
                      <w:pStyle w:val="ListBullet"/>
                      <w:keepNext/>
                      <w:keepLines/>
                      <w:numPr>
                        <w:ilvl w:val="0"/>
                        <w:numId w:val="6"/>
                      </w:numPr>
                      <w:spacing w:before="40" w:after="40"/>
                      <w:ind w:left="1451" w:hanging="1448"/>
                      <w:rPr>
                        <w:rFonts w:cstheme="minorBidi"/>
                      </w:rPr>
                    </w:pPr>
                    <w:r w:rsidRPr="007D746E">
                      <w:rPr>
                        <w:rFonts w:cstheme="minorBidi"/>
                      </w:rPr>
                      <w:t xml:space="preserve">Students are required to explain why it is important to use appropriate </w:t>
                    </w:r>
                    <w:r>
                      <w:rPr>
                        <w:rFonts w:cstheme="minorBidi"/>
                      </w:rPr>
                      <w:t xml:space="preserve"> tool to design/develop systems/projects</w:t>
                    </w:r>
                  </w:p>
                  <w:p w14:paraId="74C494B0" w14:textId="77777777" w:rsidR="003D0A21" w:rsidRPr="007D746E" w:rsidRDefault="003D0A21" w:rsidP="003D0A21">
                    <w:pPr>
                      <w:pStyle w:val="ListBullet"/>
                      <w:keepNext/>
                      <w:keepLines/>
                      <w:numPr>
                        <w:ilvl w:val="0"/>
                        <w:numId w:val="6"/>
                      </w:numPr>
                      <w:spacing w:before="40" w:after="40"/>
                      <w:ind w:left="1451" w:hanging="1448"/>
                      <w:rPr>
                        <w:rFonts w:cstheme="minorBidi"/>
                      </w:rPr>
                    </w:pPr>
                    <w:r w:rsidRPr="007D746E">
                      <w:rPr>
                        <w:rFonts w:cstheme="minorBidi"/>
                      </w:rPr>
                      <w:t>Students are required to explain why it is important to do cost-benefit analysis</w:t>
                    </w:r>
                  </w:p>
                  <w:p w14:paraId="5D1BD8B3" w14:textId="38567C0A" w:rsidR="002445CD" w:rsidRDefault="002445CD" w:rsidP="00946B09">
                    <w:pPr>
                      <w:pStyle w:val="Default"/>
                      <w:spacing w:before="120" w:after="120"/>
                      <w:jc w:val="both"/>
                      <w:rPr>
                        <w:rFonts w:asciiTheme="minorHAnsi" w:eastAsiaTheme="minorHAnsi" w:hAnsiTheme="minorHAnsi" w:cs="Arial"/>
                        <w:color w:val="auto"/>
                        <w:sz w:val="20"/>
                        <w:szCs w:val="20"/>
                        <w:lang w:eastAsia="en-US"/>
                      </w:rPr>
                    </w:pPr>
                  </w:p>
                  <w:p w14:paraId="10553787" w14:textId="77777777" w:rsidR="002445CD" w:rsidRDefault="002445CD" w:rsidP="00946B09">
                    <w:pPr>
                      <w:pStyle w:val="Default"/>
                      <w:spacing w:before="120" w:after="120"/>
                      <w:jc w:val="both"/>
                      <w:rPr>
                        <w:rFonts w:asciiTheme="minorHAnsi" w:eastAsiaTheme="minorHAnsi" w:hAnsiTheme="minorHAnsi" w:cs="Arial"/>
                        <w:color w:val="auto"/>
                        <w:sz w:val="20"/>
                        <w:szCs w:val="20"/>
                        <w:lang w:eastAsia="en-US"/>
                      </w:rPr>
                    </w:pPr>
                  </w:p>
                  <w:p w14:paraId="303FEA1F" w14:textId="77777777" w:rsidR="002445CD" w:rsidRDefault="002445CD" w:rsidP="00946B09">
                    <w:pPr>
                      <w:pStyle w:val="Default"/>
                      <w:spacing w:before="120" w:after="120"/>
                      <w:jc w:val="both"/>
                      <w:rPr>
                        <w:rFonts w:asciiTheme="minorHAnsi" w:eastAsiaTheme="minorHAnsi" w:hAnsiTheme="minorHAnsi" w:cs="Arial"/>
                        <w:color w:val="auto"/>
                        <w:sz w:val="20"/>
                        <w:szCs w:val="20"/>
                        <w:lang w:eastAsia="en-US"/>
                      </w:rPr>
                    </w:pPr>
                  </w:p>
                  <w:p w14:paraId="1F0563F5" w14:textId="10FBE708" w:rsidR="002445CD" w:rsidRDefault="00D51792" w:rsidP="00946B09">
                    <w:pPr>
                      <w:pStyle w:val="Default"/>
                      <w:spacing w:before="120" w:after="120"/>
                      <w:jc w:val="both"/>
                      <w:rPr>
                        <w:rFonts w:asciiTheme="minorHAnsi" w:eastAsiaTheme="minorHAnsi" w:hAnsiTheme="minorHAnsi" w:cs="Arial"/>
                        <w:color w:val="auto"/>
                        <w:sz w:val="20"/>
                        <w:szCs w:val="20"/>
                        <w:lang w:eastAsia="en-US"/>
                      </w:rPr>
                    </w:pPr>
                    <w:r>
                      <w:rPr>
                        <w:rFonts w:cstheme="minorHAnsi"/>
                        <w:b/>
                        <w:lang w:val="en-US"/>
                      </w:rPr>
                      <w:t xml:space="preserve">Explain above </w:t>
                    </w:r>
                    <w:r w:rsidRPr="00F5679F">
                      <w:rPr>
                        <w:rFonts w:cstheme="minorHAnsi"/>
                        <w:b/>
                        <w:lang w:val="en-US"/>
                      </w:rPr>
                      <w:t>at the end of this document</w:t>
                    </w:r>
                    <w:r>
                      <w:rPr>
                        <w:rFonts w:cstheme="minorHAnsi"/>
                        <w:b/>
                        <w:lang w:val="en-US"/>
                      </w:rPr>
                      <w:t xml:space="preserve"> under “</w:t>
                    </w:r>
                    <w:r w:rsidRPr="00A46626">
                      <w:rPr>
                        <w:rFonts w:cstheme="minorHAnsi"/>
                        <w:b/>
                        <w:lang w:val="en-US"/>
                      </w:rPr>
                      <w:t>Task Instructions and Student Work</w:t>
                    </w:r>
                    <w:r>
                      <w:rPr>
                        <w:rFonts w:cstheme="minorHAnsi"/>
                        <w:b/>
                        <w:lang w:val="en-US"/>
                      </w:rPr>
                      <w:t xml:space="preserve">” </w:t>
                    </w:r>
                    <w:r w:rsidRPr="00F5679F">
                      <w:rPr>
                        <w:rFonts w:cstheme="minorHAnsi"/>
                        <w:b/>
                        <w:lang w:val="en-US"/>
                      </w:rPr>
                      <w:t>.</w:t>
                    </w:r>
                  </w:p>
                  <w:p w14:paraId="2CD8666D" w14:textId="77777777" w:rsidR="002445CD" w:rsidRPr="00946B09" w:rsidRDefault="002445CD" w:rsidP="00946B09">
                    <w:pPr>
                      <w:pStyle w:val="Default"/>
                      <w:spacing w:before="120" w:after="120"/>
                      <w:jc w:val="both"/>
                      <w:rPr>
                        <w:rFonts w:asciiTheme="minorHAnsi" w:eastAsiaTheme="minorHAnsi" w:hAnsiTheme="minorHAnsi" w:cs="Arial"/>
                        <w:color w:val="auto"/>
                        <w:sz w:val="20"/>
                        <w:szCs w:val="20"/>
                        <w:lang w:eastAsia="en-US"/>
                      </w:rPr>
                    </w:pPr>
                  </w:p>
                  <w:p w14:paraId="2BB85F5C" w14:textId="3317D683" w:rsidR="00D13A3B" w:rsidRPr="00E137CE" w:rsidRDefault="00D13A3B" w:rsidP="00774394"/>
                </w:tc>
              </w:sdtContent>
            </w:sdt>
          </w:tr>
        </w:sdtContent>
      </w:sdt>
      <w:sdt>
        <w:sdtPr>
          <w:rPr>
            <w:b w:val="0"/>
            <w:noProof w:val="0"/>
            <w:color w:val="F79646" w:themeColor="accent6"/>
            <w:sz w:val="20"/>
            <w:szCs w:val="20"/>
          </w:rPr>
          <w:id w:val="-234098077"/>
          <w:lock w:val="contentLocked"/>
          <w:placeholder>
            <w:docPart w:val="DefaultPlaceholder_1082065158"/>
          </w:placeholder>
          <w:group/>
        </w:sdtPr>
        <w:sdtEndPr>
          <w:rPr>
            <w:color w:val="auto"/>
          </w:rPr>
        </w:sdtEndPr>
        <w:sdtContent>
          <w:tr w:rsidR="00D13A3B" w:rsidRPr="00AD232D" w14:paraId="6446FC92" w14:textId="77777777" w:rsidTr="00BB5490">
            <w:trPr>
              <w:cantSplit/>
              <w:trHeight w:val="236"/>
            </w:trPr>
            <w:tc>
              <w:tcPr>
                <w:tcW w:w="2269" w:type="dxa"/>
                <w:gridSpan w:val="3"/>
                <w:tcBorders>
                  <w:top w:val="single" w:sz="12" w:space="0" w:color="FBD4B4" w:themeColor="accent6" w:themeTint="66"/>
                  <w:bottom w:val="single" w:sz="12" w:space="0" w:color="F2DBDB" w:themeColor="accent2" w:themeTint="33"/>
                  <w:right w:val="nil"/>
                </w:tcBorders>
                <w:shd w:val="clear" w:color="auto" w:fill="FFFFFF" w:themeFill="background1"/>
              </w:tcPr>
              <w:p w14:paraId="04BEB170" w14:textId="2BE6C37D" w:rsidR="00D13A3B" w:rsidRPr="00D13A3B" w:rsidRDefault="00D13A3B" w:rsidP="00BB5490">
                <w:pPr>
                  <w:pStyle w:val="Heading2"/>
                  <w:rPr>
                    <w:color w:val="F79646" w:themeColor="accent6"/>
                  </w:rPr>
                </w:pPr>
                <w:r>
                  <w:rPr>
                    <w:color w:val="F79646" w:themeColor="accent6"/>
                  </w:rPr>
                  <w:t>Assessment conditions</w:t>
                </w:r>
              </w:p>
            </w:tc>
            <w:sdt>
              <w:sdtPr>
                <w:tag w:val="ATI13"/>
                <w:id w:val="-211735144"/>
                <w:lock w:val="sdtLocked"/>
                <w:placeholder>
                  <w:docPart w:val="FD3C3A0154084201A334CB997112D06A"/>
                </w:placeholder>
              </w:sdtPr>
              <w:sdtEndPr/>
              <w:sdtContent>
                <w:tc>
                  <w:tcPr>
                    <w:tcW w:w="8505" w:type="dxa"/>
                    <w:gridSpan w:val="8"/>
                    <w:tcBorders>
                      <w:top w:val="single" w:sz="12" w:space="0" w:color="FBD4B4" w:themeColor="accent6" w:themeTint="66"/>
                      <w:left w:val="nil"/>
                      <w:bottom w:val="single" w:sz="12" w:space="0" w:color="F2DBDB" w:themeColor="accent2" w:themeTint="33"/>
                      <w:right w:val="nil"/>
                    </w:tcBorders>
                    <w:shd w:val="clear" w:color="auto" w:fill="FFFFFF" w:themeFill="background1"/>
                  </w:tcPr>
                  <w:p w14:paraId="3CD97AA3" w14:textId="77777777" w:rsidR="00012C14" w:rsidRDefault="00012C14" w:rsidP="003D0A21">
                    <w:pPr>
                      <w:pStyle w:val="ListParagraph"/>
                      <w:numPr>
                        <w:ilvl w:val="0"/>
                        <w:numId w:val="5"/>
                      </w:numPr>
                    </w:pPr>
                    <w:r>
                      <w:t xml:space="preserve">This information is to be handed to each student to outline the assessment requirements. </w:t>
                    </w:r>
                  </w:p>
                  <w:p w14:paraId="76EB46CF" w14:textId="6A4D824E" w:rsidR="00012C14" w:rsidRDefault="00012C14" w:rsidP="003D0A21">
                    <w:pPr>
                      <w:pStyle w:val="ListParagraph"/>
                      <w:numPr>
                        <w:ilvl w:val="0"/>
                        <w:numId w:val="5"/>
                      </w:numPr>
                    </w:pPr>
                    <w:r>
                      <w:t xml:space="preserve">This is </w:t>
                    </w:r>
                    <w:r w:rsidR="004071A6">
                      <w:t>close</w:t>
                    </w:r>
                    <w:r>
                      <w:t xml:space="preserve"> book assessment </w:t>
                    </w:r>
                    <w:r w:rsidR="00B1314F">
                      <w:t>and student can use all resources</w:t>
                    </w:r>
                    <w:r>
                      <w:t>.</w:t>
                    </w:r>
                  </w:p>
                  <w:p w14:paraId="4C7F52AA" w14:textId="7EBC86CF" w:rsidR="00D52243" w:rsidRDefault="00D52243" w:rsidP="003D0A21">
                    <w:pPr>
                      <w:pStyle w:val="ListParagraph"/>
                      <w:numPr>
                        <w:ilvl w:val="0"/>
                        <w:numId w:val="5"/>
                      </w:numPr>
                    </w:pPr>
                    <w:r>
                      <w:t>Students are required to submit their assessment item as a report</w:t>
                    </w:r>
                    <w:r w:rsidR="00353492">
                      <w:t xml:space="preserve"> along with assessment item description</w:t>
                    </w:r>
                  </w:p>
                  <w:p w14:paraId="3C77F062" w14:textId="52FE7BEF" w:rsidR="00012C14" w:rsidRDefault="00012C14" w:rsidP="003D0A21">
                    <w:pPr>
                      <w:pStyle w:val="ListParagraph"/>
                      <w:numPr>
                        <w:ilvl w:val="0"/>
                        <w:numId w:val="5"/>
                      </w:numPr>
                    </w:pPr>
                    <w:r>
                      <w:t>T</w:t>
                    </w:r>
                    <w:r w:rsidRPr="00DE35B6">
                      <w:t xml:space="preserve">his Assessment Item requires students to work individually and address all requirements as per </w:t>
                    </w:r>
                    <w:r w:rsidR="00B1314F" w:rsidRPr="00B1314F">
                      <w:t>Assessment instructions and criteria</w:t>
                    </w:r>
                  </w:p>
                  <w:p w14:paraId="0026F36A" w14:textId="726B76FD" w:rsidR="00012C14" w:rsidRDefault="00012C14" w:rsidP="003D0A21">
                    <w:pPr>
                      <w:pStyle w:val="ListParagraph"/>
                      <w:numPr>
                        <w:ilvl w:val="0"/>
                        <w:numId w:val="5"/>
                      </w:numPr>
                    </w:pPr>
                    <w:r w:rsidRPr="00DE35B6">
                      <w:t xml:space="preserve">Students are required to accomplish their </w:t>
                    </w:r>
                    <w:r>
                      <w:t>task professionally and in time</w:t>
                    </w:r>
                  </w:p>
                  <w:p w14:paraId="1FC0AFEA" w14:textId="3E295BFB" w:rsidR="00012C14" w:rsidRDefault="00012C14" w:rsidP="003D0A21">
                    <w:pPr>
                      <w:pStyle w:val="ListParagraph"/>
                      <w:numPr>
                        <w:ilvl w:val="0"/>
                        <w:numId w:val="5"/>
                      </w:numPr>
                    </w:pPr>
                    <w:r w:rsidRPr="00DE35B6">
                      <w:t>Students must submit this Assessment item at MyLearning</w:t>
                    </w:r>
                  </w:p>
                  <w:p w14:paraId="38ED2E50" w14:textId="41C68FFD" w:rsidR="00B1314F" w:rsidRDefault="00B1314F" w:rsidP="003D0A21">
                    <w:pPr>
                      <w:pStyle w:val="ListParagraph"/>
                      <w:numPr>
                        <w:ilvl w:val="0"/>
                        <w:numId w:val="5"/>
                      </w:numPr>
                    </w:pPr>
                    <w:r w:rsidRPr="002445CD">
                      <w:t>Student must upload all files required for this assessment item</w:t>
                    </w:r>
                    <w:r>
                      <w:t xml:space="preserve"> at MyLearning</w:t>
                    </w:r>
                  </w:p>
                  <w:p w14:paraId="7088D278" w14:textId="77777777" w:rsidR="004071A6" w:rsidRDefault="00012C14" w:rsidP="003D0A21">
                    <w:pPr>
                      <w:pStyle w:val="Default"/>
                      <w:numPr>
                        <w:ilvl w:val="0"/>
                        <w:numId w:val="5"/>
                      </w:numPr>
                      <w:jc w:val="both"/>
                      <w:rPr>
                        <w:rFonts w:asciiTheme="minorHAnsi" w:eastAsiaTheme="minorHAnsi" w:hAnsiTheme="minorHAnsi" w:cs="Arial"/>
                        <w:color w:val="auto"/>
                        <w:sz w:val="20"/>
                        <w:szCs w:val="20"/>
                        <w:lang w:eastAsia="en-US"/>
                      </w:rPr>
                    </w:pPr>
                    <w:r w:rsidRPr="00DE35B6">
                      <w:rPr>
                        <w:rFonts w:asciiTheme="minorHAnsi" w:eastAsiaTheme="minorHAnsi" w:hAnsiTheme="minorHAnsi" w:cs="Arial"/>
                        <w:color w:val="auto"/>
                        <w:sz w:val="20"/>
                        <w:szCs w:val="20"/>
                        <w:lang w:eastAsia="en-US"/>
                      </w:rPr>
                      <w:t xml:space="preserve">This assessment item is </w:t>
                    </w:r>
                    <w:r w:rsidR="004071A6">
                      <w:rPr>
                        <w:rFonts w:asciiTheme="minorHAnsi" w:eastAsiaTheme="minorHAnsi" w:hAnsiTheme="minorHAnsi" w:cs="Arial"/>
                        <w:color w:val="auto"/>
                        <w:sz w:val="20"/>
                        <w:szCs w:val="20"/>
                        <w:lang w:eastAsia="en-US"/>
                      </w:rPr>
                      <w:t xml:space="preserve">test </w:t>
                    </w:r>
                    <w:r w:rsidR="00D52243">
                      <w:rPr>
                        <w:rFonts w:asciiTheme="minorHAnsi" w:eastAsiaTheme="minorHAnsi" w:hAnsiTheme="minorHAnsi" w:cs="Arial"/>
                        <w:color w:val="auto"/>
                        <w:sz w:val="20"/>
                        <w:szCs w:val="20"/>
                        <w:lang w:eastAsia="en-US"/>
                      </w:rPr>
                      <w:t xml:space="preserve">and students </w:t>
                    </w:r>
                    <w:r w:rsidR="004071A6">
                      <w:rPr>
                        <w:rFonts w:asciiTheme="minorHAnsi" w:eastAsiaTheme="minorHAnsi" w:hAnsiTheme="minorHAnsi" w:cs="Arial"/>
                        <w:color w:val="auto"/>
                        <w:sz w:val="20"/>
                        <w:szCs w:val="20"/>
                        <w:lang w:eastAsia="en-US"/>
                      </w:rPr>
                      <w:t>are required to complete this assessment item in class.</w:t>
                    </w:r>
                  </w:p>
                  <w:p w14:paraId="1CB7A9D1" w14:textId="2D4FC1FF" w:rsidR="00012C14" w:rsidRDefault="00012C14" w:rsidP="003D0A21">
                    <w:pPr>
                      <w:pStyle w:val="Default"/>
                      <w:numPr>
                        <w:ilvl w:val="0"/>
                        <w:numId w:val="5"/>
                      </w:numPr>
                      <w:jc w:val="both"/>
                      <w:rPr>
                        <w:rFonts w:asciiTheme="minorHAnsi" w:eastAsiaTheme="minorHAnsi" w:hAnsiTheme="minorHAnsi" w:cs="Arial"/>
                        <w:color w:val="auto"/>
                        <w:sz w:val="20"/>
                        <w:szCs w:val="20"/>
                        <w:lang w:eastAsia="en-US"/>
                      </w:rPr>
                    </w:pPr>
                    <w:r>
                      <w:rPr>
                        <w:rFonts w:asciiTheme="minorHAnsi" w:eastAsiaTheme="minorHAnsi" w:hAnsiTheme="minorHAnsi" w:cs="Arial"/>
                        <w:color w:val="auto"/>
                        <w:sz w:val="20"/>
                        <w:szCs w:val="20"/>
                        <w:lang w:eastAsia="en-US"/>
                      </w:rPr>
                      <w:t>A</w:t>
                    </w:r>
                    <w:r w:rsidRPr="00DE35B6">
                      <w:rPr>
                        <w:rFonts w:asciiTheme="minorHAnsi" w:eastAsiaTheme="minorHAnsi" w:hAnsiTheme="minorHAnsi" w:cs="Arial"/>
                        <w:color w:val="auto"/>
                        <w:sz w:val="20"/>
                        <w:szCs w:val="20"/>
                        <w:lang w:eastAsia="en-US"/>
                      </w:rPr>
                      <w:t xml:space="preserve">llocated time for this assessment item is </w:t>
                    </w:r>
                    <w:r w:rsidR="00D52243">
                      <w:rPr>
                        <w:rFonts w:asciiTheme="minorHAnsi" w:eastAsiaTheme="minorHAnsi" w:hAnsiTheme="minorHAnsi" w:cs="Arial"/>
                        <w:color w:val="auto"/>
                        <w:sz w:val="20"/>
                        <w:szCs w:val="20"/>
                        <w:lang w:eastAsia="en-US"/>
                      </w:rPr>
                      <w:t>one</w:t>
                    </w:r>
                    <w:r w:rsidRPr="00DE35B6">
                      <w:rPr>
                        <w:rFonts w:asciiTheme="minorHAnsi" w:eastAsiaTheme="minorHAnsi" w:hAnsiTheme="minorHAnsi" w:cs="Arial"/>
                        <w:color w:val="auto"/>
                        <w:sz w:val="20"/>
                        <w:szCs w:val="20"/>
                        <w:lang w:eastAsia="en-US"/>
                      </w:rPr>
                      <w:t xml:space="preserve"> hour</w:t>
                    </w:r>
                    <w:r w:rsidR="004071A6">
                      <w:rPr>
                        <w:rFonts w:asciiTheme="minorHAnsi" w:eastAsiaTheme="minorHAnsi" w:hAnsiTheme="minorHAnsi" w:cs="Arial"/>
                        <w:color w:val="auto"/>
                        <w:sz w:val="20"/>
                        <w:szCs w:val="20"/>
                        <w:lang w:eastAsia="en-US"/>
                      </w:rPr>
                      <w:t>,</w:t>
                    </w:r>
                    <w:r w:rsidRPr="00DE35B6">
                      <w:rPr>
                        <w:rFonts w:asciiTheme="minorHAnsi" w:eastAsiaTheme="minorHAnsi" w:hAnsiTheme="minorHAnsi" w:cs="Arial"/>
                        <w:color w:val="auto"/>
                        <w:sz w:val="20"/>
                        <w:szCs w:val="20"/>
                        <w:lang w:eastAsia="en-US"/>
                      </w:rPr>
                      <w:t xml:space="preserve"> however student can negotiate time with teach</w:t>
                    </w:r>
                    <w:r>
                      <w:rPr>
                        <w:rFonts w:asciiTheme="minorHAnsi" w:eastAsiaTheme="minorHAnsi" w:hAnsiTheme="minorHAnsi" w:cs="Arial"/>
                        <w:color w:val="auto"/>
                        <w:sz w:val="20"/>
                        <w:szCs w:val="20"/>
                        <w:lang w:eastAsia="en-US"/>
                      </w:rPr>
                      <w:t>er under special circumstances</w:t>
                    </w:r>
                  </w:p>
                  <w:p w14:paraId="2A4AFB2C" w14:textId="54280F68" w:rsidR="00012C14" w:rsidRDefault="00012C14" w:rsidP="003D0A21">
                    <w:pPr>
                      <w:pStyle w:val="ListParagraph"/>
                      <w:numPr>
                        <w:ilvl w:val="0"/>
                        <w:numId w:val="5"/>
                      </w:numPr>
                    </w:pPr>
                    <w:r>
                      <w:t>Read the Plagiarism policy and procedure carefully to understand the consequences that you could face if your work is plagiarized.</w:t>
                    </w:r>
                  </w:p>
                  <w:p w14:paraId="19929D3B" w14:textId="034ECCE3" w:rsidR="00012C14" w:rsidRDefault="00012C14" w:rsidP="003D0A21">
                    <w:pPr>
                      <w:pStyle w:val="ListParagraph"/>
                      <w:numPr>
                        <w:ilvl w:val="0"/>
                        <w:numId w:val="5"/>
                      </w:numPr>
                    </w:pPr>
                    <w:r>
                      <w:t>You plagiarize if you present other writers' words or ideas as your own.</w:t>
                    </w:r>
                  </w:p>
                  <w:p w14:paraId="28A69689" w14:textId="3B43FC97" w:rsidR="00012C14" w:rsidRDefault="00012C14" w:rsidP="003D0A21">
                    <w:pPr>
                      <w:pStyle w:val="ListParagraph"/>
                      <w:numPr>
                        <w:ilvl w:val="0"/>
                        <w:numId w:val="5"/>
                      </w:numPr>
                    </w:pPr>
                    <w:r>
                      <w:t>You must use citations to document all ideas and significant information that are not your own.</w:t>
                    </w:r>
                  </w:p>
                  <w:p w14:paraId="19E9BECB" w14:textId="1C5C99AB" w:rsidR="00012C14" w:rsidRDefault="00012C14" w:rsidP="003D0A21">
                    <w:pPr>
                      <w:pStyle w:val="ListParagraph"/>
                      <w:numPr>
                        <w:ilvl w:val="0"/>
                        <w:numId w:val="5"/>
                      </w:numPr>
                    </w:pPr>
                    <w:r>
                      <w:t>Submit this document by the due date (penalties applies)</w:t>
                    </w:r>
                  </w:p>
                  <w:p w14:paraId="15E43B40" w14:textId="0FF957CF" w:rsidR="002445CD" w:rsidRPr="00B1314F" w:rsidRDefault="00012C14" w:rsidP="003D0A21">
                    <w:pPr>
                      <w:pStyle w:val="ListParagraph"/>
                      <w:numPr>
                        <w:ilvl w:val="0"/>
                        <w:numId w:val="5"/>
                      </w:numPr>
                    </w:pPr>
                    <w:r>
                      <w:t>Insert your name and student id in the footer.</w:t>
                    </w:r>
                  </w:p>
                  <w:p w14:paraId="22A9B9BB" w14:textId="2396E8A0" w:rsidR="00D13A3B" w:rsidRPr="00063AF9" w:rsidRDefault="00D13A3B" w:rsidP="00012C14"/>
                </w:tc>
              </w:sdtContent>
            </w:sdt>
          </w:tr>
        </w:sdtContent>
      </w:sdt>
      <w:sdt>
        <w:sdtPr>
          <w:rPr>
            <w:b w:val="0"/>
            <w:noProof w:val="0"/>
            <w:color w:val="F79646" w:themeColor="accent6"/>
            <w:sz w:val="20"/>
            <w:szCs w:val="20"/>
          </w:rPr>
          <w:id w:val="2054026949"/>
          <w:lock w:val="contentLocked"/>
          <w:placeholder>
            <w:docPart w:val="DefaultPlaceholder_1082065158"/>
          </w:placeholder>
          <w:group/>
        </w:sdtPr>
        <w:sdtEndPr>
          <w:rPr>
            <w:color w:val="auto"/>
          </w:rPr>
        </w:sdtEndPr>
        <w:sdtContent>
          <w:tr w:rsidR="00D13A3B" w:rsidRPr="00AD232D" w14:paraId="5B7E9B46" w14:textId="77777777" w:rsidTr="00BB5490">
            <w:trPr>
              <w:cantSplit/>
              <w:trHeight w:val="236"/>
            </w:trPr>
            <w:tc>
              <w:tcPr>
                <w:tcW w:w="2269" w:type="dxa"/>
                <w:gridSpan w:val="3"/>
                <w:tcBorders>
                  <w:top w:val="single" w:sz="12" w:space="0" w:color="FBD4B4" w:themeColor="accent6" w:themeTint="66"/>
                  <w:bottom w:val="single" w:sz="12" w:space="0" w:color="F2DBDB" w:themeColor="accent2" w:themeTint="33"/>
                  <w:right w:val="nil"/>
                </w:tcBorders>
                <w:shd w:val="clear" w:color="auto" w:fill="FFFFFF" w:themeFill="background1"/>
              </w:tcPr>
              <w:p w14:paraId="4E8FDEF4" w14:textId="4BFF2DF8" w:rsidR="00D13A3B" w:rsidRPr="00D13A3B" w:rsidRDefault="00D13A3B" w:rsidP="00BB5490">
                <w:pPr>
                  <w:pStyle w:val="Heading2"/>
                  <w:rPr>
                    <w:color w:val="F79646" w:themeColor="accent6"/>
                  </w:rPr>
                </w:pPr>
                <w:r>
                  <w:rPr>
                    <w:color w:val="F79646" w:themeColor="accent6"/>
                  </w:rPr>
                  <w:t>Resources</w:t>
                </w:r>
              </w:p>
            </w:tc>
            <w:sdt>
              <w:sdtPr>
                <w:tag w:val="ATI14"/>
                <w:id w:val="436800008"/>
                <w:lock w:val="sdtLocked"/>
                <w:placeholder>
                  <w:docPart w:val="F543687E85FD48489749A7DF9A112CC6"/>
                </w:placeholder>
              </w:sdtPr>
              <w:sdtEndPr/>
              <w:sdtContent>
                <w:tc>
                  <w:tcPr>
                    <w:tcW w:w="8505" w:type="dxa"/>
                    <w:gridSpan w:val="8"/>
                    <w:tcBorders>
                      <w:top w:val="single" w:sz="12" w:space="0" w:color="FBD4B4" w:themeColor="accent6" w:themeTint="66"/>
                      <w:left w:val="nil"/>
                      <w:bottom w:val="single" w:sz="12" w:space="0" w:color="F2DBDB" w:themeColor="accent2" w:themeTint="33"/>
                      <w:right w:val="nil"/>
                    </w:tcBorders>
                    <w:shd w:val="clear" w:color="auto" w:fill="FFFFFF" w:themeFill="background1"/>
                  </w:tcPr>
                  <w:p w14:paraId="00691CB2" w14:textId="282D0ABF" w:rsidR="00D13A3B" w:rsidRPr="00063AF9" w:rsidRDefault="00012C14" w:rsidP="00BB5490">
                    <w:r w:rsidRPr="00012C14">
                      <w:t>Resources are available through MyLearning</w:t>
                    </w:r>
                  </w:p>
                </w:tc>
              </w:sdtContent>
            </w:sdt>
          </w:tr>
        </w:sdtContent>
      </w:sdt>
      <w:sdt>
        <w:sdtPr>
          <w:rPr>
            <w:b w:val="0"/>
            <w:noProof w:val="0"/>
            <w:color w:val="F79646" w:themeColor="accent6"/>
            <w:sz w:val="20"/>
            <w:szCs w:val="20"/>
          </w:rPr>
          <w:id w:val="-1562938506"/>
          <w:lock w:val="contentLocked"/>
          <w:placeholder>
            <w:docPart w:val="DefaultPlaceholder_1082065158"/>
          </w:placeholder>
          <w:group/>
        </w:sdtPr>
        <w:sdtEndPr>
          <w:rPr>
            <w:color w:val="auto"/>
          </w:rPr>
        </w:sdtEndPr>
        <w:sdtContent>
          <w:tr w:rsidR="00D13A3B" w:rsidRPr="00AD232D" w14:paraId="2821AC6B" w14:textId="77777777" w:rsidTr="00D13A3B">
            <w:trPr>
              <w:cantSplit/>
              <w:trHeight w:val="236"/>
            </w:trPr>
            <w:tc>
              <w:tcPr>
                <w:tcW w:w="2269" w:type="dxa"/>
                <w:gridSpan w:val="3"/>
                <w:tcBorders>
                  <w:top w:val="single" w:sz="12" w:space="0" w:color="FBD4B4" w:themeColor="accent6" w:themeTint="66"/>
                  <w:bottom w:val="nil"/>
                  <w:right w:val="nil"/>
                </w:tcBorders>
                <w:shd w:val="clear" w:color="auto" w:fill="FFFFFF" w:themeFill="background1"/>
              </w:tcPr>
              <w:p w14:paraId="45A168F0" w14:textId="2C9E5693" w:rsidR="00D13A3B" w:rsidRPr="00D13A3B" w:rsidRDefault="00D13A3B" w:rsidP="00BB5490">
                <w:pPr>
                  <w:pStyle w:val="Heading2"/>
                  <w:rPr>
                    <w:color w:val="F79646" w:themeColor="accent6"/>
                  </w:rPr>
                </w:pPr>
                <w:r>
                  <w:rPr>
                    <w:color w:val="F79646" w:themeColor="accent6"/>
                  </w:rPr>
                  <w:t>How to submit</w:t>
                </w:r>
              </w:p>
            </w:tc>
            <w:sdt>
              <w:sdtPr>
                <w:tag w:val="ATI15"/>
                <w:id w:val="595217724"/>
                <w:lock w:val="sdtLocked"/>
                <w:placeholder>
                  <w:docPart w:val="1A00BDBA4B22439885557E075A191AAD"/>
                </w:placeholder>
              </w:sdtPr>
              <w:sdtEndPr/>
              <w:sdtContent>
                <w:tc>
                  <w:tcPr>
                    <w:tcW w:w="8505" w:type="dxa"/>
                    <w:gridSpan w:val="8"/>
                    <w:tcBorders>
                      <w:top w:val="single" w:sz="12" w:space="0" w:color="FBD4B4" w:themeColor="accent6" w:themeTint="66"/>
                      <w:left w:val="nil"/>
                      <w:bottom w:val="nil"/>
                      <w:right w:val="nil"/>
                    </w:tcBorders>
                    <w:shd w:val="clear" w:color="auto" w:fill="FFFFFF" w:themeFill="background1"/>
                  </w:tcPr>
                  <w:p w14:paraId="46415102" w14:textId="18788858" w:rsidR="00524623" w:rsidRDefault="00524623" w:rsidP="00524623">
                    <w:r w:rsidRPr="002927C7">
                      <w:t xml:space="preserve">Complete Assessment </w:t>
                    </w:r>
                    <w:r>
                      <w:t>i</w:t>
                    </w:r>
                    <w:r w:rsidRPr="002927C7">
                      <w:t xml:space="preserve">tems as per assessment Item </w:t>
                    </w:r>
                    <w:r>
                      <w:t>description and upload assessment item at MyLearning</w:t>
                    </w:r>
                  </w:p>
                  <w:p w14:paraId="313A99F3" w14:textId="52CD82DB" w:rsidR="00524623" w:rsidRDefault="00524623" w:rsidP="00524623">
                    <w:r>
                      <w:t>All items submitted must be clearly marked with the following details:</w:t>
                    </w:r>
                  </w:p>
                  <w:p w14:paraId="3030D0CD" w14:textId="77777777" w:rsidR="00524623" w:rsidRDefault="00524623" w:rsidP="00524623">
                    <w:r>
                      <w:t>•</w:t>
                    </w:r>
                    <w:r>
                      <w:tab/>
                      <w:t>Your full name</w:t>
                    </w:r>
                  </w:p>
                  <w:p w14:paraId="5BC713ED" w14:textId="77777777" w:rsidR="00524623" w:rsidRDefault="00524623" w:rsidP="00524623">
                    <w:r>
                      <w:t>•</w:t>
                    </w:r>
                    <w:r>
                      <w:tab/>
                      <w:t>Your student number</w:t>
                    </w:r>
                  </w:p>
                  <w:p w14:paraId="7F544190" w14:textId="77777777" w:rsidR="00524623" w:rsidRDefault="00524623" w:rsidP="00524623">
                    <w:r>
                      <w:t>•</w:t>
                    </w:r>
                    <w:r>
                      <w:tab/>
                      <w:t>Your class group</w:t>
                    </w:r>
                  </w:p>
                  <w:p w14:paraId="5E6422AD" w14:textId="77777777" w:rsidR="00524623" w:rsidRDefault="00524623" w:rsidP="00524623">
                    <w:r>
                      <w:t>•</w:t>
                    </w:r>
                    <w:r>
                      <w:tab/>
                      <w:t>The date</w:t>
                    </w:r>
                  </w:p>
                  <w:p w14:paraId="5C4397C1" w14:textId="4293404E" w:rsidR="00D13A3B" w:rsidRPr="00063AF9" w:rsidRDefault="00524623" w:rsidP="00524623">
                    <w:r>
                      <w:t>This cover sheet must accompany all items submitted.</w:t>
                    </w:r>
                  </w:p>
                </w:tc>
              </w:sdtContent>
            </w:sdt>
          </w:tr>
        </w:sdtContent>
      </w:sdt>
    </w:tbl>
    <w:p w14:paraId="71804677" w14:textId="77777777" w:rsidR="00611503" w:rsidRDefault="00611503" w:rsidP="00D13A3B">
      <w:pPr>
        <w:pStyle w:val="Heading1"/>
        <w:numPr>
          <w:ilvl w:val="0"/>
          <w:numId w:val="0"/>
        </w:numPr>
      </w:pPr>
    </w:p>
    <w:p w14:paraId="1E12DE81" w14:textId="77777777" w:rsidR="00611503" w:rsidRDefault="00611503">
      <w:r>
        <w:rPr>
          <w:b/>
          <w:bCs/>
          <w:i/>
          <w:iCs/>
        </w:rPr>
        <w:br w:type="page"/>
      </w:r>
    </w:p>
    <w:tbl>
      <w:tblPr>
        <w:tblStyle w:val="TableGrid"/>
        <w:tblW w:w="10774" w:type="dxa"/>
        <w:tblInd w:w="-34" w:type="dxa"/>
        <w:tblLayout w:type="fixed"/>
        <w:tblCellMar>
          <w:top w:w="57" w:type="dxa"/>
          <w:bottom w:w="57" w:type="dxa"/>
          <w:right w:w="57" w:type="dxa"/>
        </w:tblCellMar>
        <w:tblLook w:val="04A0" w:firstRow="1" w:lastRow="0" w:firstColumn="1" w:lastColumn="0" w:noHBand="0" w:noVBand="1"/>
      </w:tblPr>
      <w:tblGrid>
        <w:gridCol w:w="2836"/>
        <w:gridCol w:w="6662"/>
        <w:gridCol w:w="567"/>
        <w:gridCol w:w="709"/>
      </w:tblGrid>
      <w:sdt>
        <w:sdtPr>
          <w:id w:val="-1815564264"/>
          <w:lock w:val="contentLocked"/>
          <w:placeholder>
            <w:docPart w:val="DefaultPlaceholder_1082065158"/>
          </w:placeholder>
          <w:group/>
        </w:sdtPr>
        <w:sdtEndPr/>
        <w:sdtContent>
          <w:tr w:rsidR="00D13A3B" w:rsidRPr="006E513E" w14:paraId="614EC0BF" w14:textId="77777777" w:rsidTr="00D13A3B">
            <w:trPr>
              <w:trHeight w:val="298"/>
              <w:tblHeader/>
            </w:trPr>
            <w:tc>
              <w:tcPr>
                <w:tcW w:w="10774" w:type="dxa"/>
                <w:gridSpan w:val="4"/>
                <w:tcBorders>
                  <w:top w:val="nil"/>
                  <w:left w:val="nil"/>
                  <w:bottom w:val="nil"/>
                  <w:right w:val="nil"/>
                </w:tcBorders>
                <w:shd w:val="clear" w:color="auto" w:fill="F79646" w:themeFill="accent6"/>
                <w:vAlign w:val="center"/>
              </w:tcPr>
              <w:p w14:paraId="76562177" w14:textId="7D79EF75" w:rsidR="00D13A3B" w:rsidRPr="006E513E" w:rsidRDefault="00D13A3B" w:rsidP="00D13A3B">
                <w:pPr>
                  <w:pStyle w:val="Heading1"/>
                  <w:numPr>
                    <w:ilvl w:val="0"/>
                    <w:numId w:val="0"/>
                  </w:numPr>
                </w:pPr>
                <w:r>
                  <w:t>Assessment instructions and criteria</w:t>
                </w:r>
              </w:p>
            </w:tc>
          </w:tr>
        </w:sdtContent>
      </w:sdt>
      <w:sdt>
        <w:sdtPr>
          <w:id w:val="-1426182667"/>
          <w:lock w:val="contentLocked"/>
          <w:placeholder>
            <w:docPart w:val="DefaultPlaceholder_1082065158"/>
          </w:placeholder>
          <w:group/>
        </w:sdtPr>
        <w:sdtEndPr>
          <w:rPr>
            <w:i/>
          </w:rPr>
        </w:sdtEndPr>
        <w:sdtContent>
          <w:tr w:rsidR="00D13A3B" w:rsidRPr="00AD232D" w14:paraId="6C1AD97E" w14:textId="77777777" w:rsidTr="00C45CB0">
            <w:tblPrEx>
              <w:tblBorders>
                <w:left w:val="none" w:sz="0" w:space="0" w:color="auto"/>
                <w:right w:val="none" w:sz="0" w:space="0" w:color="auto"/>
                <w:insideV w:val="none" w:sz="0" w:space="0" w:color="auto"/>
              </w:tblBorders>
            </w:tblPrEx>
            <w:trPr>
              <w:trHeight w:val="278"/>
            </w:trPr>
            <w:tc>
              <w:tcPr>
                <w:tcW w:w="10774" w:type="dxa"/>
                <w:gridSpan w:val="4"/>
                <w:tcBorders>
                  <w:top w:val="nil"/>
                  <w:bottom w:val="single" w:sz="12" w:space="0" w:color="FBD4B4" w:themeColor="accent6" w:themeTint="66"/>
                </w:tcBorders>
                <w:shd w:val="clear" w:color="auto" w:fill="F2F2F2" w:themeFill="background1" w:themeFillShade="F2"/>
              </w:tcPr>
              <w:p w14:paraId="0FE4ECF5" w14:textId="757CF2E7" w:rsidR="00D13A3B" w:rsidRDefault="00D13A3B" w:rsidP="00D13A3B">
                <w:r w:rsidRPr="00F9631E">
                  <w:t xml:space="preserve">With competency based assessment </w:t>
                </w:r>
                <w:r w:rsidRPr="00F9631E">
                  <w:rPr>
                    <w:b/>
                    <w:u w:val="single"/>
                  </w:rPr>
                  <w:t>all</w:t>
                </w:r>
                <w:r w:rsidRPr="00F9631E">
                  <w:t xml:space="preserve"> assessment requirements for each assessment task must be </w:t>
                </w:r>
                <w:r>
                  <w:t>assessed as</w:t>
                </w:r>
                <w:r w:rsidRPr="00F9631E">
                  <w:t xml:space="preserve"> satisfactory </w:t>
                </w:r>
                <w:r w:rsidRPr="00F9631E">
                  <w:rPr>
                    <w:b/>
                  </w:rPr>
                  <w:t>(S)</w:t>
                </w:r>
                <w:r w:rsidRPr="00F9631E">
                  <w:t xml:space="preserve"> for a competent </w:t>
                </w:r>
                <w:r w:rsidRPr="00F9631E">
                  <w:rPr>
                    <w:b/>
                  </w:rPr>
                  <w:t>(C</w:t>
                </w:r>
                <w:r>
                  <w:rPr>
                    <w:b/>
                  </w:rPr>
                  <w:t>A</w:t>
                </w:r>
                <w:r w:rsidRPr="00F9631E">
                  <w:rPr>
                    <w:b/>
                  </w:rPr>
                  <w:t>)</w:t>
                </w:r>
                <w:r w:rsidRPr="00F9631E">
                  <w:t xml:space="preserve"> result to be recorded. If an assessment result for any task is </w:t>
                </w:r>
                <w:r>
                  <w:t>assessed as</w:t>
                </w:r>
                <w:r w:rsidRPr="00F9631E">
                  <w:t xml:space="preserve"> not satisfactory </w:t>
                </w:r>
                <w:r w:rsidRPr="00F9631E">
                  <w:rPr>
                    <w:b/>
                  </w:rPr>
                  <w:t>(NS)</w:t>
                </w:r>
                <w:r w:rsidRPr="00F9631E">
                  <w:t xml:space="preserve"> a resubmission will be required for the outstanding </w:t>
                </w:r>
                <w:r w:rsidRPr="00F9631E">
                  <w:rPr>
                    <w:b/>
                  </w:rPr>
                  <w:t>(NS)</w:t>
                </w:r>
                <w:r w:rsidRPr="00F9631E">
                  <w:t xml:space="preserve"> assessment task.</w:t>
                </w:r>
              </w:p>
              <w:p w14:paraId="620328E5" w14:textId="77777777" w:rsidR="00C45CB0" w:rsidRDefault="00C45CB0" w:rsidP="000108FA">
                <w:pPr>
                  <w:rPr>
                    <w:i/>
                  </w:rPr>
                </w:pPr>
                <w:r>
                  <w:t xml:space="preserve">Rows can be deleted by left clicking to the left of the row and click </w:t>
                </w:r>
                <w:r w:rsidR="000108FA" w:rsidRPr="000108FA">
                  <w:rPr>
                    <w:i/>
                  </w:rPr>
                  <w:t>Backspace</w:t>
                </w:r>
              </w:p>
              <w:p w14:paraId="4A2AEEE0" w14:textId="324AAA88" w:rsidR="000108FA" w:rsidRPr="000108FA" w:rsidRDefault="000108FA" w:rsidP="000108FA">
                <w:r>
                  <w:t xml:space="preserve">Rows can be added by left clicking to the left of the row and click </w:t>
                </w:r>
                <w:r>
                  <w:rPr>
                    <w:i/>
                  </w:rPr>
                  <w:t xml:space="preserve">CTRL+C </w:t>
                </w:r>
                <w:r w:rsidRPr="000108FA">
                  <w:t>and then</w:t>
                </w:r>
                <w:r>
                  <w:rPr>
                    <w:i/>
                  </w:rPr>
                  <w:t xml:space="preserve"> CTRL+V</w:t>
                </w:r>
              </w:p>
            </w:tc>
          </w:tr>
        </w:sdtContent>
      </w:sdt>
      <w:sdt>
        <w:sdtPr>
          <w:rPr>
            <w:b/>
          </w:rPr>
          <w:id w:val="159202988"/>
          <w:lock w:val="contentLocked"/>
          <w:placeholder>
            <w:docPart w:val="DefaultPlaceholder_1082065158"/>
          </w:placeholder>
          <w:group/>
        </w:sdtPr>
        <w:sdtEndPr/>
        <w:sdtContent>
          <w:tr w:rsidR="00D13A3B" w:rsidRPr="00AD232D" w14:paraId="6FB2F083" w14:textId="77777777" w:rsidTr="00D13A3B">
            <w:tblPrEx>
              <w:tblBorders>
                <w:left w:val="none" w:sz="0" w:space="0" w:color="auto"/>
                <w:right w:val="none" w:sz="0" w:space="0" w:color="auto"/>
                <w:insideV w:val="none" w:sz="0" w:space="0" w:color="auto"/>
              </w:tblBorders>
            </w:tblPrEx>
            <w:trPr>
              <w:cantSplit/>
              <w:trHeight w:val="45"/>
            </w:trPr>
            <w:tc>
              <w:tcPr>
                <w:tcW w:w="2836" w:type="dxa"/>
                <w:tcBorders>
                  <w:top w:val="single" w:sz="12" w:space="0" w:color="FBD4B4" w:themeColor="accent6" w:themeTint="66"/>
                  <w:left w:val="nil"/>
                  <w:bottom w:val="single" w:sz="12" w:space="0" w:color="FBD4B4" w:themeColor="accent6" w:themeTint="66"/>
                  <w:right w:val="nil"/>
                </w:tcBorders>
                <w:shd w:val="clear" w:color="auto" w:fill="F2F2F2" w:themeFill="background1" w:themeFillShade="F2"/>
              </w:tcPr>
              <w:p w14:paraId="77121CBD" w14:textId="71EF4F35" w:rsidR="00D13A3B" w:rsidRPr="001E78E1" w:rsidRDefault="00D13A3B" w:rsidP="00BB5490">
                <w:pPr>
                  <w:rPr>
                    <w:b/>
                  </w:rPr>
                </w:pPr>
                <w:r>
                  <w:rPr>
                    <w:b/>
                  </w:rPr>
                  <w:t>Instruction/Task</w:t>
                </w:r>
              </w:p>
            </w:tc>
            <w:tc>
              <w:tcPr>
                <w:tcW w:w="6662" w:type="dxa"/>
                <w:tcBorders>
                  <w:top w:val="single" w:sz="12" w:space="0" w:color="FBD4B4" w:themeColor="accent6" w:themeTint="66"/>
                  <w:left w:val="nil"/>
                  <w:bottom w:val="single" w:sz="12" w:space="0" w:color="FBD4B4" w:themeColor="accent6" w:themeTint="66"/>
                  <w:right w:val="nil"/>
                </w:tcBorders>
                <w:shd w:val="clear" w:color="auto" w:fill="F2F2F2" w:themeFill="background1" w:themeFillShade="F2"/>
              </w:tcPr>
              <w:p w14:paraId="0CE57400" w14:textId="60968814" w:rsidR="00D13A3B" w:rsidRPr="001E78E1" w:rsidRDefault="00D13A3B" w:rsidP="00BB5490">
                <w:pPr>
                  <w:rPr>
                    <w:b/>
                  </w:rPr>
                </w:pPr>
                <w:r>
                  <w:rPr>
                    <w:b/>
                  </w:rPr>
                  <w:t>Criteria that you will be assessed on</w:t>
                </w:r>
              </w:p>
            </w:tc>
            <w:tc>
              <w:tcPr>
                <w:tcW w:w="567" w:type="dxa"/>
                <w:tcBorders>
                  <w:top w:val="single" w:sz="12" w:space="0" w:color="FBD4B4" w:themeColor="accent6" w:themeTint="66"/>
                  <w:left w:val="nil"/>
                  <w:bottom w:val="single" w:sz="12" w:space="0" w:color="FBD4B4" w:themeColor="accent6" w:themeTint="66"/>
                  <w:right w:val="nil"/>
                </w:tcBorders>
                <w:shd w:val="clear" w:color="auto" w:fill="F2F2F2" w:themeFill="background1" w:themeFillShade="F2"/>
              </w:tcPr>
              <w:p w14:paraId="599FE8B5" w14:textId="77777777" w:rsidR="00D13A3B" w:rsidRPr="001E78E1" w:rsidRDefault="00D13A3B" w:rsidP="00BB5490">
                <w:pPr>
                  <w:jc w:val="center"/>
                  <w:rPr>
                    <w:b/>
                  </w:rPr>
                </w:pPr>
                <w:r>
                  <w:rPr>
                    <w:b/>
                  </w:rPr>
                  <w:t>S</w:t>
                </w:r>
              </w:p>
            </w:tc>
            <w:tc>
              <w:tcPr>
                <w:tcW w:w="709" w:type="dxa"/>
                <w:tcBorders>
                  <w:top w:val="single" w:sz="12" w:space="0" w:color="FBD4B4" w:themeColor="accent6" w:themeTint="66"/>
                  <w:left w:val="nil"/>
                  <w:bottom w:val="single" w:sz="12" w:space="0" w:color="FBD4B4" w:themeColor="accent6" w:themeTint="66"/>
                  <w:right w:val="nil"/>
                </w:tcBorders>
                <w:shd w:val="clear" w:color="auto" w:fill="F2F2F2" w:themeFill="background1" w:themeFillShade="F2"/>
              </w:tcPr>
              <w:p w14:paraId="66AF573F" w14:textId="2F4129DA" w:rsidR="00D13A3B" w:rsidRPr="001E78E1" w:rsidRDefault="00D13A3B" w:rsidP="00BB5490">
                <w:pPr>
                  <w:jc w:val="center"/>
                  <w:rPr>
                    <w:b/>
                  </w:rPr>
                </w:pPr>
                <w:r>
                  <w:rPr>
                    <w:b/>
                  </w:rPr>
                  <w:t>NS</w:t>
                </w:r>
              </w:p>
            </w:tc>
          </w:tr>
        </w:sdtContent>
      </w:sdt>
      <w:tr w:rsidR="00C45CB0" w:rsidRPr="00AD232D" w14:paraId="7729D792" w14:textId="77777777" w:rsidTr="00BB5490">
        <w:tblPrEx>
          <w:tblBorders>
            <w:left w:val="none" w:sz="0" w:space="0" w:color="auto"/>
            <w:right w:val="none" w:sz="0" w:space="0" w:color="auto"/>
            <w:insideV w:val="none" w:sz="0" w:space="0" w:color="auto"/>
          </w:tblBorders>
        </w:tblPrEx>
        <w:trPr>
          <w:cantSplit/>
          <w:trHeight w:val="45"/>
        </w:trPr>
        <w:sdt>
          <w:sdtPr>
            <w:rPr>
              <w:shd w:val="clear" w:color="auto" w:fill="FFFFFF"/>
            </w:rPr>
            <w:tag w:val="ATI29"/>
            <w:id w:val="-625308689"/>
            <w:placeholder>
              <w:docPart w:val="90DE5BDB389E4551BCE2A29A1C019B38"/>
            </w:placeholder>
          </w:sdtPr>
          <w:sdtEndPr/>
          <w:sdtContent>
            <w:sdt>
              <w:sdtPr>
                <w:rPr>
                  <w:shd w:val="clear" w:color="auto" w:fill="FFFFFF"/>
                </w:rPr>
                <w:tag w:val="ATI29"/>
                <w:id w:val="489374764"/>
                <w:placeholder>
                  <w:docPart w:val="0E19D1A7912647A886C9C1F463158EBD"/>
                </w:placeholder>
              </w:sdtPr>
              <w:sdtEndPr/>
              <w:sdtContent>
                <w:tc>
                  <w:tcPr>
                    <w:tcW w:w="2836" w:type="dxa"/>
                    <w:tcBorders>
                      <w:top w:val="single" w:sz="12" w:space="0" w:color="FBD4B4" w:themeColor="accent6" w:themeTint="66"/>
                      <w:left w:val="nil"/>
                      <w:bottom w:val="single" w:sz="12" w:space="0" w:color="FBD4B4" w:themeColor="accent6" w:themeTint="66"/>
                      <w:right w:val="nil"/>
                    </w:tcBorders>
                    <w:shd w:val="clear" w:color="auto" w:fill="FFFFFF" w:themeFill="background1"/>
                  </w:tcPr>
                  <w:sdt>
                    <w:sdtPr>
                      <w:rPr>
                        <w:shd w:val="clear" w:color="auto" w:fill="FFFFFF"/>
                      </w:rPr>
                      <w:tag w:val="ATI30"/>
                      <w:id w:val="-1121294267"/>
                      <w:placeholder>
                        <w:docPart w:val="BBD8E5B1C9B44B518179296A370F9E82"/>
                      </w:placeholder>
                    </w:sdtPr>
                    <w:sdtEndPr/>
                    <w:sdtContent>
                      <w:p w14:paraId="1908AFA7" w14:textId="6C552619" w:rsidR="00C45CB0" w:rsidRPr="00353492" w:rsidRDefault="004071A6" w:rsidP="004071A6">
                        <w:pPr>
                          <w:spacing w:after="60"/>
                        </w:pPr>
                        <w:r>
                          <w:t>Students are required to e</w:t>
                        </w:r>
                        <w:r w:rsidRPr="004071A6">
                          <w:t>xplain why it is important to analyse client requirements before designing/developing systems.</w:t>
                        </w:r>
                      </w:p>
                    </w:sdtContent>
                  </w:sdt>
                </w:tc>
              </w:sdtContent>
            </w:sdt>
          </w:sdtContent>
        </w:sdt>
        <w:tc>
          <w:tcPr>
            <w:tcW w:w="6662" w:type="dxa"/>
            <w:tcBorders>
              <w:top w:val="single" w:sz="12" w:space="0" w:color="FBD4B4" w:themeColor="accent6" w:themeTint="66"/>
              <w:left w:val="nil"/>
              <w:bottom w:val="single" w:sz="12" w:space="0" w:color="FBD4B4" w:themeColor="accent6" w:themeTint="66"/>
              <w:right w:val="nil"/>
            </w:tcBorders>
            <w:shd w:val="clear" w:color="auto" w:fill="auto"/>
          </w:tcPr>
          <w:sdt>
            <w:sdtPr>
              <w:rPr>
                <w:rFonts w:ascii="Calibri" w:eastAsia="Times New Roman" w:hAnsi="Calibri" w:cs="Calibri"/>
                <w:color w:val="000000"/>
                <w:sz w:val="24"/>
                <w:szCs w:val="24"/>
                <w:shd w:val="clear" w:color="auto" w:fill="FFFFFF"/>
                <w:lang w:eastAsia="en-AU"/>
              </w:rPr>
              <w:tag w:val="ATI30"/>
              <w:id w:val="-1690518423"/>
              <w:placeholder>
                <w:docPart w:val="9725FB39E3484111B78AAE0085D10730"/>
              </w:placeholder>
            </w:sdtPr>
            <w:sdtEndPr>
              <w:rPr>
                <w:rFonts w:asciiTheme="minorHAnsi" w:eastAsiaTheme="minorHAnsi" w:hAnsiTheme="minorHAnsi" w:cs="Arial"/>
                <w:color w:val="auto"/>
                <w:sz w:val="20"/>
                <w:szCs w:val="20"/>
                <w:lang w:eastAsia="en-US"/>
              </w:rPr>
            </w:sdtEndPr>
            <w:sdtContent>
              <w:p w14:paraId="7D4753E2" w14:textId="6599D882" w:rsidR="00C45CB0" w:rsidRPr="004071A6" w:rsidRDefault="004071A6" w:rsidP="004071A6">
                <w:pPr>
                  <w:spacing w:after="60"/>
                  <w:rPr>
                    <w:shd w:val="clear" w:color="auto" w:fill="FFFFFF"/>
                  </w:rPr>
                </w:pPr>
                <w:r>
                  <w:rPr>
                    <w:rFonts w:ascii="Calibri" w:eastAsia="Times New Roman" w:hAnsi="Calibri" w:cs="Calibri"/>
                    <w:color w:val="000000"/>
                    <w:sz w:val="24"/>
                    <w:szCs w:val="24"/>
                    <w:shd w:val="clear" w:color="auto" w:fill="FFFFFF"/>
                    <w:lang w:eastAsia="en-AU"/>
                  </w:rPr>
                  <w:t>St</w:t>
                </w:r>
                <w:r>
                  <w:t>udent e</w:t>
                </w:r>
                <w:r w:rsidRPr="004071A6">
                  <w:t>xplain</w:t>
                </w:r>
                <w:r>
                  <w:t>ed</w:t>
                </w:r>
                <w:r w:rsidRPr="004071A6">
                  <w:t xml:space="preserve"> why it is important to analyse client requirements before designing/developing systems</w:t>
                </w:r>
              </w:p>
            </w:sdtContent>
          </w:sdt>
        </w:tc>
        <w:sdt>
          <w:sdtPr>
            <w:rPr>
              <w:shd w:val="clear" w:color="auto" w:fill="FFFFFF"/>
            </w:rPr>
            <w:tag w:val="ATI31"/>
            <w:id w:val="1902634524"/>
            <w14:checkbox>
              <w14:checked w14:val="0"/>
              <w14:checkedState w14:val="2612" w14:font="MS Gothic"/>
              <w14:uncheckedState w14:val="2610" w14:font="MS Gothic"/>
            </w14:checkbox>
          </w:sdtPr>
          <w:sdtEndPr/>
          <w:sdtContent>
            <w:tc>
              <w:tcPr>
                <w:tcW w:w="567" w:type="dxa"/>
                <w:tcBorders>
                  <w:top w:val="single" w:sz="12" w:space="0" w:color="FBD4B4" w:themeColor="accent6" w:themeTint="66"/>
                  <w:left w:val="nil"/>
                  <w:bottom w:val="single" w:sz="12" w:space="0" w:color="FBD4B4" w:themeColor="accent6" w:themeTint="66"/>
                  <w:right w:val="nil"/>
                </w:tcBorders>
                <w:shd w:val="clear" w:color="auto" w:fill="auto"/>
              </w:tcPr>
              <w:p w14:paraId="346A0A7A" w14:textId="77777777" w:rsidR="00C45CB0" w:rsidRPr="001E78E1" w:rsidRDefault="00C45CB0" w:rsidP="00BB5490">
                <w:pPr>
                  <w:jc w:val="center"/>
                  <w:rPr>
                    <w:shd w:val="clear" w:color="auto" w:fill="FFFFFF"/>
                  </w:rPr>
                </w:pPr>
                <w:r>
                  <w:rPr>
                    <w:rFonts w:ascii="MS Gothic" w:eastAsia="MS Gothic" w:hAnsi="MS Gothic" w:hint="eastAsia"/>
                    <w:shd w:val="clear" w:color="auto" w:fill="FFFFFF"/>
                  </w:rPr>
                  <w:t>☐</w:t>
                </w:r>
              </w:p>
            </w:tc>
          </w:sdtContent>
        </w:sdt>
        <w:sdt>
          <w:sdtPr>
            <w:rPr>
              <w:shd w:val="clear" w:color="auto" w:fill="FFFFFF"/>
            </w:rPr>
            <w:tag w:val="ATI32"/>
            <w:id w:val="975875648"/>
            <w14:checkbox>
              <w14:checked w14:val="0"/>
              <w14:checkedState w14:val="2612" w14:font="MS Gothic"/>
              <w14:uncheckedState w14:val="2610" w14:font="MS Gothic"/>
            </w14:checkbox>
          </w:sdtPr>
          <w:sdtEndPr/>
          <w:sdtContent>
            <w:tc>
              <w:tcPr>
                <w:tcW w:w="709" w:type="dxa"/>
                <w:tcBorders>
                  <w:top w:val="single" w:sz="12" w:space="0" w:color="FBD4B4" w:themeColor="accent6" w:themeTint="66"/>
                  <w:left w:val="nil"/>
                  <w:bottom w:val="single" w:sz="12" w:space="0" w:color="FBD4B4" w:themeColor="accent6" w:themeTint="66"/>
                  <w:right w:val="nil"/>
                </w:tcBorders>
                <w:shd w:val="clear" w:color="auto" w:fill="auto"/>
              </w:tcPr>
              <w:p w14:paraId="6320AA15" w14:textId="77777777" w:rsidR="00C45CB0" w:rsidRPr="001E78E1" w:rsidRDefault="00C45CB0" w:rsidP="00BB5490">
                <w:pPr>
                  <w:jc w:val="center"/>
                  <w:rPr>
                    <w:shd w:val="clear" w:color="auto" w:fill="FFFFFF"/>
                  </w:rPr>
                </w:pPr>
                <w:r>
                  <w:rPr>
                    <w:rFonts w:ascii="MS Gothic" w:eastAsia="MS Gothic" w:hAnsi="MS Gothic" w:hint="eastAsia"/>
                    <w:shd w:val="clear" w:color="auto" w:fill="FFFFFF"/>
                  </w:rPr>
                  <w:t>☐</w:t>
                </w:r>
              </w:p>
            </w:tc>
          </w:sdtContent>
        </w:sdt>
      </w:tr>
      <w:tr w:rsidR="00FC6990" w:rsidRPr="00AD232D" w14:paraId="274DF37F" w14:textId="77777777" w:rsidTr="00BB5490">
        <w:tblPrEx>
          <w:tblBorders>
            <w:left w:val="none" w:sz="0" w:space="0" w:color="auto"/>
            <w:right w:val="none" w:sz="0" w:space="0" w:color="auto"/>
            <w:insideV w:val="none" w:sz="0" w:space="0" w:color="auto"/>
          </w:tblBorders>
        </w:tblPrEx>
        <w:trPr>
          <w:cantSplit/>
          <w:trHeight w:val="45"/>
        </w:trPr>
        <w:sdt>
          <w:sdtPr>
            <w:rPr>
              <w:shd w:val="clear" w:color="auto" w:fill="FFFFFF"/>
            </w:rPr>
            <w:tag w:val="ATI29"/>
            <w:id w:val="-652672695"/>
          </w:sdtPr>
          <w:sdtEndPr/>
          <w:sdtContent>
            <w:tc>
              <w:tcPr>
                <w:tcW w:w="2836" w:type="dxa"/>
                <w:tcBorders>
                  <w:top w:val="single" w:sz="12" w:space="0" w:color="FBD4B4" w:themeColor="accent6" w:themeTint="66"/>
                  <w:left w:val="nil"/>
                  <w:bottom w:val="single" w:sz="12" w:space="0" w:color="FBD4B4" w:themeColor="accent6" w:themeTint="66"/>
                  <w:right w:val="nil"/>
                </w:tcBorders>
                <w:shd w:val="clear" w:color="auto" w:fill="FFFFFF" w:themeFill="background1"/>
              </w:tcPr>
              <w:p w14:paraId="41248517" w14:textId="139663EA" w:rsidR="00FC6990" w:rsidRPr="00353492" w:rsidRDefault="004071A6" w:rsidP="00353492">
                <w:pPr>
                  <w:spacing w:after="60"/>
                </w:pPr>
                <w:r>
                  <w:t>Students are required to e</w:t>
                </w:r>
                <w:r w:rsidRPr="004071A6">
                  <w:t>xplain</w:t>
                </w:r>
                <w:r>
                  <w:t xml:space="preserve"> why it is important to document all data base requirements</w:t>
                </w:r>
              </w:p>
            </w:tc>
          </w:sdtContent>
        </w:sdt>
        <w:sdt>
          <w:sdtPr>
            <w:rPr>
              <w:rFonts w:ascii="Calibri" w:eastAsia="Times New Roman" w:hAnsi="Calibri" w:cs="Calibri"/>
              <w:color w:val="000000"/>
              <w:sz w:val="24"/>
              <w:szCs w:val="24"/>
              <w:shd w:val="clear" w:color="auto" w:fill="FFFFFF"/>
              <w:lang w:eastAsia="en-AU"/>
            </w:rPr>
            <w:tag w:val="ATI30"/>
            <w:id w:val="-496340825"/>
          </w:sdtPr>
          <w:sdtEndPr>
            <w:rPr>
              <w:rFonts w:asciiTheme="minorHAnsi" w:eastAsiaTheme="minorHAnsi" w:hAnsiTheme="minorHAnsi" w:cs="Arial"/>
              <w:color w:val="auto"/>
              <w:sz w:val="20"/>
              <w:szCs w:val="20"/>
              <w:lang w:eastAsia="en-US"/>
            </w:rPr>
          </w:sdtEndPr>
          <w:sdtContent>
            <w:sdt>
              <w:sdtPr>
                <w:rPr>
                  <w:rFonts w:ascii="Calibri" w:eastAsia="Times New Roman" w:hAnsi="Calibri" w:cs="Calibri"/>
                  <w:color w:val="000000"/>
                  <w:sz w:val="24"/>
                  <w:szCs w:val="24"/>
                  <w:shd w:val="clear" w:color="auto" w:fill="FFFFFF"/>
                  <w:lang w:eastAsia="en-AU"/>
                </w:rPr>
                <w:tag w:val="ATI29"/>
                <w:id w:val="-1313102216"/>
              </w:sdtPr>
              <w:sdtEndPr>
                <w:rPr>
                  <w:rFonts w:asciiTheme="minorHAnsi" w:eastAsiaTheme="minorHAnsi" w:hAnsiTheme="minorHAnsi" w:cs="Arial"/>
                  <w:color w:val="auto"/>
                  <w:sz w:val="20"/>
                  <w:szCs w:val="20"/>
                  <w:lang w:eastAsia="en-US"/>
                </w:rPr>
              </w:sdtEndPr>
              <w:sdtContent>
                <w:tc>
                  <w:tcPr>
                    <w:tcW w:w="6662" w:type="dxa"/>
                    <w:tcBorders>
                      <w:top w:val="single" w:sz="12" w:space="0" w:color="FBD4B4" w:themeColor="accent6" w:themeTint="66"/>
                      <w:left w:val="nil"/>
                      <w:bottom w:val="single" w:sz="12" w:space="0" w:color="FBD4B4" w:themeColor="accent6" w:themeTint="66"/>
                      <w:right w:val="nil"/>
                    </w:tcBorders>
                    <w:shd w:val="clear" w:color="auto" w:fill="auto"/>
                  </w:tcPr>
                  <w:p w14:paraId="3112AB35" w14:textId="0BBC5010" w:rsidR="00FC6990" w:rsidRPr="00353492" w:rsidRDefault="004071A6" w:rsidP="004071A6">
                    <w:pPr>
                      <w:spacing w:after="60"/>
                    </w:pPr>
                    <w:r>
                      <w:t>Students e</w:t>
                    </w:r>
                    <w:r w:rsidRPr="004071A6">
                      <w:t>xplain</w:t>
                    </w:r>
                    <w:r>
                      <w:t>ed why it is important to document all data base requirements</w:t>
                    </w:r>
                  </w:p>
                </w:tc>
              </w:sdtContent>
            </w:sdt>
          </w:sdtContent>
        </w:sdt>
        <w:sdt>
          <w:sdtPr>
            <w:rPr>
              <w:shd w:val="clear" w:color="auto" w:fill="FFFFFF"/>
            </w:rPr>
            <w:tag w:val="ATI31"/>
            <w:id w:val="-1663702510"/>
            <w14:checkbox>
              <w14:checked w14:val="0"/>
              <w14:checkedState w14:val="2612" w14:font="MS Gothic"/>
              <w14:uncheckedState w14:val="2610" w14:font="MS Gothic"/>
            </w14:checkbox>
          </w:sdtPr>
          <w:sdtEndPr/>
          <w:sdtContent>
            <w:tc>
              <w:tcPr>
                <w:tcW w:w="567" w:type="dxa"/>
                <w:tcBorders>
                  <w:top w:val="single" w:sz="12" w:space="0" w:color="FBD4B4" w:themeColor="accent6" w:themeTint="66"/>
                  <w:left w:val="nil"/>
                  <w:bottom w:val="single" w:sz="12" w:space="0" w:color="FBD4B4" w:themeColor="accent6" w:themeTint="66"/>
                  <w:right w:val="nil"/>
                </w:tcBorders>
                <w:shd w:val="clear" w:color="auto" w:fill="auto"/>
              </w:tcPr>
              <w:p w14:paraId="343EE0A7" w14:textId="0C3ECD39" w:rsidR="00FC6990" w:rsidRDefault="00FC6990" w:rsidP="00BB5490">
                <w:pPr>
                  <w:jc w:val="center"/>
                  <w:rPr>
                    <w:shd w:val="clear" w:color="auto" w:fill="FFFFFF"/>
                  </w:rPr>
                </w:pPr>
                <w:r>
                  <w:rPr>
                    <w:rFonts w:ascii="MS Gothic" w:eastAsia="MS Gothic" w:hAnsi="MS Gothic" w:hint="eastAsia"/>
                    <w:shd w:val="clear" w:color="auto" w:fill="FFFFFF"/>
                  </w:rPr>
                  <w:t>☐</w:t>
                </w:r>
              </w:p>
            </w:tc>
          </w:sdtContent>
        </w:sdt>
        <w:sdt>
          <w:sdtPr>
            <w:rPr>
              <w:shd w:val="clear" w:color="auto" w:fill="FFFFFF"/>
            </w:rPr>
            <w:tag w:val="ATI32"/>
            <w:id w:val="-1062859476"/>
            <w14:checkbox>
              <w14:checked w14:val="0"/>
              <w14:checkedState w14:val="2612" w14:font="MS Gothic"/>
              <w14:uncheckedState w14:val="2610" w14:font="MS Gothic"/>
            </w14:checkbox>
          </w:sdtPr>
          <w:sdtEndPr/>
          <w:sdtContent>
            <w:tc>
              <w:tcPr>
                <w:tcW w:w="709" w:type="dxa"/>
                <w:tcBorders>
                  <w:top w:val="single" w:sz="12" w:space="0" w:color="FBD4B4" w:themeColor="accent6" w:themeTint="66"/>
                  <w:left w:val="nil"/>
                  <w:bottom w:val="single" w:sz="12" w:space="0" w:color="FBD4B4" w:themeColor="accent6" w:themeTint="66"/>
                  <w:right w:val="nil"/>
                </w:tcBorders>
                <w:shd w:val="clear" w:color="auto" w:fill="auto"/>
              </w:tcPr>
              <w:p w14:paraId="6B3D3CAF" w14:textId="4737986F" w:rsidR="00FC6990" w:rsidRDefault="00FC6990" w:rsidP="00BB5490">
                <w:pPr>
                  <w:jc w:val="center"/>
                  <w:rPr>
                    <w:shd w:val="clear" w:color="auto" w:fill="FFFFFF"/>
                  </w:rPr>
                </w:pPr>
                <w:r>
                  <w:rPr>
                    <w:rFonts w:ascii="MS Gothic" w:eastAsia="MS Gothic" w:hAnsi="MS Gothic" w:hint="eastAsia"/>
                    <w:shd w:val="clear" w:color="auto" w:fill="FFFFFF"/>
                  </w:rPr>
                  <w:t>☐</w:t>
                </w:r>
              </w:p>
            </w:tc>
          </w:sdtContent>
        </w:sdt>
      </w:tr>
      <w:tr w:rsidR="00FC6990" w:rsidRPr="00AD232D" w14:paraId="5F23137A" w14:textId="77777777" w:rsidTr="00BB5490">
        <w:tblPrEx>
          <w:tblBorders>
            <w:left w:val="none" w:sz="0" w:space="0" w:color="auto"/>
            <w:right w:val="none" w:sz="0" w:space="0" w:color="auto"/>
            <w:insideV w:val="none" w:sz="0" w:space="0" w:color="auto"/>
          </w:tblBorders>
        </w:tblPrEx>
        <w:trPr>
          <w:cantSplit/>
          <w:trHeight w:val="45"/>
        </w:trPr>
        <w:sdt>
          <w:sdtPr>
            <w:rPr>
              <w:shd w:val="clear" w:color="auto" w:fill="FFFFFF"/>
            </w:rPr>
            <w:tag w:val="ATI29"/>
            <w:id w:val="1691106970"/>
          </w:sdtPr>
          <w:sdtEndPr/>
          <w:sdtContent>
            <w:sdt>
              <w:sdtPr>
                <w:rPr>
                  <w:shd w:val="clear" w:color="auto" w:fill="FFFFFF"/>
                </w:rPr>
                <w:tag w:val="ATI30"/>
                <w:id w:val="1018666453"/>
              </w:sdtPr>
              <w:sdtEndPr/>
              <w:sdtContent>
                <w:tc>
                  <w:tcPr>
                    <w:tcW w:w="2836" w:type="dxa"/>
                    <w:tcBorders>
                      <w:top w:val="single" w:sz="12" w:space="0" w:color="FBD4B4" w:themeColor="accent6" w:themeTint="66"/>
                      <w:left w:val="nil"/>
                      <w:bottom w:val="single" w:sz="12" w:space="0" w:color="FBD4B4" w:themeColor="accent6" w:themeTint="66"/>
                      <w:right w:val="nil"/>
                    </w:tcBorders>
                    <w:shd w:val="clear" w:color="auto" w:fill="FFFFFF" w:themeFill="background1"/>
                  </w:tcPr>
                  <w:p w14:paraId="06C495FC" w14:textId="4D09738B" w:rsidR="00FC6990" w:rsidRPr="00353492" w:rsidRDefault="004071A6" w:rsidP="00353492">
                    <w:pPr>
                      <w:spacing w:after="60"/>
                    </w:pPr>
                    <w:r>
                      <w:t>Students are required to e</w:t>
                    </w:r>
                    <w:r w:rsidRPr="004071A6">
                      <w:t>xplain</w:t>
                    </w:r>
                    <w:r>
                      <w:t xml:space="preserve"> why it is important to normalise your data</w:t>
                    </w:r>
                  </w:p>
                </w:tc>
              </w:sdtContent>
            </w:sdt>
          </w:sdtContent>
        </w:sdt>
        <w:sdt>
          <w:sdtPr>
            <w:rPr>
              <w:shd w:val="clear" w:color="auto" w:fill="FFFFFF"/>
            </w:rPr>
            <w:tag w:val="ATI30"/>
            <w:id w:val="795720626"/>
          </w:sdtPr>
          <w:sdtEndPr/>
          <w:sdtContent>
            <w:tc>
              <w:tcPr>
                <w:tcW w:w="6662" w:type="dxa"/>
                <w:tcBorders>
                  <w:top w:val="single" w:sz="12" w:space="0" w:color="FBD4B4" w:themeColor="accent6" w:themeTint="66"/>
                  <w:left w:val="nil"/>
                  <w:bottom w:val="single" w:sz="12" w:space="0" w:color="FBD4B4" w:themeColor="accent6" w:themeTint="66"/>
                  <w:right w:val="nil"/>
                </w:tcBorders>
                <w:shd w:val="clear" w:color="auto" w:fill="auto"/>
              </w:tcPr>
              <w:p w14:paraId="3EBA8C1C" w14:textId="44867C31" w:rsidR="00FC6990" w:rsidRPr="00946B09" w:rsidRDefault="004071A6" w:rsidP="004071A6">
                <w:pPr>
                  <w:spacing w:after="60"/>
                  <w:rPr>
                    <w:rFonts w:cstheme="minorHAnsi"/>
                    <w:sz w:val="22"/>
                    <w:szCs w:val="22"/>
                  </w:rPr>
                </w:pPr>
                <w:r>
                  <w:t>Student e</w:t>
                </w:r>
                <w:r w:rsidRPr="004071A6">
                  <w:t>xplain</w:t>
                </w:r>
                <w:r>
                  <w:t>ed why it is important to normalise your data</w:t>
                </w:r>
              </w:p>
            </w:tc>
          </w:sdtContent>
        </w:sdt>
        <w:sdt>
          <w:sdtPr>
            <w:rPr>
              <w:shd w:val="clear" w:color="auto" w:fill="FFFFFF"/>
            </w:rPr>
            <w:tag w:val="ATI31"/>
            <w:id w:val="-1981761024"/>
            <w14:checkbox>
              <w14:checked w14:val="0"/>
              <w14:checkedState w14:val="2612" w14:font="MS Gothic"/>
              <w14:uncheckedState w14:val="2610" w14:font="MS Gothic"/>
            </w14:checkbox>
          </w:sdtPr>
          <w:sdtEndPr/>
          <w:sdtContent>
            <w:tc>
              <w:tcPr>
                <w:tcW w:w="567" w:type="dxa"/>
                <w:tcBorders>
                  <w:top w:val="single" w:sz="12" w:space="0" w:color="FBD4B4" w:themeColor="accent6" w:themeTint="66"/>
                  <w:left w:val="nil"/>
                  <w:bottom w:val="single" w:sz="12" w:space="0" w:color="FBD4B4" w:themeColor="accent6" w:themeTint="66"/>
                  <w:right w:val="nil"/>
                </w:tcBorders>
                <w:shd w:val="clear" w:color="auto" w:fill="auto"/>
              </w:tcPr>
              <w:p w14:paraId="159DE46B" w14:textId="77777777" w:rsidR="00FC6990" w:rsidRPr="001E78E1" w:rsidRDefault="00FC6990" w:rsidP="00BB5490">
                <w:pPr>
                  <w:jc w:val="center"/>
                  <w:rPr>
                    <w:shd w:val="clear" w:color="auto" w:fill="FFFFFF"/>
                  </w:rPr>
                </w:pPr>
                <w:r>
                  <w:rPr>
                    <w:rFonts w:ascii="MS Gothic" w:eastAsia="MS Gothic" w:hAnsi="MS Gothic" w:hint="eastAsia"/>
                    <w:shd w:val="clear" w:color="auto" w:fill="FFFFFF"/>
                  </w:rPr>
                  <w:t>☐</w:t>
                </w:r>
              </w:p>
            </w:tc>
          </w:sdtContent>
        </w:sdt>
        <w:sdt>
          <w:sdtPr>
            <w:rPr>
              <w:shd w:val="clear" w:color="auto" w:fill="FFFFFF"/>
            </w:rPr>
            <w:tag w:val="ATI32"/>
            <w:id w:val="-468599959"/>
            <w14:checkbox>
              <w14:checked w14:val="0"/>
              <w14:checkedState w14:val="2612" w14:font="MS Gothic"/>
              <w14:uncheckedState w14:val="2610" w14:font="MS Gothic"/>
            </w14:checkbox>
          </w:sdtPr>
          <w:sdtEndPr/>
          <w:sdtContent>
            <w:tc>
              <w:tcPr>
                <w:tcW w:w="709" w:type="dxa"/>
                <w:tcBorders>
                  <w:top w:val="single" w:sz="12" w:space="0" w:color="FBD4B4" w:themeColor="accent6" w:themeTint="66"/>
                  <w:left w:val="nil"/>
                  <w:bottom w:val="single" w:sz="12" w:space="0" w:color="FBD4B4" w:themeColor="accent6" w:themeTint="66"/>
                  <w:right w:val="nil"/>
                </w:tcBorders>
                <w:shd w:val="clear" w:color="auto" w:fill="auto"/>
              </w:tcPr>
              <w:p w14:paraId="655092F8" w14:textId="77777777" w:rsidR="00FC6990" w:rsidRPr="001E78E1" w:rsidRDefault="00FC6990" w:rsidP="00BB5490">
                <w:pPr>
                  <w:jc w:val="center"/>
                  <w:rPr>
                    <w:shd w:val="clear" w:color="auto" w:fill="FFFFFF"/>
                  </w:rPr>
                </w:pPr>
                <w:r>
                  <w:rPr>
                    <w:rFonts w:ascii="MS Gothic" w:eastAsia="MS Gothic" w:hAnsi="MS Gothic" w:hint="eastAsia"/>
                    <w:shd w:val="clear" w:color="auto" w:fill="FFFFFF"/>
                  </w:rPr>
                  <w:t>☐</w:t>
                </w:r>
              </w:p>
            </w:tc>
          </w:sdtContent>
        </w:sdt>
      </w:tr>
      <w:tr w:rsidR="00FC6990" w:rsidRPr="00AD232D" w14:paraId="245DF180" w14:textId="77777777" w:rsidTr="00BB5490">
        <w:tblPrEx>
          <w:tblBorders>
            <w:left w:val="none" w:sz="0" w:space="0" w:color="auto"/>
            <w:right w:val="none" w:sz="0" w:space="0" w:color="auto"/>
            <w:insideV w:val="none" w:sz="0" w:space="0" w:color="auto"/>
          </w:tblBorders>
        </w:tblPrEx>
        <w:trPr>
          <w:cantSplit/>
          <w:trHeight w:val="45"/>
        </w:trPr>
        <w:sdt>
          <w:sdtPr>
            <w:rPr>
              <w:shd w:val="clear" w:color="auto" w:fill="FFFFFF"/>
            </w:rPr>
            <w:tag w:val="ATI29"/>
            <w:id w:val="-706867888"/>
          </w:sdtPr>
          <w:sdtEndPr/>
          <w:sdtContent>
            <w:sdt>
              <w:sdtPr>
                <w:rPr>
                  <w:shd w:val="clear" w:color="auto" w:fill="FFFFFF"/>
                </w:rPr>
                <w:tag w:val="ATI30"/>
                <w:id w:val="-545918692"/>
              </w:sdtPr>
              <w:sdtEndPr/>
              <w:sdtContent>
                <w:tc>
                  <w:tcPr>
                    <w:tcW w:w="2836" w:type="dxa"/>
                    <w:tcBorders>
                      <w:top w:val="single" w:sz="12" w:space="0" w:color="FBD4B4" w:themeColor="accent6" w:themeTint="66"/>
                      <w:left w:val="nil"/>
                      <w:bottom w:val="single" w:sz="12" w:space="0" w:color="FBD4B4" w:themeColor="accent6" w:themeTint="66"/>
                      <w:right w:val="nil"/>
                    </w:tcBorders>
                    <w:shd w:val="clear" w:color="auto" w:fill="FFFFFF" w:themeFill="background1"/>
                  </w:tcPr>
                  <w:p w14:paraId="2760C7CB" w14:textId="08C5BA9F" w:rsidR="00FC6990" w:rsidRPr="00353492" w:rsidRDefault="004071A6" w:rsidP="004071A6">
                    <w:pPr>
                      <w:spacing w:after="60"/>
                    </w:pPr>
                    <w:r>
                      <w:t>Students are required to e</w:t>
                    </w:r>
                    <w:r w:rsidRPr="004071A6">
                      <w:t>xplain</w:t>
                    </w:r>
                    <w:r>
                      <w:t xml:space="preserve"> how they will gather client requirements to design/develop system</w:t>
                    </w:r>
                  </w:p>
                </w:tc>
              </w:sdtContent>
            </w:sdt>
          </w:sdtContent>
        </w:sdt>
        <w:sdt>
          <w:sdtPr>
            <w:rPr>
              <w:shd w:val="clear" w:color="auto" w:fill="FFFFFF"/>
            </w:rPr>
            <w:tag w:val="ATI30"/>
            <w:id w:val="-275563419"/>
          </w:sdtPr>
          <w:sdtEndPr/>
          <w:sdtContent>
            <w:sdt>
              <w:sdtPr>
                <w:rPr>
                  <w:shd w:val="clear" w:color="auto" w:fill="FFFFFF"/>
                </w:rPr>
                <w:tag w:val="ATI30"/>
                <w:id w:val="-1879774528"/>
              </w:sdtPr>
              <w:sdtEndPr/>
              <w:sdtContent>
                <w:tc>
                  <w:tcPr>
                    <w:tcW w:w="6662" w:type="dxa"/>
                    <w:tcBorders>
                      <w:top w:val="single" w:sz="12" w:space="0" w:color="FBD4B4" w:themeColor="accent6" w:themeTint="66"/>
                      <w:left w:val="nil"/>
                      <w:bottom w:val="single" w:sz="12" w:space="0" w:color="FBD4B4" w:themeColor="accent6" w:themeTint="66"/>
                      <w:right w:val="nil"/>
                    </w:tcBorders>
                    <w:shd w:val="clear" w:color="auto" w:fill="auto"/>
                  </w:tcPr>
                  <w:p w14:paraId="46DD7A08" w14:textId="07EEA742" w:rsidR="00FC6990" w:rsidRPr="001E78E1" w:rsidRDefault="004071A6" w:rsidP="004071A6">
                    <w:pPr>
                      <w:spacing w:after="60"/>
                      <w:rPr>
                        <w:shd w:val="clear" w:color="auto" w:fill="FFFFFF"/>
                      </w:rPr>
                    </w:pPr>
                    <w:r>
                      <w:t>Student e</w:t>
                    </w:r>
                    <w:r w:rsidRPr="004071A6">
                      <w:t>xplain</w:t>
                    </w:r>
                    <w:r>
                      <w:t>ed how they will gather client requirements to design/develop system</w:t>
                    </w:r>
                  </w:p>
                </w:tc>
              </w:sdtContent>
            </w:sdt>
          </w:sdtContent>
        </w:sdt>
        <w:sdt>
          <w:sdtPr>
            <w:rPr>
              <w:shd w:val="clear" w:color="auto" w:fill="FFFFFF"/>
            </w:rPr>
            <w:tag w:val="ATI31"/>
            <w:id w:val="1233205218"/>
            <w14:checkbox>
              <w14:checked w14:val="0"/>
              <w14:checkedState w14:val="2612" w14:font="MS Gothic"/>
              <w14:uncheckedState w14:val="2610" w14:font="MS Gothic"/>
            </w14:checkbox>
          </w:sdtPr>
          <w:sdtEndPr/>
          <w:sdtContent>
            <w:tc>
              <w:tcPr>
                <w:tcW w:w="567" w:type="dxa"/>
                <w:tcBorders>
                  <w:top w:val="single" w:sz="12" w:space="0" w:color="FBD4B4" w:themeColor="accent6" w:themeTint="66"/>
                  <w:left w:val="nil"/>
                  <w:bottom w:val="single" w:sz="12" w:space="0" w:color="FBD4B4" w:themeColor="accent6" w:themeTint="66"/>
                  <w:right w:val="nil"/>
                </w:tcBorders>
                <w:shd w:val="clear" w:color="auto" w:fill="auto"/>
              </w:tcPr>
              <w:p w14:paraId="399F6318" w14:textId="77777777" w:rsidR="00FC6990" w:rsidRPr="001E78E1" w:rsidRDefault="00FC6990" w:rsidP="00BB5490">
                <w:pPr>
                  <w:jc w:val="center"/>
                  <w:rPr>
                    <w:shd w:val="clear" w:color="auto" w:fill="FFFFFF"/>
                  </w:rPr>
                </w:pPr>
                <w:r>
                  <w:rPr>
                    <w:rFonts w:ascii="MS Gothic" w:eastAsia="MS Gothic" w:hAnsi="MS Gothic" w:hint="eastAsia"/>
                    <w:shd w:val="clear" w:color="auto" w:fill="FFFFFF"/>
                  </w:rPr>
                  <w:t>☐</w:t>
                </w:r>
              </w:p>
            </w:tc>
          </w:sdtContent>
        </w:sdt>
        <w:sdt>
          <w:sdtPr>
            <w:rPr>
              <w:shd w:val="clear" w:color="auto" w:fill="FFFFFF"/>
            </w:rPr>
            <w:tag w:val="ATI32"/>
            <w:id w:val="593445243"/>
            <w14:checkbox>
              <w14:checked w14:val="0"/>
              <w14:checkedState w14:val="2612" w14:font="MS Gothic"/>
              <w14:uncheckedState w14:val="2610" w14:font="MS Gothic"/>
            </w14:checkbox>
          </w:sdtPr>
          <w:sdtEndPr/>
          <w:sdtContent>
            <w:tc>
              <w:tcPr>
                <w:tcW w:w="709" w:type="dxa"/>
                <w:tcBorders>
                  <w:top w:val="single" w:sz="12" w:space="0" w:color="FBD4B4" w:themeColor="accent6" w:themeTint="66"/>
                  <w:left w:val="nil"/>
                  <w:bottom w:val="single" w:sz="12" w:space="0" w:color="FBD4B4" w:themeColor="accent6" w:themeTint="66"/>
                  <w:right w:val="nil"/>
                </w:tcBorders>
                <w:shd w:val="clear" w:color="auto" w:fill="auto"/>
              </w:tcPr>
              <w:p w14:paraId="32A94F8F" w14:textId="77777777" w:rsidR="00FC6990" w:rsidRPr="001E78E1" w:rsidRDefault="00FC6990" w:rsidP="00BB5490">
                <w:pPr>
                  <w:jc w:val="center"/>
                  <w:rPr>
                    <w:shd w:val="clear" w:color="auto" w:fill="FFFFFF"/>
                  </w:rPr>
                </w:pPr>
                <w:r>
                  <w:rPr>
                    <w:rFonts w:ascii="MS Gothic" w:eastAsia="MS Gothic" w:hAnsi="MS Gothic" w:hint="eastAsia"/>
                    <w:shd w:val="clear" w:color="auto" w:fill="FFFFFF"/>
                  </w:rPr>
                  <w:t>☐</w:t>
                </w:r>
              </w:p>
            </w:tc>
          </w:sdtContent>
        </w:sdt>
      </w:tr>
      <w:tr w:rsidR="00FC6990" w:rsidRPr="001E78E1" w14:paraId="3D0E56F9" w14:textId="77777777" w:rsidTr="00A70517">
        <w:tblPrEx>
          <w:tblBorders>
            <w:left w:val="none" w:sz="0" w:space="0" w:color="auto"/>
            <w:right w:val="none" w:sz="0" w:space="0" w:color="auto"/>
            <w:insideV w:val="none" w:sz="0" w:space="0" w:color="auto"/>
          </w:tblBorders>
        </w:tblPrEx>
        <w:trPr>
          <w:cantSplit/>
          <w:trHeight w:val="45"/>
        </w:trPr>
        <w:sdt>
          <w:sdtPr>
            <w:rPr>
              <w:shd w:val="clear" w:color="auto" w:fill="FFFFFF"/>
            </w:rPr>
            <w:tag w:val="ATI29"/>
            <w:id w:val="-533733412"/>
          </w:sdtPr>
          <w:sdtEndPr/>
          <w:sdtContent>
            <w:tc>
              <w:tcPr>
                <w:tcW w:w="2836" w:type="dxa"/>
                <w:tcBorders>
                  <w:top w:val="single" w:sz="12" w:space="0" w:color="FBD4B4" w:themeColor="accent6" w:themeTint="66"/>
                  <w:left w:val="nil"/>
                  <w:bottom w:val="single" w:sz="12" w:space="0" w:color="FBD4B4" w:themeColor="accent6" w:themeTint="66"/>
                  <w:right w:val="nil"/>
                </w:tcBorders>
                <w:shd w:val="clear" w:color="auto" w:fill="FFFFFF" w:themeFill="background1"/>
              </w:tcPr>
              <w:p w14:paraId="47ACA734" w14:textId="0E42EECF" w:rsidR="00FC6990" w:rsidRPr="001E78E1" w:rsidRDefault="004071A6" w:rsidP="00353492">
                <w:pPr>
                  <w:spacing w:after="60"/>
                  <w:rPr>
                    <w:shd w:val="clear" w:color="auto" w:fill="FFFFFF"/>
                  </w:rPr>
                </w:pPr>
                <w:r>
                  <w:t>Students are required to e</w:t>
                </w:r>
                <w:r w:rsidRPr="004071A6">
                  <w:t>xplain</w:t>
                </w:r>
                <w:r>
                  <w:t xml:space="preserve"> why it is important to create database relationships before entering data</w:t>
                </w:r>
              </w:p>
            </w:tc>
          </w:sdtContent>
        </w:sdt>
        <w:sdt>
          <w:sdtPr>
            <w:rPr>
              <w:shd w:val="clear" w:color="auto" w:fill="FFFFFF"/>
            </w:rPr>
            <w:tag w:val="ATI30"/>
            <w:id w:val="1489982827"/>
          </w:sdtPr>
          <w:sdtEndPr/>
          <w:sdtContent>
            <w:sdt>
              <w:sdtPr>
                <w:rPr>
                  <w:shd w:val="clear" w:color="auto" w:fill="FFFFFF"/>
                </w:rPr>
                <w:tag w:val="ATI29"/>
                <w:id w:val="1054359947"/>
              </w:sdtPr>
              <w:sdtEndPr/>
              <w:sdtContent>
                <w:sdt>
                  <w:sdtPr>
                    <w:rPr>
                      <w:shd w:val="clear" w:color="auto" w:fill="FFFFFF"/>
                    </w:rPr>
                    <w:tag w:val="ATI29"/>
                    <w:id w:val="99231424"/>
                  </w:sdtPr>
                  <w:sdtEndPr/>
                  <w:sdtContent>
                    <w:tc>
                      <w:tcPr>
                        <w:tcW w:w="6662" w:type="dxa"/>
                        <w:tcBorders>
                          <w:top w:val="single" w:sz="12" w:space="0" w:color="FBD4B4" w:themeColor="accent6" w:themeTint="66"/>
                          <w:left w:val="nil"/>
                          <w:bottom w:val="single" w:sz="12" w:space="0" w:color="FBD4B4" w:themeColor="accent6" w:themeTint="66"/>
                          <w:right w:val="nil"/>
                        </w:tcBorders>
                        <w:shd w:val="clear" w:color="auto" w:fill="auto"/>
                      </w:tcPr>
                      <w:p w14:paraId="45976336" w14:textId="5104365B" w:rsidR="00FC6990" w:rsidRPr="00353492" w:rsidRDefault="004071A6" w:rsidP="004071A6">
                        <w:pPr>
                          <w:spacing w:after="60"/>
                        </w:pPr>
                        <w:r>
                          <w:t>Student e</w:t>
                        </w:r>
                        <w:r w:rsidRPr="004071A6">
                          <w:t>xplain</w:t>
                        </w:r>
                        <w:r>
                          <w:t>ed why it is important to create database relationships before entering data</w:t>
                        </w:r>
                      </w:p>
                    </w:tc>
                  </w:sdtContent>
                </w:sdt>
              </w:sdtContent>
            </w:sdt>
          </w:sdtContent>
        </w:sdt>
        <w:sdt>
          <w:sdtPr>
            <w:rPr>
              <w:shd w:val="clear" w:color="auto" w:fill="FFFFFF"/>
            </w:rPr>
            <w:tag w:val="ATI31"/>
            <w:id w:val="1134360700"/>
            <w14:checkbox>
              <w14:checked w14:val="0"/>
              <w14:checkedState w14:val="2612" w14:font="MS Gothic"/>
              <w14:uncheckedState w14:val="2610" w14:font="MS Gothic"/>
            </w14:checkbox>
          </w:sdtPr>
          <w:sdtEndPr/>
          <w:sdtContent>
            <w:tc>
              <w:tcPr>
                <w:tcW w:w="567" w:type="dxa"/>
                <w:tcBorders>
                  <w:top w:val="single" w:sz="12" w:space="0" w:color="FBD4B4" w:themeColor="accent6" w:themeTint="66"/>
                  <w:left w:val="nil"/>
                  <w:bottom w:val="single" w:sz="12" w:space="0" w:color="FBD4B4" w:themeColor="accent6" w:themeTint="66"/>
                  <w:right w:val="nil"/>
                </w:tcBorders>
                <w:shd w:val="clear" w:color="auto" w:fill="auto"/>
              </w:tcPr>
              <w:p w14:paraId="5BC5E8FB" w14:textId="77777777" w:rsidR="00FC6990" w:rsidRPr="001E78E1" w:rsidRDefault="00FC6990" w:rsidP="00A70517">
                <w:pPr>
                  <w:jc w:val="center"/>
                  <w:rPr>
                    <w:shd w:val="clear" w:color="auto" w:fill="FFFFFF"/>
                  </w:rPr>
                </w:pPr>
                <w:r>
                  <w:rPr>
                    <w:rFonts w:ascii="MS Gothic" w:eastAsia="MS Gothic" w:hAnsi="MS Gothic" w:hint="eastAsia"/>
                    <w:shd w:val="clear" w:color="auto" w:fill="FFFFFF"/>
                  </w:rPr>
                  <w:t>☐</w:t>
                </w:r>
              </w:p>
            </w:tc>
          </w:sdtContent>
        </w:sdt>
        <w:sdt>
          <w:sdtPr>
            <w:rPr>
              <w:shd w:val="clear" w:color="auto" w:fill="FFFFFF"/>
            </w:rPr>
            <w:tag w:val="ATI32"/>
            <w:id w:val="313064659"/>
            <w14:checkbox>
              <w14:checked w14:val="0"/>
              <w14:checkedState w14:val="2612" w14:font="MS Gothic"/>
              <w14:uncheckedState w14:val="2610" w14:font="MS Gothic"/>
            </w14:checkbox>
          </w:sdtPr>
          <w:sdtEndPr/>
          <w:sdtContent>
            <w:tc>
              <w:tcPr>
                <w:tcW w:w="709" w:type="dxa"/>
                <w:tcBorders>
                  <w:top w:val="single" w:sz="12" w:space="0" w:color="FBD4B4" w:themeColor="accent6" w:themeTint="66"/>
                  <w:left w:val="nil"/>
                  <w:bottom w:val="single" w:sz="12" w:space="0" w:color="FBD4B4" w:themeColor="accent6" w:themeTint="66"/>
                  <w:right w:val="nil"/>
                </w:tcBorders>
                <w:shd w:val="clear" w:color="auto" w:fill="auto"/>
              </w:tcPr>
              <w:p w14:paraId="5287C145" w14:textId="77777777" w:rsidR="00FC6990" w:rsidRPr="001E78E1" w:rsidRDefault="00FC6990" w:rsidP="00A70517">
                <w:pPr>
                  <w:jc w:val="center"/>
                  <w:rPr>
                    <w:shd w:val="clear" w:color="auto" w:fill="FFFFFF"/>
                  </w:rPr>
                </w:pPr>
                <w:r>
                  <w:rPr>
                    <w:rFonts w:ascii="MS Gothic" w:eastAsia="MS Gothic" w:hAnsi="MS Gothic" w:hint="eastAsia"/>
                    <w:shd w:val="clear" w:color="auto" w:fill="FFFFFF"/>
                  </w:rPr>
                  <w:t>☐</w:t>
                </w:r>
              </w:p>
            </w:tc>
          </w:sdtContent>
        </w:sdt>
      </w:tr>
      <w:tr w:rsidR="00FC6990" w:rsidRPr="00AD232D" w14:paraId="79EE42CB" w14:textId="77777777" w:rsidTr="00BB5490">
        <w:tblPrEx>
          <w:tblBorders>
            <w:left w:val="none" w:sz="0" w:space="0" w:color="auto"/>
            <w:right w:val="none" w:sz="0" w:space="0" w:color="auto"/>
            <w:insideV w:val="none" w:sz="0" w:space="0" w:color="auto"/>
          </w:tblBorders>
        </w:tblPrEx>
        <w:trPr>
          <w:cantSplit/>
          <w:trHeight w:val="45"/>
        </w:trPr>
        <w:sdt>
          <w:sdtPr>
            <w:rPr>
              <w:shd w:val="clear" w:color="auto" w:fill="FFFFFF"/>
            </w:rPr>
            <w:tag w:val="ATI29"/>
            <w:id w:val="2017657538"/>
          </w:sdtPr>
          <w:sdtEndPr/>
          <w:sdtContent>
            <w:tc>
              <w:tcPr>
                <w:tcW w:w="2836" w:type="dxa"/>
                <w:tcBorders>
                  <w:top w:val="single" w:sz="12" w:space="0" w:color="FBD4B4" w:themeColor="accent6" w:themeTint="66"/>
                  <w:left w:val="nil"/>
                  <w:bottom w:val="single" w:sz="12" w:space="0" w:color="FBD4B4" w:themeColor="accent6" w:themeTint="66"/>
                  <w:right w:val="nil"/>
                </w:tcBorders>
                <w:shd w:val="clear" w:color="auto" w:fill="FFFFFF" w:themeFill="background1"/>
              </w:tcPr>
              <w:p w14:paraId="0B2D5DFF" w14:textId="580D0756" w:rsidR="00FC6990" w:rsidRPr="00353492" w:rsidRDefault="004071A6" w:rsidP="00353492">
                <w:pPr>
                  <w:spacing w:after="60"/>
                </w:pPr>
                <w:r>
                  <w:t>Students are required to e</w:t>
                </w:r>
                <w:r w:rsidRPr="004071A6">
                  <w:t>xplain</w:t>
                </w:r>
                <w:r>
                  <w:t xml:space="preserve"> why we should use technical diagrams while creating systems</w:t>
                </w:r>
              </w:p>
            </w:tc>
          </w:sdtContent>
        </w:sdt>
        <w:sdt>
          <w:sdtPr>
            <w:rPr>
              <w:shd w:val="clear" w:color="auto" w:fill="FFFFFF"/>
            </w:rPr>
            <w:tag w:val="ATI30"/>
            <w:id w:val="592902249"/>
          </w:sdtPr>
          <w:sdtEndPr/>
          <w:sdtContent>
            <w:sdt>
              <w:sdtPr>
                <w:rPr>
                  <w:shd w:val="clear" w:color="auto" w:fill="FFFFFF"/>
                </w:rPr>
                <w:tag w:val="ATI29"/>
                <w:id w:val="1104234171"/>
              </w:sdtPr>
              <w:sdtEndPr/>
              <w:sdtContent>
                <w:tc>
                  <w:tcPr>
                    <w:tcW w:w="6662" w:type="dxa"/>
                    <w:tcBorders>
                      <w:top w:val="single" w:sz="12" w:space="0" w:color="FBD4B4" w:themeColor="accent6" w:themeTint="66"/>
                      <w:left w:val="nil"/>
                      <w:bottom w:val="single" w:sz="12" w:space="0" w:color="FBD4B4" w:themeColor="accent6" w:themeTint="66"/>
                      <w:right w:val="nil"/>
                    </w:tcBorders>
                    <w:shd w:val="clear" w:color="auto" w:fill="auto"/>
                  </w:tcPr>
                  <w:p w14:paraId="667BBECD" w14:textId="3875138B" w:rsidR="00FC6990" w:rsidRPr="001E78E1" w:rsidRDefault="004071A6" w:rsidP="004071A6">
                    <w:pPr>
                      <w:rPr>
                        <w:shd w:val="clear" w:color="auto" w:fill="FFFFFF"/>
                      </w:rPr>
                    </w:pPr>
                    <w:r>
                      <w:t>Students e</w:t>
                    </w:r>
                    <w:r w:rsidRPr="004071A6">
                      <w:t>xplain</w:t>
                    </w:r>
                    <w:r>
                      <w:t>ed why we should use technical diagrams while creating systems</w:t>
                    </w:r>
                  </w:p>
                </w:tc>
              </w:sdtContent>
            </w:sdt>
          </w:sdtContent>
        </w:sdt>
        <w:sdt>
          <w:sdtPr>
            <w:rPr>
              <w:shd w:val="clear" w:color="auto" w:fill="FFFFFF"/>
            </w:rPr>
            <w:tag w:val="ATI31"/>
            <w:id w:val="1122033055"/>
            <w14:checkbox>
              <w14:checked w14:val="0"/>
              <w14:checkedState w14:val="2612" w14:font="MS Gothic"/>
              <w14:uncheckedState w14:val="2610" w14:font="MS Gothic"/>
            </w14:checkbox>
          </w:sdtPr>
          <w:sdtEndPr/>
          <w:sdtContent>
            <w:tc>
              <w:tcPr>
                <w:tcW w:w="567" w:type="dxa"/>
                <w:tcBorders>
                  <w:top w:val="single" w:sz="12" w:space="0" w:color="FBD4B4" w:themeColor="accent6" w:themeTint="66"/>
                  <w:left w:val="nil"/>
                  <w:bottom w:val="single" w:sz="12" w:space="0" w:color="FBD4B4" w:themeColor="accent6" w:themeTint="66"/>
                  <w:right w:val="nil"/>
                </w:tcBorders>
                <w:shd w:val="clear" w:color="auto" w:fill="auto"/>
              </w:tcPr>
              <w:p w14:paraId="34539D08" w14:textId="77777777" w:rsidR="00FC6990" w:rsidRPr="001E78E1" w:rsidRDefault="00FC6990" w:rsidP="00BB5490">
                <w:pPr>
                  <w:jc w:val="center"/>
                  <w:rPr>
                    <w:shd w:val="clear" w:color="auto" w:fill="FFFFFF"/>
                  </w:rPr>
                </w:pPr>
                <w:r>
                  <w:rPr>
                    <w:rFonts w:ascii="MS Gothic" w:eastAsia="MS Gothic" w:hAnsi="MS Gothic" w:hint="eastAsia"/>
                    <w:shd w:val="clear" w:color="auto" w:fill="FFFFFF"/>
                  </w:rPr>
                  <w:t>☐</w:t>
                </w:r>
              </w:p>
            </w:tc>
          </w:sdtContent>
        </w:sdt>
        <w:sdt>
          <w:sdtPr>
            <w:rPr>
              <w:shd w:val="clear" w:color="auto" w:fill="FFFFFF"/>
            </w:rPr>
            <w:tag w:val="ATI32"/>
            <w:id w:val="-1887558198"/>
            <w14:checkbox>
              <w14:checked w14:val="0"/>
              <w14:checkedState w14:val="2612" w14:font="MS Gothic"/>
              <w14:uncheckedState w14:val="2610" w14:font="MS Gothic"/>
            </w14:checkbox>
          </w:sdtPr>
          <w:sdtEndPr/>
          <w:sdtContent>
            <w:tc>
              <w:tcPr>
                <w:tcW w:w="709" w:type="dxa"/>
                <w:tcBorders>
                  <w:top w:val="single" w:sz="12" w:space="0" w:color="FBD4B4" w:themeColor="accent6" w:themeTint="66"/>
                  <w:left w:val="nil"/>
                  <w:bottom w:val="single" w:sz="12" w:space="0" w:color="FBD4B4" w:themeColor="accent6" w:themeTint="66"/>
                  <w:right w:val="nil"/>
                </w:tcBorders>
                <w:shd w:val="clear" w:color="auto" w:fill="auto"/>
              </w:tcPr>
              <w:p w14:paraId="06BC1E97" w14:textId="77777777" w:rsidR="00FC6990" w:rsidRPr="001E78E1" w:rsidRDefault="00FC6990" w:rsidP="00BB5490">
                <w:pPr>
                  <w:jc w:val="center"/>
                  <w:rPr>
                    <w:shd w:val="clear" w:color="auto" w:fill="FFFFFF"/>
                  </w:rPr>
                </w:pPr>
                <w:r>
                  <w:rPr>
                    <w:rFonts w:ascii="MS Gothic" w:eastAsia="MS Gothic" w:hAnsi="MS Gothic" w:hint="eastAsia"/>
                    <w:shd w:val="clear" w:color="auto" w:fill="FFFFFF"/>
                  </w:rPr>
                  <w:t>☐</w:t>
                </w:r>
              </w:p>
            </w:tc>
          </w:sdtContent>
        </w:sdt>
      </w:tr>
      <w:tr w:rsidR="00FC6990" w:rsidRPr="00AD232D" w14:paraId="1C33E0CD" w14:textId="77777777" w:rsidTr="00BB5490">
        <w:tblPrEx>
          <w:tblBorders>
            <w:left w:val="none" w:sz="0" w:space="0" w:color="auto"/>
            <w:right w:val="none" w:sz="0" w:space="0" w:color="auto"/>
            <w:insideV w:val="none" w:sz="0" w:space="0" w:color="auto"/>
          </w:tblBorders>
        </w:tblPrEx>
        <w:trPr>
          <w:cantSplit/>
          <w:trHeight w:val="45"/>
        </w:trPr>
        <w:sdt>
          <w:sdtPr>
            <w:rPr>
              <w:shd w:val="clear" w:color="auto" w:fill="FFFFFF"/>
            </w:rPr>
            <w:tag w:val="ATI29"/>
            <w:id w:val="-256525514"/>
          </w:sdtPr>
          <w:sdtEndPr/>
          <w:sdtContent>
            <w:tc>
              <w:tcPr>
                <w:tcW w:w="2836" w:type="dxa"/>
                <w:tcBorders>
                  <w:top w:val="single" w:sz="12" w:space="0" w:color="FBD4B4" w:themeColor="accent6" w:themeTint="66"/>
                  <w:left w:val="nil"/>
                  <w:bottom w:val="single" w:sz="12" w:space="0" w:color="FBD4B4" w:themeColor="accent6" w:themeTint="66"/>
                  <w:right w:val="nil"/>
                </w:tcBorders>
                <w:shd w:val="clear" w:color="auto" w:fill="FFFFFF" w:themeFill="background1"/>
              </w:tcPr>
              <w:p w14:paraId="0736D419" w14:textId="47751387" w:rsidR="00FC6990" w:rsidRPr="001E78E1" w:rsidRDefault="004071A6" w:rsidP="00BB5490">
                <w:pPr>
                  <w:rPr>
                    <w:shd w:val="clear" w:color="auto" w:fill="FFFFFF"/>
                  </w:rPr>
                </w:pPr>
                <w:r>
                  <w:t>Students are required to e</w:t>
                </w:r>
                <w:r w:rsidRPr="004071A6">
                  <w:t>xplain</w:t>
                </w:r>
                <w:r>
                  <w:t xml:space="preserve"> </w:t>
                </w:r>
                <w:r w:rsidRPr="004071A6">
                  <w:t>why it is important to have security plan for your database.</w:t>
                </w:r>
              </w:p>
            </w:tc>
          </w:sdtContent>
        </w:sdt>
        <w:sdt>
          <w:sdtPr>
            <w:rPr>
              <w:shd w:val="clear" w:color="auto" w:fill="FFFFFF"/>
            </w:rPr>
            <w:tag w:val="ATI30"/>
            <w:id w:val="1602524614"/>
          </w:sdtPr>
          <w:sdtEndPr/>
          <w:sdtContent>
            <w:sdt>
              <w:sdtPr>
                <w:rPr>
                  <w:shd w:val="clear" w:color="auto" w:fill="FFFFFF"/>
                </w:rPr>
                <w:tag w:val="ATI29"/>
                <w:id w:val="-1130160442"/>
              </w:sdtPr>
              <w:sdtEndPr/>
              <w:sdtContent>
                <w:sdt>
                  <w:sdtPr>
                    <w:rPr>
                      <w:shd w:val="clear" w:color="auto" w:fill="FFFFFF"/>
                    </w:rPr>
                    <w:tag w:val="ATI29"/>
                    <w:id w:val="-1799746019"/>
                  </w:sdtPr>
                  <w:sdtEndPr/>
                  <w:sdtContent>
                    <w:tc>
                      <w:tcPr>
                        <w:tcW w:w="6662" w:type="dxa"/>
                        <w:tcBorders>
                          <w:top w:val="single" w:sz="12" w:space="0" w:color="FBD4B4" w:themeColor="accent6" w:themeTint="66"/>
                          <w:left w:val="nil"/>
                          <w:bottom w:val="single" w:sz="12" w:space="0" w:color="FBD4B4" w:themeColor="accent6" w:themeTint="66"/>
                          <w:right w:val="nil"/>
                        </w:tcBorders>
                        <w:shd w:val="clear" w:color="auto" w:fill="auto"/>
                      </w:tcPr>
                      <w:p w14:paraId="5D7386F7" w14:textId="34F63DE1" w:rsidR="00FC6990" w:rsidRPr="001E78E1" w:rsidRDefault="004071A6" w:rsidP="004071A6">
                        <w:pPr>
                          <w:rPr>
                            <w:shd w:val="clear" w:color="auto" w:fill="FFFFFF"/>
                          </w:rPr>
                        </w:pPr>
                        <w:r>
                          <w:t>Student e</w:t>
                        </w:r>
                        <w:r w:rsidRPr="004071A6">
                          <w:t>xplain</w:t>
                        </w:r>
                        <w:r>
                          <w:t xml:space="preserve">ed </w:t>
                        </w:r>
                        <w:r w:rsidRPr="004071A6">
                          <w:t>why it is important to have security plan for your database.</w:t>
                        </w:r>
                      </w:p>
                    </w:tc>
                  </w:sdtContent>
                </w:sdt>
              </w:sdtContent>
            </w:sdt>
          </w:sdtContent>
        </w:sdt>
        <w:sdt>
          <w:sdtPr>
            <w:rPr>
              <w:shd w:val="clear" w:color="auto" w:fill="FFFFFF"/>
            </w:rPr>
            <w:tag w:val="ATI31"/>
            <w:id w:val="454600199"/>
            <w14:checkbox>
              <w14:checked w14:val="0"/>
              <w14:checkedState w14:val="2612" w14:font="MS Gothic"/>
              <w14:uncheckedState w14:val="2610" w14:font="MS Gothic"/>
            </w14:checkbox>
          </w:sdtPr>
          <w:sdtEndPr/>
          <w:sdtContent>
            <w:tc>
              <w:tcPr>
                <w:tcW w:w="567" w:type="dxa"/>
                <w:tcBorders>
                  <w:top w:val="single" w:sz="12" w:space="0" w:color="FBD4B4" w:themeColor="accent6" w:themeTint="66"/>
                  <w:left w:val="nil"/>
                  <w:bottom w:val="single" w:sz="12" w:space="0" w:color="FBD4B4" w:themeColor="accent6" w:themeTint="66"/>
                  <w:right w:val="nil"/>
                </w:tcBorders>
                <w:shd w:val="clear" w:color="auto" w:fill="auto"/>
              </w:tcPr>
              <w:p w14:paraId="340DA14D" w14:textId="77777777" w:rsidR="00FC6990" w:rsidRPr="001E78E1" w:rsidRDefault="00FC6990" w:rsidP="00BB5490">
                <w:pPr>
                  <w:jc w:val="center"/>
                  <w:rPr>
                    <w:shd w:val="clear" w:color="auto" w:fill="FFFFFF"/>
                  </w:rPr>
                </w:pPr>
                <w:r>
                  <w:rPr>
                    <w:rFonts w:ascii="MS Gothic" w:eastAsia="MS Gothic" w:hAnsi="MS Gothic" w:hint="eastAsia"/>
                    <w:shd w:val="clear" w:color="auto" w:fill="FFFFFF"/>
                  </w:rPr>
                  <w:t>☐</w:t>
                </w:r>
              </w:p>
            </w:tc>
          </w:sdtContent>
        </w:sdt>
        <w:sdt>
          <w:sdtPr>
            <w:rPr>
              <w:shd w:val="clear" w:color="auto" w:fill="FFFFFF"/>
            </w:rPr>
            <w:tag w:val="ATI32"/>
            <w:id w:val="-1401443801"/>
            <w14:checkbox>
              <w14:checked w14:val="0"/>
              <w14:checkedState w14:val="2612" w14:font="MS Gothic"/>
              <w14:uncheckedState w14:val="2610" w14:font="MS Gothic"/>
            </w14:checkbox>
          </w:sdtPr>
          <w:sdtEndPr/>
          <w:sdtContent>
            <w:tc>
              <w:tcPr>
                <w:tcW w:w="709" w:type="dxa"/>
                <w:tcBorders>
                  <w:top w:val="single" w:sz="12" w:space="0" w:color="FBD4B4" w:themeColor="accent6" w:themeTint="66"/>
                  <w:left w:val="nil"/>
                  <w:bottom w:val="single" w:sz="12" w:space="0" w:color="FBD4B4" w:themeColor="accent6" w:themeTint="66"/>
                  <w:right w:val="nil"/>
                </w:tcBorders>
                <w:shd w:val="clear" w:color="auto" w:fill="auto"/>
              </w:tcPr>
              <w:p w14:paraId="09F1CC36" w14:textId="77777777" w:rsidR="00FC6990" w:rsidRPr="001E78E1" w:rsidRDefault="00FC6990" w:rsidP="00BB5490">
                <w:pPr>
                  <w:jc w:val="center"/>
                  <w:rPr>
                    <w:shd w:val="clear" w:color="auto" w:fill="FFFFFF"/>
                  </w:rPr>
                </w:pPr>
                <w:r>
                  <w:rPr>
                    <w:rFonts w:ascii="MS Gothic" w:eastAsia="MS Gothic" w:hAnsi="MS Gothic" w:hint="eastAsia"/>
                    <w:shd w:val="clear" w:color="auto" w:fill="FFFFFF"/>
                  </w:rPr>
                  <w:t>☐</w:t>
                </w:r>
              </w:p>
            </w:tc>
          </w:sdtContent>
        </w:sdt>
      </w:tr>
      <w:tr w:rsidR="003D0A21" w:rsidRPr="00AD232D" w14:paraId="75402E55" w14:textId="77777777" w:rsidTr="00BB5490">
        <w:tblPrEx>
          <w:tblBorders>
            <w:left w:val="none" w:sz="0" w:space="0" w:color="auto"/>
            <w:right w:val="none" w:sz="0" w:space="0" w:color="auto"/>
            <w:insideV w:val="none" w:sz="0" w:space="0" w:color="auto"/>
          </w:tblBorders>
        </w:tblPrEx>
        <w:trPr>
          <w:cantSplit/>
          <w:trHeight w:val="45"/>
        </w:trPr>
        <w:sdt>
          <w:sdtPr>
            <w:rPr>
              <w:shd w:val="clear" w:color="auto" w:fill="FFFFFF"/>
            </w:rPr>
            <w:tag w:val="ATI29"/>
            <w:id w:val="-550001543"/>
          </w:sdtPr>
          <w:sdtEndPr/>
          <w:sdtContent>
            <w:tc>
              <w:tcPr>
                <w:tcW w:w="2836" w:type="dxa"/>
                <w:tcBorders>
                  <w:top w:val="single" w:sz="12" w:space="0" w:color="FBD4B4" w:themeColor="accent6" w:themeTint="66"/>
                  <w:left w:val="nil"/>
                  <w:bottom w:val="single" w:sz="12" w:space="0" w:color="FBD4B4" w:themeColor="accent6" w:themeTint="66"/>
                  <w:right w:val="nil"/>
                </w:tcBorders>
                <w:shd w:val="clear" w:color="auto" w:fill="FFFFFF" w:themeFill="background1"/>
              </w:tcPr>
              <w:p w14:paraId="0308EAD7" w14:textId="77777777" w:rsidR="003D0A21" w:rsidRPr="007D746E" w:rsidRDefault="003D0A21" w:rsidP="003D0A21">
                <w:pPr>
                  <w:pStyle w:val="ListBullet"/>
                  <w:keepNext/>
                  <w:keepLines/>
                  <w:spacing w:before="40" w:after="40"/>
                  <w:ind w:left="34" w:firstLine="0"/>
                  <w:rPr>
                    <w:rFonts w:cstheme="minorBidi"/>
                  </w:rPr>
                </w:pPr>
                <w:r>
                  <w:t>Students are required to e</w:t>
                </w:r>
                <w:r w:rsidRPr="004071A6">
                  <w:t>xplain</w:t>
                </w:r>
                <w:r>
                  <w:t xml:space="preserve"> </w:t>
                </w:r>
                <w:r w:rsidRPr="007D746E">
                  <w:rPr>
                    <w:rFonts w:cstheme="minorBidi"/>
                  </w:rPr>
                  <w:t>how they can gather requirements to develop/design any system</w:t>
                </w:r>
              </w:p>
              <w:p w14:paraId="18E5A38B" w14:textId="1B64BF3B" w:rsidR="003D0A21" w:rsidRDefault="003D0A21" w:rsidP="00BB5490">
                <w:pPr>
                  <w:rPr>
                    <w:shd w:val="clear" w:color="auto" w:fill="FFFFFF"/>
                  </w:rPr>
                </w:pPr>
              </w:p>
            </w:tc>
          </w:sdtContent>
        </w:sdt>
        <w:sdt>
          <w:sdtPr>
            <w:rPr>
              <w:shd w:val="clear" w:color="auto" w:fill="FFFFFF"/>
            </w:rPr>
            <w:tag w:val="ATI30"/>
            <w:id w:val="-2073950905"/>
          </w:sdtPr>
          <w:sdtEndPr/>
          <w:sdtContent>
            <w:tc>
              <w:tcPr>
                <w:tcW w:w="6662" w:type="dxa"/>
                <w:tcBorders>
                  <w:top w:val="single" w:sz="12" w:space="0" w:color="FBD4B4" w:themeColor="accent6" w:themeTint="66"/>
                  <w:left w:val="nil"/>
                  <w:bottom w:val="single" w:sz="12" w:space="0" w:color="FBD4B4" w:themeColor="accent6" w:themeTint="66"/>
                  <w:right w:val="nil"/>
                </w:tcBorders>
                <w:shd w:val="clear" w:color="auto" w:fill="auto"/>
              </w:tcPr>
              <w:p w14:paraId="1842C77F" w14:textId="77777777" w:rsidR="003D0A21" w:rsidRPr="007D746E" w:rsidRDefault="003D0A21" w:rsidP="003D0A21">
                <w:pPr>
                  <w:pStyle w:val="ListBullet"/>
                  <w:keepNext/>
                  <w:keepLines/>
                  <w:spacing w:before="40" w:after="40"/>
                  <w:ind w:left="33" w:firstLine="0"/>
                  <w:rPr>
                    <w:rFonts w:cstheme="minorBidi"/>
                  </w:rPr>
                </w:pPr>
                <w:r>
                  <w:t>Student e</w:t>
                </w:r>
                <w:r w:rsidRPr="004071A6">
                  <w:t>xplain</w:t>
                </w:r>
                <w:r>
                  <w:t xml:space="preserve">ed </w:t>
                </w:r>
                <w:r w:rsidRPr="007D746E">
                  <w:rPr>
                    <w:rFonts w:cstheme="minorBidi"/>
                  </w:rPr>
                  <w:t>how they can gather requirements to develop/design any system</w:t>
                </w:r>
              </w:p>
              <w:p w14:paraId="3CBFD693" w14:textId="5E986AB7" w:rsidR="003D0A21" w:rsidRDefault="003D0A21" w:rsidP="00BB5490">
                <w:pPr>
                  <w:rPr>
                    <w:shd w:val="clear" w:color="auto" w:fill="FFFFFF"/>
                  </w:rPr>
                </w:pPr>
              </w:p>
            </w:tc>
          </w:sdtContent>
        </w:sdt>
        <w:sdt>
          <w:sdtPr>
            <w:rPr>
              <w:shd w:val="clear" w:color="auto" w:fill="FFFFFF"/>
            </w:rPr>
            <w:tag w:val="ATI31"/>
            <w:id w:val="-1026638766"/>
            <w14:checkbox>
              <w14:checked w14:val="0"/>
              <w14:checkedState w14:val="2612" w14:font="MS Gothic"/>
              <w14:uncheckedState w14:val="2610" w14:font="MS Gothic"/>
            </w14:checkbox>
          </w:sdtPr>
          <w:sdtEndPr/>
          <w:sdtContent>
            <w:tc>
              <w:tcPr>
                <w:tcW w:w="567" w:type="dxa"/>
                <w:tcBorders>
                  <w:top w:val="single" w:sz="12" w:space="0" w:color="FBD4B4" w:themeColor="accent6" w:themeTint="66"/>
                  <w:left w:val="nil"/>
                  <w:bottom w:val="single" w:sz="12" w:space="0" w:color="FBD4B4" w:themeColor="accent6" w:themeTint="66"/>
                  <w:right w:val="nil"/>
                </w:tcBorders>
                <w:shd w:val="clear" w:color="auto" w:fill="auto"/>
              </w:tcPr>
              <w:p w14:paraId="26979F65" w14:textId="7A486420" w:rsidR="003D0A21" w:rsidRDefault="003D0A21" w:rsidP="00BB5490">
                <w:pPr>
                  <w:jc w:val="center"/>
                  <w:rPr>
                    <w:shd w:val="clear" w:color="auto" w:fill="FFFFFF"/>
                  </w:rPr>
                </w:pPr>
                <w:r>
                  <w:rPr>
                    <w:rFonts w:ascii="MS Gothic" w:eastAsia="MS Gothic" w:hAnsi="MS Gothic" w:hint="eastAsia"/>
                    <w:shd w:val="clear" w:color="auto" w:fill="FFFFFF"/>
                  </w:rPr>
                  <w:t>☐</w:t>
                </w:r>
              </w:p>
            </w:tc>
          </w:sdtContent>
        </w:sdt>
        <w:sdt>
          <w:sdtPr>
            <w:rPr>
              <w:shd w:val="clear" w:color="auto" w:fill="FFFFFF"/>
            </w:rPr>
            <w:tag w:val="ATI32"/>
            <w:id w:val="-1939127365"/>
            <w14:checkbox>
              <w14:checked w14:val="0"/>
              <w14:checkedState w14:val="2612" w14:font="MS Gothic"/>
              <w14:uncheckedState w14:val="2610" w14:font="MS Gothic"/>
            </w14:checkbox>
          </w:sdtPr>
          <w:sdtEndPr/>
          <w:sdtContent>
            <w:tc>
              <w:tcPr>
                <w:tcW w:w="709" w:type="dxa"/>
                <w:tcBorders>
                  <w:top w:val="single" w:sz="12" w:space="0" w:color="FBD4B4" w:themeColor="accent6" w:themeTint="66"/>
                  <w:left w:val="nil"/>
                  <w:bottom w:val="single" w:sz="12" w:space="0" w:color="FBD4B4" w:themeColor="accent6" w:themeTint="66"/>
                  <w:right w:val="nil"/>
                </w:tcBorders>
                <w:shd w:val="clear" w:color="auto" w:fill="auto"/>
              </w:tcPr>
              <w:p w14:paraId="21CA9EF0" w14:textId="538A64F7" w:rsidR="003D0A21" w:rsidRDefault="003D0A21" w:rsidP="00BB5490">
                <w:pPr>
                  <w:jc w:val="center"/>
                  <w:rPr>
                    <w:shd w:val="clear" w:color="auto" w:fill="FFFFFF"/>
                  </w:rPr>
                </w:pPr>
                <w:r>
                  <w:rPr>
                    <w:rFonts w:ascii="MS Gothic" w:eastAsia="MS Gothic" w:hAnsi="MS Gothic" w:hint="eastAsia"/>
                    <w:shd w:val="clear" w:color="auto" w:fill="FFFFFF"/>
                  </w:rPr>
                  <w:t>☐</w:t>
                </w:r>
              </w:p>
            </w:tc>
          </w:sdtContent>
        </w:sdt>
      </w:tr>
      <w:tr w:rsidR="003D0A21" w:rsidRPr="00AD232D" w14:paraId="18ECD170" w14:textId="77777777" w:rsidTr="00BB5490">
        <w:tblPrEx>
          <w:tblBorders>
            <w:left w:val="none" w:sz="0" w:space="0" w:color="auto"/>
            <w:right w:val="none" w:sz="0" w:space="0" w:color="auto"/>
            <w:insideV w:val="none" w:sz="0" w:space="0" w:color="auto"/>
          </w:tblBorders>
        </w:tblPrEx>
        <w:trPr>
          <w:cantSplit/>
          <w:trHeight w:val="45"/>
        </w:trPr>
        <w:sdt>
          <w:sdtPr>
            <w:rPr>
              <w:shd w:val="clear" w:color="auto" w:fill="FFFFFF"/>
            </w:rPr>
            <w:tag w:val="ATI29"/>
            <w:id w:val="801495550"/>
          </w:sdtPr>
          <w:sdtEndPr/>
          <w:sdtContent>
            <w:tc>
              <w:tcPr>
                <w:tcW w:w="2836" w:type="dxa"/>
                <w:tcBorders>
                  <w:top w:val="single" w:sz="12" w:space="0" w:color="FBD4B4" w:themeColor="accent6" w:themeTint="66"/>
                  <w:left w:val="nil"/>
                  <w:bottom w:val="single" w:sz="12" w:space="0" w:color="FBD4B4" w:themeColor="accent6" w:themeTint="66"/>
                  <w:right w:val="nil"/>
                </w:tcBorders>
                <w:shd w:val="clear" w:color="auto" w:fill="FFFFFF" w:themeFill="background1"/>
              </w:tcPr>
              <w:p w14:paraId="3DE0C0BD" w14:textId="2754FD0D" w:rsidR="003D0A21" w:rsidRPr="003D0A21" w:rsidRDefault="003D0A21" w:rsidP="003D0A21">
                <w:pPr>
                  <w:pStyle w:val="ListBullet"/>
                  <w:keepNext/>
                  <w:keepLines/>
                  <w:spacing w:before="40" w:after="40"/>
                  <w:ind w:left="0" w:firstLine="0"/>
                  <w:rPr>
                    <w:rFonts w:cstheme="minorBidi"/>
                  </w:rPr>
                </w:pPr>
                <w:r>
                  <w:t>Students are required to e</w:t>
                </w:r>
                <w:r w:rsidRPr="004071A6">
                  <w:t>xplain</w:t>
                </w:r>
                <w:r>
                  <w:t xml:space="preserve"> </w:t>
                </w:r>
                <w:r w:rsidRPr="007D746E">
                  <w:rPr>
                    <w:rFonts w:cstheme="minorBidi"/>
                  </w:rPr>
                  <w:t xml:space="preserve">why it is important to use appropriate </w:t>
                </w:r>
                <w:r>
                  <w:rPr>
                    <w:rFonts w:cstheme="minorBidi"/>
                  </w:rPr>
                  <w:t xml:space="preserve"> tool to design/develop systems/projects</w:t>
                </w:r>
              </w:p>
            </w:tc>
          </w:sdtContent>
        </w:sdt>
        <w:sdt>
          <w:sdtPr>
            <w:rPr>
              <w:shd w:val="clear" w:color="auto" w:fill="FFFFFF"/>
            </w:rPr>
            <w:tag w:val="ATI30"/>
            <w:id w:val="114488331"/>
          </w:sdtPr>
          <w:sdtEndPr/>
          <w:sdtContent>
            <w:tc>
              <w:tcPr>
                <w:tcW w:w="6662" w:type="dxa"/>
                <w:tcBorders>
                  <w:top w:val="single" w:sz="12" w:space="0" w:color="FBD4B4" w:themeColor="accent6" w:themeTint="66"/>
                  <w:left w:val="nil"/>
                  <w:bottom w:val="single" w:sz="12" w:space="0" w:color="FBD4B4" w:themeColor="accent6" w:themeTint="66"/>
                  <w:right w:val="nil"/>
                </w:tcBorders>
                <w:shd w:val="clear" w:color="auto" w:fill="auto"/>
              </w:tcPr>
              <w:p w14:paraId="1840695D" w14:textId="77777777" w:rsidR="003D0A21" w:rsidRPr="007D746E" w:rsidRDefault="003D0A21" w:rsidP="003D0A21">
                <w:pPr>
                  <w:pStyle w:val="ListBullet"/>
                  <w:keepNext/>
                  <w:keepLines/>
                  <w:spacing w:before="40" w:after="40"/>
                  <w:ind w:left="33" w:firstLine="0"/>
                  <w:rPr>
                    <w:rFonts w:cstheme="minorBidi"/>
                  </w:rPr>
                </w:pPr>
                <w:r>
                  <w:t>Student e</w:t>
                </w:r>
                <w:r w:rsidRPr="004071A6">
                  <w:t>xplain</w:t>
                </w:r>
                <w:r>
                  <w:t xml:space="preserve">ed </w:t>
                </w:r>
                <w:r w:rsidRPr="007D746E">
                  <w:rPr>
                    <w:rFonts w:cstheme="minorBidi"/>
                  </w:rPr>
                  <w:t xml:space="preserve">why it is important to use appropriate </w:t>
                </w:r>
                <w:r>
                  <w:rPr>
                    <w:rFonts w:cstheme="minorBidi"/>
                  </w:rPr>
                  <w:t xml:space="preserve"> tool to design/develop systems/projects</w:t>
                </w:r>
              </w:p>
              <w:p w14:paraId="724EE36E" w14:textId="765439F5" w:rsidR="003D0A21" w:rsidRDefault="003D0A21" w:rsidP="00BB5490">
                <w:pPr>
                  <w:rPr>
                    <w:shd w:val="clear" w:color="auto" w:fill="FFFFFF"/>
                  </w:rPr>
                </w:pPr>
              </w:p>
            </w:tc>
          </w:sdtContent>
        </w:sdt>
        <w:sdt>
          <w:sdtPr>
            <w:rPr>
              <w:shd w:val="clear" w:color="auto" w:fill="FFFFFF"/>
            </w:rPr>
            <w:tag w:val="ATI31"/>
            <w:id w:val="-877472743"/>
            <w14:checkbox>
              <w14:checked w14:val="0"/>
              <w14:checkedState w14:val="2612" w14:font="MS Gothic"/>
              <w14:uncheckedState w14:val="2610" w14:font="MS Gothic"/>
            </w14:checkbox>
          </w:sdtPr>
          <w:sdtEndPr/>
          <w:sdtContent>
            <w:tc>
              <w:tcPr>
                <w:tcW w:w="567" w:type="dxa"/>
                <w:tcBorders>
                  <w:top w:val="single" w:sz="12" w:space="0" w:color="FBD4B4" w:themeColor="accent6" w:themeTint="66"/>
                  <w:left w:val="nil"/>
                  <w:bottom w:val="single" w:sz="12" w:space="0" w:color="FBD4B4" w:themeColor="accent6" w:themeTint="66"/>
                  <w:right w:val="nil"/>
                </w:tcBorders>
                <w:shd w:val="clear" w:color="auto" w:fill="auto"/>
              </w:tcPr>
              <w:p w14:paraId="5777EBD2" w14:textId="0DD67CB8" w:rsidR="003D0A21" w:rsidRDefault="003D0A21" w:rsidP="00BB5490">
                <w:pPr>
                  <w:jc w:val="center"/>
                  <w:rPr>
                    <w:shd w:val="clear" w:color="auto" w:fill="FFFFFF"/>
                  </w:rPr>
                </w:pPr>
                <w:r>
                  <w:rPr>
                    <w:rFonts w:ascii="MS Gothic" w:eastAsia="MS Gothic" w:hAnsi="MS Gothic" w:hint="eastAsia"/>
                    <w:shd w:val="clear" w:color="auto" w:fill="FFFFFF"/>
                  </w:rPr>
                  <w:t>☐</w:t>
                </w:r>
              </w:p>
            </w:tc>
          </w:sdtContent>
        </w:sdt>
        <w:sdt>
          <w:sdtPr>
            <w:rPr>
              <w:shd w:val="clear" w:color="auto" w:fill="FFFFFF"/>
            </w:rPr>
            <w:tag w:val="ATI32"/>
            <w:id w:val="-252354681"/>
            <w14:checkbox>
              <w14:checked w14:val="0"/>
              <w14:checkedState w14:val="2612" w14:font="MS Gothic"/>
              <w14:uncheckedState w14:val="2610" w14:font="MS Gothic"/>
            </w14:checkbox>
          </w:sdtPr>
          <w:sdtEndPr/>
          <w:sdtContent>
            <w:tc>
              <w:tcPr>
                <w:tcW w:w="709" w:type="dxa"/>
                <w:tcBorders>
                  <w:top w:val="single" w:sz="12" w:space="0" w:color="FBD4B4" w:themeColor="accent6" w:themeTint="66"/>
                  <w:left w:val="nil"/>
                  <w:bottom w:val="single" w:sz="12" w:space="0" w:color="FBD4B4" w:themeColor="accent6" w:themeTint="66"/>
                  <w:right w:val="nil"/>
                </w:tcBorders>
                <w:shd w:val="clear" w:color="auto" w:fill="auto"/>
              </w:tcPr>
              <w:p w14:paraId="2E9EB0AE" w14:textId="0B252ED3" w:rsidR="003D0A21" w:rsidRDefault="003D0A21" w:rsidP="00BB5490">
                <w:pPr>
                  <w:jc w:val="center"/>
                  <w:rPr>
                    <w:shd w:val="clear" w:color="auto" w:fill="FFFFFF"/>
                  </w:rPr>
                </w:pPr>
                <w:r>
                  <w:rPr>
                    <w:rFonts w:ascii="MS Gothic" w:eastAsia="MS Gothic" w:hAnsi="MS Gothic" w:hint="eastAsia"/>
                    <w:shd w:val="clear" w:color="auto" w:fill="FFFFFF"/>
                  </w:rPr>
                  <w:t>☐</w:t>
                </w:r>
              </w:p>
            </w:tc>
          </w:sdtContent>
        </w:sdt>
      </w:tr>
      <w:tr w:rsidR="003D0A21" w:rsidRPr="00AD232D" w14:paraId="102C8D4C" w14:textId="77777777" w:rsidTr="00BB5490">
        <w:tblPrEx>
          <w:tblBorders>
            <w:left w:val="none" w:sz="0" w:space="0" w:color="auto"/>
            <w:right w:val="none" w:sz="0" w:space="0" w:color="auto"/>
            <w:insideV w:val="none" w:sz="0" w:space="0" w:color="auto"/>
          </w:tblBorders>
        </w:tblPrEx>
        <w:trPr>
          <w:cantSplit/>
          <w:trHeight w:val="45"/>
        </w:trPr>
        <w:sdt>
          <w:sdtPr>
            <w:rPr>
              <w:shd w:val="clear" w:color="auto" w:fill="FFFFFF"/>
            </w:rPr>
            <w:tag w:val="ATI29"/>
            <w:id w:val="-185533630"/>
          </w:sdtPr>
          <w:sdtEndPr/>
          <w:sdtContent>
            <w:tc>
              <w:tcPr>
                <w:tcW w:w="2836" w:type="dxa"/>
                <w:tcBorders>
                  <w:top w:val="single" w:sz="12" w:space="0" w:color="FBD4B4" w:themeColor="accent6" w:themeTint="66"/>
                  <w:left w:val="nil"/>
                  <w:bottom w:val="single" w:sz="12" w:space="0" w:color="FBD4B4" w:themeColor="accent6" w:themeTint="66"/>
                  <w:right w:val="nil"/>
                </w:tcBorders>
                <w:shd w:val="clear" w:color="auto" w:fill="FFFFFF" w:themeFill="background1"/>
              </w:tcPr>
              <w:p w14:paraId="21CB031A" w14:textId="77777777" w:rsidR="003D0A21" w:rsidRPr="007D746E" w:rsidRDefault="003D0A21" w:rsidP="003D0A21">
                <w:pPr>
                  <w:pStyle w:val="ListBullet"/>
                  <w:keepNext/>
                  <w:keepLines/>
                  <w:spacing w:before="40" w:after="40"/>
                  <w:ind w:left="34" w:firstLine="0"/>
                  <w:rPr>
                    <w:rFonts w:cstheme="minorBidi"/>
                  </w:rPr>
                </w:pPr>
                <w:r>
                  <w:t>Students are required to e</w:t>
                </w:r>
                <w:r w:rsidRPr="004071A6">
                  <w:t>xplain</w:t>
                </w:r>
                <w:r>
                  <w:t xml:space="preserve"> </w:t>
                </w:r>
                <w:r w:rsidRPr="007D746E">
                  <w:rPr>
                    <w:rFonts w:cstheme="minorBidi"/>
                  </w:rPr>
                  <w:t>why it is important to do cost-benefit analysis</w:t>
                </w:r>
              </w:p>
              <w:p w14:paraId="3179D8AD" w14:textId="501A736D" w:rsidR="003D0A21" w:rsidRDefault="003D0A21" w:rsidP="00BB5490">
                <w:pPr>
                  <w:rPr>
                    <w:shd w:val="clear" w:color="auto" w:fill="FFFFFF"/>
                  </w:rPr>
                </w:pPr>
              </w:p>
            </w:tc>
          </w:sdtContent>
        </w:sdt>
        <w:sdt>
          <w:sdtPr>
            <w:rPr>
              <w:shd w:val="clear" w:color="auto" w:fill="FFFFFF"/>
            </w:rPr>
            <w:tag w:val="ATI30"/>
            <w:id w:val="13975346"/>
          </w:sdtPr>
          <w:sdtEndPr/>
          <w:sdtContent>
            <w:tc>
              <w:tcPr>
                <w:tcW w:w="6662" w:type="dxa"/>
                <w:tcBorders>
                  <w:top w:val="single" w:sz="12" w:space="0" w:color="FBD4B4" w:themeColor="accent6" w:themeTint="66"/>
                  <w:left w:val="nil"/>
                  <w:bottom w:val="single" w:sz="12" w:space="0" w:color="FBD4B4" w:themeColor="accent6" w:themeTint="66"/>
                  <w:right w:val="nil"/>
                </w:tcBorders>
                <w:shd w:val="clear" w:color="auto" w:fill="auto"/>
              </w:tcPr>
              <w:p w14:paraId="243470D0" w14:textId="77777777" w:rsidR="003D0A21" w:rsidRPr="007D746E" w:rsidRDefault="003D0A21" w:rsidP="003D0A21">
                <w:pPr>
                  <w:pStyle w:val="ListBullet"/>
                  <w:keepNext/>
                  <w:keepLines/>
                  <w:spacing w:before="40" w:after="40"/>
                  <w:ind w:left="33" w:firstLine="0"/>
                  <w:rPr>
                    <w:rFonts w:cstheme="minorBidi"/>
                  </w:rPr>
                </w:pPr>
                <w:r>
                  <w:t>Student e</w:t>
                </w:r>
                <w:r w:rsidRPr="004071A6">
                  <w:t>xplain</w:t>
                </w:r>
                <w:r>
                  <w:t xml:space="preserve">ed </w:t>
                </w:r>
                <w:r w:rsidRPr="007D746E">
                  <w:rPr>
                    <w:rFonts w:cstheme="minorBidi"/>
                  </w:rPr>
                  <w:t>why it is important to do cost-benefit analysis</w:t>
                </w:r>
              </w:p>
              <w:p w14:paraId="2A7A3001" w14:textId="377525B5" w:rsidR="003D0A21" w:rsidRDefault="003D0A21" w:rsidP="00BB5490">
                <w:pPr>
                  <w:rPr>
                    <w:shd w:val="clear" w:color="auto" w:fill="FFFFFF"/>
                  </w:rPr>
                </w:pPr>
              </w:p>
            </w:tc>
          </w:sdtContent>
        </w:sdt>
        <w:sdt>
          <w:sdtPr>
            <w:rPr>
              <w:shd w:val="clear" w:color="auto" w:fill="FFFFFF"/>
            </w:rPr>
            <w:tag w:val="ATI31"/>
            <w:id w:val="-2145423634"/>
            <w14:checkbox>
              <w14:checked w14:val="0"/>
              <w14:checkedState w14:val="2612" w14:font="MS Gothic"/>
              <w14:uncheckedState w14:val="2610" w14:font="MS Gothic"/>
            </w14:checkbox>
          </w:sdtPr>
          <w:sdtEndPr/>
          <w:sdtContent>
            <w:tc>
              <w:tcPr>
                <w:tcW w:w="567" w:type="dxa"/>
                <w:tcBorders>
                  <w:top w:val="single" w:sz="12" w:space="0" w:color="FBD4B4" w:themeColor="accent6" w:themeTint="66"/>
                  <w:left w:val="nil"/>
                  <w:bottom w:val="single" w:sz="12" w:space="0" w:color="FBD4B4" w:themeColor="accent6" w:themeTint="66"/>
                  <w:right w:val="nil"/>
                </w:tcBorders>
                <w:shd w:val="clear" w:color="auto" w:fill="auto"/>
              </w:tcPr>
              <w:p w14:paraId="2C9050F5" w14:textId="7A906B88" w:rsidR="003D0A21" w:rsidRDefault="003D0A21" w:rsidP="00BB5490">
                <w:pPr>
                  <w:jc w:val="center"/>
                  <w:rPr>
                    <w:shd w:val="clear" w:color="auto" w:fill="FFFFFF"/>
                  </w:rPr>
                </w:pPr>
                <w:r>
                  <w:rPr>
                    <w:rFonts w:ascii="MS Gothic" w:eastAsia="MS Gothic" w:hAnsi="MS Gothic" w:hint="eastAsia"/>
                    <w:shd w:val="clear" w:color="auto" w:fill="FFFFFF"/>
                  </w:rPr>
                  <w:t>☐</w:t>
                </w:r>
              </w:p>
            </w:tc>
          </w:sdtContent>
        </w:sdt>
        <w:sdt>
          <w:sdtPr>
            <w:rPr>
              <w:shd w:val="clear" w:color="auto" w:fill="FFFFFF"/>
            </w:rPr>
            <w:tag w:val="ATI32"/>
            <w:id w:val="586427834"/>
            <w14:checkbox>
              <w14:checked w14:val="0"/>
              <w14:checkedState w14:val="2612" w14:font="MS Gothic"/>
              <w14:uncheckedState w14:val="2610" w14:font="MS Gothic"/>
            </w14:checkbox>
          </w:sdtPr>
          <w:sdtEndPr/>
          <w:sdtContent>
            <w:tc>
              <w:tcPr>
                <w:tcW w:w="709" w:type="dxa"/>
                <w:tcBorders>
                  <w:top w:val="single" w:sz="12" w:space="0" w:color="FBD4B4" w:themeColor="accent6" w:themeTint="66"/>
                  <w:left w:val="nil"/>
                  <w:bottom w:val="single" w:sz="12" w:space="0" w:color="FBD4B4" w:themeColor="accent6" w:themeTint="66"/>
                  <w:right w:val="nil"/>
                </w:tcBorders>
                <w:shd w:val="clear" w:color="auto" w:fill="auto"/>
              </w:tcPr>
              <w:p w14:paraId="377EA27E" w14:textId="3ACDDA48" w:rsidR="003D0A21" w:rsidRDefault="003D0A21" w:rsidP="00BB5490">
                <w:pPr>
                  <w:jc w:val="center"/>
                  <w:rPr>
                    <w:shd w:val="clear" w:color="auto" w:fill="FFFFFF"/>
                  </w:rPr>
                </w:pPr>
                <w:r>
                  <w:rPr>
                    <w:rFonts w:ascii="MS Gothic" w:eastAsia="MS Gothic" w:hAnsi="MS Gothic" w:hint="eastAsia"/>
                    <w:shd w:val="clear" w:color="auto" w:fill="FFFFFF"/>
                  </w:rPr>
                  <w:t>☐</w:t>
                </w:r>
              </w:p>
            </w:tc>
          </w:sdtContent>
        </w:sdt>
      </w:tr>
    </w:tbl>
    <w:p w14:paraId="336CAD40" w14:textId="563EAD6A" w:rsidR="00556271" w:rsidRPr="00110A69" w:rsidRDefault="00556271" w:rsidP="00F63817">
      <w:pPr>
        <w:tabs>
          <w:tab w:val="left" w:pos="2235"/>
          <w:tab w:val="left" w:pos="2660"/>
          <w:tab w:val="left" w:pos="3936"/>
          <w:tab w:val="left" w:pos="7054"/>
          <w:tab w:val="left" w:pos="9747"/>
        </w:tabs>
        <w:rPr>
          <w:b/>
          <w:sz w:val="8"/>
          <w:szCs w:val="8"/>
        </w:rPr>
      </w:pPr>
    </w:p>
    <w:p w14:paraId="7323395A" w14:textId="77777777" w:rsidR="00DE4E02" w:rsidRPr="00CB4D22" w:rsidRDefault="00DE4E02" w:rsidP="00B23DB4">
      <w:pPr>
        <w:rPr>
          <w:sz w:val="8"/>
          <w:szCs w:val="8"/>
        </w:rPr>
      </w:pPr>
    </w:p>
    <w:p w14:paraId="7562C9BC" w14:textId="77777777" w:rsidR="000F559C" w:rsidRPr="00CB4D22" w:rsidRDefault="000F559C" w:rsidP="00B23DB4">
      <w:pPr>
        <w:rPr>
          <w:sz w:val="8"/>
          <w:szCs w:val="8"/>
        </w:rPr>
      </w:pPr>
    </w:p>
    <w:p w14:paraId="29265E8E" w14:textId="77777777" w:rsidR="00FC0931" w:rsidRDefault="00FC0931" w:rsidP="00B23DB4"/>
    <w:p w14:paraId="297759D5" w14:textId="77777777" w:rsidR="000108FA" w:rsidRDefault="000108FA">
      <w:r>
        <w:rPr>
          <w:b/>
          <w:bCs/>
          <w:i/>
          <w:iCs/>
        </w:rPr>
        <w:br w:type="page"/>
      </w:r>
    </w:p>
    <w:tbl>
      <w:tblPr>
        <w:tblStyle w:val="TableGrid"/>
        <w:tblW w:w="10775" w:type="dxa"/>
        <w:tblInd w:w="-34" w:type="dxa"/>
        <w:tblLayout w:type="fixed"/>
        <w:tblCellMar>
          <w:top w:w="57" w:type="dxa"/>
          <w:bottom w:w="57" w:type="dxa"/>
          <w:right w:w="57" w:type="dxa"/>
        </w:tblCellMar>
        <w:tblLook w:val="04A0" w:firstRow="1" w:lastRow="0" w:firstColumn="1" w:lastColumn="0" w:noHBand="0" w:noVBand="1"/>
      </w:tblPr>
      <w:tblGrid>
        <w:gridCol w:w="2269"/>
        <w:gridCol w:w="850"/>
        <w:gridCol w:w="142"/>
        <w:gridCol w:w="992"/>
        <w:gridCol w:w="1134"/>
        <w:gridCol w:w="1560"/>
        <w:gridCol w:w="566"/>
        <w:gridCol w:w="1134"/>
        <w:gridCol w:w="143"/>
        <w:gridCol w:w="708"/>
        <w:gridCol w:w="709"/>
        <w:gridCol w:w="568"/>
      </w:tblGrid>
      <w:sdt>
        <w:sdtPr>
          <w:id w:val="-1857414614"/>
          <w:lock w:val="contentLocked"/>
          <w:placeholder>
            <w:docPart w:val="DefaultPlaceholder_1082065158"/>
          </w:placeholder>
          <w:group/>
        </w:sdtPr>
        <w:sdtEndPr/>
        <w:sdtContent>
          <w:tr w:rsidR="005748D3" w:rsidRPr="006E513E" w14:paraId="1B9CDD32" w14:textId="77777777" w:rsidTr="00C45CB0">
            <w:trPr>
              <w:trHeight w:val="298"/>
            </w:trPr>
            <w:tc>
              <w:tcPr>
                <w:tcW w:w="10775" w:type="dxa"/>
                <w:gridSpan w:val="12"/>
                <w:tcBorders>
                  <w:top w:val="nil"/>
                  <w:left w:val="nil"/>
                  <w:bottom w:val="nil"/>
                  <w:right w:val="nil"/>
                </w:tcBorders>
                <w:shd w:val="clear" w:color="auto" w:fill="F79646" w:themeFill="accent6"/>
                <w:vAlign w:val="center"/>
              </w:tcPr>
              <w:p w14:paraId="2521C55A" w14:textId="37D02EEF" w:rsidR="005748D3" w:rsidRPr="006E513E" w:rsidRDefault="005748D3" w:rsidP="00BB5490">
                <w:pPr>
                  <w:pStyle w:val="Heading1"/>
                  <w:numPr>
                    <w:ilvl w:val="0"/>
                    <w:numId w:val="0"/>
                  </w:numPr>
                </w:pPr>
                <w:r>
                  <w:t>Student details</w:t>
                </w:r>
              </w:p>
            </w:tc>
          </w:tr>
        </w:sdtContent>
      </w:sdt>
      <w:tr w:rsidR="001E4834" w:rsidRPr="00AD232D" w14:paraId="68D9B388" w14:textId="77777777" w:rsidTr="006001D3">
        <w:tblPrEx>
          <w:tblBorders>
            <w:left w:val="none" w:sz="0" w:space="0" w:color="auto"/>
            <w:right w:val="none" w:sz="0" w:space="0" w:color="auto"/>
            <w:insideV w:val="none" w:sz="0" w:space="0" w:color="auto"/>
          </w:tblBorders>
        </w:tblPrEx>
        <w:trPr>
          <w:cantSplit/>
          <w:trHeight w:val="823"/>
        </w:trPr>
        <w:tc>
          <w:tcPr>
            <w:tcW w:w="2269" w:type="dxa"/>
            <w:tcBorders>
              <w:top w:val="nil"/>
              <w:bottom w:val="nil"/>
              <w:right w:val="nil"/>
            </w:tcBorders>
            <w:shd w:val="clear" w:color="auto" w:fill="FFFFFF" w:themeFill="background1"/>
          </w:tcPr>
          <w:p w14:paraId="4D9DE64D" w14:textId="16893AB7" w:rsidR="001E4834" w:rsidRPr="00D13A3B" w:rsidRDefault="001E4834" w:rsidP="00BB5490">
            <w:pPr>
              <w:pStyle w:val="Heading2"/>
              <w:rPr>
                <w:color w:val="F79646" w:themeColor="accent6"/>
              </w:rPr>
            </w:pPr>
          </w:p>
        </w:tc>
        <w:tc>
          <w:tcPr>
            <w:tcW w:w="1984" w:type="dxa"/>
            <w:gridSpan w:val="3"/>
            <w:tcBorders>
              <w:top w:val="nil"/>
              <w:left w:val="nil"/>
              <w:bottom w:val="nil"/>
              <w:right w:val="nil"/>
            </w:tcBorders>
            <w:shd w:val="clear" w:color="auto" w:fill="F2F2F2" w:themeFill="background1" w:themeFillShade="F2"/>
          </w:tcPr>
          <w:p w14:paraId="3D9902AC" w14:textId="70ABBBEA" w:rsidR="001E4834" w:rsidRDefault="001E4834" w:rsidP="001E4834">
            <w:pPr>
              <w:pStyle w:val="Heading3"/>
            </w:pPr>
            <w:r>
              <w:t xml:space="preserve"> </w:t>
            </w:r>
            <w:sdt>
              <w:sdtPr>
                <w:id w:val="246005820"/>
                <w:lock w:val="contentLocked"/>
                <w:placeholder>
                  <w:docPart w:val="DefaultPlaceholder_1082065158"/>
                </w:placeholder>
                <w:group/>
              </w:sdtPr>
              <w:sdtEndPr/>
              <w:sdtContent>
                <w:r>
                  <w:t>Student’s name</w:t>
                </w:r>
              </w:sdtContent>
            </w:sdt>
          </w:p>
        </w:tc>
        <w:sdt>
          <w:sdtPr>
            <w:tag w:val="ATI16"/>
            <w:id w:val="894859535"/>
          </w:sdtPr>
          <w:sdtEndPr/>
          <w:sdtContent>
            <w:tc>
              <w:tcPr>
                <w:tcW w:w="2694" w:type="dxa"/>
                <w:gridSpan w:val="2"/>
                <w:tcBorders>
                  <w:top w:val="nil"/>
                  <w:left w:val="nil"/>
                  <w:bottom w:val="nil"/>
                  <w:right w:val="nil"/>
                </w:tcBorders>
                <w:shd w:val="clear" w:color="auto" w:fill="FFFFFF" w:themeFill="background1"/>
              </w:tcPr>
              <w:p w14:paraId="32084D23" w14:textId="4552E54E" w:rsidR="001E4834" w:rsidRPr="00E137CE" w:rsidRDefault="005846E8" w:rsidP="005846E8">
                <w:r>
                  <w:t xml:space="preserve">Benjamen Calleja </w:t>
                </w:r>
              </w:p>
            </w:tc>
          </w:sdtContent>
        </w:sdt>
        <w:tc>
          <w:tcPr>
            <w:tcW w:w="1843" w:type="dxa"/>
            <w:gridSpan w:val="3"/>
            <w:tcBorders>
              <w:top w:val="nil"/>
              <w:left w:val="nil"/>
              <w:bottom w:val="nil"/>
              <w:right w:val="nil"/>
            </w:tcBorders>
            <w:shd w:val="clear" w:color="auto" w:fill="F2F2F2" w:themeFill="background1" w:themeFillShade="F2"/>
          </w:tcPr>
          <w:sdt>
            <w:sdtPr>
              <w:id w:val="-878470605"/>
              <w:lock w:val="contentLocked"/>
              <w:placeholder>
                <w:docPart w:val="DefaultPlaceholder_1082065158"/>
              </w:placeholder>
              <w:group/>
            </w:sdtPr>
            <w:sdtEndPr/>
            <w:sdtContent>
              <w:p w14:paraId="03840A97" w14:textId="2541BBE6" w:rsidR="001E4834" w:rsidRDefault="001E4834" w:rsidP="001E4834">
                <w:pPr>
                  <w:pStyle w:val="Heading3"/>
                </w:pPr>
                <w:r>
                  <w:t>Student’s ID</w:t>
                </w:r>
              </w:p>
            </w:sdtContent>
          </w:sdt>
        </w:tc>
        <w:sdt>
          <w:sdtPr>
            <w:tag w:val="ATI17"/>
            <w:id w:val="-2132384255"/>
          </w:sdtPr>
          <w:sdtEndPr/>
          <w:sdtContent>
            <w:tc>
              <w:tcPr>
                <w:tcW w:w="1985" w:type="dxa"/>
                <w:gridSpan w:val="3"/>
                <w:tcBorders>
                  <w:top w:val="nil"/>
                  <w:left w:val="nil"/>
                  <w:bottom w:val="nil"/>
                  <w:right w:val="nil"/>
                </w:tcBorders>
                <w:shd w:val="clear" w:color="auto" w:fill="FFFFFF" w:themeFill="background1"/>
              </w:tcPr>
              <w:p w14:paraId="7B96F248" w14:textId="5ED721AA" w:rsidR="001E4834" w:rsidRPr="00E137CE" w:rsidRDefault="005846E8" w:rsidP="005846E8">
                <w:r>
                  <w:t>Cal14385330</w:t>
                </w:r>
              </w:p>
            </w:tc>
          </w:sdtContent>
        </w:sdt>
      </w:tr>
      <w:sdt>
        <w:sdtPr>
          <w:id w:val="-876770348"/>
          <w:lock w:val="contentLocked"/>
          <w:placeholder>
            <w:docPart w:val="DefaultPlaceholder_1082065158"/>
          </w:placeholder>
          <w:group/>
        </w:sdtPr>
        <w:sdtEndPr/>
        <w:sdtContent>
          <w:tr w:rsidR="001E4834" w:rsidRPr="006E513E" w14:paraId="1899AA00" w14:textId="77777777" w:rsidTr="00C45CB0">
            <w:trPr>
              <w:trHeight w:val="298"/>
            </w:trPr>
            <w:tc>
              <w:tcPr>
                <w:tcW w:w="10775" w:type="dxa"/>
                <w:gridSpan w:val="12"/>
                <w:tcBorders>
                  <w:top w:val="nil"/>
                  <w:left w:val="nil"/>
                  <w:bottom w:val="nil"/>
                  <w:right w:val="nil"/>
                </w:tcBorders>
                <w:shd w:val="clear" w:color="auto" w:fill="F79646" w:themeFill="accent6"/>
                <w:vAlign w:val="center"/>
              </w:tcPr>
              <w:p w14:paraId="1CEBAEB2" w14:textId="4A6027B0" w:rsidR="001E4834" w:rsidRPr="006E513E" w:rsidRDefault="001E4834" w:rsidP="00BB5490">
                <w:pPr>
                  <w:pStyle w:val="Heading1"/>
                  <w:numPr>
                    <w:ilvl w:val="0"/>
                    <w:numId w:val="0"/>
                  </w:numPr>
                </w:pPr>
                <w:r>
                  <w:t>Unit/Module details</w:t>
                </w:r>
              </w:p>
            </w:tc>
          </w:tr>
        </w:sdtContent>
      </w:sdt>
      <w:sdt>
        <w:sdtPr>
          <w:rPr>
            <w:b w:val="0"/>
            <w:noProof w:val="0"/>
            <w:color w:val="F79646" w:themeColor="accent6"/>
            <w:sz w:val="20"/>
            <w:szCs w:val="20"/>
          </w:rPr>
          <w:id w:val="162368223"/>
          <w:lock w:val="contentLocked"/>
          <w:placeholder>
            <w:docPart w:val="DefaultPlaceholder_1082065158"/>
          </w:placeholder>
          <w:group/>
        </w:sdtPr>
        <w:sdtEndPr>
          <w:rPr>
            <w:color w:val="auto"/>
          </w:rPr>
        </w:sdtEndPr>
        <w:sdtContent>
          <w:tr w:rsidR="004C3805" w:rsidRPr="00AD232D" w14:paraId="46657825" w14:textId="77777777" w:rsidTr="004C3805">
            <w:tblPrEx>
              <w:tblBorders>
                <w:left w:val="none" w:sz="0" w:space="0" w:color="auto"/>
                <w:right w:val="none" w:sz="0" w:space="0" w:color="auto"/>
                <w:insideV w:val="none" w:sz="0" w:space="0" w:color="auto"/>
              </w:tblBorders>
            </w:tblPrEx>
            <w:trPr>
              <w:cantSplit/>
            </w:trPr>
            <w:tc>
              <w:tcPr>
                <w:tcW w:w="2269" w:type="dxa"/>
                <w:tcBorders>
                  <w:top w:val="nil"/>
                  <w:bottom w:val="nil"/>
                  <w:right w:val="nil"/>
                </w:tcBorders>
                <w:shd w:val="clear" w:color="auto" w:fill="FFFFFF" w:themeFill="background1"/>
              </w:tcPr>
              <w:p w14:paraId="4FB262FE" w14:textId="47E3AFAA" w:rsidR="004C3805" w:rsidRPr="00D13A3B" w:rsidRDefault="004C3805" w:rsidP="00BB5490">
                <w:pPr>
                  <w:pStyle w:val="Heading2"/>
                  <w:rPr>
                    <w:color w:val="F79646" w:themeColor="accent6"/>
                  </w:rPr>
                </w:pPr>
                <w:r w:rsidRPr="00D13A3B">
                  <w:rPr>
                    <w:color w:val="F79646" w:themeColor="accent6"/>
                  </w:rPr>
                  <w:t>Unit/Module</w:t>
                </w:r>
              </w:p>
            </w:tc>
            <w:tc>
              <w:tcPr>
                <w:tcW w:w="992" w:type="dxa"/>
                <w:gridSpan w:val="2"/>
                <w:tcBorders>
                  <w:top w:val="nil"/>
                  <w:left w:val="nil"/>
                  <w:bottom w:val="nil"/>
                  <w:right w:val="nil"/>
                </w:tcBorders>
                <w:shd w:val="clear" w:color="auto" w:fill="F2F2F2" w:themeFill="background1" w:themeFillShade="F2"/>
              </w:tcPr>
              <w:p w14:paraId="098C8889" w14:textId="77777777" w:rsidR="004C3805" w:rsidRPr="00E137CE" w:rsidRDefault="004C3805" w:rsidP="00BB5490">
                <w:pPr>
                  <w:pStyle w:val="Heading3"/>
                </w:pPr>
                <w:r>
                  <w:t xml:space="preserve"> Code</w:t>
                </w:r>
              </w:p>
            </w:tc>
            <w:sdt>
              <w:sdtPr>
                <w:tag w:val="ATI6"/>
                <w:id w:val="130301483"/>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992" w:type="dxa"/>
                    <w:tcBorders>
                      <w:top w:val="nil"/>
                      <w:left w:val="nil"/>
                      <w:bottom w:val="nil"/>
                      <w:right w:val="nil"/>
                    </w:tcBorders>
                    <w:shd w:val="clear" w:color="auto" w:fill="FFFFFF" w:themeFill="background1"/>
                  </w:tcPr>
                  <w:p w14:paraId="6F5EB693" w14:textId="1501D438" w:rsidR="004C3805" w:rsidRPr="00E137CE" w:rsidRDefault="003D0A21" w:rsidP="00BB5490">
                    <w:r>
                      <w:t>ICTICT502</w:t>
                    </w:r>
                  </w:p>
                </w:tc>
              </w:sdtContent>
            </w:sdt>
            <w:tc>
              <w:tcPr>
                <w:tcW w:w="1134" w:type="dxa"/>
                <w:tcBorders>
                  <w:top w:val="nil"/>
                  <w:left w:val="nil"/>
                  <w:bottom w:val="nil"/>
                  <w:right w:val="nil"/>
                </w:tcBorders>
                <w:shd w:val="clear" w:color="auto" w:fill="F2F2F2" w:themeFill="background1" w:themeFillShade="F2"/>
              </w:tcPr>
              <w:p w14:paraId="1F8F1832" w14:textId="77777777" w:rsidR="004C3805" w:rsidRPr="00E137CE" w:rsidRDefault="004C3805" w:rsidP="00BB5490">
                <w:pPr>
                  <w:pStyle w:val="Heading3"/>
                </w:pPr>
                <w:r>
                  <w:t>Title</w:t>
                </w:r>
              </w:p>
            </w:tc>
            <w:sdt>
              <w:sdtPr>
                <w:tag w:val="ATI7"/>
                <w:id w:val="1285151732"/>
                <w:dataBinding w:prefixMappings="xmlns:ns0='http://purl.org/dc/elements/1.1/' xmlns:ns1='http://schemas.openxmlformats.org/package/2006/metadata/core-properties' " w:xpath="/ns1:coreProperties[1]/ns1:keywords[1]" w:storeItemID="{6C3C8BC8-F283-45AE-878A-BAB7291924A1}"/>
                <w:text w:multiLine="1"/>
              </w:sdtPr>
              <w:sdtEndPr/>
              <w:sdtContent>
                <w:tc>
                  <w:tcPr>
                    <w:tcW w:w="5388" w:type="dxa"/>
                    <w:gridSpan w:val="7"/>
                    <w:tcBorders>
                      <w:top w:val="nil"/>
                      <w:left w:val="nil"/>
                      <w:bottom w:val="nil"/>
                      <w:right w:val="nil"/>
                    </w:tcBorders>
                    <w:shd w:val="clear" w:color="auto" w:fill="FFFFFF" w:themeFill="background1"/>
                  </w:tcPr>
                  <w:p w14:paraId="4F9FF421" w14:textId="37ECC0E4" w:rsidR="004C3805" w:rsidRPr="00E137CE" w:rsidRDefault="003D0A21" w:rsidP="00BB5490">
                    <w:r>
                      <w:t>Develop detailed component specifications from project specifications</w:t>
                    </w:r>
                  </w:p>
                </w:tc>
              </w:sdtContent>
            </w:sdt>
          </w:tr>
        </w:sdtContent>
      </w:sdt>
      <w:sdt>
        <w:sdtPr>
          <w:rPr>
            <w:b w:val="0"/>
            <w:noProof w:val="0"/>
            <w:color w:val="F79646" w:themeColor="accent6"/>
            <w:sz w:val="20"/>
            <w:szCs w:val="20"/>
          </w:rPr>
          <w:id w:val="-1508593180"/>
          <w:lock w:val="contentLocked"/>
          <w:placeholder>
            <w:docPart w:val="DefaultPlaceholder_1082065158"/>
          </w:placeholder>
          <w:group/>
        </w:sdtPr>
        <w:sdtEndPr>
          <w:rPr>
            <w:color w:val="auto"/>
          </w:rPr>
        </w:sdtEndPr>
        <w:sdtContent>
          <w:tr w:rsidR="004C3805" w:rsidRPr="00AD232D" w14:paraId="484E436A" w14:textId="77777777" w:rsidTr="004C3805">
            <w:tblPrEx>
              <w:tblBorders>
                <w:left w:val="none" w:sz="0" w:space="0" w:color="auto"/>
                <w:right w:val="none" w:sz="0" w:space="0" w:color="auto"/>
                <w:insideV w:val="none" w:sz="0" w:space="0" w:color="auto"/>
              </w:tblBorders>
            </w:tblPrEx>
            <w:trPr>
              <w:cantSplit/>
            </w:trPr>
            <w:tc>
              <w:tcPr>
                <w:tcW w:w="2269" w:type="dxa"/>
                <w:tcBorders>
                  <w:top w:val="nil"/>
                  <w:bottom w:val="nil"/>
                  <w:right w:val="nil"/>
                </w:tcBorders>
                <w:shd w:val="clear" w:color="auto" w:fill="FFFFFF" w:themeFill="background1"/>
              </w:tcPr>
              <w:p w14:paraId="4BE787B9" w14:textId="74148A4D" w:rsidR="004C3805" w:rsidRPr="00D13A3B" w:rsidRDefault="004C3805" w:rsidP="00BB5490">
                <w:pPr>
                  <w:pStyle w:val="Heading2"/>
                  <w:rPr>
                    <w:color w:val="F79646" w:themeColor="accent6"/>
                  </w:rPr>
                </w:pPr>
              </w:p>
            </w:tc>
            <w:tc>
              <w:tcPr>
                <w:tcW w:w="992" w:type="dxa"/>
                <w:gridSpan w:val="2"/>
                <w:tcBorders>
                  <w:top w:val="nil"/>
                  <w:left w:val="nil"/>
                  <w:bottom w:val="nil"/>
                  <w:right w:val="nil"/>
                </w:tcBorders>
                <w:shd w:val="clear" w:color="auto" w:fill="F2F2F2" w:themeFill="background1" w:themeFillShade="F2"/>
              </w:tcPr>
              <w:p w14:paraId="0C4EA864" w14:textId="0D6048BD" w:rsidR="004C3805" w:rsidRPr="00E137CE" w:rsidRDefault="004C3805" w:rsidP="004C3805">
                <w:pPr>
                  <w:pStyle w:val="Heading3"/>
                </w:pPr>
                <w:r>
                  <w:t xml:space="preserve"> Task title</w:t>
                </w:r>
              </w:p>
            </w:tc>
            <w:sdt>
              <w:sdtPr>
                <w:tag w:val="ATI2"/>
                <w:id w:val="-1966259237"/>
                <w:dataBinding w:prefixMappings="xmlns:ns0='http://purl.org/dc/elements/1.1/' xmlns:ns1='http://schemas.openxmlformats.org/package/2006/metadata/core-properties' " w:xpath="/ns1:coreProperties[1]/ns0:subject[1]" w:storeItemID="{6C3C8BC8-F283-45AE-878A-BAB7291924A1}"/>
                <w:text w:multiLine="1"/>
              </w:sdtPr>
              <w:sdtEndPr/>
              <w:sdtContent>
                <w:tc>
                  <w:tcPr>
                    <w:tcW w:w="7514" w:type="dxa"/>
                    <w:gridSpan w:val="9"/>
                    <w:tcBorders>
                      <w:top w:val="nil"/>
                      <w:left w:val="nil"/>
                      <w:bottom w:val="nil"/>
                      <w:right w:val="nil"/>
                    </w:tcBorders>
                    <w:shd w:val="clear" w:color="auto" w:fill="FFFFFF" w:themeFill="background1"/>
                  </w:tcPr>
                  <w:p w14:paraId="1A36EDD2" w14:textId="235EF72E" w:rsidR="004C3805" w:rsidRPr="00E137CE" w:rsidRDefault="00432721" w:rsidP="00BB5490">
                    <w:r>
                      <w:t>Assessment Item 3</w:t>
                    </w:r>
                  </w:p>
                </w:tc>
              </w:sdtContent>
            </w:sdt>
          </w:tr>
        </w:sdtContent>
      </w:sdt>
      <w:sdt>
        <w:sdtPr>
          <w:id w:val="1965769390"/>
          <w:lock w:val="contentLocked"/>
          <w:placeholder>
            <w:docPart w:val="DefaultPlaceholder_1082065158"/>
          </w:placeholder>
          <w:group/>
        </w:sdtPr>
        <w:sdtEndPr/>
        <w:sdtContent>
          <w:tr w:rsidR="001E4834" w:rsidRPr="006E513E" w14:paraId="027B14A0" w14:textId="77777777" w:rsidTr="00C45CB0">
            <w:trPr>
              <w:trHeight w:val="298"/>
            </w:trPr>
            <w:tc>
              <w:tcPr>
                <w:tcW w:w="10775" w:type="dxa"/>
                <w:gridSpan w:val="12"/>
                <w:tcBorders>
                  <w:top w:val="nil"/>
                  <w:left w:val="nil"/>
                  <w:bottom w:val="nil"/>
                  <w:right w:val="nil"/>
                </w:tcBorders>
                <w:shd w:val="clear" w:color="auto" w:fill="F79646" w:themeFill="accent6"/>
                <w:vAlign w:val="center"/>
              </w:tcPr>
              <w:p w14:paraId="72AD6EA8" w14:textId="0A109E4E" w:rsidR="001E4834" w:rsidRPr="006E513E" w:rsidRDefault="001E4834" w:rsidP="00BB5490">
                <w:pPr>
                  <w:pStyle w:val="Heading1"/>
                  <w:numPr>
                    <w:ilvl w:val="0"/>
                    <w:numId w:val="0"/>
                  </w:numPr>
                </w:pPr>
                <w:r>
                  <w:t>Assessment feedback / comments</w:t>
                </w:r>
              </w:p>
            </w:tc>
          </w:tr>
        </w:sdtContent>
      </w:sdt>
      <w:tr w:rsidR="00611503" w:rsidRPr="00AD232D" w14:paraId="6FE88D5E" w14:textId="77777777" w:rsidTr="000108FA">
        <w:tblPrEx>
          <w:tblBorders>
            <w:left w:val="none" w:sz="0" w:space="0" w:color="auto"/>
            <w:right w:val="none" w:sz="0" w:space="0" w:color="auto"/>
            <w:insideV w:val="none" w:sz="0" w:space="0" w:color="auto"/>
          </w:tblBorders>
        </w:tblPrEx>
        <w:trPr>
          <w:cantSplit/>
          <w:trHeight w:val="2528"/>
        </w:trPr>
        <w:tc>
          <w:tcPr>
            <w:tcW w:w="10775" w:type="dxa"/>
            <w:gridSpan w:val="12"/>
            <w:tcBorders>
              <w:top w:val="nil"/>
              <w:bottom w:val="nil"/>
              <w:right w:val="nil"/>
            </w:tcBorders>
            <w:shd w:val="clear" w:color="auto" w:fill="FFFFFF" w:themeFill="background1"/>
          </w:tcPr>
          <w:p w14:paraId="55386787" w14:textId="6B77407A" w:rsidR="00611503" w:rsidRPr="00E137CE" w:rsidRDefault="00611503" w:rsidP="005748D3">
            <w:r>
              <w:t xml:space="preserve"> </w:t>
            </w:r>
            <w:sdt>
              <w:sdtPr>
                <w:tag w:val="ATI20"/>
                <w:id w:val="35406219"/>
                <w:showingPlcHdr/>
              </w:sdtPr>
              <w:sdtEndPr/>
              <w:sdtContent>
                <w:r w:rsidRPr="00E67C10">
                  <w:rPr>
                    <w:rStyle w:val="PlaceholderText"/>
                  </w:rPr>
                  <w:t>Click here to enter text.</w:t>
                </w:r>
              </w:sdtContent>
            </w:sdt>
          </w:p>
        </w:tc>
      </w:tr>
      <w:sdt>
        <w:sdtPr>
          <w:id w:val="1769818428"/>
          <w:lock w:val="contentLocked"/>
          <w:placeholder>
            <w:docPart w:val="DefaultPlaceholder_1082065158"/>
          </w:placeholder>
          <w:group/>
        </w:sdtPr>
        <w:sdtEndPr/>
        <w:sdtContent>
          <w:tr w:rsidR="00611503" w:rsidRPr="006E513E" w14:paraId="55E87985" w14:textId="77777777" w:rsidTr="00F450AF">
            <w:trPr>
              <w:trHeight w:val="298"/>
            </w:trPr>
            <w:tc>
              <w:tcPr>
                <w:tcW w:w="10775" w:type="dxa"/>
                <w:gridSpan w:val="12"/>
                <w:tcBorders>
                  <w:top w:val="nil"/>
                  <w:left w:val="nil"/>
                  <w:bottom w:val="nil"/>
                  <w:right w:val="nil"/>
                </w:tcBorders>
                <w:shd w:val="clear" w:color="auto" w:fill="F79646" w:themeFill="accent6"/>
                <w:vAlign w:val="center"/>
              </w:tcPr>
              <w:p w14:paraId="3E3D6F6D" w14:textId="55E45C8B" w:rsidR="00611503" w:rsidRPr="006E513E" w:rsidRDefault="00611503" w:rsidP="00BB5490">
                <w:pPr>
                  <w:pStyle w:val="Heading1"/>
                  <w:numPr>
                    <w:ilvl w:val="0"/>
                    <w:numId w:val="0"/>
                  </w:numPr>
                </w:pPr>
                <w:r>
                  <w:t>Re-submission (where applicable)</w:t>
                </w:r>
              </w:p>
            </w:tc>
          </w:tr>
        </w:sdtContent>
      </w:sdt>
      <w:sdt>
        <w:sdtPr>
          <w:id w:val="-1296677336"/>
          <w:lock w:val="contentLocked"/>
          <w:placeholder>
            <w:docPart w:val="DefaultPlaceholder_1082065158"/>
          </w:placeholder>
          <w:group/>
        </w:sdtPr>
        <w:sdtEndPr>
          <w:rPr>
            <w:rFonts w:cs="Open Sans"/>
          </w:rPr>
        </w:sdtEndPr>
        <w:sdtContent>
          <w:tr w:rsidR="00611503" w:rsidRPr="00AD232D" w14:paraId="6375FFA8" w14:textId="77777777" w:rsidTr="00F450AF">
            <w:tblPrEx>
              <w:tblBorders>
                <w:left w:val="none" w:sz="0" w:space="0" w:color="auto"/>
                <w:right w:val="none" w:sz="0" w:space="0" w:color="auto"/>
                <w:insideV w:val="none" w:sz="0" w:space="0" w:color="auto"/>
              </w:tblBorders>
            </w:tblPrEx>
            <w:trPr>
              <w:cantSplit/>
            </w:trPr>
            <w:tc>
              <w:tcPr>
                <w:tcW w:w="10775" w:type="dxa"/>
                <w:gridSpan w:val="12"/>
                <w:tcBorders>
                  <w:top w:val="nil"/>
                  <w:bottom w:val="single" w:sz="12" w:space="0" w:color="FBD4B4" w:themeColor="accent6" w:themeTint="66"/>
                  <w:right w:val="nil"/>
                </w:tcBorders>
                <w:shd w:val="clear" w:color="auto" w:fill="F2F2F2" w:themeFill="background1" w:themeFillShade="F2"/>
              </w:tcPr>
              <w:p w14:paraId="30846DD3" w14:textId="7E8BEEF7" w:rsidR="00611503" w:rsidRPr="00E45B21" w:rsidRDefault="00611503" w:rsidP="00BB5490">
                <w:pPr>
                  <w:rPr>
                    <w:rFonts w:cs="Open Sans"/>
                  </w:rPr>
                </w:pPr>
                <w:r>
                  <w:t xml:space="preserve"> </w:t>
                </w:r>
                <w:r w:rsidRPr="006323A0">
                  <w:rPr>
                    <w:rFonts w:cs="Open Sans"/>
                  </w:rPr>
                  <w:t xml:space="preserve">Unsatisfactory tasks are to be re-submitted according to </w:t>
                </w:r>
                <w:r>
                  <w:rPr>
                    <w:rFonts w:cs="Open Sans"/>
                  </w:rPr>
                  <w:t xml:space="preserve">the </w:t>
                </w:r>
                <w:r w:rsidRPr="006323A0">
                  <w:rPr>
                    <w:rFonts w:cs="Open Sans"/>
                  </w:rPr>
                  <w:t>details below.</w:t>
                </w:r>
                <w:r>
                  <w:rPr>
                    <w:rFonts w:cs="Open Sans"/>
                  </w:rPr>
                  <w:t xml:space="preserve"> Type NA if not applicable.</w:t>
                </w:r>
              </w:p>
            </w:tc>
          </w:tr>
        </w:sdtContent>
      </w:sdt>
      <w:sdt>
        <w:sdtPr>
          <w:rPr>
            <w:b/>
          </w:rPr>
          <w:id w:val="1136299213"/>
          <w:lock w:val="contentLocked"/>
          <w:placeholder>
            <w:docPart w:val="DefaultPlaceholder_1082065158"/>
          </w:placeholder>
          <w:group/>
        </w:sdtPr>
        <w:sdtEndPr/>
        <w:sdtContent>
          <w:tr w:rsidR="00F450AF" w:rsidRPr="00AD232D" w14:paraId="61BC78CA" w14:textId="01673CC5" w:rsidTr="00F450AF">
            <w:tblPrEx>
              <w:tblBorders>
                <w:left w:val="none" w:sz="0" w:space="0" w:color="auto"/>
                <w:right w:val="none" w:sz="0" w:space="0" w:color="auto"/>
                <w:insideV w:val="none" w:sz="0" w:space="0" w:color="auto"/>
              </w:tblBorders>
            </w:tblPrEx>
            <w:trPr>
              <w:cantSplit/>
              <w:trHeight w:val="45"/>
            </w:trPr>
            <w:tc>
              <w:tcPr>
                <w:tcW w:w="3119" w:type="dxa"/>
                <w:gridSpan w:val="2"/>
                <w:tcBorders>
                  <w:top w:val="single" w:sz="12" w:space="0" w:color="FBD4B4" w:themeColor="accent6" w:themeTint="66"/>
                  <w:left w:val="nil"/>
                  <w:bottom w:val="single" w:sz="12" w:space="0" w:color="FBD4B4" w:themeColor="accent6" w:themeTint="66"/>
                  <w:right w:val="nil"/>
                </w:tcBorders>
                <w:shd w:val="clear" w:color="auto" w:fill="F2F2F2" w:themeFill="background1" w:themeFillShade="F2"/>
              </w:tcPr>
              <w:p w14:paraId="15FDDCD4" w14:textId="6C44AE3E" w:rsidR="00F450AF" w:rsidRPr="001E78E1" w:rsidRDefault="00F450AF" w:rsidP="00BB5490">
                <w:pPr>
                  <w:rPr>
                    <w:b/>
                  </w:rPr>
                </w:pPr>
                <w:r>
                  <w:rPr>
                    <w:b/>
                  </w:rPr>
                  <w:t>Task (or component of task) to be re-submitted</w:t>
                </w:r>
              </w:p>
            </w:tc>
            <w:tc>
              <w:tcPr>
                <w:tcW w:w="4394" w:type="dxa"/>
                <w:gridSpan w:val="5"/>
                <w:tcBorders>
                  <w:top w:val="single" w:sz="12" w:space="0" w:color="FBD4B4" w:themeColor="accent6" w:themeTint="66"/>
                  <w:left w:val="nil"/>
                  <w:bottom w:val="single" w:sz="12" w:space="0" w:color="FBD4B4" w:themeColor="accent6" w:themeTint="66"/>
                  <w:right w:val="nil"/>
                </w:tcBorders>
                <w:shd w:val="clear" w:color="auto" w:fill="F2F2F2" w:themeFill="background1" w:themeFillShade="F2"/>
              </w:tcPr>
              <w:p w14:paraId="7C3C6EED" w14:textId="4B5EC8A5" w:rsidR="00F450AF" w:rsidRPr="001E78E1" w:rsidRDefault="00F450AF" w:rsidP="00611503">
                <w:pPr>
                  <w:rPr>
                    <w:b/>
                  </w:rPr>
                </w:pPr>
                <w:r>
                  <w:rPr>
                    <w:b/>
                  </w:rPr>
                  <w:t>Additional evidence required</w:t>
                </w:r>
              </w:p>
            </w:tc>
            <w:tc>
              <w:tcPr>
                <w:tcW w:w="1985" w:type="dxa"/>
                <w:gridSpan w:val="3"/>
                <w:tcBorders>
                  <w:top w:val="single" w:sz="12" w:space="0" w:color="FBD4B4" w:themeColor="accent6" w:themeTint="66"/>
                  <w:left w:val="nil"/>
                  <w:bottom w:val="single" w:sz="12" w:space="0" w:color="FBD4B4" w:themeColor="accent6" w:themeTint="66"/>
                  <w:right w:val="nil"/>
                </w:tcBorders>
                <w:shd w:val="clear" w:color="auto" w:fill="F2F2F2" w:themeFill="background1" w:themeFillShade="F2"/>
              </w:tcPr>
              <w:p w14:paraId="470D72CD" w14:textId="4B8303FA" w:rsidR="00F450AF" w:rsidRPr="001E78E1" w:rsidRDefault="00F450AF" w:rsidP="00BB5490">
                <w:pPr>
                  <w:rPr>
                    <w:b/>
                  </w:rPr>
                </w:pPr>
                <w:r>
                  <w:rPr>
                    <w:b/>
                  </w:rPr>
                  <w:t>Re-Submission date</w:t>
                </w:r>
              </w:p>
            </w:tc>
            <w:tc>
              <w:tcPr>
                <w:tcW w:w="709" w:type="dxa"/>
                <w:tcBorders>
                  <w:top w:val="single" w:sz="12" w:space="0" w:color="FBD4B4" w:themeColor="accent6" w:themeTint="66"/>
                  <w:left w:val="nil"/>
                  <w:bottom w:val="single" w:sz="12" w:space="0" w:color="FBD4B4" w:themeColor="accent6" w:themeTint="66"/>
                  <w:right w:val="nil"/>
                </w:tcBorders>
                <w:shd w:val="clear" w:color="auto" w:fill="F2F2F2" w:themeFill="background1" w:themeFillShade="F2"/>
              </w:tcPr>
              <w:p w14:paraId="69FA0EBE" w14:textId="77777777" w:rsidR="00F450AF" w:rsidRPr="001E78E1" w:rsidRDefault="00F450AF" w:rsidP="00BB5490">
                <w:pPr>
                  <w:jc w:val="center"/>
                  <w:rPr>
                    <w:b/>
                  </w:rPr>
                </w:pPr>
                <w:r>
                  <w:rPr>
                    <w:b/>
                  </w:rPr>
                  <w:t>S</w:t>
                </w:r>
              </w:p>
            </w:tc>
            <w:tc>
              <w:tcPr>
                <w:tcW w:w="568" w:type="dxa"/>
                <w:tcBorders>
                  <w:top w:val="single" w:sz="12" w:space="0" w:color="FBD4B4" w:themeColor="accent6" w:themeTint="66"/>
                  <w:left w:val="nil"/>
                  <w:bottom w:val="single" w:sz="12" w:space="0" w:color="FBD4B4" w:themeColor="accent6" w:themeTint="66"/>
                  <w:right w:val="nil"/>
                </w:tcBorders>
                <w:shd w:val="clear" w:color="auto" w:fill="F2F2F2" w:themeFill="background1" w:themeFillShade="F2"/>
              </w:tcPr>
              <w:p w14:paraId="7092FE5F" w14:textId="610A895D" w:rsidR="00F450AF" w:rsidRPr="001E78E1" w:rsidRDefault="00F450AF" w:rsidP="00611503">
                <w:pPr>
                  <w:rPr>
                    <w:b/>
                  </w:rPr>
                </w:pPr>
                <w:r>
                  <w:rPr>
                    <w:b/>
                  </w:rPr>
                  <w:t>NS</w:t>
                </w:r>
              </w:p>
            </w:tc>
          </w:tr>
        </w:sdtContent>
      </w:sdt>
      <w:tr w:rsidR="00F450AF" w:rsidRPr="00AD232D" w14:paraId="29887680" w14:textId="77777777" w:rsidTr="00F450AF">
        <w:tblPrEx>
          <w:tblBorders>
            <w:left w:val="none" w:sz="0" w:space="0" w:color="auto"/>
            <w:right w:val="none" w:sz="0" w:space="0" w:color="auto"/>
            <w:insideV w:val="none" w:sz="0" w:space="0" w:color="auto"/>
          </w:tblBorders>
        </w:tblPrEx>
        <w:trPr>
          <w:cantSplit/>
          <w:trHeight w:val="45"/>
        </w:trPr>
        <w:tc>
          <w:tcPr>
            <w:tcW w:w="3119" w:type="dxa"/>
            <w:gridSpan w:val="2"/>
            <w:tcBorders>
              <w:top w:val="single" w:sz="12" w:space="0" w:color="FBD4B4" w:themeColor="accent6" w:themeTint="66"/>
              <w:left w:val="nil"/>
              <w:bottom w:val="nil"/>
              <w:right w:val="nil"/>
            </w:tcBorders>
            <w:shd w:val="clear" w:color="auto" w:fill="FFFFFF" w:themeFill="background1"/>
          </w:tcPr>
          <w:p w14:paraId="3A06BDBB" w14:textId="77777777" w:rsidR="00F450AF" w:rsidRPr="00E45B21" w:rsidRDefault="001D4796" w:rsidP="00BB5490">
            <w:pPr>
              <w:rPr>
                <w:shd w:val="clear" w:color="auto" w:fill="FFFFFF"/>
              </w:rPr>
            </w:pPr>
            <w:sdt>
              <w:sdtPr>
                <w:tag w:val="ATI21"/>
                <w:id w:val="-535971867"/>
                <w:showingPlcHdr/>
              </w:sdtPr>
              <w:sdtEndPr/>
              <w:sdtContent>
                <w:r w:rsidR="00F450AF">
                  <w:rPr>
                    <w:rStyle w:val="PlaceholderText"/>
                  </w:rPr>
                  <w:t>Task for re-submission</w:t>
                </w:r>
              </w:sdtContent>
            </w:sdt>
          </w:p>
        </w:tc>
        <w:tc>
          <w:tcPr>
            <w:tcW w:w="4394" w:type="dxa"/>
            <w:gridSpan w:val="5"/>
            <w:tcBorders>
              <w:top w:val="single" w:sz="12" w:space="0" w:color="FBD4B4" w:themeColor="accent6" w:themeTint="66"/>
              <w:left w:val="nil"/>
              <w:bottom w:val="nil"/>
              <w:right w:val="nil"/>
            </w:tcBorders>
            <w:shd w:val="clear" w:color="auto" w:fill="FFFFFF" w:themeFill="background1"/>
          </w:tcPr>
          <w:p w14:paraId="2FA988A0" w14:textId="77777777" w:rsidR="00F450AF" w:rsidRPr="00E45B21" w:rsidRDefault="001D4796" w:rsidP="00BB5490">
            <w:pPr>
              <w:rPr>
                <w:shd w:val="clear" w:color="auto" w:fill="FFFFFF"/>
              </w:rPr>
            </w:pPr>
            <w:sdt>
              <w:sdtPr>
                <w:tag w:val="ATI22"/>
                <w:id w:val="1115481478"/>
                <w:showingPlcHdr/>
              </w:sdtPr>
              <w:sdtEndPr/>
              <w:sdtContent>
                <w:r w:rsidR="00F450AF">
                  <w:rPr>
                    <w:rStyle w:val="PlaceholderText"/>
                  </w:rPr>
                  <w:t>Evidence</w:t>
                </w:r>
              </w:sdtContent>
            </w:sdt>
          </w:p>
        </w:tc>
        <w:tc>
          <w:tcPr>
            <w:tcW w:w="1985" w:type="dxa"/>
            <w:gridSpan w:val="3"/>
            <w:tcBorders>
              <w:top w:val="single" w:sz="12" w:space="0" w:color="FBD4B4" w:themeColor="accent6" w:themeTint="66"/>
              <w:left w:val="nil"/>
              <w:bottom w:val="nil"/>
              <w:right w:val="nil"/>
            </w:tcBorders>
            <w:shd w:val="clear" w:color="auto" w:fill="auto"/>
          </w:tcPr>
          <w:p w14:paraId="15EB25DD" w14:textId="77777777" w:rsidR="00F450AF" w:rsidRPr="001E78E1" w:rsidRDefault="001D4796" w:rsidP="00BB5490">
            <w:pPr>
              <w:rPr>
                <w:shd w:val="clear" w:color="auto" w:fill="FFFFFF"/>
              </w:rPr>
            </w:pPr>
            <w:sdt>
              <w:sdtPr>
                <w:tag w:val="ATI23"/>
                <w:id w:val="-1260604684"/>
                <w:showingPlcHdr/>
              </w:sdtPr>
              <w:sdtEndPr/>
              <w:sdtContent>
                <w:r w:rsidR="00F450AF">
                  <w:rPr>
                    <w:rStyle w:val="PlaceholderText"/>
                  </w:rPr>
                  <w:t>Date</w:t>
                </w:r>
              </w:sdtContent>
            </w:sdt>
          </w:p>
        </w:tc>
        <w:sdt>
          <w:sdtPr>
            <w:rPr>
              <w:shd w:val="clear" w:color="auto" w:fill="FFFFFF"/>
            </w:rPr>
            <w:tag w:val="ATI24"/>
            <w:id w:val="-1759134354"/>
            <w14:checkbox>
              <w14:checked w14:val="0"/>
              <w14:checkedState w14:val="2612" w14:font="MS Gothic"/>
              <w14:uncheckedState w14:val="2610" w14:font="MS Gothic"/>
            </w14:checkbox>
          </w:sdtPr>
          <w:sdtEndPr/>
          <w:sdtContent>
            <w:tc>
              <w:tcPr>
                <w:tcW w:w="709" w:type="dxa"/>
                <w:tcBorders>
                  <w:top w:val="single" w:sz="12" w:space="0" w:color="FBD4B4" w:themeColor="accent6" w:themeTint="66"/>
                  <w:left w:val="nil"/>
                  <w:bottom w:val="nil"/>
                  <w:right w:val="nil"/>
                </w:tcBorders>
                <w:shd w:val="clear" w:color="auto" w:fill="auto"/>
              </w:tcPr>
              <w:p w14:paraId="79184A8D" w14:textId="77777777" w:rsidR="00F450AF" w:rsidRPr="001E78E1" w:rsidRDefault="00F450AF" w:rsidP="00BB5490">
                <w:pPr>
                  <w:jc w:val="center"/>
                  <w:rPr>
                    <w:shd w:val="clear" w:color="auto" w:fill="FFFFFF"/>
                  </w:rPr>
                </w:pPr>
                <w:r>
                  <w:rPr>
                    <w:rFonts w:ascii="MS Gothic" w:eastAsia="MS Gothic" w:hAnsi="MS Gothic" w:hint="eastAsia"/>
                    <w:shd w:val="clear" w:color="auto" w:fill="FFFFFF"/>
                  </w:rPr>
                  <w:t>☐</w:t>
                </w:r>
              </w:p>
            </w:tc>
          </w:sdtContent>
        </w:sdt>
        <w:sdt>
          <w:sdtPr>
            <w:rPr>
              <w:shd w:val="clear" w:color="auto" w:fill="FFFFFF"/>
            </w:rPr>
            <w:tag w:val="ATI25"/>
            <w:id w:val="-1971665819"/>
            <w14:checkbox>
              <w14:checked w14:val="0"/>
              <w14:checkedState w14:val="2612" w14:font="MS Gothic"/>
              <w14:uncheckedState w14:val="2610" w14:font="MS Gothic"/>
            </w14:checkbox>
          </w:sdtPr>
          <w:sdtEndPr/>
          <w:sdtContent>
            <w:tc>
              <w:tcPr>
                <w:tcW w:w="568" w:type="dxa"/>
                <w:tcBorders>
                  <w:top w:val="single" w:sz="12" w:space="0" w:color="FBD4B4" w:themeColor="accent6" w:themeTint="66"/>
                  <w:left w:val="nil"/>
                  <w:bottom w:val="nil"/>
                  <w:right w:val="nil"/>
                </w:tcBorders>
                <w:shd w:val="clear" w:color="auto" w:fill="auto"/>
              </w:tcPr>
              <w:p w14:paraId="3E42F39C" w14:textId="72824D07" w:rsidR="00F450AF" w:rsidRPr="001E78E1" w:rsidRDefault="00F450AF" w:rsidP="00BB5490">
                <w:pPr>
                  <w:rPr>
                    <w:shd w:val="clear" w:color="auto" w:fill="FFFFFF"/>
                  </w:rPr>
                </w:pPr>
                <w:r>
                  <w:rPr>
                    <w:rFonts w:ascii="MS Gothic" w:eastAsia="MS Gothic" w:hAnsi="MS Gothic" w:hint="eastAsia"/>
                    <w:shd w:val="clear" w:color="auto" w:fill="FFFFFF"/>
                  </w:rPr>
                  <w:t>☐</w:t>
                </w:r>
              </w:p>
            </w:tc>
          </w:sdtContent>
        </w:sdt>
      </w:tr>
      <w:tr w:rsidR="00F450AF" w:rsidRPr="00AD232D" w14:paraId="0C34F588" w14:textId="77777777" w:rsidTr="00F450AF">
        <w:tblPrEx>
          <w:tblBorders>
            <w:left w:val="none" w:sz="0" w:space="0" w:color="auto"/>
            <w:right w:val="none" w:sz="0" w:space="0" w:color="auto"/>
            <w:insideV w:val="none" w:sz="0" w:space="0" w:color="auto"/>
          </w:tblBorders>
        </w:tblPrEx>
        <w:trPr>
          <w:cantSplit/>
          <w:trHeight w:val="45"/>
        </w:trPr>
        <w:tc>
          <w:tcPr>
            <w:tcW w:w="3119" w:type="dxa"/>
            <w:gridSpan w:val="2"/>
            <w:tcBorders>
              <w:top w:val="single" w:sz="12" w:space="0" w:color="FBD4B4" w:themeColor="accent6" w:themeTint="66"/>
              <w:left w:val="nil"/>
              <w:bottom w:val="nil"/>
              <w:right w:val="nil"/>
            </w:tcBorders>
            <w:shd w:val="clear" w:color="auto" w:fill="FFFFFF" w:themeFill="background1"/>
          </w:tcPr>
          <w:p w14:paraId="37FC8401" w14:textId="77777777" w:rsidR="00F450AF" w:rsidRPr="00E45B21" w:rsidRDefault="001D4796" w:rsidP="00BB5490">
            <w:pPr>
              <w:rPr>
                <w:shd w:val="clear" w:color="auto" w:fill="FFFFFF"/>
              </w:rPr>
            </w:pPr>
            <w:sdt>
              <w:sdtPr>
                <w:tag w:val="ATI21"/>
                <w:id w:val="2082562907"/>
                <w:showingPlcHdr/>
              </w:sdtPr>
              <w:sdtEndPr/>
              <w:sdtContent>
                <w:r w:rsidR="00F450AF">
                  <w:rPr>
                    <w:rStyle w:val="PlaceholderText"/>
                  </w:rPr>
                  <w:t>Task for re-submission</w:t>
                </w:r>
              </w:sdtContent>
            </w:sdt>
          </w:p>
        </w:tc>
        <w:tc>
          <w:tcPr>
            <w:tcW w:w="4394" w:type="dxa"/>
            <w:gridSpan w:val="5"/>
            <w:tcBorders>
              <w:top w:val="single" w:sz="12" w:space="0" w:color="FBD4B4" w:themeColor="accent6" w:themeTint="66"/>
              <w:left w:val="nil"/>
              <w:bottom w:val="nil"/>
              <w:right w:val="nil"/>
            </w:tcBorders>
            <w:shd w:val="clear" w:color="auto" w:fill="FFFFFF" w:themeFill="background1"/>
          </w:tcPr>
          <w:p w14:paraId="6D60E4D7" w14:textId="77777777" w:rsidR="00F450AF" w:rsidRPr="00E45B21" w:rsidRDefault="001D4796" w:rsidP="00BB5490">
            <w:pPr>
              <w:rPr>
                <w:shd w:val="clear" w:color="auto" w:fill="FFFFFF"/>
              </w:rPr>
            </w:pPr>
            <w:sdt>
              <w:sdtPr>
                <w:tag w:val="ATI22"/>
                <w:id w:val="-366212586"/>
                <w:showingPlcHdr/>
              </w:sdtPr>
              <w:sdtEndPr/>
              <w:sdtContent>
                <w:r w:rsidR="00F450AF">
                  <w:rPr>
                    <w:rStyle w:val="PlaceholderText"/>
                  </w:rPr>
                  <w:t>Evidence</w:t>
                </w:r>
              </w:sdtContent>
            </w:sdt>
          </w:p>
        </w:tc>
        <w:tc>
          <w:tcPr>
            <w:tcW w:w="1985" w:type="dxa"/>
            <w:gridSpan w:val="3"/>
            <w:tcBorders>
              <w:top w:val="single" w:sz="12" w:space="0" w:color="FBD4B4" w:themeColor="accent6" w:themeTint="66"/>
              <w:left w:val="nil"/>
              <w:bottom w:val="nil"/>
              <w:right w:val="nil"/>
            </w:tcBorders>
            <w:shd w:val="clear" w:color="auto" w:fill="auto"/>
          </w:tcPr>
          <w:p w14:paraId="3937FB13" w14:textId="77777777" w:rsidR="00F450AF" w:rsidRPr="001E78E1" w:rsidRDefault="001D4796" w:rsidP="00BB5490">
            <w:pPr>
              <w:rPr>
                <w:shd w:val="clear" w:color="auto" w:fill="FFFFFF"/>
              </w:rPr>
            </w:pPr>
            <w:sdt>
              <w:sdtPr>
                <w:tag w:val="ATI23"/>
                <w:id w:val="903868278"/>
                <w:showingPlcHdr/>
              </w:sdtPr>
              <w:sdtEndPr/>
              <w:sdtContent>
                <w:r w:rsidR="00F450AF">
                  <w:rPr>
                    <w:rStyle w:val="PlaceholderText"/>
                  </w:rPr>
                  <w:t>Date</w:t>
                </w:r>
              </w:sdtContent>
            </w:sdt>
          </w:p>
        </w:tc>
        <w:sdt>
          <w:sdtPr>
            <w:rPr>
              <w:shd w:val="clear" w:color="auto" w:fill="FFFFFF"/>
            </w:rPr>
            <w:tag w:val="ATI24"/>
            <w:id w:val="-487405953"/>
            <w14:checkbox>
              <w14:checked w14:val="0"/>
              <w14:checkedState w14:val="2612" w14:font="MS Gothic"/>
              <w14:uncheckedState w14:val="2610" w14:font="MS Gothic"/>
            </w14:checkbox>
          </w:sdtPr>
          <w:sdtEndPr/>
          <w:sdtContent>
            <w:tc>
              <w:tcPr>
                <w:tcW w:w="709" w:type="dxa"/>
                <w:tcBorders>
                  <w:top w:val="single" w:sz="12" w:space="0" w:color="FBD4B4" w:themeColor="accent6" w:themeTint="66"/>
                  <w:left w:val="nil"/>
                  <w:bottom w:val="nil"/>
                  <w:right w:val="nil"/>
                </w:tcBorders>
                <w:shd w:val="clear" w:color="auto" w:fill="auto"/>
              </w:tcPr>
              <w:p w14:paraId="33A7E231" w14:textId="77777777" w:rsidR="00F450AF" w:rsidRPr="001E78E1" w:rsidRDefault="00F450AF" w:rsidP="00BB5490">
                <w:pPr>
                  <w:jc w:val="center"/>
                  <w:rPr>
                    <w:shd w:val="clear" w:color="auto" w:fill="FFFFFF"/>
                  </w:rPr>
                </w:pPr>
                <w:r>
                  <w:rPr>
                    <w:rFonts w:ascii="MS Gothic" w:eastAsia="MS Gothic" w:hAnsi="MS Gothic" w:hint="eastAsia"/>
                    <w:shd w:val="clear" w:color="auto" w:fill="FFFFFF"/>
                  </w:rPr>
                  <w:t>☐</w:t>
                </w:r>
              </w:p>
            </w:tc>
          </w:sdtContent>
        </w:sdt>
        <w:sdt>
          <w:sdtPr>
            <w:rPr>
              <w:shd w:val="clear" w:color="auto" w:fill="FFFFFF"/>
            </w:rPr>
            <w:tag w:val="ATI25"/>
            <w:id w:val="1742675845"/>
            <w14:checkbox>
              <w14:checked w14:val="0"/>
              <w14:checkedState w14:val="2612" w14:font="MS Gothic"/>
              <w14:uncheckedState w14:val="2610" w14:font="MS Gothic"/>
            </w14:checkbox>
          </w:sdtPr>
          <w:sdtEndPr/>
          <w:sdtContent>
            <w:tc>
              <w:tcPr>
                <w:tcW w:w="568" w:type="dxa"/>
                <w:tcBorders>
                  <w:top w:val="single" w:sz="12" w:space="0" w:color="FBD4B4" w:themeColor="accent6" w:themeTint="66"/>
                  <w:left w:val="nil"/>
                  <w:bottom w:val="nil"/>
                  <w:right w:val="nil"/>
                </w:tcBorders>
                <w:shd w:val="clear" w:color="auto" w:fill="auto"/>
              </w:tcPr>
              <w:p w14:paraId="0EB68C67" w14:textId="53A9F30C" w:rsidR="00F450AF" w:rsidRPr="001E78E1" w:rsidRDefault="00F450AF" w:rsidP="00BB5490">
                <w:pPr>
                  <w:rPr>
                    <w:shd w:val="clear" w:color="auto" w:fill="FFFFFF"/>
                  </w:rPr>
                </w:pPr>
                <w:r>
                  <w:rPr>
                    <w:rFonts w:ascii="MS Gothic" w:eastAsia="MS Gothic" w:hAnsi="MS Gothic" w:hint="eastAsia"/>
                    <w:shd w:val="clear" w:color="auto" w:fill="FFFFFF"/>
                  </w:rPr>
                  <w:t>☐</w:t>
                </w:r>
              </w:p>
            </w:tc>
          </w:sdtContent>
        </w:sdt>
      </w:tr>
      <w:tr w:rsidR="00F450AF" w:rsidRPr="00AD232D" w14:paraId="111F86ED" w14:textId="77777777" w:rsidTr="00F450AF">
        <w:tblPrEx>
          <w:tblBorders>
            <w:left w:val="none" w:sz="0" w:space="0" w:color="auto"/>
            <w:right w:val="none" w:sz="0" w:space="0" w:color="auto"/>
            <w:insideV w:val="none" w:sz="0" w:space="0" w:color="auto"/>
          </w:tblBorders>
        </w:tblPrEx>
        <w:trPr>
          <w:cantSplit/>
          <w:trHeight w:val="45"/>
        </w:trPr>
        <w:tc>
          <w:tcPr>
            <w:tcW w:w="3119" w:type="dxa"/>
            <w:gridSpan w:val="2"/>
            <w:tcBorders>
              <w:top w:val="single" w:sz="12" w:space="0" w:color="FBD4B4" w:themeColor="accent6" w:themeTint="66"/>
              <w:left w:val="nil"/>
              <w:bottom w:val="nil"/>
              <w:right w:val="nil"/>
            </w:tcBorders>
            <w:shd w:val="clear" w:color="auto" w:fill="FFFFFF" w:themeFill="background1"/>
          </w:tcPr>
          <w:p w14:paraId="2717C4F4" w14:textId="5C87BC89" w:rsidR="00F450AF" w:rsidRPr="00E45B21" w:rsidRDefault="001D4796" w:rsidP="00C45CB0">
            <w:pPr>
              <w:rPr>
                <w:shd w:val="clear" w:color="auto" w:fill="FFFFFF"/>
              </w:rPr>
            </w:pPr>
            <w:sdt>
              <w:sdtPr>
                <w:tag w:val="ATI21"/>
                <w:id w:val="1239292282"/>
                <w:showingPlcHdr/>
              </w:sdtPr>
              <w:sdtEndPr/>
              <w:sdtContent>
                <w:r w:rsidR="00F450AF">
                  <w:rPr>
                    <w:rStyle w:val="PlaceholderText"/>
                  </w:rPr>
                  <w:t>Task for re-submission</w:t>
                </w:r>
              </w:sdtContent>
            </w:sdt>
          </w:p>
        </w:tc>
        <w:tc>
          <w:tcPr>
            <w:tcW w:w="4394" w:type="dxa"/>
            <w:gridSpan w:val="5"/>
            <w:tcBorders>
              <w:top w:val="single" w:sz="12" w:space="0" w:color="FBD4B4" w:themeColor="accent6" w:themeTint="66"/>
              <w:left w:val="nil"/>
              <w:bottom w:val="nil"/>
              <w:right w:val="nil"/>
            </w:tcBorders>
            <w:shd w:val="clear" w:color="auto" w:fill="FFFFFF" w:themeFill="background1"/>
          </w:tcPr>
          <w:p w14:paraId="55EB9809" w14:textId="7ECA2035" w:rsidR="00F450AF" w:rsidRPr="00E45B21" w:rsidRDefault="001D4796" w:rsidP="00C45CB0">
            <w:pPr>
              <w:rPr>
                <w:shd w:val="clear" w:color="auto" w:fill="FFFFFF"/>
              </w:rPr>
            </w:pPr>
            <w:sdt>
              <w:sdtPr>
                <w:tag w:val="ATI22"/>
                <w:id w:val="-1520703629"/>
                <w:showingPlcHdr/>
              </w:sdtPr>
              <w:sdtEndPr/>
              <w:sdtContent>
                <w:r w:rsidR="00F450AF">
                  <w:rPr>
                    <w:rStyle w:val="PlaceholderText"/>
                  </w:rPr>
                  <w:t>Evidence</w:t>
                </w:r>
              </w:sdtContent>
            </w:sdt>
          </w:p>
        </w:tc>
        <w:tc>
          <w:tcPr>
            <w:tcW w:w="1985" w:type="dxa"/>
            <w:gridSpan w:val="3"/>
            <w:tcBorders>
              <w:top w:val="single" w:sz="12" w:space="0" w:color="FBD4B4" w:themeColor="accent6" w:themeTint="66"/>
              <w:left w:val="nil"/>
              <w:bottom w:val="nil"/>
              <w:right w:val="nil"/>
            </w:tcBorders>
            <w:shd w:val="clear" w:color="auto" w:fill="auto"/>
          </w:tcPr>
          <w:p w14:paraId="4A34717A" w14:textId="650D212A" w:rsidR="00F450AF" w:rsidRPr="001E78E1" w:rsidRDefault="001D4796" w:rsidP="00C45CB0">
            <w:pPr>
              <w:rPr>
                <w:shd w:val="clear" w:color="auto" w:fill="FFFFFF"/>
              </w:rPr>
            </w:pPr>
            <w:sdt>
              <w:sdtPr>
                <w:tag w:val="ATI23"/>
                <w:id w:val="-1537504816"/>
                <w:showingPlcHdr/>
              </w:sdtPr>
              <w:sdtEndPr/>
              <w:sdtContent>
                <w:r w:rsidR="00F450AF">
                  <w:rPr>
                    <w:rStyle w:val="PlaceholderText"/>
                  </w:rPr>
                  <w:t>Date</w:t>
                </w:r>
              </w:sdtContent>
            </w:sdt>
          </w:p>
        </w:tc>
        <w:sdt>
          <w:sdtPr>
            <w:rPr>
              <w:shd w:val="clear" w:color="auto" w:fill="FFFFFF"/>
            </w:rPr>
            <w:tag w:val="ATI24"/>
            <w:id w:val="1404794643"/>
            <w14:checkbox>
              <w14:checked w14:val="0"/>
              <w14:checkedState w14:val="2612" w14:font="MS Gothic"/>
              <w14:uncheckedState w14:val="2610" w14:font="MS Gothic"/>
            </w14:checkbox>
          </w:sdtPr>
          <w:sdtEndPr/>
          <w:sdtContent>
            <w:tc>
              <w:tcPr>
                <w:tcW w:w="709" w:type="dxa"/>
                <w:tcBorders>
                  <w:top w:val="single" w:sz="12" w:space="0" w:color="FBD4B4" w:themeColor="accent6" w:themeTint="66"/>
                  <w:left w:val="nil"/>
                  <w:bottom w:val="nil"/>
                  <w:right w:val="nil"/>
                </w:tcBorders>
                <w:shd w:val="clear" w:color="auto" w:fill="auto"/>
              </w:tcPr>
              <w:p w14:paraId="58F237DA" w14:textId="77777777" w:rsidR="00F450AF" w:rsidRPr="001E78E1" w:rsidRDefault="00F450AF" w:rsidP="00BB5490">
                <w:pPr>
                  <w:jc w:val="center"/>
                  <w:rPr>
                    <w:shd w:val="clear" w:color="auto" w:fill="FFFFFF"/>
                  </w:rPr>
                </w:pPr>
                <w:r>
                  <w:rPr>
                    <w:rFonts w:ascii="MS Gothic" w:eastAsia="MS Gothic" w:hAnsi="MS Gothic" w:hint="eastAsia"/>
                    <w:shd w:val="clear" w:color="auto" w:fill="FFFFFF"/>
                  </w:rPr>
                  <w:t>☐</w:t>
                </w:r>
              </w:p>
            </w:tc>
          </w:sdtContent>
        </w:sdt>
        <w:sdt>
          <w:sdtPr>
            <w:rPr>
              <w:shd w:val="clear" w:color="auto" w:fill="FFFFFF"/>
            </w:rPr>
            <w:tag w:val="ATI25"/>
            <w:id w:val="2056422247"/>
            <w14:checkbox>
              <w14:checked w14:val="0"/>
              <w14:checkedState w14:val="2612" w14:font="MS Gothic"/>
              <w14:uncheckedState w14:val="2610" w14:font="MS Gothic"/>
            </w14:checkbox>
          </w:sdtPr>
          <w:sdtEndPr/>
          <w:sdtContent>
            <w:tc>
              <w:tcPr>
                <w:tcW w:w="568" w:type="dxa"/>
                <w:tcBorders>
                  <w:top w:val="single" w:sz="12" w:space="0" w:color="FBD4B4" w:themeColor="accent6" w:themeTint="66"/>
                  <w:left w:val="nil"/>
                  <w:bottom w:val="nil"/>
                  <w:right w:val="nil"/>
                </w:tcBorders>
                <w:shd w:val="clear" w:color="auto" w:fill="auto"/>
              </w:tcPr>
              <w:p w14:paraId="6D4BD461" w14:textId="49B78761" w:rsidR="00F450AF" w:rsidRPr="001E78E1" w:rsidRDefault="00F450AF" w:rsidP="00C45CB0">
                <w:pPr>
                  <w:rPr>
                    <w:shd w:val="clear" w:color="auto" w:fill="FFFFFF"/>
                  </w:rPr>
                </w:pPr>
                <w:r>
                  <w:rPr>
                    <w:rFonts w:ascii="MS Gothic" w:eastAsia="MS Gothic" w:hAnsi="MS Gothic" w:hint="eastAsia"/>
                    <w:shd w:val="clear" w:color="auto" w:fill="FFFFFF"/>
                  </w:rPr>
                  <w:t>☐</w:t>
                </w:r>
              </w:p>
            </w:tc>
          </w:sdtContent>
        </w:sdt>
      </w:tr>
      <w:sdt>
        <w:sdtPr>
          <w:id w:val="1879516334"/>
          <w:lock w:val="contentLocked"/>
          <w:placeholder>
            <w:docPart w:val="DefaultPlaceholder_1082065158"/>
          </w:placeholder>
          <w:group/>
        </w:sdtPr>
        <w:sdtEndPr/>
        <w:sdtContent>
          <w:tr w:rsidR="00611503" w:rsidRPr="006E513E" w14:paraId="657F7983" w14:textId="77777777" w:rsidTr="00C45CB0">
            <w:trPr>
              <w:trHeight w:val="298"/>
            </w:trPr>
            <w:tc>
              <w:tcPr>
                <w:tcW w:w="10775" w:type="dxa"/>
                <w:gridSpan w:val="12"/>
                <w:tcBorders>
                  <w:top w:val="nil"/>
                  <w:left w:val="nil"/>
                  <w:bottom w:val="nil"/>
                  <w:right w:val="nil"/>
                </w:tcBorders>
                <w:shd w:val="clear" w:color="auto" w:fill="F79646" w:themeFill="accent6"/>
                <w:vAlign w:val="center"/>
              </w:tcPr>
              <w:p w14:paraId="36A7FC1B" w14:textId="04A13894" w:rsidR="00611503" w:rsidRPr="006E513E" w:rsidRDefault="00611503" w:rsidP="00BB5490">
                <w:pPr>
                  <w:pStyle w:val="Heading1"/>
                  <w:numPr>
                    <w:ilvl w:val="0"/>
                    <w:numId w:val="0"/>
                  </w:numPr>
                </w:pPr>
                <w:r>
                  <w:t>Result for this assessment task</w:t>
                </w:r>
              </w:p>
            </w:tc>
          </w:tr>
        </w:sdtContent>
      </w:sdt>
      <w:sdt>
        <w:sdtPr>
          <w:rPr>
            <w:b w:val="0"/>
            <w:noProof w:val="0"/>
            <w:color w:val="auto"/>
            <w:sz w:val="20"/>
            <w:szCs w:val="20"/>
          </w:rPr>
          <w:id w:val="-1467813900"/>
          <w:lock w:val="contentLocked"/>
          <w:placeholder>
            <w:docPart w:val="DefaultPlaceholder_1082065158"/>
          </w:placeholder>
          <w:group/>
        </w:sdtPr>
        <w:sdtEndPr/>
        <w:sdtContent>
          <w:tr w:rsidR="00611503" w:rsidRPr="00AD232D" w14:paraId="30930922" w14:textId="77777777" w:rsidTr="00C45CB0">
            <w:tblPrEx>
              <w:tblBorders>
                <w:left w:val="none" w:sz="0" w:space="0" w:color="auto"/>
                <w:right w:val="none" w:sz="0" w:space="0" w:color="auto"/>
                <w:insideV w:val="none" w:sz="0" w:space="0" w:color="auto"/>
              </w:tblBorders>
            </w:tblPrEx>
            <w:trPr>
              <w:cantSplit/>
            </w:trPr>
            <w:tc>
              <w:tcPr>
                <w:tcW w:w="2269" w:type="dxa"/>
                <w:tcBorders>
                  <w:top w:val="nil"/>
                  <w:bottom w:val="nil"/>
                  <w:right w:val="nil"/>
                </w:tcBorders>
                <w:shd w:val="clear" w:color="auto" w:fill="FFFFFF" w:themeFill="background1"/>
              </w:tcPr>
              <w:p w14:paraId="66659165" w14:textId="2C585856" w:rsidR="00611503" w:rsidRDefault="00611503" w:rsidP="00BB5490">
                <w:pPr>
                  <w:pStyle w:val="Heading2"/>
                </w:pPr>
              </w:p>
            </w:tc>
            <w:tc>
              <w:tcPr>
                <w:tcW w:w="8506" w:type="dxa"/>
                <w:gridSpan w:val="11"/>
                <w:tcBorders>
                  <w:top w:val="nil"/>
                  <w:left w:val="nil"/>
                  <w:bottom w:val="single" w:sz="12" w:space="0" w:color="FBD4B4" w:themeColor="accent6" w:themeTint="66"/>
                  <w:right w:val="nil"/>
                </w:tcBorders>
                <w:shd w:val="clear" w:color="auto" w:fill="F2F2F2" w:themeFill="background1" w:themeFillShade="F2"/>
              </w:tcPr>
              <w:p w14:paraId="6187C4BA" w14:textId="3F8D573B" w:rsidR="00611503" w:rsidRPr="00E45B21" w:rsidRDefault="00C45CB0" w:rsidP="00BB5490">
                <w:r w:rsidRPr="00C62643">
                  <w:t xml:space="preserve">Your final result for this </w:t>
                </w:r>
                <w:r>
                  <w:t>u</w:t>
                </w:r>
                <w:r w:rsidRPr="00C62643">
                  <w:t xml:space="preserve">nit will be provided on the </w:t>
                </w:r>
                <w:r>
                  <w:rPr>
                    <w:b/>
                    <w:i/>
                  </w:rPr>
                  <w:t>Unit Result Record</w:t>
                </w:r>
                <w:r w:rsidRPr="00C62643">
                  <w:t xml:space="preserve"> at completion of all assessment tasks</w:t>
                </w:r>
              </w:p>
            </w:tc>
          </w:tr>
        </w:sdtContent>
      </w:sdt>
      <w:sdt>
        <w:sdtPr>
          <w:rPr>
            <w:b w:val="0"/>
            <w:noProof w:val="0"/>
            <w:color w:val="auto"/>
            <w:sz w:val="20"/>
            <w:szCs w:val="20"/>
          </w:rPr>
          <w:id w:val="841977124"/>
          <w:lock w:val="contentLocked"/>
          <w:placeholder>
            <w:docPart w:val="DefaultPlaceholder_1082065158"/>
          </w:placeholder>
          <w:group/>
        </w:sdtPr>
        <w:sdtEndPr/>
        <w:sdtContent>
          <w:tr w:rsidR="00F450AF" w:rsidRPr="00AD232D" w14:paraId="55623D19" w14:textId="77777777" w:rsidTr="008F5208">
            <w:tblPrEx>
              <w:tblBorders>
                <w:left w:val="none" w:sz="0" w:space="0" w:color="auto"/>
                <w:right w:val="none" w:sz="0" w:space="0" w:color="auto"/>
                <w:insideV w:val="none" w:sz="0" w:space="0" w:color="auto"/>
              </w:tblBorders>
            </w:tblPrEx>
            <w:trPr>
              <w:cantSplit/>
              <w:trHeight w:val="362"/>
            </w:trPr>
            <w:tc>
              <w:tcPr>
                <w:tcW w:w="2269" w:type="dxa"/>
                <w:tcBorders>
                  <w:top w:val="nil"/>
                  <w:left w:val="nil"/>
                  <w:bottom w:val="nil"/>
                  <w:right w:val="nil"/>
                </w:tcBorders>
                <w:shd w:val="clear" w:color="auto" w:fill="FFFFFF" w:themeFill="background1"/>
              </w:tcPr>
              <w:p w14:paraId="1A83894C" w14:textId="59F4A2D7" w:rsidR="00F450AF" w:rsidRPr="00B0767B" w:rsidRDefault="00F450AF" w:rsidP="00BB5490">
                <w:pPr>
                  <w:pStyle w:val="Heading2"/>
                </w:pPr>
              </w:p>
            </w:tc>
            <w:tc>
              <w:tcPr>
                <w:tcW w:w="1984" w:type="dxa"/>
                <w:gridSpan w:val="3"/>
                <w:tcBorders>
                  <w:top w:val="single" w:sz="12" w:space="0" w:color="FBD4B4" w:themeColor="accent6" w:themeTint="66"/>
                  <w:left w:val="nil"/>
                  <w:bottom w:val="single" w:sz="12" w:space="0" w:color="FBD4B4" w:themeColor="accent6" w:themeTint="66"/>
                  <w:right w:val="nil"/>
                </w:tcBorders>
                <w:shd w:val="clear" w:color="auto" w:fill="F2F2F2" w:themeFill="background1" w:themeFillShade="F2"/>
              </w:tcPr>
              <w:p w14:paraId="4336EC6B" w14:textId="5DB8E32D" w:rsidR="00F450AF" w:rsidRDefault="00F450AF" w:rsidP="00BB5490">
                <w:pPr>
                  <w:pStyle w:val="Heading3"/>
                </w:pPr>
                <w:r>
                  <w:t>Result</w:t>
                </w:r>
              </w:p>
            </w:tc>
            <w:tc>
              <w:tcPr>
                <w:tcW w:w="6522" w:type="dxa"/>
                <w:gridSpan w:val="8"/>
                <w:tcBorders>
                  <w:top w:val="single" w:sz="12" w:space="0" w:color="FBD4B4" w:themeColor="accent6" w:themeTint="66"/>
                  <w:left w:val="nil"/>
                  <w:bottom w:val="single" w:sz="12" w:space="0" w:color="FBD4B4" w:themeColor="accent6" w:themeTint="66"/>
                  <w:right w:val="nil"/>
                </w:tcBorders>
                <w:shd w:val="clear" w:color="auto" w:fill="auto"/>
              </w:tcPr>
              <w:p w14:paraId="3F4F043C" w14:textId="51FFB5F7" w:rsidR="00F450AF" w:rsidRPr="001E78E1" w:rsidRDefault="001D4796" w:rsidP="00BB5490">
                <w:pPr>
                  <w:rPr>
                    <w:b/>
                  </w:rPr>
                </w:pPr>
                <w:sdt>
                  <w:sdtPr>
                    <w:rPr>
                      <w:b/>
                    </w:rPr>
                    <w:tag w:val="ATI27"/>
                    <w:id w:val="-376470520"/>
                    <w:showingPlcHdr/>
                    <w:dropDownList>
                      <w:listItem w:value="Choose an item."/>
                      <w:listItem w:displayText="Satisfactory" w:value="Satisfactory"/>
                      <w:listItem w:displayText="Not Satisfactory" w:value="Not Satisfactory"/>
                    </w:dropDownList>
                  </w:sdtPr>
                  <w:sdtEndPr/>
                  <w:sdtContent>
                    <w:r w:rsidR="00F450AF" w:rsidRPr="00CC6B71">
                      <w:rPr>
                        <w:rStyle w:val="PlaceholderText"/>
                      </w:rPr>
                      <w:t>Choose an item.</w:t>
                    </w:r>
                  </w:sdtContent>
                </w:sdt>
              </w:p>
            </w:tc>
          </w:tr>
        </w:sdtContent>
      </w:sdt>
      <w:sdt>
        <w:sdtPr>
          <w:rPr>
            <w:b w:val="0"/>
            <w:noProof w:val="0"/>
            <w:color w:val="auto"/>
            <w:sz w:val="20"/>
            <w:szCs w:val="20"/>
          </w:rPr>
          <w:id w:val="1397859936"/>
          <w:lock w:val="contentLocked"/>
          <w:placeholder>
            <w:docPart w:val="DefaultPlaceholder_1082065158"/>
          </w:placeholder>
          <w:group/>
        </w:sdtPr>
        <w:sdtEndPr/>
        <w:sdtContent>
          <w:tr w:rsidR="00611503" w:rsidRPr="00AD232D" w14:paraId="40723674" w14:textId="77777777" w:rsidTr="00C45CB0">
            <w:tblPrEx>
              <w:tblBorders>
                <w:left w:val="none" w:sz="0" w:space="0" w:color="auto"/>
                <w:right w:val="none" w:sz="0" w:space="0" w:color="auto"/>
                <w:insideV w:val="none" w:sz="0" w:space="0" w:color="auto"/>
              </w:tblBorders>
            </w:tblPrEx>
            <w:trPr>
              <w:cantSplit/>
              <w:trHeight w:val="681"/>
            </w:trPr>
            <w:tc>
              <w:tcPr>
                <w:tcW w:w="2269" w:type="dxa"/>
                <w:tcBorders>
                  <w:top w:val="nil"/>
                  <w:left w:val="nil"/>
                  <w:bottom w:val="nil"/>
                  <w:right w:val="nil"/>
                </w:tcBorders>
                <w:shd w:val="clear" w:color="auto" w:fill="FFFFFF" w:themeFill="background1"/>
              </w:tcPr>
              <w:p w14:paraId="65E5A599" w14:textId="29512945" w:rsidR="00611503" w:rsidRPr="00B0767B" w:rsidRDefault="00611503" w:rsidP="00BB5490">
                <w:pPr>
                  <w:pStyle w:val="Heading2"/>
                </w:pPr>
              </w:p>
            </w:tc>
            <w:tc>
              <w:tcPr>
                <w:tcW w:w="1984" w:type="dxa"/>
                <w:gridSpan w:val="3"/>
                <w:tcBorders>
                  <w:top w:val="single" w:sz="12" w:space="0" w:color="FBD4B4" w:themeColor="accent6" w:themeTint="66"/>
                  <w:left w:val="nil"/>
                  <w:bottom w:val="single" w:sz="12" w:space="0" w:color="FBD4B4" w:themeColor="accent6" w:themeTint="66"/>
                  <w:right w:val="nil"/>
                </w:tcBorders>
                <w:shd w:val="clear" w:color="auto" w:fill="F2F2F2" w:themeFill="background1" w:themeFillShade="F2"/>
              </w:tcPr>
              <w:p w14:paraId="360EB8F2" w14:textId="77777777" w:rsidR="00611503" w:rsidRPr="001E78E1" w:rsidRDefault="00611503" w:rsidP="00BB5490">
                <w:pPr>
                  <w:pStyle w:val="Heading3"/>
                </w:pPr>
                <w:r>
                  <w:t>Assessor’s signature</w:t>
                </w:r>
              </w:p>
            </w:tc>
            <w:tc>
              <w:tcPr>
                <w:tcW w:w="3260" w:type="dxa"/>
                <w:gridSpan w:val="3"/>
                <w:tcBorders>
                  <w:top w:val="single" w:sz="12" w:space="0" w:color="FBD4B4" w:themeColor="accent6" w:themeTint="66"/>
                  <w:left w:val="nil"/>
                  <w:bottom w:val="single" w:sz="12" w:space="0" w:color="FBD4B4" w:themeColor="accent6" w:themeTint="66"/>
                  <w:right w:val="nil"/>
                </w:tcBorders>
                <w:shd w:val="clear" w:color="auto" w:fill="auto"/>
              </w:tcPr>
              <w:p w14:paraId="6DD9F800" w14:textId="77777777" w:rsidR="00611503" w:rsidRPr="001E78E1" w:rsidRDefault="00611503" w:rsidP="00BB5490">
                <w:pPr>
                  <w:rPr>
                    <w:b/>
                  </w:rPr>
                </w:pPr>
              </w:p>
            </w:tc>
            <w:tc>
              <w:tcPr>
                <w:tcW w:w="1134" w:type="dxa"/>
                <w:tcBorders>
                  <w:top w:val="single" w:sz="12" w:space="0" w:color="FBD4B4" w:themeColor="accent6" w:themeTint="66"/>
                  <w:left w:val="nil"/>
                  <w:bottom w:val="single" w:sz="12" w:space="0" w:color="FBD4B4" w:themeColor="accent6" w:themeTint="66"/>
                  <w:right w:val="nil"/>
                </w:tcBorders>
                <w:shd w:val="clear" w:color="auto" w:fill="F2F2F2" w:themeFill="background1" w:themeFillShade="F2"/>
              </w:tcPr>
              <w:p w14:paraId="5E0BFAE7" w14:textId="77777777" w:rsidR="00611503" w:rsidRPr="001E78E1" w:rsidRDefault="00611503" w:rsidP="00BB5490">
                <w:pPr>
                  <w:rPr>
                    <w:b/>
                  </w:rPr>
                </w:pPr>
                <w:r>
                  <w:rPr>
                    <w:b/>
                  </w:rPr>
                  <w:t>Date</w:t>
                </w:r>
              </w:p>
            </w:tc>
            <w:tc>
              <w:tcPr>
                <w:tcW w:w="2128" w:type="dxa"/>
                <w:gridSpan w:val="4"/>
                <w:tcBorders>
                  <w:top w:val="single" w:sz="12" w:space="0" w:color="FBD4B4" w:themeColor="accent6" w:themeTint="66"/>
                  <w:left w:val="nil"/>
                  <w:bottom w:val="single" w:sz="12" w:space="0" w:color="FBD4B4" w:themeColor="accent6" w:themeTint="66"/>
                  <w:right w:val="nil"/>
                </w:tcBorders>
                <w:shd w:val="clear" w:color="auto" w:fill="auto"/>
              </w:tcPr>
              <w:p w14:paraId="0CA56722" w14:textId="4DE019F8" w:rsidR="00611503" w:rsidRPr="001E78E1" w:rsidRDefault="00611503" w:rsidP="00BB5490">
                <w:pPr>
                  <w:rPr>
                    <w:b/>
                  </w:rPr>
                </w:pPr>
              </w:p>
            </w:tc>
          </w:tr>
        </w:sdtContent>
      </w:sdt>
    </w:tbl>
    <w:p w14:paraId="09600981" w14:textId="77777777" w:rsidR="00FC0931" w:rsidRDefault="00FC0931" w:rsidP="006001D3"/>
    <w:p w14:paraId="17B8FF07" w14:textId="77777777" w:rsidR="00D52243" w:rsidRDefault="00D52243" w:rsidP="006001D3"/>
    <w:p w14:paraId="2F1C724E" w14:textId="77777777" w:rsidR="00D52243" w:rsidRDefault="00D52243" w:rsidP="006001D3"/>
    <w:p w14:paraId="7159EE1A" w14:textId="77777777" w:rsidR="00D52243" w:rsidRDefault="00D52243" w:rsidP="006001D3"/>
    <w:p w14:paraId="22105E7F" w14:textId="77777777" w:rsidR="00D52243" w:rsidRDefault="00D52243" w:rsidP="006001D3"/>
    <w:p w14:paraId="6905FC23" w14:textId="77777777" w:rsidR="00D52243" w:rsidRDefault="00D52243" w:rsidP="006001D3"/>
    <w:p w14:paraId="25A6A7ED" w14:textId="77777777" w:rsidR="00D52243" w:rsidRDefault="00D52243" w:rsidP="006001D3"/>
    <w:p w14:paraId="05850771" w14:textId="77777777" w:rsidR="00D52243" w:rsidRDefault="00D52243" w:rsidP="006001D3"/>
    <w:p w14:paraId="5B7B3372" w14:textId="77777777" w:rsidR="00D52243" w:rsidRDefault="00D52243" w:rsidP="006001D3"/>
    <w:p w14:paraId="20717B80" w14:textId="77777777" w:rsidR="00D52243" w:rsidRDefault="00D52243" w:rsidP="006001D3"/>
    <w:p w14:paraId="3C9BA43C" w14:textId="77777777" w:rsidR="00D52243" w:rsidRDefault="00D52243" w:rsidP="006001D3"/>
    <w:p w14:paraId="39F85742" w14:textId="77777777" w:rsidR="00D52243" w:rsidRDefault="00D52243" w:rsidP="006001D3"/>
    <w:p w14:paraId="07384111" w14:textId="77777777" w:rsidR="00D52243" w:rsidRDefault="00D52243" w:rsidP="006001D3"/>
    <w:p w14:paraId="1424E499" w14:textId="77777777" w:rsidR="00D52243" w:rsidRDefault="00D52243" w:rsidP="006001D3"/>
    <w:p w14:paraId="666276A1" w14:textId="77777777" w:rsidR="00D52243" w:rsidRDefault="00D52243" w:rsidP="006001D3"/>
    <w:p w14:paraId="6A6DEF67" w14:textId="77777777" w:rsidR="00D52243" w:rsidRDefault="00D52243" w:rsidP="006001D3"/>
    <w:p w14:paraId="2C56BA2C" w14:textId="77777777" w:rsidR="00D51792" w:rsidRDefault="00D51792" w:rsidP="00D51792">
      <w:pPr>
        <w:rPr>
          <w:rFonts w:ascii="Arial" w:hAnsi="Arial"/>
          <w:sz w:val="16"/>
          <w:szCs w:val="16"/>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610"/>
      </w:tblGrid>
      <w:tr w:rsidR="00D51792" w:rsidRPr="00A962CC" w14:paraId="704194C5" w14:textId="77777777" w:rsidTr="0026421A">
        <w:trPr>
          <w:cantSplit/>
          <w:trHeight w:val="454"/>
        </w:trPr>
        <w:tc>
          <w:tcPr>
            <w:tcW w:w="5000" w:type="pct"/>
            <w:shd w:val="clear" w:color="auto" w:fill="D9D9D9" w:themeFill="background1" w:themeFillShade="D9"/>
            <w:vAlign w:val="center"/>
          </w:tcPr>
          <w:p w14:paraId="1630FC09" w14:textId="77777777" w:rsidR="00D51792" w:rsidRPr="00FC6E35" w:rsidRDefault="00D51792" w:rsidP="0026421A">
            <w:pPr>
              <w:pStyle w:val="contenthead"/>
              <w:spacing w:before="120"/>
              <w:jc w:val="left"/>
            </w:pPr>
            <w:r>
              <w:t>Task Instructions and Student Work</w:t>
            </w:r>
          </w:p>
        </w:tc>
      </w:tr>
    </w:tbl>
    <w:p w14:paraId="36E204A6" w14:textId="3E313AEC" w:rsidR="00D51792" w:rsidRDefault="00D51792" w:rsidP="00D51792">
      <w:pPr>
        <w:pStyle w:val="Default"/>
        <w:spacing w:before="240" w:after="240"/>
        <w:rPr>
          <w:rFonts w:cstheme="minorHAnsi"/>
          <w:b/>
          <w:lang w:val="en-US"/>
        </w:rPr>
      </w:pPr>
      <w:r>
        <w:rPr>
          <w:rFonts w:cstheme="minorHAnsi"/>
          <w:b/>
          <w:lang w:val="en-US"/>
        </w:rPr>
        <w:t>Student must explain/answer under this section.</w:t>
      </w:r>
    </w:p>
    <w:p w14:paraId="5F538AC9" w14:textId="19EBAF73" w:rsidR="00145488" w:rsidRPr="00145488" w:rsidRDefault="00D52243" w:rsidP="00D52243">
      <w:pPr>
        <w:pStyle w:val="contenttext"/>
        <w:rPr>
          <w:rFonts w:asciiTheme="minorHAnsi" w:hAnsiTheme="minorHAnsi"/>
          <w:bCs/>
        </w:rPr>
      </w:pPr>
      <w:r w:rsidRPr="00145488">
        <w:rPr>
          <w:rFonts w:asciiTheme="minorHAnsi" w:hAnsiTheme="minorHAnsi"/>
          <w:bCs/>
        </w:rPr>
        <w:t xml:space="preserve">Students are required to </w:t>
      </w:r>
      <w:r w:rsidR="00145488" w:rsidRPr="00145488">
        <w:rPr>
          <w:rFonts w:asciiTheme="minorHAnsi" w:hAnsiTheme="minorHAnsi"/>
          <w:bCs/>
        </w:rPr>
        <w:t xml:space="preserve">answer all questions. To be competent in this assessment item they need to answer </w:t>
      </w:r>
      <w:r w:rsidR="003D0A21">
        <w:rPr>
          <w:rFonts w:asciiTheme="minorHAnsi" w:hAnsiTheme="minorHAnsi"/>
          <w:bCs/>
        </w:rPr>
        <w:t xml:space="preserve">all </w:t>
      </w:r>
      <w:r w:rsidR="00145488" w:rsidRPr="00145488">
        <w:rPr>
          <w:rFonts w:asciiTheme="minorHAnsi" w:hAnsiTheme="minorHAnsi"/>
          <w:bCs/>
        </w:rPr>
        <w:t>questions correctly.</w:t>
      </w:r>
    </w:p>
    <w:p w14:paraId="0688D887" w14:textId="77777777" w:rsidR="003D0A21" w:rsidRDefault="003D0A21" w:rsidP="003D0A21">
      <w:pPr>
        <w:pStyle w:val="contenttext"/>
        <w:rPr>
          <w:rFonts w:asciiTheme="minorHAnsi" w:eastAsiaTheme="minorHAnsi" w:hAnsiTheme="minorHAnsi"/>
          <w:szCs w:val="20"/>
        </w:rPr>
      </w:pPr>
      <w:r w:rsidRPr="00145488">
        <w:rPr>
          <w:rFonts w:asciiTheme="minorHAnsi" w:eastAsiaTheme="minorHAnsi" w:hAnsiTheme="minorHAnsi"/>
          <w:szCs w:val="20"/>
        </w:rPr>
        <w:t xml:space="preserve">This assessment item requires students to work in individually and accomplish their task professionally and in time. It is their responsibility to inform/contact teacher if they need any clarification to accomplish this task. This assessment item is </w:t>
      </w:r>
      <w:r>
        <w:rPr>
          <w:rFonts w:asciiTheme="minorHAnsi" w:eastAsiaTheme="minorHAnsi" w:hAnsiTheme="minorHAnsi"/>
          <w:szCs w:val="20"/>
        </w:rPr>
        <w:t xml:space="preserve">open book </w:t>
      </w:r>
      <w:r w:rsidRPr="00145488">
        <w:rPr>
          <w:rFonts w:asciiTheme="minorHAnsi" w:eastAsiaTheme="minorHAnsi" w:hAnsiTheme="minorHAnsi"/>
          <w:szCs w:val="20"/>
        </w:rPr>
        <w:t xml:space="preserve">and students are required to do it in class. Allocated time for this assessment item is </w:t>
      </w:r>
      <w:r>
        <w:rPr>
          <w:rFonts w:asciiTheme="minorHAnsi" w:eastAsiaTheme="minorHAnsi" w:hAnsiTheme="minorHAnsi"/>
          <w:szCs w:val="20"/>
        </w:rPr>
        <w:t>two</w:t>
      </w:r>
      <w:r w:rsidRPr="00145488">
        <w:rPr>
          <w:rFonts w:asciiTheme="minorHAnsi" w:eastAsiaTheme="minorHAnsi" w:hAnsiTheme="minorHAnsi"/>
          <w:szCs w:val="20"/>
        </w:rPr>
        <w:t xml:space="preserve"> hour.</w:t>
      </w:r>
    </w:p>
    <w:p w14:paraId="4AE7762E" w14:textId="77777777" w:rsidR="003D0A21" w:rsidRDefault="003D0A21" w:rsidP="003D0A21">
      <w:pPr>
        <w:pStyle w:val="contenttext"/>
        <w:rPr>
          <w:rFonts w:asciiTheme="minorHAnsi" w:hAnsiTheme="minorHAnsi"/>
          <w:bCs/>
        </w:rPr>
      </w:pPr>
      <w:r w:rsidRPr="00432721">
        <w:rPr>
          <w:rFonts w:asciiTheme="minorHAnsi" w:hAnsiTheme="minorHAnsi"/>
          <w:bCs/>
        </w:rPr>
        <w:t>Students are required to answer all questions. To be competent in this unit they need to answer</w:t>
      </w:r>
      <w:r>
        <w:rPr>
          <w:rFonts w:asciiTheme="minorHAnsi" w:hAnsiTheme="minorHAnsi"/>
          <w:bCs/>
        </w:rPr>
        <w:t xml:space="preserve"> all questions correctly</w:t>
      </w:r>
      <w:r w:rsidRPr="00432721">
        <w:rPr>
          <w:rFonts w:asciiTheme="minorHAnsi" w:hAnsiTheme="minorHAnsi"/>
          <w:bCs/>
        </w:rPr>
        <w:t>.</w:t>
      </w:r>
    </w:p>
    <w:p w14:paraId="6C4CEF75" w14:textId="6ED007DC" w:rsidR="003D0A21" w:rsidRPr="001E69AB" w:rsidRDefault="003D0A21" w:rsidP="001E69AB">
      <w:pPr>
        <w:pStyle w:val="ListParagraph"/>
        <w:numPr>
          <w:ilvl w:val="0"/>
          <w:numId w:val="7"/>
        </w:numPr>
        <w:spacing w:after="60"/>
        <w:contextualSpacing w:val="0"/>
      </w:pPr>
      <w:r>
        <w:t xml:space="preserve">Explain why it is important to </w:t>
      </w:r>
      <w:r w:rsidRPr="0060436F">
        <w:t>analyse client requirements</w:t>
      </w:r>
      <w:r w:rsidRPr="00D52243">
        <w:t xml:space="preserve"> </w:t>
      </w:r>
      <w:r>
        <w:t>before designing/developing systems.</w:t>
      </w:r>
      <w:r w:rsidR="001E69AB">
        <w:br/>
        <w:t xml:space="preserve">                        </w:t>
      </w:r>
      <w:r w:rsidR="001E69AB">
        <w:rPr>
          <w:b/>
        </w:rPr>
        <w:t xml:space="preserve">This process also helps you identify and resolve any conflicting requirements issues early on. Once you       </w:t>
      </w:r>
      <w:r w:rsidR="001E69AB" w:rsidRPr="001E69AB">
        <w:rPr>
          <w:b/>
        </w:rPr>
        <w:t>complete  your analysis record it in writing. This then becomes the contract fo</w:t>
      </w:r>
      <w:r w:rsidR="001E69AB">
        <w:rPr>
          <w:b/>
        </w:rPr>
        <w:t>r the product/systems that will address allthe needs of your business/client</w:t>
      </w:r>
      <w:r w:rsidR="00D33F27">
        <w:rPr>
          <w:b/>
        </w:rPr>
        <w:t>.</w:t>
      </w:r>
      <w:r w:rsidR="001E69AB">
        <w:rPr>
          <w:b/>
        </w:rPr>
        <w:br/>
      </w:r>
    </w:p>
    <w:p w14:paraId="15000CC4" w14:textId="74EAF321" w:rsidR="001E69AB" w:rsidRDefault="001E69AB" w:rsidP="001E69AB">
      <w:pPr>
        <w:spacing w:after="60"/>
        <w:ind w:left="3"/>
      </w:pPr>
    </w:p>
    <w:p w14:paraId="5E8B5EC7" w14:textId="05B38FF6" w:rsidR="003D0A21" w:rsidRDefault="003D0A21" w:rsidP="003D0A21">
      <w:pPr>
        <w:pStyle w:val="ListParagraph"/>
        <w:numPr>
          <w:ilvl w:val="0"/>
          <w:numId w:val="7"/>
        </w:numPr>
        <w:spacing w:after="60"/>
        <w:ind w:left="1451" w:hanging="1448"/>
        <w:contextualSpacing w:val="0"/>
      </w:pPr>
      <w:r>
        <w:t>Explain why it is important to document all data base requirements</w:t>
      </w:r>
      <w:r w:rsidR="00B929DD">
        <w:br/>
      </w:r>
      <w:r w:rsidR="00B929DD">
        <w:rPr>
          <w:b/>
        </w:rPr>
        <w:t>Database documentation is important because it meets several needs. For example</w:t>
      </w:r>
      <w:r w:rsidR="00B929DD">
        <w:rPr>
          <w:b/>
        </w:rPr>
        <w:br/>
        <w:t>it provides a common language betwwen busijess decision makers and it personnel two different breeds usually with no common language but with a shared ability to read a nice flow chart and discuss it.</w:t>
      </w:r>
      <w:r w:rsidR="00B929DD">
        <w:rPr>
          <w:b/>
        </w:rPr>
        <w:br/>
      </w:r>
      <w:r w:rsidR="00B929DD">
        <w:rPr>
          <w:b/>
        </w:rPr>
        <w:br/>
        <w:t>Improves productivity of both newcomers and seasoned employeeys, reducing the likelihood of costly misunderstanding by providing a glossary of commonly used terms, and even naming conventions.</w:t>
      </w:r>
    </w:p>
    <w:p w14:paraId="23BFDB20" w14:textId="3CE40695" w:rsidR="003D0A21" w:rsidRDefault="003D0A21" w:rsidP="003D0A21">
      <w:pPr>
        <w:pStyle w:val="ListParagraph"/>
        <w:numPr>
          <w:ilvl w:val="0"/>
          <w:numId w:val="7"/>
        </w:numPr>
        <w:spacing w:after="60"/>
        <w:ind w:left="1451" w:hanging="1448"/>
        <w:contextualSpacing w:val="0"/>
      </w:pPr>
      <w:r>
        <w:t>Explain why it is important to normalise your data</w:t>
      </w:r>
      <w:r w:rsidR="00EF4C6C">
        <w:br/>
      </w:r>
      <w:r w:rsidR="00EF4C6C">
        <w:rPr>
          <w:b/>
        </w:rPr>
        <w:t xml:space="preserve">One of the biggest impacts of normalizing your data is reducing the number of duplicates in your database. Nomalizaing your data before matching and merging duplicates will make it easier to find the duplicates if you don’t </w:t>
      </w:r>
    </w:p>
    <w:p w14:paraId="12462482" w14:textId="37CBAF95" w:rsidR="003D0A21" w:rsidRDefault="003D0A21" w:rsidP="003D0A21">
      <w:pPr>
        <w:pStyle w:val="ListParagraph"/>
        <w:numPr>
          <w:ilvl w:val="0"/>
          <w:numId w:val="7"/>
        </w:numPr>
        <w:spacing w:after="60"/>
        <w:ind w:left="1451" w:hanging="1448"/>
        <w:contextualSpacing w:val="0"/>
      </w:pPr>
      <w:r>
        <w:t>Explain how you will gather client requirements to design/develop system.</w:t>
      </w:r>
      <w:r w:rsidR="00C42BB7">
        <w:br/>
      </w:r>
      <w:r w:rsidR="00C42BB7">
        <w:rPr>
          <w:b/>
        </w:rPr>
        <w:t>One on One interviews</w:t>
      </w:r>
      <w:r w:rsidR="003457B1">
        <w:rPr>
          <w:b/>
        </w:rPr>
        <w:br/>
        <w:t>the most common technique for gathering requirements is to sit down with the clients and ask them what they need. The discussion should be palnnes out ahead of time based on the type of requirements you’re looking for. There are many good ways to plan the interview.</w:t>
      </w:r>
      <w:r w:rsidR="003457B1">
        <w:rPr>
          <w:b/>
        </w:rPr>
        <w:br/>
      </w:r>
      <w:r w:rsidR="003457B1">
        <w:rPr>
          <w:b/>
        </w:rPr>
        <w:br/>
        <w:t>Group interviews</w:t>
      </w:r>
      <w:r w:rsidR="003457B1">
        <w:rPr>
          <w:b/>
        </w:rPr>
        <w:br/>
        <w:t xml:space="preserve">Group interviews are similar to the one on one interview, except that more than one person is being interviewed usally up to four. These interviews work well when everyone is at the same level or has the same role. </w:t>
      </w:r>
      <w:r w:rsidR="003457B1">
        <w:rPr>
          <w:b/>
        </w:rPr>
        <w:br/>
      </w:r>
      <w:r w:rsidR="003457B1">
        <w:rPr>
          <w:b/>
        </w:rPr>
        <w:br/>
        <w:t>Questionnaires</w:t>
      </w:r>
      <w:r w:rsidR="003457B1">
        <w:rPr>
          <w:b/>
        </w:rPr>
        <w:br/>
        <w:t>Questionnaires are a good tools to gather requierments from stakeholders in romote locations or those who will have only mirror input into the overall requierments. Questionnaires can also be used when you have to gather input from thousands of people.</w:t>
      </w:r>
      <w:r w:rsidR="003457B1">
        <w:rPr>
          <w:b/>
        </w:rPr>
        <w:br/>
      </w:r>
      <w:r w:rsidR="003457B1">
        <w:rPr>
          <w:b/>
        </w:rPr>
        <w:br/>
        <w:t>Brainstorming</w:t>
      </w:r>
      <w:r w:rsidR="003457B1">
        <w:rPr>
          <w:b/>
        </w:rPr>
        <w:br/>
        <w:t>In this type of project simple brainstorming may be a starting point. Theappropriate subject matter experts get into a room and start creatively brainstorming what the solution might look like.</w:t>
      </w:r>
    </w:p>
    <w:p w14:paraId="27F34673" w14:textId="6D1860AA" w:rsidR="003D0A21" w:rsidRDefault="003D0A21" w:rsidP="003D0A21">
      <w:pPr>
        <w:pStyle w:val="ListParagraph"/>
        <w:numPr>
          <w:ilvl w:val="0"/>
          <w:numId w:val="7"/>
        </w:numPr>
        <w:spacing w:after="60"/>
        <w:ind w:left="1451" w:hanging="1448"/>
        <w:contextualSpacing w:val="0"/>
      </w:pPr>
      <w:r>
        <w:t>Explain why it is important to create database relationships before entering data</w:t>
      </w:r>
      <w:r w:rsidR="001E69AB">
        <w:br/>
      </w:r>
      <w:r w:rsidR="001E69AB">
        <w:rPr>
          <w:b/>
        </w:rPr>
        <w:t>Before you build  the database, it is important to take time to design it. A good design is the keystone to creating a system that does what you want it to do effectively, accurately, and efficiently.</w:t>
      </w:r>
      <w:r w:rsidR="003457B1">
        <w:br/>
      </w:r>
    </w:p>
    <w:p w14:paraId="3AE27E99" w14:textId="44F2556C" w:rsidR="003D0A21" w:rsidRPr="00D52243" w:rsidRDefault="003D0A21" w:rsidP="003D0A21">
      <w:pPr>
        <w:pStyle w:val="ListParagraph"/>
        <w:numPr>
          <w:ilvl w:val="0"/>
          <w:numId w:val="7"/>
        </w:numPr>
        <w:spacing w:after="60"/>
        <w:ind w:left="1451" w:hanging="1448"/>
        <w:contextualSpacing w:val="0"/>
      </w:pPr>
      <w:r>
        <w:t>Explain why we should use technical diagrams while creating systems</w:t>
      </w:r>
      <w:r w:rsidR="00C42BB7">
        <w:br/>
      </w:r>
      <w:r w:rsidR="00C42BB7">
        <w:rPr>
          <w:b/>
        </w:rPr>
        <w:t xml:space="preserve">You can create technical diagrams to visually represent and develop the elements of a system or application. You can create diagrams and add elements and relationships to them. Sketches are simple, independent </w:t>
      </w:r>
      <w:r w:rsidR="00C42BB7">
        <w:rPr>
          <w:b/>
        </w:rPr>
        <w:lastRenderedPageBreak/>
        <w:t>diagrams. Sketches can illustrate any business process or technology related concept at a high level abstraction.</w:t>
      </w:r>
    </w:p>
    <w:p w14:paraId="1E1F7EBD" w14:textId="12FFB9B9" w:rsidR="003D0A21" w:rsidRPr="007D746E" w:rsidRDefault="003D0A21" w:rsidP="003D0A21">
      <w:pPr>
        <w:pStyle w:val="BodyText"/>
        <w:keepNext/>
        <w:keepLines/>
        <w:numPr>
          <w:ilvl w:val="0"/>
          <w:numId w:val="7"/>
        </w:numPr>
        <w:spacing w:after="60"/>
        <w:ind w:left="1451" w:hanging="1448"/>
        <w:rPr>
          <w:rFonts w:asciiTheme="minorHAnsi" w:hAnsiTheme="minorHAnsi"/>
          <w:sz w:val="20"/>
        </w:rPr>
      </w:pPr>
      <w:r>
        <w:rPr>
          <w:rFonts w:asciiTheme="minorHAnsi" w:eastAsiaTheme="minorHAnsi" w:hAnsiTheme="minorHAnsi" w:cstheme="minorBidi"/>
          <w:sz w:val="20"/>
        </w:rPr>
        <w:t>Explain why it is important to have security plan for your database.</w:t>
      </w:r>
      <w:r w:rsidR="004247CA">
        <w:rPr>
          <w:rFonts w:asciiTheme="minorHAnsi" w:eastAsiaTheme="minorHAnsi" w:hAnsiTheme="minorHAnsi" w:cstheme="minorBidi"/>
          <w:sz w:val="20"/>
        </w:rPr>
        <w:br/>
      </w:r>
      <w:r w:rsidR="004247CA">
        <w:rPr>
          <w:rFonts w:asciiTheme="minorHAnsi" w:eastAsiaTheme="minorHAnsi" w:hAnsiTheme="minorHAnsi" w:cstheme="minorBidi"/>
          <w:b/>
          <w:sz w:val="20"/>
        </w:rPr>
        <w:t>Database security for your database is essential to any company with any online component. Sufficient database security prevents data bring lost or compromised, which may have serious problems for the company both terms of finances and reputation. Database security places an obligation on your business to keep s</w:t>
      </w:r>
      <w:r w:rsidR="0062296C">
        <w:rPr>
          <w:rFonts w:asciiTheme="minorHAnsi" w:eastAsiaTheme="minorHAnsi" w:hAnsiTheme="minorHAnsi" w:cstheme="minorBidi"/>
          <w:b/>
          <w:sz w:val="20"/>
        </w:rPr>
        <w:t xml:space="preserve">ensitive data stored correctly </w:t>
      </w:r>
      <w:r w:rsidR="004247CA">
        <w:rPr>
          <w:rFonts w:asciiTheme="minorHAnsi" w:eastAsiaTheme="minorHAnsi" w:hAnsiTheme="minorHAnsi" w:cstheme="minorBidi"/>
          <w:b/>
          <w:sz w:val="20"/>
        </w:rPr>
        <w:t>and used appropriately.</w:t>
      </w:r>
      <w:r w:rsidR="0062296C">
        <w:rPr>
          <w:rFonts w:asciiTheme="minorHAnsi" w:eastAsiaTheme="minorHAnsi" w:hAnsiTheme="minorHAnsi" w:cstheme="minorBidi"/>
          <w:b/>
          <w:sz w:val="20"/>
        </w:rPr>
        <w:br/>
        <w:t>Databases that aren’t standardized and poorly maintained. By standardizing your data, and using a single organizational method with proper capitalization, your data will be significantly easier to sort through. Not to mention, you will save valuable time as they wont have to spend time sorting the data</w:t>
      </w:r>
      <w:r w:rsidR="00C42BB7">
        <w:rPr>
          <w:rFonts w:asciiTheme="minorHAnsi" w:eastAsiaTheme="minorHAnsi" w:hAnsiTheme="minorHAnsi" w:cstheme="minorBidi"/>
          <w:b/>
          <w:sz w:val="20"/>
        </w:rPr>
        <w:t>.</w:t>
      </w:r>
    </w:p>
    <w:p w14:paraId="394DD341" w14:textId="6B82BB0E" w:rsidR="003D0A21" w:rsidRPr="007D746E" w:rsidRDefault="003D0A21" w:rsidP="003D0A21">
      <w:pPr>
        <w:pStyle w:val="ListBullet"/>
        <w:keepNext/>
        <w:keepLines/>
        <w:numPr>
          <w:ilvl w:val="0"/>
          <w:numId w:val="7"/>
        </w:numPr>
        <w:spacing w:before="40" w:after="40"/>
        <w:ind w:left="1451" w:hanging="1448"/>
        <w:rPr>
          <w:rFonts w:cstheme="minorBidi"/>
        </w:rPr>
      </w:pPr>
      <w:r w:rsidRPr="007D746E">
        <w:rPr>
          <w:rFonts w:cstheme="minorBidi"/>
        </w:rPr>
        <w:t>Students are required to explain how they can gather requirements to develop/design any system</w:t>
      </w:r>
      <w:r w:rsidR="00D33F27">
        <w:rPr>
          <w:rFonts w:cstheme="minorBidi"/>
        </w:rPr>
        <w:br/>
      </w:r>
      <w:r w:rsidR="00D33F27">
        <w:rPr>
          <w:rFonts w:cstheme="minorBidi"/>
          <w:b/>
        </w:rPr>
        <w:t xml:space="preserve">In order to gather requierments to develop any system you first need to </w:t>
      </w:r>
      <w:r w:rsidR="00D33F27">
        <w:rPr>
          <w:rFonts w:cstheme="minorBidi"/>
          <w:b/>
        </w:rPr>
        <w:br/>
      </w:r>
      <w:r w:rsidR="00D33F27">
        <w:rPr>
          <w:rFonts w:cstheme="minorBidi"/>
          <w:b/>
        </w:rPr>
        <w:br/>
        <w:t>establish project goals and objectives early&gt; This step you need to get your stakeholders to sign off on it without clearly stated the goals and objectives you are lacking the guide to future decision making.</w:t>
      </w:r>
      <w:r w:rsidR="00D33F27">
        <w:rPr>
          <w:rFonts w:cstheme="minorBidi"/>
          <w:b/>
        </w:rPr>
        <w:br/>
      </w:r>
      <w:r w:rsidR="00D33F27">
        <w:rPr>
          <w:rFonts w:cstheme="minorBidi"/>
          <w:b/>
        </w:rPr>
        <w:br/>
        <w:t>Document every requirements activity&gt;  It sounds obvious, but making sure that your are taking detailed notes during your stakeholder interviews is a major step in successful requierments gathering.</w:t>
      </w:r>
      <w:r w:rsidR="00D33F27">
        <w:rPr>
          <w:rFonts w:cstheme="minorBidi"/>
          <w:b/>
        </w:rPr>
        <w:br/>
      </w:r>
      <w:r w:rsidR="00D33F27">
        <w:rPr>
          <w:rFonts w:cstheme="minorBidi"/>
          <w:b/>
        </w:rPr>
        <w:br/>
        <w:t>talk to the right stakeholders and users&gt;  Ask questions in your initial meetingsto try and get who the real users are. Often those people are not going to be the main decision makers. Disgruntled users who are forced to use a system veryday that was designed without their in put are a key for a failed project</w:t>
      </w:r>
      <w:r w:rsidR="00D33F27">
        <w:rPr>
          <w:rFonts w:cstheme="minorBidi"/>
        </w:rPr>
        <w:br/>
      </w:r>
    </w:p>
    <w:p w14:paraId="79AE4019" w14:textId="39D67CE4" w:rsidR="003D0A21" w:rsidRPr="007D746E" w:rsidRDefault="003D0A21" w:rsidP="003D0A21">
      <w:pPr>
        <w:pStyle w:val="ListBullet"/>
        <w:keepNext/>
        <w:keepLines/>
        <w:numPr>
          <w:ilvl w:val="0"/>
          <w:numId w:val="7"/>
        </w:numPr>
        <w:spacing w:before="40" w:after="40"/>
        <w:ind w:left="1451" w:hanging="1448"/>
        <w:rPr>
          <w:rFonts w:cstheme="minorBidi"/>
        </w:rPr>
      </w:pPr>
      <w:r w:rsidRPr="007D746E">
        <w:rPr>
          <w:rFonts w:cstheme="minorBidi"/>
        </w:rPr>
        <w:t xml:space="preserve">Students are required to explain why it is important to use appropriate </w:t>
      </w:r>
      <w:r>
        <w:rPr>
          <w:rFonts w:cstheme="minorBidi"/>
        </w:rPr>
        <w:t xml:space="preserve"> tool to design/develop systems/projects</w:t>
      </w:r>
      <w:r w:rsidR="00382F38">
        <w:rPr>
          <w:rFonts w:cstheme="minorBidi"/>
        </w:rPr>
        <w:br/>
      </w:r>
      <w:r w:rsidR="00382F38">
        <w:rPr>
          <w:rFonts w:cstheme="minorBidi"/>
          <w:b/>
        </w:rPr>
        <w:t>The reason why it is important to use appropriate tools is because it ensures what is being delivered, is right, and will deliver real value againsr the business opportunity. Project management is important because it brings leadership and directions to project. Project managers enforce process and k</w:t>
      </w:r>
      <w:bookmarkStart w:id="0" w:name="_GoBack"/>
      <w:bookmarkEnd w:id="0"/>
      <w:r w:rsidR="00382F38">
        <w:rPr>
          <w:rFonts w:cstheme="minorBidi"/>
          <w:b/>
        </w:rPr>
        <w:t>eep everyone on the team in line too.</w:t>
      </w:r>
      <w:r w:rsidR="00D33F27">
        <w:rPr>
          <w:rFonts w:cstheme="minorBidi"/>
        </w:rPr>
        <w:br/>
      </w:r>
    </w:p>
    <w:p w14:paraId="603D2894" w14:textId="35BAA410" w:rsidR="005846E8" w:rsidRPr="005846E8" w:rsidRDefault="003D0A21" w:rsidP="005846E8">
      <w:pPr>
        <w:pStyle w:val="ListBullet"/>
        <w:keepNext/>
        <w:keepLines/>
        <w:numPr>
          <w:ilvl w:val="0"/>
          <w:numId w:val="7"/>
        </w:numPr>
        <w:spacing w:before="40" w:after="60"/>
        <w:ind w:left="1451" w:hanging="1448"/>
        <w:jc w:val="both"/>
      </w:pPr>
      <w:r w:rsidRPr="005846E8">
        <w:rPr>
          <w:rFonts w:cstheme="minorBidi"/>
        </w:rPr>
        <w:t>Students are required to explain why it is important to do cost-benefit analysis</w:t>
      </w:r>
      <w:r w:rsidR="005846E8">
        <w:rPr>
          <w:rFonts w:cstheme="minorBidi"/>
        </w:rPr>
        <w:t xml:space="preserve"> </w:t>
      </w:r>
      <w:r w:rsidR="005846E8">
        <w:rPr>
          <w:rFonts w:cstheme="minorBidi"/>
          <w:b/>
        </w:rPr>
        <w:t>One of the problems of CBA is that the computation of many componets of benefits and costs it intuitively obvious but that there are others for which intuition fails to suggest methods of measurement. Therefore some basic principles are needed as a guide.</w:t>
      </w:r>
    </w:p>
    <w:p w14:paraId="4C45ECCA" w14:textId="468BFBC9" w:rsidR="005846E8" w:rsidRPr="005846E8" w:rsidRDefault="005846E8" w:rsidP="005846E8">
      <w:pPr>
        <w:pStyle w:val="ListBullet"/>
        <w:keepNext/>
        <w:keepLines/>
        <w:spacing w:before="40" w:after="60"/>
        <w:ind w:left="1451" w:firstLine="0"/>
        <w:jc w:val="both"/>
      </w:pPr>
    </w:p>
    <w:p w14:paraId="2BD25CBD" w14:textId="707F83CB" w:rsidR="00D52243" w:rsidRPr="00D52243" w:rsidRDefault="005846E8" w:rsidP="005846E8">
      <w:r w:rsidRPr="005846E8">
        <w:rPr>
          <w:rFonts w:cstheme="minorBidi"/>
        </w:rPr>
        <w:br/>
      </w:r>
      <w:r w:rsidRPr="005846E8">
        <w:rPr>
          <w:rFonts w:cstheme="minorBidi"/>
        </w:rPr>
        <w:br/>
      </w:r>
      <w:r w:rsidRPr="005846E8">
        <w:rPr>
          <w:rFonts w:cstheme="minorBidi"/>
        </w:rPr>
        <w:br/>
      </w:r>
    </w:p>
    <w:p w14:paraId="403C9C19" w14:textId="77777777" w:rsidR="00D52243" w:rsidRDefault="00D52243" w:rsidP="00D52243">
      <w:pPr>
        <w:pStyle w:val="Default"/>
        <w:spacing w:before="120" w:after="120"/>
        <w:jc w:val="both"/>
        <w:rPr>
          <w:rFonts w:asciiTheme="minorHAnsi" w:eastAsiaTheme="minorHAnsi" w:hAnsiTheme="minorHAnsi" w:cs="Arial"/>
          <w:color w:val="auto"/>
          <w:sz w:val="20"/>
          <w:szCs w:val="20"/>
          <w:lang w:eastAsia="en-US"/>
        </w:rPr>
      </w:pPr>
    </w:p>
    <w:p w14:paraId="703D31F6" w14:textId="77777777" w:rsidR="00D52243" w:rsidRDefault="00D52243" w:rsidP="00D52243">
      <w:pPr>
        <w:pStyle w:val="Default"/>
        <w:spacing w:before="120" w:after="120"/>
        <w:jc w:val="both"/>
        <w:rPr>
          <w:rFonts w:asciiTheme="minorHAnsi" w:eastAsiaTheme="minorHAnsi" w:hAnsiTheme="minorHAnsi" w:cs="Arial"/>
          <w:color w:val="auto"/>
          <w:sz w:val="20"/>
          <w:szCs w:val="20"/>
          <w:lang w:eastAsia="en-US"/>
        </w:rPr>
      </w:pPr>
    </w:p>
    <w:p w14:paraId="76B2A41F" w14:textId="77777777" w:rsidR="00D52243" w:rsidRDefault="00D52243" w:rsidP="00D52243">
      <w:pPr>
        <w:pStyle w:val="Default"/>
        <w:spacing w:before="120" w:after="120"/>
        <w:jc w:val="both"/>
        <w:rPr>
          <w:rFonts w:asciiTheme="minorHAnsi" w:eastAsiaTheme="minorHAnsi" w:hAnsiTheme="minorHAnsi" w:cs="Arial"/>
          <w:color w:val="auto"/>
          <w:sz w:val="20"/>
          <w:szCs w:val="20"/>
          <w:lang w:eastAsia="en-US"/>
        </w:rPr>
      </w:pPr>
    </w:p>
    <w:p w14:paraId="706093B1" w14:textId="77777777" w:rsidR="00D52243" w:rsidRDefault="00D52243" w:rsidP="006001D3"/>
    <w:sectPr w:rsidR="00D52243" w:rsidSect="009E31F5">
      <w:headerReference w:type="default" r:id="rId13"/>
      <w:footerReference w:type="default" r:id="rId14"/>
      <w:endnotePr>
        <w:numFmt w:val="decimal"/>
      </w:endnotePr>
      <w:type w:val="continuous"/>
      <w:pgSz w:w="11907" w:h="16839" w:code="9"/>
      <w:pgMar w:top="232" w:right="567" w:bottom="720" w:left="720" w:header="170" w:footer="284"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3E374D" w14:textId="77777777" w:rsidR="001D4796" w:rsidRDefault="001D4796" w:rsidP="00AE1D47">
      <w:r>
        <w:separator/>
      </w:r>
    </w:p>
  </w:endnote>
  <w:endnote w:type="continuationSeparator" w:id="0">
    <w:p w14:paraId="69560A67" w14:textId="77777777" w:rsidR="001D4796" w:rsidRDefault="001D4796" w:rsidP="00AE1D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ahoma"/>
    <w:charset w:val="00"/>
    <w:family w:val="swiss"/>
    <w:pitch w:val="variable"/>
    <w:sig w:usb0="E00002EF" w:usb1="4000205B" w:usb2="00000028" w:usb3="00000000" w:csb0="0000019F" w:csb1="00000000"/>
  </w:font>
  <w:font w:name="Corbel">
    <w:panose1 w:val="020B0503020204020204"/>
    <w:charset w:val="00"/>
    <w:family w:val="swiss"/>
    <w:pitch w:val="variable"/>
    <w:sig w:usb0="A00002EF" w:usb1="4000A4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mic Sans MS">
    <w:panose1 w:val="030F0702030302020204"/>
    <w:charset w:val="00"/>
    <w:family w:val="script"/>
    <w:pitch w:val="variable"/>
    <w:sig w:usb0="00000287" w:usb1="00000013" w:usb2="00000000" w:usb3="00000000" w:csb0="0000009F" w:csb1="00000000"/>
  </w:font>
  <w:font w:name="Palatino">
    <w:charset w:val="00"/>
    <w:family w:val="auto"/>
    <w:pitch w:val="variable"/>
    <w:sig w:usb0="A00002FF" w:usb1="7800205A" w:usb2="14600000" w:usb3="00000000" w:csb0="00000193" w:csb1="00000000"/>
  </w:font>
  <w:font w:name="MS Gothic">
    <w:altName w:val="ＭＳ ゴシック"/>
    <w:panose1 w:val="020B0609070205080204"/>
    <w:charset w:val="80"/>
    <w:family w:val="modern"/>
    <w:pitch w:val="fixed"/>
    <w:sig w:usb0="E00002FF" w:usb1="6AC7FDFB" w:usb2="08000012" w:usb3="00000000" w:csb0="0002009F" w:csb1="00000000"/>
  </w:font>
  <w:font w:name="Open Sans Light">
    <w:altName w:val="Corbel"/>
    <w:charset w:val="00"/>
    <w:family w:val="swiss"/>
    <w:pitch w:val="variable"/>
    <w:sig w:usb0="00000001" w:usb1="4000205B" w:usb2="00000028" w:usb3="00000000" w:csb0="0000019F" w:csb1="00000000"/>
  </w:font>
  <w:font w:name="OpenSans">
    <w:altName w:val="Open Sans"/>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A8E4F8" w14:textId="77777777" w:rsidR="00067658" w:rsidRPr="00551859" w:rsidRDefault="00067658" w:rsidP="00067658">
    <w:pPr>
      <w:pStyle w:val="Header"/>
      <w:tabs>
        <w:tab w:val="clear" w:pos="4513"/>
        <w:tab w:val="clear" w:pos="9026"/>
        <w:tab w:val="center" w:pos="5245"/>
        <w:tab w:val="right" w:pos="10490"/>
      </w:tabs>
      <w:ind w:right="-170"/>
      <w:rPr>
        <w:rFonts w:ascii="Calibri" w:hAnsi="Calibri" w:cs="Open Sans"/>
        <w:color w:val="7F7F7F" w:themeColor="text1" w:themeTint="80"/>
        <w:sz w:val="16"/>
        <w:szCs w:val="16"/>
      </w:rPr>
    </w:pPr>
    <w:r w:rsidRPr="00C679A9">
      <w:tab/>
    </w:r>
    <w:r>
      <w:t>RTO Identifier 3077 | CRICOS provider number 01218G</w:t>
    </w:r>
  </w:p>
  <w:p w14:paraId="6CF4FFC4" w14:textId="5320B30E" w:rsidR="00213304" w:rsidRPr="00067658" w:rsidRDefault="00067658" w:rsidP="00067658">
    <w:pPr>
      <w:pStyle w:val="Footer"/>
      <w:tabs>
        <w:tab w:val="clear" w:pos="4513"/>
        <w:tab w:val="clear" w:pos="9026"/>
        <w:tab w:val="center" w:pos="5245"/>
        <w:tab w:val="right" w:pos="10632"/>
      </w:tabs>
      <w:ind w:right="-23"/>
    </w:pPr>
    <w:r w:rsidRPr="00C679A9">
      <w:t xml:space="preserve">Version </w:t>
    </w:r>
    <w:r>
      <w:t>1</w:t>
    </w:r>
    <w:r w:rsidRPr="00C679A9">
      <w:t>.0</w:t>
    </w:r>
    <w:r w:rsidRPr="00C679A9">
      <w:tab/>
    </w:r>
    <w:r>
      <w:t xml:space="preserve">Last saved </w:t>
    </w:r>
    <w:r>
      <w:fldChar w:fldCharType="begin"/>
    </w:r>
    <w:r>
      <w:instrText xml:space="preserve"> SAVEDATE  \@ "d/MM/yyyy"  \* MERGEFORMAT </w:instrText>
    </w:r>
    <w:r>
      <w:fldChar w:fldCharType="separate"/>
    </w:r>
    <w:r w:rsidR="004247CA">
      <w:rPr>
        <w:noProof/>
      </w:rPr>
      <w:t>8/05/2019</w:t>
    </w:r>
    <w:r>
      <w:fldChar w:fldCharType="end"/>
    </w:r>
    <w:r>
      <w:tab/>
    </w:r>
    <w:r w:rsidRPr="00C679A9">
      <w:t xml:space="preserve">Page </w:t>
    </w:r>
    <w:r w:rsidRPr="00C679A9">
      <w:fldChar w:fldCharType="begin"/>
    </w:r>
    <w:r w:rsidRPr="00C679A9">
      <w:instrText xml:space="preserve"> PAGE </w:instrText>
    </w:r>
    <w:r w:rsidRPr="00C679A9">
      <w:fldChar w:fldCharType="separate"/>
    </w:r>
    <w:r w:rsidR="00382F38">
      <w:rPr>
        <w:noProof/>
      </w:rPr>
      <w:t>4</w:t>
    </w:r>
    <w:r w:rsidRPr="00C679A9">
      <w:fldChar w:fldCharType="end"/>
    </w:r>
    <w:r>
      <w:t xml:space="preserve"> of </w:t>
    </w:r>
    <w:fldSimple w:instr=" NUMPAGES  ">
      <w:r w:rsidR="00382F38">
        <w:rPr>
          <w:noProof/>
        </w:rPr>
        <w:t>6</w:t>
      </w:r>
    </w:fldSimple>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07A34D" w14:textId="77777777" w:rsidR="001D4796" w:rsidRDefault="001D4796" w:rsidP="00AE1D47">
      <w:r>
        <w:separator/>
      </w:r>
    </w:p>
  </w:footnote>
  <w:footnote w:type="continuationSeparator" w:id="0">
    <w:p w14:paraId="2B10C8C9" w14:textId="77777777" w:rsidR="001D4796" w:rsidRDefault="001D4796" w:rsidP="00AE1D4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23"/>
      <w:gridCol w:w="3197"/>
    </w:tblGrid>
    <w:tr w:rsidR="003026CA" w14:paraId="174E15AD" w14:textId="77777777" w:rsidTr="00BB5490">
      <w:tc>
        <w:tcPr>
          <w:tcW w:w="7479" w:type="dxa"/>
        </w:tcPr>
        <w:p w14:paraId="1D43D5EF" w14:textId="77777777" w:rsidR="003026CA" w:rsidRPr="0039113D" w:rsidRDefault="003026CA" w:rsidP="00BB5490">
          <w:pPr>
            <w:pStyle w:val="Header"/>
            <w:tabs>
              <w:tab w:val="clear" w:pos="9026"/>
              <w:tab w:val="right" w:pos="4513"/>
              <w:tab w:val="right" w:pos="10490"/>
            </w:tabs>
            <w:ind w:right="-170"/>
            <w:rPr>
              <w:rFonts w:ascii="Calibri" w:hAnsi="Calibri" w:cs="Open Sans"/>
              <w:b/>
            </w:rPr>
          </w:pPr>
        </w:p>
        <w:p w14:paraId="4E730598" w14:textId="59B1525E" w:rsidR="003026CA" w:rsidRPr="003026CA" w:rsidRDefault="003026CA" w:rsidP="00F450AF">
          <w:pPr>
            <w:rPr>
              <w:b/>
              <w:color w:val="B55607"/>
              <w:sz w:val="36"/>
              <w:szCs w:val="36"/>
            </w:rPr>
          </w:pPr>
          <w:r w:rsidRPr="003026CA">
            <w:rPr>
              <w:b/>
              <w:sz w:val="36"/>
              <w:szCs w:val="36"/>
            </w:rPr>
            <w:t xml:space="preserve">Assessment Task Instructions </w:t>
          </w:r>
          <w:r w:rsidRPr="003026CA">
            <w:rPr>
              <w:b/>
              <w:sz w:val="36"/>
              <w:szCs w:val="36"/>
            </w:rPr>
            <w:br/>
            <w:t xml:space="preserve">and Feedback Form </w:t>
          </w:r>
          <w:r w:rsidRPr="003026CA">
            <w:rPr>
              <w:i/>
              <w:sz w:val="32"/>
              <w:szCs w:val="32"/>
            </w:rPr>
            <w:t>(</w:t>
          </w:r>
          <w:r w:rsidR="00F450AF">
            <w:rPr>
              <w:i/>
              <w:sz w:val="32"/>
              <w:szCs w:val="32"/>
            </w:rPr>
            <w:t>non-graded</w:t>
          </w:r>
          <w:r w:rsidRPr="003026CA">
            <w:rPr>
              <w:i/>
              <w:sz w:val="32"/>
              <w:szCs w:val="32"/>
            </w:rPr>
            <w:t>)</w:t>
          </w:r>
        </w:p>
      </w:tc>
      <w:tc>
        <w:tcPr>
          <w:tcW w:w="3204" w:type="dxa"/>
        </w:tcPr>
        <w:p w14:paraId="2DAA74E8" w14:textId="43950AF6" w:rsidR="003026CA" w:rsidRDefault="003026CA" w:rsidP="00BB5490">
          <w:pPr>
            <w:pStyle w:val="Header"/>
            <w:tabs>
              <w:tab w:val="clear" w:pos="9026"/>
              <w:tab w:val="right" w:pos="4513"/>
              <w:tab w:val="right" w:pos="10490"/>
            </w:tabs>
            <w:ind w:right="-170"/>
            <w:rPr>
              <w:rFonts w:ascii="Calibri" w:hAnsi="Calibri" w:cs="Open Sans"/>
              <w:b/>
              <w:color w:val="A6A6A6" w:themeColor="background1" w:themeShade="A6"/>
              <w:sz w:val="16"/>
              <w:szCs w:val="16"/>
            </w:rPr>
          </w:pPr>
        </w:p>
        <w:p w14:paraId="7F53B634" w14:textId="5062CE39" w:rsidR="003026CA" w:rsidRDefault="003026CA" w:rsidP="00BB5490">
          <w:pPr>
            <w:pStyle w:val="Header"/>
            <w:tabs>
              <w:tab w:val="clear" w:pos="9026"/>
              <w:tab w:val="right" w:pos="4513"/>
              <w:tab w:val="right" w:pos="10490"/>
            </w:tabs>
            <w:ind w:right="-170"/>
            <w:rPr>
              <w:rFonts w:ascii="Calibri" w:hAnsi="Calibri" w:cs="Open Sans"/>
              <w:b/>
              <w:color w:val="A6A6A6" w:themeColor="background1" w:themeShade="A6"/>
              <w:sz w:val="16"/>
              <w:szCs w:val="16"/>
            </w:rPr>
          </w:pPr>
        </w:p>
        <w:p w14:paraId="4981E57F" w14:textId="47D24A85" w:rsidR="003026CA" w:rsidRDefault="00DC27E1" w:rsidP="00BB5490">
          <w:pPr>
            <w:pStyle w:val="Header"/>
            <w:tabs>
              <w:tab w:val="clear" w:pos="9026"/>
              <w:tab w:val="right" w:pos="4513"/>
              <w:tab w:val="right" w:pos="10490"/>
            </w:tabs>
            <w:ind w:right="-170"/>
            <w:rPr>
              <w:rFonts w:ascii="Calibri" w:hAnsi="Calibri" w:cs="Open Sans"/>
              <w:b/>
              <w:color w:val="A6A6A6" w:themeColor="background1" w:themeShade="A6"/>
              <w:sz w:val="16"/>
              <w:szCs w:val="16"/>
            </w:rPr>
          </w:pPr>
          <w:r w:rsidRPr="00413140">
            <w:rPr>
              <w:noProof/>
              <w:lang w:eastAsia="en-AU"/>
            </w:rPr>
            <w:drawing>
              <wp:anchor distT="0" distB="0" distL="114300" distR="114300" simplePos="0" relativeHeight="251668480" behindDoc="1" locked="0" layoutInCell="1" allowOverlap="1" wp14:anchorId="0DFBCC3B" wp14:editId="6981B145">
                <wp:simplePos x="0" y="0"/>
                <wp:positionH relativeFrom="column">
                  <wp:posOffset>498475</wp:posOffset>
                </wp:positionH>
                <wp:positionV relativeFrom="paragraph">
                  <wp:posOffset>-36830</wp:posOffset>
                </wp:positionV>
                <wp:extent cx="1467485" cy="431800"/>
                <wp:effectExtent l="0" t="0" r="0" b="6350"/>
                <wp:wrapThrough wrapText="bothSides">
                  <wp:wrapPolygon edited="0">
                    <wp:start x="0" y="0"/>
                    <wp:lineTo x="0" y="20965"/>
                    <wp:lineTo x="21310" y="20965"/>
                    <wp:lineTo x="21310"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_wide_colour.jpg"/>
                        <pic:cNvPicPr/>
                      </pic:nvPicPr>
                      <pic:blipFill>
                        <a:blip r:embed="rId1">
                          <a:extLst>
                            <a:ext uri="{28A0092B-C50C-407E-A947-70E740481C1C}">
                              <a14:useLocalDpi xmlns:a14="http://schemas.microsoft.com/office/drawing/2010/main" val="0"/>
                            </a:ext>
                          </a:extLst>
                        </a:blip>
                        <a:stretch>
                          <a:fillRect/>
                        </a:stretch>
                      </pic:blipFill>
                      <pic:spPr>
                        <a:xfrm>
                          <a:off x="0" y="0"/>
                          <a:ext cx="1467485" cy="431800"/>
                        </a:xfrm>
                        <a:prstGeom prst="rect">
                          <a:avLst/>
                        </a:prstGeom>
                      </pic:spPr>
                    </pic:pic>
                  </a:graphicData>
                </a:graphic>
                <wp14:sizeRelH relativeFrom="page">
                  <wp14:pctWidth>0</wp14:pctWidth>
                </wp14:sizeRelH>
                <wp14:sizeRelV relativeFrom="page">
                  <wp14:pctHeight>0</wp14:pctHeight>
                </wp14:sizeRelV>
              </wp:anchor>
            </w:drawing>
          </w:r>
        </w:p>
      </w:tc>
    </w:tr>
  </w:tbl>
  <w:p w14:paraId="0583CA0C" w14:textId="561FBE84" w:rsidR="00213304" w:rsidRPr="00B47EF6" w:rsidRDefault="00213304" w:rsidP="00BF3CC5">
    <w:pPr>
      <w:pStyle w:val="Header"/>
      <w:tabs>
        <w:tab w:val="clear" w:pos="9026"/>
        <w:tab w:val="right" w:pos="4513"/>
        <w:tab w:val="right" w:pos="10490"/>
      </w:tabs>
      <w:ind w:right="-170"/>
      <w:rPr>
        <w:rFonts w:ascii="Calibri" w:hAnsi="Calibri"/>
        <w:b/>
        <w:color w:val="A6A6A6" w:themeColor="background1" w:themeShade="A6"/>
        <w:sz w:val="16"/>
        <w:szCs w:val="16"/>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4E9E89E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BA45341"/>
    <w:multiLevelType w:val="hybridMultilevel"/>
    <w:tmpl w:val="5994EA78"/>
    <w:lvl w:ilvl="0" w:tplc="5AA83054">
      <w:start w:val="1"/>
      <w:numFmt w:val="decimal"/>
      <w:lvlText w:val="Question %1."/>
      <w:lvlJc w:val="left"/>
      <w:pPr>
        <w:ind w:left="363" w:hanging="360"/>
      </w:pPr>
      <w:rPr>
        <w:rFonts w:hint="default"/>
        <w:b/>
      </w:rPr>
    </w:lvl>
    <w:lvl w:ilvl="1" w:tplc="0C090019" w:tentative="1">
      <w:start w:val="1"/>
      <w:numFmt w:val="lowerLetter"/>
      <w:lvlText w:val="%2."/>
      <w:lvlJc w:val="left"/>
      <w:pPr>
        <w:ind w:left="1083" w:hanging="360"/>
      </w:pPr>
    </w:lvl>
    <w:lvl w:ilvl="2" w:tplc="0C09001B" w:tentative="1">
      <w:start w:val="1"/>
      <w:numFmt w:val="lowerRoman"/>
      <w:lvlText w:val="%3."/>
      <w:lvlJc w:val="right"/>
      <w:pPr>
        <w:ind w:left="1803" w:hanging="180"/>
      </w:pPr>
    </w:lvl>
    <w:lvl w:ilvl="3" w:tplc="0C09000F" w:tentative="1">
      <w:start w:val="1"/>
      <w:numFmt w:val="decimal"/>
      <w:lvlText w:val="%4."/>
      <w:lvlJc w:val="left"/>
      <w:pPr>
        <w:ind w:left="2523" w:hanging="360"/>
      </w:pPr>
    </w:lvl>
    <w:lvl w:ilvl="4" w:tplc="0C090019" w:tentative="1">
      <w:start w:val="1"/>
      <w:numFmt w:val="lowerLetter"/>
      <w:lvlText w:val="%5."/>
      <w:lvlJc w:val="left"/>
      <w:pPr>
        <w:ind w:left="3243" w:hanging="360"/>
      </w:pPr>
    </w:lvl>
    <w:lvl w:ilvl="5" w:tplc="0C09001B" w:tentative="1">
      <w:start w:val="1"/>
      <w:numFmt w:val="lowerRoman"/>
      <w:lvlText w:val="%6."/>
      <w:lvlJc w:val="right"/>
      <w:pPr>
        <w:ind w:left="3963" w:hanging="180"/>
      </w:pPr>
    </w:lvl>
    <w:lvl w:ilvl="6" w:tplc="0C09000F" w:tentative="1">
      <w:start w:val="1"/>
      <w:numFmt w:val="decimal"/>
      <w:lvlText w:val="%7."/>
      <w:lvlJc w:val="left"/>
      <w:pPr>
        <w:ind w:left="4683" w:hanging="360"/>
      </w:pPr>
    </w:lvl>
    <w:lvl w:ilvl="7" w:tplc="0C090019" w:tentative="1">
      <w:start w:val="1"/>
      <w:numFmt w:val="lowerLetter"/>
      <w:lvlText w:val="%8."/>
      <w:lvlJc w:val="left"/>
      <w:pPr>
        <w:ind w:left="5403" w:hanging="360"/>
      </w:pPr>
    </w:lvl>
    <w:lvl w:ilvl="8" w:tplc="0C09001B" w:tentative="1">
      <w:start w:val="1"/>
      <w:numFmt w:val="lowerRoman"/>
      <w:lvlText w:val="%9."/>
      <w:lvlJc w:val="right"/>
      <w:pPr>
        <w:ind w:left="6123" w:hanging="180"/>
      </w:pPr>
    </w:lvl>
  </w:abstractNum>
  <w:abstractNum w:abstractNumId="2" w15:restartNumberingAfterBreak="0">
    <w:nsid w:val="0D08192A"/>
    <w:multiLevelType w:val="hybridMultilevel"/>
    <w:tmpl w:val="5994EA78"/>
    <w:lvl w:ilvl="0" w:tplc="5AA83054">
      <w:start w:val="1"/>
      <w:numFmt w:val="decimal"/>
      <w:lvlText w:val="Question %1."/>
      <w:lvlJc w:val="left"/>
      <w:pPr>
        <w:ind w:left="363" w:hanging="360"/>
      </w:pPr>
      <w:rPr>
        <w:rFonts w:hint="default"/>
        <w:b/>
      </w:rPr>
    </w:lvl>
    <w:lvl w:ilvl="1" w:tplc="0C090019" w:tentative="1">
      <w:start w:val="1"/>
      <w:numFmt w:val="lowerLetter"/>
      <w:lvlText w:val="%2."/>
      <w:lvlJc w:val="left"/>
      <w:pPr>
        <w:ind w:left="1083" w:hanging="360"/>
      </w:pPr>
    </w:lvl>
    <w:lvl w:ilvl="2" w:tplc="0C09001B" w:tentative="1">
      <w:start w:val="1"/>
      <w:numFmt w:val="lowerRoman"/>
      <w:lvlText w:val="%3."/>
      <w:lvlJc w:val="right"/>
      <w:pPr>
        <w:ind w:left="1803" w:hanging="180"/>
      </w:pPr>
    </w:lvl>
    <w:lvl w:ilvl="3" w:tplc="0C09000F" w:tentative="1">
      <w:start w:val="1"/>
      <w:numFmt w:val="decimal"/>
      <w:lvlText w:val="%4."/>
      <w:lvlJc w:val="left"/>
      <w:pPr>
        <w:ind w:left="2523" w:hanging="360"/>
      </w:pPr>
    </w:lvl>
    <w:lvl w:ilvl="4" w:tplc="0C090019" w:tentative="1">
      <w:start w:val="1"/>
      <w:numFmt w:val="lowerLetter"/>
      <w:lvlText w:val="%5."/>
      <w:lvlJc w:val="left"/>
      <w:pPr>
        <w:ind w:left="3243" w:hanging="360"/>
      </w:pPr>
    </w:lvl>
    <w:lvl w:ilvl="5" w:tplc="0C09001B" w:tentative="1">
      <w:start w:val="1"/>
      <w:numFmt w:val="lowerRoman"/>
      <w:lvlText w:val="%6."/>
      <w:lvlJc w:val="right"/>
      <w:pPr>
        <w:ind w:left="3963" w:hanging="180"/>
      </w:pPr>
    </w:lvl>
    <w:lvl w:ilvl="6" w:tplc="0C09000F" w:tentative="1">
      <w:start w:val="1"/>
      <w:numFmt w:val="decimal"/>
      <w:lvlText w:val="%7."/>
      <w:lvlJc w:val="left"/>
      <w:pPr>
        <w:ind w:left="4683" w:hanging="360"/>
      </w:pPr>
    </w:lvl>
    <w:lvl w:ilvl="7" w:tplc="0C090019" w:tentative="1">
      <w:start w:val="1"/>
      <w:numFmt w:val="lowerLetter"/>
      <w:lvlText w:val="%8."/>
      <w:lvlJc w:val="left"/>
      <w:pPr>
        <w:ind w:left="5403" w:hanging="360"/>
      </w:pPr>
    </w:lvl>
    <w:lvl w:ilvl="8" w:tplc="0C09001B" w:tentative="1">
      <w:start w:val="1"/>
      <w:numFmt w:val="lowerRoman"/>
      <w:lvlText w:val="%9."/>
      <w:lvlJc w:val="right"/>
      <w:pPr>
        <w:ind w:left="6123" w:hanging="180"/>
      </w:pPr>
    </w:lvl>
  </w:abstractNum>
  <w:abstractNum w:abstractNumId="3" w15:restartNumberingAfterBreak="0">
    <w:nsid w:val="12213099"/>
    <w:multiLevelType w:val="hybridMultilevel"/>
    <w:tmpl w:val="1F4AB7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4647AFF"/>
    <w:multiLevelType w:val="hybridMultilevel"/>
    <w:tmpl w:val="D5802482"/>
    <w:lvl w:ilvl="0" w:tplc="7140443A">
      <w:start w:val="1"/>
      <w:numFmt w:val="decimal"/>
      <w:pStyle w:val="Section2heading2"/>
      <w:lvlText w:val="2.%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AEF7FE6"/>
    <w:multiLevelType w:val="hybridMultilevel"/>
    <w:tmpl w:val="D952C566"/>
    <w:lvl w:ilvl="0" w:tplc="42FE586A">
      <w:start w:val="1"/>
      <w:numFmt w:val="decimal"/>
      <w:pStyle w:val="Style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8C02C0"/>
    <w:multiLevelType w:val="hybridMultilevel"/>
    <w:tmpl w:val="0BE8070E"/>
    <w:lvl w:ilvl="0" w:tplc="F2AE8EFC">
      <w:start w:val="1"/>
      <w:numFmt w:val="decimal"/>
      <w:pStyle w:val="basictext"/>
      <w:lvlText w:val="%1."/>
      <w:lvlJc w:val="left"/>
      <w:pPr>
        <w:ind w:left="2486"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5D6F2A91"/>
    <w:multiLevelType w:val="hybridMultilevel"/>
    <w:tmpl w:val="6C9CFFDA"/>
    <w:lvl w:ilvl="0" w:tplc="DA5C792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4"/>
  </w:num>
  <w:num w:numId="4">
    <w:abstractNumId w:val="7"/>
  </w:num>
  <w:num w:numId="5">
    <w:abstractNumId w:val="3"/>
  </w:num>
  <w:num w:numId="6">
    <w:abstractNumId w:val="1"/>
  </w:num>
  <w:num w:numId="7">
    <w:abstractNumId w:val="2"/>
  </w:num>
  <w:num w:numId="8">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838"/>
    <w:rsid w:val="00003406"/>
    <w:rsid w:val="00005DF3"/>
    <w:rsid w:val="000061CD"/>
    <w:rsid w:val="00007E4A"/>
    <w:rsid w:val="000108FA"/>
    <w:rsid w:val="00012C14"/>
    <w:rsid w:val="00014741"/>
    <w:rsid w:val="00015078"/>
    <w:rsid w:val="00016E8F"/>
    <w:rsid w:val="00022660"/>
    <w:rsid w:val="0002698F"/>
    <w:rsid w:val="0002746E"/>
    <w:rsid w:val="00033ED0"/>
    <w:rsid w:val="000404FF"/>
    <w:rsid w:val="000423D1"/>
    <w:rsid w:val="00043B5B"/>
    <w:rsid w:val="00047F27"/>
    <w:rsid w:val="00051275"/>
    <w:rsid w:val="0005134A"/>
    <w:rsid w:val="000543AA"/>
    <w:rsid w:val="00054720"/>
    <w:rsid w:val="000571CC"/>
    <w:rsid w:val="00060875"/>
    <w:rsid w:val="00063AF9"/>
    <w:rsid w:val="00065FB1"/>
    <w:rsid w:val="00067658"/>
    <w:rsid w:val="00072837"/>
    <w:rsid w:val="000733C5"/>
    <w:rsid w:val="00073C8E"/>
    <w:rsid w:val="000832AA"/>
    <w:rsid w:val="00086B44"/>
    <w:rsid w:val="00090692"/>
    <w:rsid w:val="00091B41"/>
    <w:rsid w:val="0009221C"/>
    <w:rsid w:val="000925D4"/>
    <w:rsid w:val="0009373B"/>
    <w:rsid w:val="0009397F"/>
    <w:rsid w:val="00096CCF"/>
    <w:rsid w:val="000A2345"/>
    <w:rsid w:val="000A4417"/>
    <w:rsid w:val="000A6853"/>
    <w:rsid w:val="000A75C9"/>
    <w:rsid w:val="000B1593"/>
    <w:rsid w:val="000B33ED"/>
    <w:rsid w:val="000B35E5"/>
    <w:rsid w:val="000B6E2C"/>
    <w:rsid w:val="000B714C"/>
    <w:rsid w:val="000C010F"/>
    <w:rsid w:val="000C0313"/>
    <w:rsid w:val="000C51C3"/>
    <w:rsid w:val="000C6457"/>
    <w:rsid w:val="000D17EE"/>
    <w:rsid w:val="000D5B1B"/>
    <w:rsid w:val="000D7030"/>
    <w:rsid w:val="000D7C6A"/>
    <w:rsid w:val="000E0819"/>
    <w:rsid w:val="000E258E"/>
    <w:rsid w:val="000F11C0"/>
    <w:rsid w:val="000F1A04"/>
    <w:rsid w:val="000F1A5B"/>
    <w:rsid w:val="000F34A6"/>
    <w:rsid w:val="000F4168"/>
    <w:rsid w:val="000F559C"/>
    <w:rsid w:val="000F5651"/>
    <w:rsid w:val="000F77B1"/>
    <w:rsid w:val="00101682"/>
    <w:rsid w:val="00106458"/>
    <w:rsid w:val="00110A69"/>
    <w:rsid w:val="00114B4E"/>
    <w:rsid w:val="00120BD8"/>
    <w:rsid w:val="00122D33"/>
    <w:rsid w:val="00124FA2"/>
    <w:rsid w:val="0012652C"/>
    <w:rsid w:val="00130F90"/>
    <w:rsid w:val="00132E61"/>
    <w:rsid w:val="001338DB"/>
    <w:rsid w:val="0013401A"/>
    <w:rsid w:val="0013490C"/>
    <w:rsid w:val="001349A7"/>
    <w:rsid w:val="00134C94"/>
    <w:rsid w:val="00136876"/>
    <w:rsid w:val="00137242"/>
    <w:rsid w:val="00144081"/>
    <w:rsid w:val="00145488"/>
    <w:rsid w:val="00146A90"/>
    <w:rsid w:val="00147CC5"/>
    <w:rsid w:val="001502E5"/>
    <w:rsid w:val="0015032F"/>
    <w:rsid w:val="0015307A"/>
    <w:rsid w:val="00157673"/>
    <w:rsid w:val="00157F74"/>
    <w:rsid w:val="00161FEF"/>
    <w:rsid w:val="001667D5"/>
    <w:rsid w:val="00170BFF"/>
    <w:rsid w:val="00176B7B"/>
    <w:rsid w:val="00177570"/>
    <w:rsid w:val="001840B9"/>
    <w:rsid w:val="00190634"/>
    <w:rsid w:val="00192A76"/>
    <w:rsid w:val="001934E6"/>
    <w:rsid w:val="00196B48"/>
    <w:rsid w:val="00197C3F"/>
    <w:rsid w:val="001A1C56"/>
    <w:rsid w:val="001A3A8B"/>
    <w:rsid w:val="001A5F05"/>
    <w:rsid w:val="001B52D3"/>
    <w:rsid w:val="001B53CF"/>
    <w:rsid w:val="001C42B5"/>
    <w:rsid w:val="001D0E7E"/>
    <w:rsid w:val="001D11C3"/>
    <w:rsid w:val="001D2D27"/>
    <w:rsid w:val="001D35FE"/>
    <w:rsid w:val="001D380A"/>
    <w:rsid w:val="001D4796"/>
    <w:rsid w:val="001D61B9"/>
    <w:rsid w:val="001E0265"/>
    <w:rsid w:val="001E4834"/>
    <w:rsid w:val="001E5466"/>
    <w:rsid w:val="001E69AB"/>
    <w:rsid w:val="001E78E1"/>
    <w:rsid w:val="001F138F"/>
    <w:rsid w:val="001F1C5E"/>
    <w:rsid w:val="001F4FB0"/>
    <w:rsid w:val="001F6FDB"/>
    <w:rsid w:val="00200C08"/>
    <w:rsid w:val="00203D50"/>
    <w:rsid w:val="002077AD"/>
    <w:rsid w:val="00213304"/>
    <w:rsid w:val="002205F6"/>
    <w:rsid w:val="00220E7A"/>
    <w:rsid w:val="002229E4"/>
    <w:rsid w:val="00227488"/>
    <w:rsid w:val="00227C48"/>
    <w:rsid w:val="002342E4"/>
    <w:rsid w:val="002361B5"/>
    <w:rsid w:val="00241AB4"/>
    <w:rsid w:val="002445CD"/>
    <w:rsid w:val="00246939"/>
    <w:rsid w:val="00246C32"/>
    <w:rsid w:val="00250838"/>
    <w:rsid w:val="00251A4B"/>
    <w:rsid w:val="00252343"/>
    <w:rsid w:val="00253DDE"/>
    <w:rsid w:val="00255770"/>
    <w:rsid w:val="0025754C"/>
    <w:rsid w:val="002609A2"/>
    <w:rsid w:val="00265394"/>
    <w:rsid w:val="00281A82"/>
    <w:rsid w:val="00286531"/>
    <w:rsid w:val="002879B8"/>
    <w:rsid w:val="002936F0"/>
    <w:rsid w:val="0029549D"/>
    <w:rsid w:val="002A0BDF"/>
    <w:rsid w:val="002A5B20"/>
    <w:rsid w:val="002A6AAE"/>
    <w:rsid w:val="002A7500"/>
    <w:rsid w:val="002B0917"/>
    <w:rsid w:val="002B0DCC"/>
    <w:rsid w:val="002B4CD0"/>
    <w:rsid w:val="002B64A3"/>
    <w:rsid w:val="002B6950"/>
    <w:rsid w:val="002C1383"/>
    <w:rsid w:val="002C5DAD"/>
    <w:rsid w:val="002C67B8"/>
    <w:rsid w:val="002D430F"/>
    <w:rsid w:val="002D61B4"/>
    <w:rsid w:val="002D64CC"/>
    <w:rsid w:val="002D763A"/>
    <w:rsid w:val="002D7FDF"/>
    <w:rsid w:val="002E17CE"/>
    <w:rsid w:val="002E238A"/>
    <w:rsid w:val="002E6576"/>
    <w:rsid w:val="002E6885"/>
    <w:rsid w:val="002F05AE"/>
    <w:rsid w:val="002F322A"/>
    <w:rsid w:val="002F3D41"/>
    <w:rsid w:val="003000B0"/>
    <w:rsid w:val="00300A8F"/>
    <w:rsid w:val="003018B7"/>
    <w:rsid w:val="003026CA"/>
    <w:rsid w:val="0030270D"/>
    <w:rsid w:val="00302E0A"/>
    <w:rsid w:val="003030CB"/>
    <w:rsid w:val="00305964"/>
    <w:rsid w:val="00305F39"/>
    <w:rsid w:val="00306F34"/>
    <w:rsid w:val="003152BD"/>
    <w:rsid w:val="0031580A"/>
    <w:rsid w:val="003264F3"/>
    <w:rsid w:val="0032653D"/>
    <w:rsid w:val="003347AC"/>
    <w:rsid w:val="0033642E"/>
    <w:rsid w:val="0033672F"/>
    <w:rsid w:val="0034063F"/>
    <w:rsid w:val="00340684"/>
    <w:rsid w:val="003427FD"/>
    <w:rsid w:val="0034453D"/>
    <w:rsid w:val="00344A88"/>
    <w:rsid w:val="003457B1"/>
    <w:rsid w:val="00345BA6"/>
    <w:rsid w:val="00350A1B"/>
    <w:rsid w:val="003514CF"/>
    <w:rsid w:val="00353492"/>
    <w:rsid w:val="003573F2"/>
    <w:rsid w:val="0035797D"/>
    <w:rsid w:val="0036752B"/>
    <w:rsid w:val="00372776"/>
    <w:rsid w:val="0037372D"/>
    <w:rsid w:val="00375BE8"/>
    <w:rsid w:val="0037613B"/>
    <w:rsid w:val="00381876"/>
    <w:rsid w:val="00382F38"/>
    <w:rsid w:val="003849AA"/>
    <w:rsid w:val="00384C87"/>
    <w:rsid w:val="00384E05"/>
    <w:rsid w:val="00384E5E"/>
    <w:rsid w:val="0039186C"/>
    <w:rsid w:val="00391AE9"/>
    <w:rsid w:val="0039216F"/>
    <w:rsid w:val="00392D88"/>
    <w:rsid w:val="003931B5"/>
    <w:rsid w:val="003967AB"/>
    <w:rsid w:val="003979EF"/>
    <w:rsid w:val="003A1F24"/>
    <w:rsid w:val="003A2F00"/>
    <w:rsid w:val="003A4069"/>
    <w:rsid w:val="003A70F6"/>
    <w:rsid w:val="003B084A"/>
    <w:rsid w:val="003B2C38"/>
    <w:rsid w:val="003B2E6C"/>
    <w:rsid w:val="003B6373"/>
    <w:rsid w:val="003B7F0F"/>
    <w:rsid w:val="003C19CB"/>
    <w:rsid w:val="003C27FE"/>
    <w:rsid w:val="003D0A21"/>
    <w:rsid w:val="003D4277"/>
    <w:rsid w:val="003D7933"/>
    <w:rsid w:val="003E1F86"/>
    <w:rsid w:val="003F150D"/>
    <w:rsid w:val="003F5523"/>
    <w:rsid w:val="003F5730"/>
    <w:rsid w:val="003F7DC4"/>
    <w:rsid w:val="003F7F59"/>
    <w:rsid w:val="004020C4"/>
    <w:rsid w:val="00402F6C"/>
    <w:rsid w:val="00404BA9"/>
    <w:rsid w:val="004071A6"/>
    <w:rsid w:val="00412E9C"/>
    <w:rsid w:val="00413140"/>
    <w:rsid w:val="00413908"/>
    <w:rsid w:val="00420756"/>
    <w:rsid w:val="0042234F"/>
    <w:rsid w:val="00423325"/>
    <w:rsid w:val="004247CA"/>
    <w:rsid w:val="00425F52"/>
    <w:rsid w:val="00425F9D"/>
    <w:rsid w:val="00426D2A"/>
    <w:rsid w:val="00430026"/>
    <w:rsid w:val="004312A5"/>
    <w:rsid w:val="00432721"/>
    <w:rsid w:val="004336E7"/>
    <w:rsid w:val="00435F6D"/>
    <w:rsid w:val="0043767C"/>
    <w:rsid w:val="0044001C"/>
    <w:rsid w:val="00440502"/>
    <w:rsid w:val="00442993"/>
    <w:rsid w:val="004454DF"/>
    <w:rsid w:val="00450FDA"/>
    <w:rsid w:val="004531E7"/>
    <w:rsid w:val="00454C45"/>
    <w:rsid w:val="00457E96"/>
    <w:rsid w:val="00457EB9"/>
    <w:rsid w:val="00462504"/>
    <w:rsid w:val="004652A2"/>
    <w:rsid w:val="00466A22"/>
    <w:rsid w:val="004671AE"/>
    <w:rsid w:val="004708C0"/>
    <w:rsid w:val="00470DA5"/>
    <w:rsid w:val="00470FBD"/>
    <w:rsid w:val="004752EC"/>
    <w:rsid w:val="0048009A"/>
    <w:rsid w:val="00481F94"/>
    <w:rsid w:val="004854AB"/>
    <w:rsid w:val="004878BC"/>
    <w:rsid w:val="00492762"/>
    <w:rsid w:val="004A057D"/>
    <w:rsid w:val="004A49FC"/>
    <w:rsid w:val="004A51A5"/>
    <w:rsid w:val="004A660C"/>
    <w:rsid w:val="004B035C"/>
    <w:rsid w:val="004B2E87"/>
    <w:rsid w:val="004B3A42"/>
    <w:rsid w:val="004B4870"/>
    <w:rsid w:val="004B52F3"/>
    <w:rsid w:val="004C061D"/>
    <w:rsid w:val="004C3805"/>
    <w:rsid w:val="004D14C4"/>
    <w:rsid w:val="004D2A5E"/>
    <w:rsid w:val="004D4C43"/>
    <w:rsid w:val="004E3EB6"/>
    <w:rsid w:val="004E53D5"/>
    <w:rsid w:val="004F5722"/>
    <w:rsid w:val="004F6322"/>
    <w:rsid w:val="004F6538"/>
    <w:rsid w:val="004F7266"/>
    <w:rsid w:val="004F7608"/>
    <w:rsid w:val="00500489"/>
    <w:rsid w:val="00500723"/>
    <w:rsid w:val="00501E1A"/>
    <w:rsid w:val="00503BE3"/>
    <w:rsid w:val="005042D1"/>
    <w:rsid w:val="005071B5"/>
    <w:rsid w:val="00507ACD"/>
    <w:rsid w:val="005130A2"/>
    <w:rsid w:val="00520E3D"/>
    <w:rsid w:val="00523FA8"/>
    <w:rsid w:val="00524623"/>
    <w:rsid w:val="005252C3"/>
    <w:rsid w:val="00526559"/>
    <w:rsid w:val="00526723"/>
    <w:rsid w:val="00526EA9"/>
    <w:rsid w:val="00527463"/>
    <w:rsid w:val="005305E6"/>
    <w:rsid w:val="00541AF9"/>
    <w:rsid w:val="00546EE8"/>
    <w:rsid w:val="00556271"/>
    <w:rsid w:val="0056300A"/>
    <w:rsid w:val="005646D6"/>
    <w:rsid w:val="0056741D"/>
    <w:rsid w:val="0057067B"/>
    <w:rsid w:val="005710B8"/>
    <w:rsid w:val="00572578"/>
    <w:rsid w:val="00573D4C"/>
    <w:rsid w:val="005748D3"/>
    <w:rsid w:val="00577255"/>
    <w:rsid w:val="005846E8"/>
    <w:rsid w:val="00586F76"/>
    <w:rsid w:val="0058793D"/>
    <w:rsid w:val="00593A55"/>
    <w:rsid w:val="00594089"/>
    <w:rsid w:val="005A5517"/>
    <w:rsid w:val="005A5E9F"/>
    <w:rsid w:val="005A6095"/>
    <w:rsid w:val="005B1157"/>
    <w:rsid w:val="005B3A27"/>
    <w:rsid w:val="005B3EA7"/>
    <w:rsid w:val="005B4F34"/>
    <w:rsid w:val="005C023B"/>
    <w:rsid w:val="005C02D4"/>
    <w:rsid w:val="005C1034"/>
    <w:rsid w:val="005C283C"/>
    <w:rsid w:val="005C44FC"/>
    <w:rsid w:val="005C458F"/>
    <w:rsid w:val="005C56AF"/>
    <w:rsid w:val="005C5F14"/>
    <w:rsid w:val="005C60AC"/>
    <w:rsid w:val="005C61D8"/>
    <w:rsid w:val="005D4954"/>
    <w:rsid w:val="005D4F4F"/>
    <w:rsid w:val="005E0E82"/>
    <w:rsid w:val="005E4A5B"/>
    <w:rsid w:val="005E4AD0"/>
    <w:rsid w:val="005F0513"/>
    <w:rsid w:val="005F2B7C"/>
    <w:rsid w:val="006001D3"/>
    <w:rsid w:val="006009F2"/>
    <w:rsid w:val="00600BBD"/>
    <w:rsid w:val="006024B6"/>
    <w:rsid w:val="006030E6"/>
    <w:rsid w:val="006039EA"/>
    <w:rsid w:val="00611503"/>
    <w:rsid w:val="006118EF"/>
    <w:rsid w:val="0061191B"/>
    <w:rsid w:val="0062064F"/>
    <w:rsid w:val="006207F1"/>
    <w:rsid w:val="0062296C"/>
    <w:rsid w:val="0062400F"/>
    <w:rsid w:val="00630EE3"/>
    <w:rsid w:val="0063174C"/>
    <w:rsid w:val="00631C70"/>
    <w:rsid w:val="00635E2B"/>
    <w:rsid w:val="00640226"/>
    <w:rsid w:val="006432BA"/>
    <w:rsid w:val="00652892"/>
    <w:rsid w:val="00657BB4"/>
    <w:rsid w:val="0066052E"/>
    <w:rsid w:val="00663836"/>
    <w:rsid w:val="00665055"/>
    <w:rsid w:val="0066583C"/>
    <w:rsid w:val="0066666F"/>
    <w:rsid w:val="00666D4A"/>
    <w:rsid w:val="00673AA3"/>
    <w:rsid w:val="00673AC2"/>
    <w:rsid w:val="00676320"/>
    <w:rsid w:val="0068436B"/>
    <w:rsid w:val="00684E4C"/>
    <w:rsid w:val="00685CF4"/>
    <w:rsid w:val="00686FD4"/>
    <w:rsid w:val="00687196"/>
    <w:rsid w:val="00690B0C"/>
    <w:rsid w:val="00692662"/>
    <w:rsid w:val="00692D83"/>
    <w:rsid w:val="00692ECB"/>
    <w:rsid w:val="006966D6"/>
    <w:rsid w:val="00697964"/>
    <w:rsid w:val="006A331B"/>
    <w:rsid w:val="006A37BA"/>
    <w:rsid w:val="006A4470"/>
    <w:rsid w:val="006A4D94"/>
    <w:rsid w:val="006B5291"/>
    <w:rsid w:val="006B7C45"/>
    <w:rsid w:val="006C1568"/>
    <w:rsid w:val="006C52D1"/>
    <w:rsid w:val="006C6B28"/>
    <w:rsid w:val="006D08BC"/>
    <w:rsid w:val="006D4E73"/>
    <w:rsid w:val="006D5727"/>
    <w:rsid w:val="006D771B"/>
    <w:rsid w:val="006D7A45"/>
    <w:rsid w:val="006E0082"/>
    <w:rsid w:val="006E0919"/>
    <w:rsid w:val="006E0E7E"/>
    <w:rsid w:val="006E10E1"/>
    <w:rsid w:val="006E43E2"/>
    <w:rsid w:val="006E44E4"/>
    <w:rsid w:val="006E4DA0"/>
    <w:rsid w:val="006E513E"/>
    <w:rsid w:val="006E6137"/>
    <w:rsid w:val="006E7592"/>
    <w:rsid w:val="006F0660"/>
    <w:rsid w:val="006F0663"/>
    <w:rsid w:val="006F3319"/>
    <w:rsid w:val="006F46C6"/>
    <w:rsid w:val="006F54E0"/>
    <w:rsid w:val="006F68E2"/>
    <w:rsid w:val="006F74A7"/>
    <w:rsid w:val="006F7CC2"/>
    <w:rsid w:val="00700479"/>
    <w:rsid w:val="0070099B"/>
    <w:rsid w:val="00700D65"/>
    <w:rsid w:val="0070336C"/>
    <w:rsid w:val="00703F87"/>
    <w:rsid w:val="00706C9B"/>
    <w:rsid w:val="0071004A"/>
    <w:rsid w:val="007162FB"/>
    <w:rsid w:val="0071634A"/>
    <w:rsid w:val="0071763F"/>
    <w:rsid w:val="007206B8"/>
    <w:rsid w:val="00720A57"/>
    <w:rsid w:val="00720CD7"/>
    <w:rsid w:val="00723BE5"/>
    <w:rsid w:val="0072611F"/>
    <w:rsid w:val="00730165"/>
    <w:rsid w:val="007351B9"/>
    <w:rsid w:val="0073776F"/>
    <w:rsid w:val="00750638"/>
    <w:rsid w:val="00751A0A"/>
    <w:rsid w:val="0075262E"/>
    <w:rsid w:val="007547C2"/>
    <w:rsid w:val="00761B8C"/>
    <w:rsid w:val="007625D2"/>
    <w:rsid w:val="007626E3"/>
    <w:rsid w:val="0076373A"/>
    <w:rsid w:val="00765E27"/>
    <w:rsid w:val="00765E5B"/>
    <w:rsid w:val="007670E7"/>
    <w:rsid w:val="00767160"/>
    <w:rsid w:val="00771106"/>
    <w:rsid w:val="0077298A"/>
    <w:rsid w:val="00773D0F"/>
    <w:rsid w:val="00774129"/>
    <w:rsid w:val="00774163"/>
    <w:rsid w:val="00776D8C"/>
    <w:rsid w:val="00780680"/>
    <w:rsid w:val="00780FDE"/>
    <w:rsid w:val="007821F9"/>
    <w:rsid w:val="00784D9F"/>
    <w:rsid w:val="00786DA2"/>
    <w:rsid w:val="00791260"/>
    <w:rsid w:val="00793BDE"/>
    <w:rsid w:val="00794DFF"/>
    <w:rsid w:val="007A03D6"/>
    <w:rsid w:val="007A3765"/>
    <w:rsid w:val="007A578D"/>
    <w:rsid w:val="007B058C"/>
    <w:rsid w:val="007B30F2"/>
    <w:rsid w:val="007B5EA5"/>
    <w:rsid w:val="007B5EDE"/>
    <w:rsid w:val="007B6D6D"/>
    <w:rsid w:val="007C3209"/>
    <w:rsid w:val="007C7550"/>
    <w:rsid w:val="007C7F39"/>
    <w:rsid w:val="007D2B9A"/>
    <w:rsid w:val="007D4080"/>
    <w:rsid w:val="007D4E62"/>
    <w:rsid w:val="007D4FAB"/>
    <w:rsid w:val="007D6C53"/>
    <w:rsid w:val="007D6D9B"/>
    <w:rsid w:val="007D7414"/>
    <w:rsid w:val="007D74B6"/>
    <w:rsid w:val="007E50FE"/>
    <w:rsid w:val="007F1159"/>
    <w:rsid w:val="007F152A"/>
    <w:rsid w:val="007F3DE3"/>
    <w:rsid w:val="007F4D29"/>
    <w:rsid w:val="00803CCE"/>
    <w:rsid w:val="00804D25"/>
    <w:rsid w:val="008056B1"/>
    <w:rsid w:val="00805C34"/>
    <w:rsid w:val="00807066"/>
    <w:rsid w:val="008073D1"/>
    <w:rsid w:val="0081057C"/>
    <w:rsid w:val="008111D5"/>
    <w:rsid w:val="00811AB7"/>
    <w:rsid w:val="00815D0C"/>
    <w:rsid w:val="00815F49"/>
    <w:rsid w:val="00816717"/>
    <w:rsid w:val="00820A68"/>
    <w:rsid w:val="00820F51"/>
    <w:rsid w:val="008226B8"/>
    <w:rsid w:val="008233A2"/>
    <w:rsid w:val="00824458"/>
    <w:rsid w:val="00827FAC"/>
    <w:rsid w:val="00833695"/>
    <w:rsid w:val="00835FE3"/>
    <w:rsid w:val="00843190"/>
    <w:rsid w:val="0084483C"/>
    <w:rsid w:val="00845262"/>
    <w:rsid w:val="00847466"/>
    <w:rsid w:val="008532CC"/>
    <w:rsid w:val="00854DF5"/>
    <w:rsid w:val="008560E1"/>
    <w:rsid w:val="00860764"/>
    <w:rsid w:val="00860DB1"/>
    <w:rsid w:val="00860EAD"/>
    <w:rsid w:val="0086286B"/>
    <w:rsid w:val="00862E25"/>
    <w:rsid w:val="00865CD9"/>
    <w:rsid w:val="008665EF"/>
    <w:rsid w:val="0087339A"/>
    <w:rsid w:val="00875169"/>
    <w:rsid w:val="0088166A"/>
    <w:rsid w:val="008827F5"/>
    <w:rsid w:val="008827F8"/>
    <w:rsid w:val="008861EC"/>
    <w:rsid w:val="00892A1D"/>
    <w:rsid w:val="00893DB7"/>
    <w:rsid w:val="00894460"/>
    <w:rsid w:val="00894C0E"/>
    <w:rsid w:val="0089500F"/>
    <w:rsid w:val="00896258"/>
    <w:rsid w:val="008A080A"/>
    <w:rsid w:val="008A2923"/>
    <w:rsid w:val="008A36CC"/>
    <w:rsid w:val="008A6BDC"/>
    <w:rsid w:val="008A740C"/>
    <w:rsid w:val="008B2382"/>
    <w:rsid w:val="008B4F1D"/>
    <w:rsid w:val="008B629A"/>
    <w:rsid w:val="008C0551"/>
    <w:rsid w:val="008C1848"/>
    <w:rsid w:val="008C3A99"/>
    <w:rsid w:val="008C3B9F"/>
    <w:rsid w:val="008C4B48"/>
    <w:rsid w:val="008C5581"/>
    <w:rsid w:val="008C616F"/>
    <w:rsid w:val="008C79F2"/>
    <w:rsid w:val="008D226F"/>
    <w:rsid w:val="008D2AC1"/>
    <w:rsid w:val="008D2DDE"/>
    <w:rsid w:val="008D41C7"/>
    <w:rsid w:val="008D6B1F"/>
    <w:rsid w:val="008E27EC"/>
    <w:rsid w:val="008E3217"/>
    <w:rsid w:val="008E3D2B"/>
    <w:rsid w:val="008E45CF"/>
    <w:rsid w:val="008F0A21"/>
    <w:rsid w:val="008F0E9D"/>
    <w:rsid w:val="008F2052"/>
    <w:rsid w:val="00902008"/>
    <w:rsid w:val="00902E19"/>
    <w:rsid w:val="00903948"/>
    <w:rsid w:val="00905FB7"/>
    <w:rsid w:val="00912302"/>
    <w:rsid w:val="00913598"/>
    <w:rsid w:val="00914D00"/>
    <w:rsid w:val="00920441"/>
    <w:rsid w:val="009207CE"/>
    <w:rsid w:val="009209CA"/>
    <w:rsid w:val="00920D6A"/>
    <w:rsid w:val="00921905"/>
    <w:rsid w:val="009265ED"/>
    <w:rsid w:val="009318C4"/>
    <w:rsid w:val="00933380"/>
    <w:rsid w:val="00933EEF"/>
    <w:rsid w:val="00934559"/>
    <w:rsid w:val="00941892"/>
    <w:rsid w:val="00943BF2"/>
    <w:rsid w:val="00945B17"/>
    <w:rsid w:val="00946866"/>
    <w:rsid w:val="00946B09"/>
    <w:rsid w:val="00946CE6"/>
    <w:rsid w:val="00947B61"/>
    <w:rsid w:val="00954B4A"/>
    <w:rsid w:val="00955A74"/>
    <w:rsid w:val="00960FED"/>
    <w:rsid w:val="009647A6"/>
    <w:rsid w:val="00965EA6"/>
    <w:rsid w:val="00966DFA"/>
    <w:rsid w:val="00971E74"/>
    <w:rsid w:val="00974051"/>
    <w:rsid w:val="0097535B"/>
    <w:rsid w:val="00977683"/>
    <w:rsid w:val="00977783"/>
    <w:rsid w:val="009817D0"/>
    <w:rsid w:val="00984282"/>
    <w:rsid w:val="00991B5C"/>
    <w:rsid w:val="00994483"/>
    <w:rsid w:val="009947AE"/>
    <w:rsid w:val="009975A9"/>
    <w:rsid w:val="009A1BF4"/>
    <w:rsid w:val="009A33DB"/>
    <w:rsid w:val="009A3828"/>
    <w:rsid w:val="009A4C19"/>
    <w:rsid w:val="009B0160"/>
    <w:rsid w:val="009B160C"/>
    <w:rsid w:val="009B280D"/>
    <w:rsid w:val="009B5A45"/>
    <w:rsid w:val="009B71AB"/>
    <w:rsid w:val="009C109A"/>
    <w:rsid w:val="009C2074"/>
    <w:rsid w:val="009C22F2"/>
    <w:rsid w:val="009C331C"/>
    <w:rsid w:val="009C4940"/>
    <w:rsid w:val="009C5A1E"/>
    <w:rsid w:val="009C6031"/>
    <w:rsid w:val="009C7324"/>
    <w:rsid w:val="009D0C9A"/>
    <w:rsid w:val="009D2AC7"/>
    <w:rsid w:val="009D2D64"/>
    <w:rsid w:val="009D702C"/>
    <w:rsid w:val="009D7304"/>
    <w:rsid w:val="009D74B7"/>
    <w:rsid w:val="009D79DC"/>
    <w:rsid w:val="009E17EC"/>
    <w:rsid w:val="009E31F5"/>
    <w:rsid w:val="009E38DA"/>
    <w:rsid w:val="009E3D17"/>
    <w:rsid w:val="009E57C4"/>
    <w:rsid w:val="009F208D"/>
    <w:rsid w:val="009F30F4"/>
    <w:rsid w:val="009F685E"/>
    <w:rsid w:val="00A02205"/>
    <w:rsid w:val="00A02DC5"/>
    <w:rsid w:val="00A0326B"/>
    <w:rsid w:val="00A07D81"/>
    <w:rsid w:val="00A14642"/>
    <w:rsid w:val="00A162C7"/>
    <w:rsid w:val="00A16A14"/>
    <w:rsid w:val="00A26304"/>
    <w:rsid w:val="00A273F3"/>
    <w:rsid w:val="00A31D80"/>
    <w:rsid w:val="00A32866"/>
    <w:rsid w:val="00A336E6"/>
    <w:rsid w:val="00A34C57"/>
    <w:rsid w:val="00A42868"/>
    <w:rsid w:val="00A43129"/>
    <w:rsid w:val="00A4349E"/>
    <w:rsid w:val="00A44189"/>
    <w:rsid w:val="00A523E1"/>
    <w:rsid w:val="00A52B30"/>
    <w:rsid w:val="00A53167"/>
    <w:rsid w:val="00A553DF"/>
    <w:rsid w:val="00A5728C"/>
    <w:rsid w:val="00A6060A"/>
    <w:rsid w:val="00A6133F"/>
    <w:rsid w:val="00A615E4"/>
    <w:rsid w:val="00A618A3"/>
    <w:rsid w:val="00A6301E"/>
    <w:rsid w:val="00A637C0"/>
    <w:rsid w:val="00A641AC"/>
    <w:rsid w:val="00A64C12"/>
    <w:rsid w:val="00A67247"/>
    <w:rsid w:val="00A72868"/>
    <w:rsid w:val="00A73E30"/>
    <w:rsid w:val="00A76D49"/>
    <w:rsid w:val="00A771BE"/>
    <w:rsid w:val="00A81048"/>
    <w:rsid w:val="00A82DA3"/>
    <w:rsid w:val="00A8665A"/>
    <w:rsid w:val="00A87278"/>
    <w:rsid w:val="00A908A3"/>
    <w:rsid w:val="00A94266"/>
    <w:rsid w:val="00A948F2"/>
    <w:rsid w:val="00A96462"/>
    <w:rsid w:val="00A966AE"/>
    <w:rsid w:val="00AA4D71"/>
    <w:rsid w:val="00AA4EE2"/>
    <w:rsid w:val="00AB1A33"/>
    <w:rsid w:val="00AB5776"/>
    <w:rsid w:val="00AC7CED"/>
    <w:rsid w:val="00AD232D"/>
    <w:rsid w:val="00AD31BD"/>
    <w:rsid w:val="00AD3B72"/>
    <w:rsid w:val="00AD65A6"/>
    <w:rsid w:val="00AE1D47"/>
    <w:rsid w:val="00AE37CC"/>
    <w:rsid w:val="00AE4E14"/>
    <w:rsid w:val="00AE72AB"/>
    <w:rsid w:val="00AF5D9C"/>
    <w:rsid w:val="00AF6307"/>
    <w:rsid w:val="00B00881"/>
    <w:rsid w:val="00B0163E"/>
    <w:rsid w:val="00B02A95"/>
    <w:rsid w:val="00B0625C"/>
    <w:rsid w:val="00B0767B"/>
    <w:rsid w:val="00B12877"/>
    <w:rsid w:val="00B12A31"/>
    <w:rsid w:val="00B1314F"/>
    <w:rsid w:val="00B13488"/>
    <w:rsid w:val="00B1499C"/>
    <w:rsid w:val="00B14D35"/>
    <w:rsid w:val="00B1510E"/>
    <w:rsid w:val="00B15B61"/>
    <w:rsid w:val="00B17D53"/>
    <w:rsid w:val="00B23041"/>
    <w:rsid w:val="00B23DB4"/>
    <w:rsid w:val="00B24A49"/>
    <w:rsid w:val="00B2565E"/>
    <w:rsid w:val="00B263B1"/>
    <w:rsid w:val="00B3076E"/>
    <w:rsid w:val="00B35B63"/>
    <w:rsid w:val="00B425E2"/>
    <w:rsid w:val="00B43279"/>
    <w:rsid w:val="00B46C77"/>
    <w:rsid w:val="00B474E2"/>
    <w:rsid w:val="00B47EF6"/>
    <w:rsid w:val="00B523EF"/>
    <w:rsid w:val="00B5252A"/>
    <w:rsid w:val="00B55121"/>
    <w:rsid w:val="00B5619D"/>
    <w:rsid w:val="00B57863"/>
    <w:rsid w:val="00B61C8C"/>
    <w:rsid w:val="00B6720A"/>
    <w:rsid w:val="00B70305"/>
    <w:rsid w:val="00B72358"/>
    <w:rsid w:val="00B769DE"/>
    <w:rsid w:val="00B851EF"/>
    <w:rsid w:val="00B86188"/>
    <w:rsid w:val="00B90F02"/>
    <w:rsid w:val="00B9297A"/>
    <w:rsid w:val="00B929DD"/>
    <w:rsid w:val="00B92CA0"/>
    <w:rsid w:val="00B93F1C"/>
    <w:rsid w:val="00BA047E"/>
    <w:rsid w:val="00BA0A91"/>
    <w:rsid w:val="00BA44DC"/>
    <w:rsid w:val="00BB0AF3"/>
    <w:rsid w:val="00BB2B29"/>
    <w:rsid w:val="00BB3259"/>
    <w:rsid w:val="00BB33B5"/>
    <w:rsid w:val="00BB3453"/>
    <w:rsid w:val="00BB6132"/>
    <w:rsid w:val="00BD009D"/>
    <w:rsid w:val="00BD1710"/>
    <w:rsid w:val="00BD256D"/>
    <w:rsid w:val="00BD375E"/>
    <w:rsid w:val="00BD44BB"/>
    <w:rsid w:val="00BD7914"/>
    <w:rsid w:val="00BE0D74"/>
    <w:rsid w:val="00BE4ACE"/>
    <w:rsid w:val="00BF19B8"/>
    <w:rsid w:val="00BF1C3A"/>
    <w:rsid w:val="00BF2F4E"/>
    <w:rsid w:val="00BF3CC5"/>
    <w:rsid w:val="00BF5617"/>
    <w:rsid w:val="00BF6460"/>
    <w:rsid w:val="00BF7B6F"/>
    <w:rsid w:val="00C04B41"/>
    <w:rsid w:val="00C10DA1"/>
    <w:rsid w:val="00C20DEA"/>
    <w:rsid w:val="00C260A1"/>
    <w:rsid w:val="00C3026B"/>
    <w:rsid w:val="00C32F66"/>
    <w:rsid w:val="00C333A9"/>
    <w:rsid w:val="00C33EC7"/>
    <w:rsid w:val="00C35794"/>
    <w:rsid w:val="00C37EBE"/>
    <w:rsid w:val="00C37F6E"/>
    <w:rsid w:val="00C42212"/>
    <w:rsid w:val="00C42BB7"/>
    <w:rsid w:val="00C45CB0"/>
    <w:rsid w:val="00C51B33"/>
    <w:rsid w:val="00C531D6"/>
    <w:rsid w:val="00C56FED"/>
    <w:rsid w:val="00C64BD2"/>
    <w:rsid w:val="00C66A4F"/>
    <w:rsid w:val="00C679A9"/>
    <w:rsid w:val="00C67FCC"/>
    <w:rsid w:val="00C71122"/>
    <w:rsid w:val="00C7114E"/>
    <w:rsid w:val="00C72028"/>
    <w:rsid w:val="00C748B0"/>
    <w:rsid w:val="00C7578F"/>
    <w:rsid w:val="00C80BE5"/>
    <w:rsid w:val="00C816C2"/>
    <w:rsid w:val="00C81832"/>
    <w:rsid w:val="00C820FF"/>
    <w:rsid w:val="00C82930"/>
    <w:rsid w:val="00C86F03"/>
    <w:rsid w:val="00C870D2"/>
    <w:rsid w:val="00C90480"/>
    <w:rsid w:val="00C90FD2"/>
    <w:rsid w:val="00C9212D"/>
    <w:rsid w:val="00C92CF4"/>
    <w:rsid w:val="00C956DD"/>
    <w:rsid w:val="00C960E9"/>
    <w:rsid w:val="00C969BA"/>
    <w:rsid w:val="00CA11A9"/>
    <w:rsid w:val="00CA2789"/>
    <w:rsid w:val="00CA5C44"/>
    <w:rsid w:val="00CA68C2"/>
    <w:rsid w:val="00CA6E11"/>
    <w:rsid w:val="00CB02B7"/>
    <w:rsid w:val="00CB02BD"/>
    <w:rsid w:val="00CB15A9"/>
    <w:rsid w:val="00CB2FC6"/>
    <w:rsid w:val="00CB4D22"/>
    <w:rsid w:val="00CB680B"/>
    <w:rsid w:val="00CB7025"/>
    <w:rsid w:val="00CB7626"/>
    <w:rsid w:val="00CB797C"/>
    <w:rsid w:val="00CC287E"/>
    <w:rsid w:val="00CD1866"/>
    <w:rsid w:val="00CE28CF"/>
    <w:rsid w:val="00CE3E74"/>
    <w:rsid w:val="00CE5191"/>
    <w:rsid w:val="00CF6BA5"/>
    <w:rsid w:val="00CF7BDD"/>
    <w:rsid w:val="00D01892"/>
    <w:rsid w:val="00D02D08"/>
    <w:rsid w:val="00D03A55"/>
    <w:rsid w:val="00D03B03"/>
    <w:rsid w:val="00D07206"/>
    <w:rsid w:val="00D102ED"/>
    <w:rsid w:val="00D10DBE"/>
    <w:rsid w:val="00D13A3B"/>
    <w:rsid w:val="00D15442"/>
    <w:rsid w:val="00D168D3"/>
    <w:rsid w:val="00D16EA8"/>
    <w:rsid w:val="00D17C0A"/>
    <w:rsid w:val="00D27C2F"/>
    <w:rsid w:val="00D27F07"/>
    <w:rsid w:val="00D27FF1"/>
    <w:rsid w:val="00D32335"/>
    <w:rsid w:val="00D33B7F"/>
    <w:rsid w:val="00D33F27"/>
    <w:rsid w:val="00D34567"/>
    <w:rsid w:val="00D37284"/>
    <w:rsid w:val="00D44395"/>
    <w:rsid w:val="00D44895"/>
    <w:rsid w:val="00D45A3F"/>
    <w:rsid w:val="00D51792"/>
    <w:rsid w:val="00D51EFD"/>
    <w:rsid w:val="00D52243"/>
    <w:rsid w:val="00D52BCE"/>
    <w:rsid w:val="00D53046"/>
    <w:rsid w:val="00D57699"/>
    <w:rsid w:val="00D6037D"/>
    <w:rsid w:val="00D63039"/>
    <w:rsid w:val="00D73C95"/>
    <w:rsid w:val="00D766F6"/>
    <w:rsid w:val="00D77159"/>
    <w:rsid w:val="00D77EF9"/>
    <w:rsid w:val="00D81E05"/>
    <w:rsid w:val="00D84F7E"/>
    <w:rsid w:val="00D854B2"/>
    <w:rsid w:val="00D916AA"/>
    <w:rsid w:val="00D93B3C"/>
    <w:rsid w:val="00DA0965"/>
    <w:rsid w:val="00DA22A1"/>
    <w:rsid w:val="00DA6BC1"/>
    <w:rsid w:val="00DB1B1F"/>
    <w:rsid w:val="00DB5B2C"/>
    <w:rsid w:val="00DC05F7"/>
    <w:rsid w:val="00DC113F"/>
    <w:rsid w:val="00DC1915"/>
    <w:rsid w:val="00DC27E1"/>
    <w:rsid w:val="00DC4FCA"/>
    <w:rsid w:val="00DC5376"/>
    <w:rsid w:val="00DC67A2"/>
    <w:rsid w:val="00DD1030"/>
    <w:rsid w:val="00DD2B03"/>
    <w:rsid w:val="00DD2B98"/>
    <w:rsid w:val="00DD5AB3"/>
    <w:rsid w:val="00DD7875"/>
    <w:rsid w:val="00DE1927"/>
    <w:rsid w:val="00DE1C65"/>
    <w:rsid w:val="00DE236C"/>
    <w:rsid w:val="00DE35B6"/>
    <w:rsid w:val="00DE4E02"/>
    <w:rsid w:val="00DF0271"/>
    <w:rsid w:val="00DF32C7"/>
    <w:rsid w:val="00DF64EB"/>
    <w:rsid w:val="00E0171E"/>
    <w:rsid w:val="00E04C19"/>
    <w:rsid w:val="00E06A77"/>
    <w:rsid w:val="00E0731D"/>
    <w:rsid w:val="00E0794A"/>
    <w:rsid w:val="00E07A4C"/>
    <w:rsid w:val="00E1247E"/>
    <w:rsid w:val="00E1355B"/>
    <w:rsid w:val="00E137CE"/>
    <w:rsid w:val="00E160E0"/>
    <w:rsid w:val="00E17D55"/>
    <w:rsid w:val="00E17E99"/>
    <w:rsid w:val="00E20696"/>
    <w:rsid w:val="00E2570F"/>
    <w:rsid w:val="00E35196"/>
    <w:rsid w:val="00E35D02"/>
    <w:rsid w:val="00E420F4"/>
    <w:rsid w:val="00E45B21"/>
    <w:rsid w:val="00E45BA6"/>
    <w:rsid w:val="00E50E30"/>
    <w:rsid w:val="00E532DF"/>
    <w:rsid w:val="00E55964"/>
    <w:rsid w:val="00E570D7"/>
    <w:rsid w:val="00E618E4"/>
    <w:rsid w:val="00E651D0"/>
    <w:rsid w:val="00E66BAF"/>
    <w:rsid w:val="00E72702"/>
    <w:rsid w:val="00E75002"/>
    <w:rsid w:val="00E83DB9"/>
    <w:rsid w:val="00E901DE"/>
    <w:rsid w:val="00E92915"/>
    <w:rsid w:val="00E95CB2"/>
    <w:rsid w:val="00EA0C38"/>
    <w:rsid w:val="00EA312A"/>
    <w:rsid w:val="00EB2DC0"/>
    <w:rsid w:val="00EB434B"/>
    <w:rsid w:val="00EB4B2B"/>
    <w:rsid w:val="00EC3CF2"/>
    <w:rsid w:val="00EC60FA"/>
    <w:rsid w:val="00ED04EA"/>
    <w:rsid w:val="00ED225B"/>
    <w:rsid w:val="00ED5E72"/>
    <w:rsid w:val="00ED5FC7"/>
    <w:rsid w:val="00EE0E2C"/>
    <w:rsid w:val="00EE3780"/>
    <w:rsid w:val="00EE7747"/>
    <w:rsid w:val="00EF36B5"/>
    <w:rsid w:val="00EF4C6C"/>
    <w:rsid w:val="00EF6716"/>
    <w:rsid w:val="00EF68F3"/>
    <w:rsid w:val="00EF798D"/>
    <w:rsid w:val="00F02E6C"/>
    <w:rsid w:val="00F046C3"/>
    <w:rsid w:val="00F04886"/>
    <w:rsid w:val="00F04B64"/>
    <w:rsid w:val="00F0506C"/>
    <w:rsid w:val="00F073CA"/>
    <w:rsid w:val="00F15277"/>
    <w:rsid w:val="00F22E00"/>
    <w:rsid w:val="00F27071"/>
    <w:rsid w:val="00F307EC"/>
    <w:rsid w:val="00F308DB"/>
    <w:rsid w:val="00F35498"/>
    <w:rsid w:val="00F40464"/>
    <w:rsid w:val="00F41B70"/>
    <w:rsid w:val="00F440E4"/>
    <w:rsid w:val="00F450AF"/>
    <w:rsid w:val="00F475E1"/>
    <w:rsid w:val="00F53400"/>
    <w:rsid w:val="00F53BDA"/>
    <w:rsid w:val="00F54163"/>
    <w:rsid w:val="00F544BD"/>
    <w:rsid w:val="00F60E09"/>
    <w:rsid w:val="00F6303F"/>
    <w:rsid w:val="00F63817"/>
    <w:rsid w:val="00F64E25"/>
    <w:rsid w:val="00F666EC"/>
    <w:rsid w:val="00F7045F"/>
    <w:rsid w:val="00F7382C"/>
    <w:rsid w:val="00F75C4B"/>
    <w:rsid w:val="00F771B9"/>
    <w:rsid w:val="00F8248D"/>
    <w:rsid w:val="00F87E15"/>
    <w:rsid w:val="00F92BAC"/>
    <w:rsid w:val="00F9631E"/>
    <w:rsid w:val="00F97120"/>
    <w:rsid w:val="00F979E8"/>
    <w:rsid w:val="00FA461A"/>
    <w:rsid w:val="00FA57EA"/>
    <w:rsid w:val="00FB69D7"/>
    <w:rsid w:val="00FC0931"/>
    <w:rsid w:val="00FC4522"/>
    <w:rsid w:val="00FC4C08"/>
    <w:rsid w:val="00FC5F23"/>
    <w:rsid w:val="00FC6990"/>
    <w:rsid w:val="00FD0158"/>
    <w:rsid w:val="00FD06F7"/>
    <w:rsid w:val="00FD1389"/>
    <w:rsid w:val="00FD1BD3"/>
    <w:rsid w:val="00FD5447"/>
    <w:rsid w:val="00FD5470"/>
    <w:rsid w:val="00FD7910"/>
    <w:rsid w:val="00FD7D61"/>
    <w:rsid w:val="00FE46F2"/>
    <w:rsid w:val="00FE4D7B"/>
    <w:rsid w:val="00FE64E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99FE95"/>
  <w15:docId w15:val="{DC00BCD6-CE84-4739-A326-EF28B4D1F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208D"/>
    <w:rPr>
      <w:rFonts w:cs="Arial"/>
      <w:sz w:val="20"/>
      <w:szCs w:val="20"/>
    </w:rPr>
  </w:style>
  <w:style w:type="paragraph" w:styleId="Heading1">
    <w:name w:val="heading 1"/>
    <w:basedOn w:val="Normal"/>
    <w:next w:val="Normal"/>
    <w:link w:val="Heading1Char"/>
    <w:uiPriority w:val="9"/>
    <w:qFormat/>
    <w:rsid w:val="00761B8C"/>
    <w:pPr>
      <w:numPr>
        <w:numId w:val="4"/>
      </w:numPr>
      <w:ind w:left="0" w:firstLine="0"/>
      <w:outlineLvl w:val="0"/>
    </w:pPr>
    <w:rPr>
      <w:b/>
      <w:bCs/>
      <w:i/>
      <w:iCs/>
      <w:color w:val="FFFFFF" w:themeColor="background1"/>
      <w:sz w:val="24"/>
      <w:szCs w:val="24"/>
    </w:rPr>
  </w:style>
  <w:style w:type="paragraph" w:styleId="Heading2">
    <w:name w:val="heading 2"/>
    <w:basedOn w:val="Normal"/>
    <w:next w:val="Normal"/>
    <w:link w:val="Heading2Char"/>
    <w:uiPriority w:val="9"/>
    <w:unhideWhenUsed/>
    <w:qFormat/>
    <w:rsid w:val="005C44FC"/>
    <w:pPr>
      <w:outlineLvl w:val="1"/>
    </w:pPr>
    <w:rPr>
      <w:b/>
      <w:noProof/>
      <w:color w:val="943634" w:themeColor="accent2" w:themeShade="BF"/>
      <w:sz w:val="24"/>
      <w:szCs w:val="24"/>
    </w:rPr>
  </w:style>
  <w:style w:type="paragraph" w:styleId="Heading3">
    <w:name w:val="heading 3"/>
    <w:basedOn w:val="Normal"/>
    <w:next w:val="Normal"/>
    <w:link w:val="Heading3Char"/>
    <w:uiPriority w:val="9"/>
    <w:unhideWhenUsed/>
    <w:qFormat/>
    <w:rsid w:val="00686FD4"/>
    <w:pPr>
      <w:jc w:val="right"/>
      <w:outlineLvl w:val="2"/>
    </w:pPr>
    <w:rPr>
      <w:b/>
    </w:rPr>
  </w:style>
  <w:style w:type="paragraph" w:styleId="Heading4">
    <w:name w:val="heading 4"/>
    <w:basedOn w:val="Normal"/>
    <w:next w:val="Normal"/>
    <w:link w:val="Heading4Char"/>
    <w:uiPriority w:val="9"/>
    <w:semiHidden/>
    <w:unhideWhenUsed/>
    <w:qFormat/>
    <w:rsid w:val="00E55964"/>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55964"/>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55964"/>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55964"/>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55964"/>
    <w:pPr>
      <w:keepNext/>
      <w:keepLines/>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E55964"/>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3140"/>
    <w:pPr>
      <w:tabs>
        <w:tab w:val="center" w:pos="4513"/>
        <w:tab w:val="right" w:pos="9026"/>
      </w:tabs>
    </w:pPr>
  </w:style>
  <w:style w:type="character" w:customStyle="1" w:styleId="HeaderChar">
    <w:name w:val="Header Char"/>
    <w:basedOn w:val="DefaultParagraphFont"/>
    <w:link w:val="Header"/>
    <w:uiPriority w:val="99"/>
    <w:rsid w:val="00413140"/>
  </w:style>
  <w:style w:type="paragraph" w:styleId="Footer">
    <w:name w:val="footer"/>
    <w:basedOn w:val="Normal"/>
    <w:link w:val="FooterChar"/>
    <w:uiPriority w:val="99"/>
    <w:unhideWhenUsed/>
    <w:rsid w:val="00413140"/>
    <w:pPr>
      <w:tabs>
        <w:tab w:val="center" w:pos="4513"/>
        <w:tab w:val="right" w:pos="9026"/>
      </w:tabs>
    </w:pPr>
  </w:style>
  <w:style w:type="character" w:customStyle="1" w:styleId="FooterChar">
    <w:name w:val="Footer Char"/>
    <w:basedOn w:val="DefaultParagraphFont"/>
    <w:link w:val="Footer"/>
    <w:uiPriority w:val="99"/>
    <w:rsid w:val="00413140"/>
  </w:style>
  <w:style w:type="paragraph" w:styleId="BalloonText">
    <w:name w:val="Balloon Text"/>
    <w:basedOn w:val="Normal"/>
    <w:link w:val="BalloonTextChar"/>
    <w:uiPriority w:val="99"/>
    <w:semiHidden/>
    <w:unhideWhenUsed/>
    <w:rsid w:val="00413140"/>
    <w:rPr>
      <w:rFonts w:ascii="Tahoma" w:hAnsi="Tahoma" w:cs="Tahoma"/>
      <w:sz w:val="16"/>
      <w:szCs w:val="16"/>
    </w:rPr>
  </w:style>
  <w:style w:type="character" w:customStyle="1" w:styleId="BalloonTextChar">
    <w:name w:val="Balloon Text Char"/>
    <w:basedOn w:val="DefaultParagraphFont"/>
    <w:link w:val="BalloonText"/>
    <w:uiPriority w:val="99"/>
    <w:semiHidden/>
    <w:rsid w:val="00413140"/>
    <w:rPr>
      <w:rFonts w:ascii="Tahoma" w:hAnsi="Tahoma" w:cs="Tahoma"/>
      <w:sz w:val="16"/>
      <w:szCs w:val="16"/>
    </w:rPr>
  </w:style>
  <w:style w:type="table" w:styleId="TableGrid">
    <w:name w:val="Table Grid"/>
    <w:basedOn w:val="TableNormal"/>
    <w:uiPriority w:val="59"/>
    <w:rsid w:val="004131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2F00"/>
    <w:pPr>
      <w:ind w:left="720"/>
      <w:contextualSpacing/>
    </w:pPr>
  </w:style>
  <w:style w:type="paragraph" w:customStyle="1" w:styleId="LTGbase">
    <w:name w:val="LTG base"/>
    <w:link w:val="LTGbaseChar"/>
    <w:autoRedefine/>
    <w:qFormat/>
    <w:rsid w:val="003A2F00"/>
    <w:rPr>
      <w:rFonts w:ascii="Open Sans" w:eastAsiaTheme="minorEastAsia" w:hAnsi="Open Sans" w:cs="Open Sans"/>
      <w:b/>
      <w:bCs/>
      <w:color w:val="595959" w:themeColor="text1" w:themeTint="A6"/>
      <w:sz w:val="20"/>
      <w:szCs w:val="20"/>
      <w:lang w:val="en-US"/>
    </w:rPr>
  </w:style>
  <w:style w:type="character" w:customStyle="1" w:styleId="LTGbaseChar">
    <w:name w:val="LTG base Char"/>
    <w:link w:val="LTGbase"/>
    <w:locked/>
    <w:rsid w:val="003A2F00"/>
    <w:rPr>
      <w:rFonts w:ascii="Open Sans" w:eastAsiaTheme="minorEastAsia" w:hAnsi="Open Sans" w:cs="Open Sans"/>
      <w:b/>
      <w:bCs/>
      <w:color w:val="595959" w:themeColor="text1" w:themeTint="A6"/>
      <w:sz w:val="20"/>
      <w:szCs w:val="20"/>
      <w:lang w:val="en-US"/>
    </w:rPr>
  </w:style>
  <w:style w:type="table" w:styleId="LightShading-Accent6">
    <w:name w:val="Light Shading Accent 6"/>
    <w:basedOn w:val="TableNormal"/>
    <w:uiPriority w:val="60"/>
    <w:rsid w:val="00C8293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PlaceholderText">
    <w:name w:val="Placeholder Text"/>
    <w:basedOn w:val="DefaultParagraphFont"/>
    <w:uiPriority w:val="99"/>
    <w:semiHidden/>
    <w:rsid w:val="00A4349E"/>
    <w:rPr>
      <w:color w:val="808080"/>
    </w:rPr>
  </w:style>
  <w:style w:type="table" w:styleId="LightGrid-Accent1">
    <w:name w:val="Light Grid Accent 1"/>
    <w:basedOn w:val="TableNormal"/>
    <w:uiPriority w:val="62"/>
    <w:rsid w:val="008532C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933EE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933EE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customStyle="1" w:styleId="Guidelines">
    <w:name w:val="Guidelines"/>
    <w:basedOn w:val="LTGbase"/>
    <w:link w:val="GuidelinesChar"/>
    <w:qFormat/>
    <w:rsid w:val="003A2F00"/>
    <w:rPr>
      <w:rFonts w:ascii="Corbel" w:eastAsia="Calibri" w:hAnsi="Corbel" w:cs="Corbel"/>
      <w:b w:val="0"/>
      <w:i/>
      <w:iCs/>
      <w:color w:val="808080" w:themeColor="background1" w:themeShade="80"/>
      <w:sz w:val="18"/>
    </w:rPr>
  </w:style>
  <w:style w:type="character" w:customStyle="1" w:styleId="GuidelinesChar">
    <w:name w:val="Guidelines Char"/>
    <w:basedOn w:val="LTGbaseChar"/>
    <w:link w:val="Guidelines"/>
    <w:rsid w:val="003A2F00"/>
    <w:rPr>
      <w:rFonts w:ascii="Corbel" w:eastAsia="Calibri" w:hAnsi="Corbel" w:cs="Corbel"/>
      <w:b w:val="0"/>
      <w:bCs/>
      <w:i/>
      <w:iCs/>
      <w:color w:val="808080" w:themeColor="background1" w:themeShade="80"/>
      <w:sz w:val="18"/>
      <w:szCs w:val="20"/>
      <w:lang w:val="en-US"/>
    </w:rPr>
  </w:style>
  <w:style w:type="paragraph" w:customStyle="1" w:styleId="Questions">
    <w:name w:val="Questions"/>
    <w:basedOn w:val="LTGbase"/>
    <w:link w:val="QuestionsChar"/>
    <w:qFormat/>
    <w:rsid w:val="003A2F00"/>
    <w:rPr>
      <w:rFonts w:ascii="Corbel" w:eastAsia="Calibri" w:hAnsi="Corbel" w:cs="Corbel"/>
      <w:iCs/>
      <w:sz w:val="18"/>
    </w:rPr>
  </w:style>
  <w:style w:type="character" w:customStyle="1" w:styleId="QuestionsChar">
    <w:name w:val="Questions Char"/>
    <w:basedOn w:val="LTGbaseChar"/>
    <w:link w:val="Questions"/>
    <w:rsid w:val="003A2F00"/>
    <w:rPr>
      <w:rFonts w:ascii="Corbel" w:eastAsia="Calibri" w:hAnsi="Corbel" w:cs="Corbel"/>
      <w:b/>
      <w:bCs/>
      <w:iCs/>
      <w:color w:val="595959" w:themeColor="text1" w:themeTint="A6"/>
      <w:sz w:val="18"/>
      <w:szCs w:val="20"/>
      <w:lang w:val="en-US"/>
    </w:rPr>
  </w:style>
  <w:style w:type="paragraph" w:customStyle="1" w:styleId="Instruction">
    <w:name w:val="Instruction"/>
    <w:basedOn w:val="LTGbase"/>
    <w:link w:val="InstructionChar"/>
    <w:qFormat/>
    <w:rsid w:val="005C44FC"/>
    <w:rPr>
      <w:rFonts w:ascii="Corbel" w:eastAsia="Calibri" w:hAnsi="Corbel" w:cs="Corbel"/>
      <w:iCs/>
      <w:color w:val="943634" w:themeColor="accent2" w:themeShade="BF"/>
      <w:sz w:val="18"/>
    </w:rPr>
  </w:style>
  <w:style w:type="character" w:customStyle="1" w:styleId="InstructionChar">
    <w:name w:val="Instruction Char"/>
    <w:basedOn w:val="LTGbaseChar"/>
    <w:link w:val="Instruction"/>
    <w:rsid w:val="005C44FC"/>
    <w:rPr>
      <w:rFonts w:ascii="Corbel" w:eastAsia="Calibri" w:hAnsi="Corbel" w:cs="Corbel"/>
      <w:b/>
      <w:bCs/>
      <w:iCs/>
      <w:color w:val="943634" w:themeColor="accent2" w:themeShade="BF"/>
      <w:sz w:val="18"/>
      <w:szCs w:val="20"/>
      <w:lang w:val="en-US"/>
    </w:rPr>
  </w:style>
  <w:style w:type="paragraph" w:customStyle="1" w:styleId="Style1">
    <w:name w:val="Style1"/>
    <w:basedOn w:val="ListBullet"/>
    <w:autoRedefine/>
    <w:qFormat/>
    <w:rsid w:val="003A2F00"/>
    <w:pPr>
      <w:keepNext/>
      <w:keepLines/>
      <w:spacing w:before="40" w:after="40"/>
      <w:ind w:left="0" w:firstLine="0"/>
    </w:pPr>
    <w:rPr>
      <w:rFonts w:ascii="Corbel" w:eastAsia="Times New Roman" w:hAnsi="Corbel" w:cs="Times New Roman"/>
      <w:b/>
      <w:sz w:val="24"/>
      <w:szCs w:val="24"/>
      <w:lang w:eastAsia="ja-JP"/>
    </w:rPr>
  </w:style>
  <w:style w:type="paragraph" w:styleId="ListBullet">
    <w:name w:val="List Bullet"/>
    <w:basedOn w:val="Normal"/>
    <w:uiPriority w:val="99"/>
    <w:unhideWhenUsed/>
    <w:rsid w:val="005E4A5B"/>
    <w:pPr>
      <w:ind w:left="2486" w:hanging="360"/>
      <w:contextualSpacing/>
    </w:pPr>
  </w:style>
  <w:style w:type="paragraph" w:customStyle="1" w:styleId="basictext">
    <w:name w:val="basic text"/>
    <w:basedOn w:val="Normal"/>
    <w:autoRedefine/>
    <w:qFormat/>
    <w:rsid w:val="005C44FC"/>
    <w:pPr>
      <w:numPr>
        <w:numId w:val="2"/>
      </w:numPr>
    </w:pPr>
    <w:rPr>
      <w:rFonts w:ascii="Arial" w:eastAsia="MS Mincho" w:hAnsi="Arial" w:cs="Times New Roman"/>
      <w:b/>
      <w:color w:val="943634" w:themeColor="accent2" w:themeShade="BF"/>
      <w:lang w:eastAsia="ja-JP"/>
    </w:rPr>
  </w:style>
  <w:style w:type="paragraph" w:customStyle="1" w:styleId="Style3">
    <w:name w:val="Style3"/>
    <w:basedOn w:val="Heading1"/>
    <w:link w:val="Style3Char"/>
    <w:autoRedefine/>
    <w:rsid w:val="0062400F"/>
    <w:pPr>
      <w:numPr>
        <w:numId w:val="1"/>
      </w:numPr>
      <w:spacing w:before="240"/>
      <w:ind w:left="431" w:hanging="431"/>
    </w:pPr>
    <w:rPr>
      <w:rFonts w:ascii="Comic Sans MS" w:hAnsi="Comic Sans MS"/>
      <w:b w:val="0"/>
      <w:color w:val="008000"/>
      <w:sz w:val="52"/>
      <w:szCs w:val="40"/>
      <w:lang w:eastAsia="ja-JP"/>
    </w:rPr>
  </w:style>
  <w:style w:type="character" w:customStyle="1" w:styleId="Style3Char">
    <w:name w:val="Style3 Char"/>
    <w:link w:val="Style3"/>
    <w:rsid w:val="0062400F"/>
    <w:rPr>
      <w:rFonts w:ascii="Comic Sans MS" w:hAnsi="Comic Sans MS" w:cs="Arial"/>
      <w:bCs/>
      <w:i/>
      <w:iCs/>
      <w:color w:val="008000"/>
      <w:sz w:val="52"/>
      <w:szCs w:val="40"/>
      <w:lang w:eastAsia="ja-JP"/>
    </w:rPr>
  </w:style>
  <w:style w:type="character" w:customStyle="1" w:styleId="Heading1Char">
    <w:name w:val="Heading 1 Char"/>
    <w:basedOn w:val="DefaultParagraphFont"/>
    <w:link w:val="Heading1"/>
    <w:uiPriority w:val="9"/>
    <w:rsid w:val="00761B8C"/>
    <w:rPr>
      <w:rFonts w:cs="Arial"/>
      <w:b/>
      <w:bCs/>
      <w:i/>
      <w:iCs/>
      <w:color w:val="FFFFFF" w:themeColor="background1"/>
      <w:sz w:val="24"/>
      <w:szCs w:val="24"/>
    </w:rPr>
  </w:style>
  <w:style w:type="character" w:styleId="IntenseEmphasis">
    <w:name w:val="Intense Emphasis"/>
    <w:uiPriority w:val="21"/>
    <w:qFormat/>
    <w:rsid w:val="00E55964"/>
    <w:rPr>
      <w:b/>
      <w:bCs/>
      <w:i/>
      <w:iCs/>
      <w:color w:val="4F81BD" w:themeColor="accent1"/>
    </w:rPr>
  </w:style>
  <w:style w:type="character" w:customStyle="1" w:styleId="Heading2Char">
    <w:name w:val="Heading 2 Char"/>
    <w:basedOn w:val="DefaultParagraphFont"/>
    <w:link w:val="Heading2"/>
    <w:uiPriority w:val="9"/>
    <w:rsid w:val="005C44FC"/>
    <w:rPr>
      <w:rFonts w:cs="Arial"/>
      <w:b/>
      <w:noProof/>
      <w:color w:val="943634" w:themeColor="accent2" w:themeShade="BF"/>
      <w:sz w:val="24"/>
      <w:szCs w:val="24"/>
    </w:rPr>
  </w:style>
  <w:style w:type="character" w:customStyle="1" w:styleId="Heading3Char">
    <w:name w:val="Heading 3 Char"/>
    <w:basedOn w:val="DefaultParagraphFont"/>
    <w:link w:val="Heading3"/>
    <w:uiPriority w:val="9"/>
    <w:rsid w:val="00686FD4"/>
    <w:rPr>
      <w:rFonts w:cs="Arial"/>
      <w:b/>
      <w:sz w:val="20"/>
      <w:szCs w:val="20"/>
    </w:rPr>
  </w:style>
  <w:style w:type="character" w:customStyle="1" w:styleId="Heading4Char">
    <w:name w:val="Heading 4 Char"/>
    <w:basedOn w:val="DefaultParagraphFont"/>
    <w:link w:val="Heading4"/>
    <w:uiPriority w:val="9"/>
    <w:semiHidden/>
    <w:rsid w:val="00E5596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5596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5596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5596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5596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5596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55964"/>
    <w:rPr>
      <w:b/>
      <w:bCs/>
      <w:color w:val="4F81BD" w:themeColor="accent1"/>
      <w:sz w:val="18"/>
      <w:szCs w:val="18"/>
    </w:rPr>
  </w:style>
  <w:style w:type="paragraph" w:styleId="Title">
    <w:name w:val="Title"/>
    <w:basedOn w:val="Normal"/>
    <w:next w:val="Normal"/>
    <w:link w:val="TitleChar"/>
    <w:uiPriority w:val="10"/>
    <w:qFormat/>
    <w:rsid w:val="00E5596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5596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5596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55964"/>
    <w:rPr>
      <w:rFonts w:asciiTheme="majorHAnsi" w:eastAsiaTheme="majorEastAsia" w:hAnsiTheme="majorHAnsi" w:cstheme="majorBidi"/>
      <w:i/>
      <w:iCs/>
      <w:color w:val="4F81BD" w:themeColor="accent1"/>
      <w:spacing w:val="15"/>
      <w:sz w:val="24"/>
      <w:szCs w:val="24"/>
    </w:rPr>
  </w:style>
  <w:style w:type="character" w:styleId="Strong">
    <w:name w:val="Strong"/>
    <w:uiPriority w:val="22"/>
    <w:qFormat/>
    <w:rsid w:val="00E55964"/>
    <w:rPr>
      <w:b/>
      <w:bCs/>
    </w:rPr>
  </w:style>
  <w:style w:type="character" w:styleId="Emphasis">
    <w:name w:val="Emphasis"/>
    <w:uiPriority w:val="20"/>
    <w:qFormat/>
    <w:rsid w:val="00E55964"/>
    <w:rPr>
      <w:i/>
      <w:iCs/>
    </w:rPr>
  </w:style>
  <w:style w:type="paragraph" w:styleId="NoSpacing">
    <w:name w:val="No Spacing"/>
    <w:basedOn w:val="Normal"/>
    <w:link w:val="NoSpacingChar"/>
    <w:uiPriority w:val="1"/>
    <w:qFormat/>
    <w:rsid w:val="00E55964"/>
  </w:style>
  <w:style w:type="character" w:customStyle="1" w:styleId="NoSpacingChar">
    <w:name w:val="No Spacing Char"/>
    <w:basedOn w:val="DefaultParagraphFont"/>
    <w:link w:val="NoSpacing"/>
    <w:uiPriority w:val="1"/>
    <w:rsid w:val="00E55964"/>
  </w:style>
  <w:style w:type="paragraph" w:styleId="Quote">
    <w:name w:val="Quote"/>
    <w:basedOn w:val="Normal"/>
    <w:next w:val="Normal"/>
    <w:link w:val="QuoteChar"/>
    <w:uiPriority w:val="29"/>
    <w:qFormat/>
    <w:rsid w:val="00E55964"/>
    <w:rPr>
      <w:i/>
      <w:iCs/>
      <w:color w:val="000000" w:themeColor="text1"/>
    </w:rPr>
  </w:style>
  <w:style w:type="character" w:customStyle="1" w:styleId="QuoteChar">
    <w:name w:val="Quote Char"/>
    <w:basedOn w:val="DefaultParagraphFont"/>
    <w:link w:val="Quote"/>
    <w:uiPriority w:val="29"/>
    <w:rsid w:val="00E55964"/>
    <w:rPr>
      <w:i/>
      <w:iCs/>
      <w:color w:val="000000" w:themeColor="text1"/>
    </w:rPr>
  </w:style>
  <w:style w:type="paragraph" w:styleId="IntenseQuote">
    <w:name w:val="Intense Quote"/>
    <w:basedOn w:val="Normal"/>
    <w:next w:val="Normal"/>
    <w:link w:val="IntenseQuoteChar"/>
    <w:uiPriority w:val="30"/>
    <w:qFormat/>
    <w:rsid w:val="00E5596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55964"/>
    <w:rPr>
      <w:b/>
      <w:bCs/>
      <w:i/>
      <w:iCs/>
      <w:color w:val="4F81BD" w:themeColor="accent1"/>
    </w:rPr>
  </w:style>
  <w:style w:type="character" w:styleId="SubtleEmphasis">
    <w:name w:val="Subtle Emphasis"/>
    <w:uiPriority w:val="19"/>
    <w:qFormat/>
    <w:rsid w:val="00E55964"/>
    <w:rPr>
      <w:i/>
      <w:iCs/>
      <w:color w:val="808080" w:themeColor="text1" w:themeTint="7F"/>
    </w:rPr>
  </w:style>
  <w:style w:type="character" w:styleId="SubtleReference">
    <w:name w:val="Subtle Reference"/>
    <w:uiPriority w:val="31"/>
    <w:qFormat/>
    <w:rsid w:val="00E55964"/>
    <w:rPr>
      <w:smallCaps/>
      <w:color w:val="C0504D" w:themeColor="accent2"/>
      <w:u w:val="single"/>
    </w:rPr>
  </w:style>
  <w:style w:type="character" w:styleId="IntenseReference">
    <w:name w:val="Intense Reference"/>
    <w:uiPriority w:val="32"/>
    <w:qFormat/>
    <w:rsid w:val="00E55964"/>
    <w:rPr>
      <w:b/>
      <w:bCs/>
      <w:smallCaps/>
      <w:color w:val="C0504D" w:themeColor="accent2"/>
      <w:spacing w:val="5"/>
      <w:u w:val="single"/>
    </w:rPr>
  </w:style>
  <w:style w:type="character" w:styleId="BookTitle">
    <w:name w:val="Book Title"/>
    <w:uiPriority w:val="33"/>
    <w:qFormat/>
    <w:rsid w:val="00E55964"/>
    <w:rPr>
      <w:b/>
      <w:bCs/>
      <w:smallCaps/>
      <w:spacing w:val="5"/>
    </w:rPr>
  </w:style>
  <w:style w:type="paragraph" w:styleId="TOCHeading">
    <w:name w:val="TOC Heading"/>
    <w:basedOn w:val="Heading1"/>
    <w:next w:val="Normal"/>
    <w:uiPriority w:val="39"/>
    <w:semiHidden/>
    <w:unhideWhenUsed/>
    <w:qFormat/>
    <w:rsid w:val="00E55964"/>
    <w:pPr>
      <w:outlineLvl w:val="9"/>
    </w:pPr>
  </w:style>
  <w:style w:type="character" w:styleId="CommentReference">
    <w:name w:val="annotation reference"/>
    <w:basedOn w:val="DefaultParagraphFont"/>
    <w:uiPriority w:val="99"/>
    <w:semiHidden/>
    <w:unhideWhenUsed/>
    <w:rsid w:val="00CC287E"/>
    <w:rPr>
      <w:sz w:val="16"/>
      <w:szCs w:val="16"/>
    </w:rPr>
  </w:style>
  <w:style w:type="paragraph" w:styleId="CommentText">
    <w:name w:val="annotation text"/>
    <w:basedOn w:val="Normal"/>
    <w:link w:val="CommentTextChar"/>
    <w:uiPriority w:val="99"/>
    <w:semiHidden/>
    <w:unhideWhenUsed/>
    <w:rsid w:val="00CC287E"/>
  </w:style>
  <w:style w:type="character" w:customStyle="1" w:styleId="CommentTextChar">
    <w:name w:val="Comment Text Char"/>
    <w:basedOn w:val="DefaultParagraphFont"/>
    <w:link w:val="CommentText"/>
    <w:uiPriority w:val="99"/>
    <w:semiHidden/>
    <w:rsid w:val="00CC287E"/>
    <w:rPr>
      <w:sz w:val="20"/>
      <w:szCs w:val="20"/>
    </w:rPr>
  </w:style>
  <w:style w:type="paragraph" w:styleId="CommentSubject">
    <w:name w:val="annotation subject"/>
    <w:basedOn w:val="CommentText"/>
    <w:next w:val="CommentText"/>
    <w:link w:val="CommentSubjectChar"/>
    <w:uiPriority w:val="99"/>
    <w:semiHidden/>
    <w:unhideWhenUsed/>
    <w:rsid w:val="00CC287E"/>
    <w:rPr>
      <w:b/>
      <w:bCs/>
    </w:rPr>
  </w:style>
  <w:style w:type="character" w:customStyle="1" w:styleId="CommentSubjectChar">
    <w:name w:val="Comment Subject Char"/>
    <w:basedOn w:val="CommentTextChar"/>
    <w:link w:val="CommentSubject"/>
    <w:uiPriority w:val="99"/>
    <w:semiHidden/>
    <w:rsid w:val="00CC287E"/>
    <w:rPr>
      <w:b/>
      <w:bCs/>
      <w:sz w:val="20"/>
      <w:szCs w:val="20"/>
    </w:rPr>
  </w:style>
  <w:style w:type="paragraph" w:styleId="Revision">
    <w:name w:val="Revision"/>
    <w:hidden/>
    <w:uiPriority w:val="99"/>
    <w:semiHidden/>
    <w:rsid w:val="00CC287E"/>
  </w:style>
  <w:style w:type="paragraph" w:customStyle="1" w:styleId="MajorTableText">
    <w:name w:val="Major Table Text"/>
    <w:basedOn w:val="Normal"/>
    <w:rsid w:val="00FB69D7"/>
    <w:pPr>
      <w:spacing w:before="60" w:after="60"/>
    </w:pPr>
    <w:rPr>
      <w:rFonts w:ascii="Palatino" w:hAnsi="Palatino" w:cs="Times New Roman"/>
      <w:sz w:val="18"/>
      <w:szCs w:val="18"/>
    </w:rPr>
  </w:style>
  <w:style w:type="character" w:styleId="Hyperlink">
    <w:name w:val="Hyperlink"/>
    <w:basedOn w:val="DefaultParagraphFont"/>
    <w:uiPriority w:val="99"/>
    <w:unhideWhenUsed/>
    <w:rsid w:val="000A4417"/>
    <w:rPr>
      <w:color w:val="0000FF"/>
      <w:u w:val="single"/>
    </w:rPr>
  </w:style>
  <w:style w:type="paragraph" w:styleId="FootnoteText">
    <w:name w:val="footnote text"/>
    <w:basedOn w:val="Normal"/>
    <w:link w:val="FootnoteTextChar"/>
    <w:uiPriority w:val="99"/>
    <w:semiHidden/>
    <w:unhideWhenUsed/>
    <w:rsid w:val="002936F0"/>
  </w:style>
  <w:style w:type="character" w:customStyle="1" w:styleId="FootnoteTextChar">
    <w:name w:val="Footnote Text Char"/>
    <w:basedOn w:val="DefaultParagraphFont"/>
    <w:link w:val="FootnoteText"/>
    <w:uiPriority w:val="99"/>
    <w:semiHidden/>
    <w:rsid w:val="002936F0"/>
    <w:rPr>
      <w:sz w:val="20"/>
      <w:szCs w:val="20"/>
    </w:rPr>
  </w:style>
  <w:style w:type="character" w:styleId="FootnoteReference">
    <w:name w:val="footnote reference"/>
    <w:basedOn w:val="DefaultParagraphFont"/>
    <w:uiPriority w:val="99"/>
    <w:semiHidden/>
    <w:unhideWhenUsed/>
    <w:rsid w:val="002936F0"/>
    <w:rPr>
      <w:vertAlign w:val="superscript"/>
    </w:rPr>
  </w:style>
  <w:style w:type="paragraph" w:styleId="EndnoteText">
    <w:name w:val="endnote text"/>
    <w:basedOn w:val="Normal"/>
    <w:link w:val="EndnoteTextChar"/>
    <w:uiPriority w:val="99"/>
    <w:unhideWhenUsed/>
    <w:rsid w:val="00DD5AB3"/>
    <w:pPr>
      <w:spacing w:after="180"/>
    </w:pPr>
  </w:style>
  <w:style w:type="character" w:customStyle="1" w:styleId="EndnoteTextChar">
    <w:name w:val="Endnote Text Char"/>
    <w:basedOn w:val="DefaultParagraphFont"/>
    <w:link w:val="EndnoteText"/>
    <w:uiPriority w:val="99"/>
    <w:rsid w:val="00DD5AB3"/>
    <w:rPr>
      <w:rFonts w:cs="Arial"/>
      <w:sz w:val="20"/>
      <w:szCs w:val="20"/>
    </w:rPr>
  </w:style>
  <w:style w:type="character" w:styleId="EndnoteReference">
    <w:name w:val="endnote reference"/>
    <w:basedOn w:val="DefaultParagraphFont"/>
    <w:uiPriority w:val="99"/>
    <w:unhideWhenUsed/>
    <w:rsid w:val="00AF5D9C"/>
    <w:rPr>
      <w:vertAlign w:val="superscript"/>
    </w:rPr>
  </w:style>
  <w:style w:type="paragraph" w:styleId="DocumentMap">
    <w:name w:val="Document Map"/>
    <w:basedOn w:val="Normal"/>
    <w:link w:val="DocumentMapChar"/>
    <w:uiPriority w:val="99"/>
    <w:semiHidden/>
    <w:unhideWhenUsed/>
    <w:rsid w:val="00C10DA1"/>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C10DA1"/>
    <w:rPr>
      <w:rFonts w:ascii="Times New Roman" w:hAnsi="Times New Roman" w:cs="Times New Roman"/>
      <w:sz w:val="24"/>
      <w:szCs w:val="24"/>
    </w:rPr>
  </w:style>
  <w:style w:type="paragraph" w:customStyle="1" w:styleId="Checkbox">
    <w:name w:val="Check box"/>
    <w:basedOn w:val="Normal"/>
    <w:qFormat/>
    <w:rsid w:val="00AD31BD"/>
    <w:rPr>
      <w:rFonts w:ascii="MS Gothic" w:eastAsia="MS Gothic" w:hAnsi="MS Gothic"/>
    </w:rPr>
  </w:style>
  <w:style w:type="paragraph" w:customStyle="1" w:styleId="Section2heading2">
    <w:name w:val="Section 2 heading 2"/>
    <w:basedOn w:val="Heading2"/>
    <w:qFormat/>
    <w:rsid w:val="005C44FC"/>
    <w:pPr>
      <w:numPr>
        <w:numId w:val="3"/>
      </w:numPr>
    </w:pPr>
  </w:style>
  <w:style w:type="character" w:styleId="FollowedHyperlink">
    <w:name w:val="FollowedHyperlink"/>
    <w:basedOn w:val="DefaultParagraphFont"/>
    <w:uiPriority w:val="99"/>
    <w:semiHidden/>
    <w:unhideWhenUsed/>
    <w:rsid w:val="00137242"/>
    <w:rPr>
      <w:color w:val="800080" w:themeColor="followedHyperlink"/>
      <w:u w:val="single"/>
    </w:rPr>
  </w:style>
  <w:style w:type="paragraph" w:customStyle="1" w:styleId="StyleFirstline127cm">
    <w:name w:val="Style First line:  1.27 cm"/>
    <w:basedOn w:val="Normal"/>
    <w:rsid w:val="00BB6132"/>
    <w:pPr>
      <w:tabs>
        <w:tab w:val="left" w:pos="2268"/>
      </w:tabs>
      <w:ind w:firstLine="2115"/>
    </w:pPr>
    <w:rPr>
      <w:rFonts w:eastAsia="Times New Roman" w:cs="Times New Roman"/>
    </w:rPr>
  </w:style>
  <w:style w:type="paragraph" w:customStyle="1" w:styleId="Unitcodeandtitle">
    <w:name w:val="Unit code and title"/>
    <w:qFormat/>
    <w:rsid w:val="005C44FC"/>
    <w:pPr>
      <w:spacing w:before="120"/>
    </w:pPr>
    <w:rPr>
      <w:rFonts w:cs="Arial"/>
      <w:b/>
      <w:color w:val="943634" w:themeColor="accent2" w:themeShade="BF"/>
      <w:sz w:val="36"/>
      <w:szCs w:val="36"/>
    </w:rPr>
  </w:style>
  <w:style w:type="paragraph" w:customStyle="1" w:styleId="FooterText">
    <w:name w:val="Footer Text"/>
    <w:basedOn w:val="Normal"/>
    <w:qFormat/>
    <w:rsid w:val="002E6576"/>
    <w:pPr>
      <w:widowControl w:val="0"/>
      <w:suppressAutoHyphens/>
      <w:autoSpaceDE w:val="0"/>
      <w:autoSpaceDN w:val="0"/>
      <w:adjustRightInd w:val="0"/>
      <w:textAlignment w:val="center"/>
    </w:pPr>
    <w:rPr>
      <w:rFonts w:ascii="Open Sans Light" w:eastAsiaTheme="minorEastAsia" w:hAnsi="Open Sans Light" w:cs="OpenSans"/>
      <w:color w:val="000000"/>
      <w:sz w:val="15"/>
      <w:szCs w:val="15"/>
      <w:lang w:val="en-GB"/>
    </w:rPr>
  </w:style>
  <w:style w:type="paragraph" w:customStyle="1" w:styleId="Default">
    <w:name w:val="Default"/>
    <w:rsid w:val="00524623"/>
    <w:pPr>
      <w:autoSpaceDE w:val="0"/>
      <w:autoSpaceDN w:val="0"/>
      <w:adjustRightInd w:val="0"/>
    </w:pPr>
    <w:rPr>
      <w:rFonts w:ascii="Calibri" w:eastAsia="Times New Roman" w:hAnsi="Calibri" w:cs="Calibri"/>
      <w:color w:val="000000"/>
      <w:sz w:val="24"/>
      <w:szCs w:val="24"/>
      <w:lang w:eastAsia="en-AU"/>
    </w:rPr>
  </w:style>
  <w:style w:type="paragraph" w:customStyle="1" w:styleId="contenttext">
    <w:name w:val="content text"/>
    <w:basedOn w:val="NoSpacing"/>
    <w:qFormat/>
    <w:rsid w:val="00524623"/>
    <w:pPr>
      <w:spacing w:before="120" w:after="120"/>
    </w:pPr>
    <w:rPr>
      <w:rFonts w:ascii="Arial" w:eastAsia="Calibri" w:hAnsi="Arial"/>
      <w:szCs w:val="22"/>
    </w:rPr>
  </w:style>
  <w:style w:type="paragraph" w:styleId="BodyText">
    <w:name w:val="Body Text"/>
    <w:basedOn w:val="Normal"/>
    <w:link w:val="BodyTextChar"/>
    <w:rsid w:val="00012C14"/>
    <w:rPr>
      <w:rFonts w:ascii="Arial" w:eastAsia="Times New Roman" w:hAnsi="Arial" w:cs="Times New Roman"/>
      <w:sz w:val="24"/>
    </w:rPr>
  </w:style>
  <w:style w:type="character" w:customStyle="1" w:styleId="BodyTextChar">
    <w:name w:val="Body Text Char"/>
    <w:basedOn w:val="DefaultParagraphFont"/>
    <w:link w:val="BodyText"/>
    <w:rsid w:val="00012C14"/>
    <w:rPr>
      <w:rFonts w:ascii="Arial" w:eastAsia="Times New Roman" w:hAnsi="Arial" w:cs="Times New Roman"/>
      <w:sz w:val="24"/>
      <w:szCs w:val="20"/>
    </w:rPr>
  </w:style>
  <w:style w:type="paragraph" w:customStyle="1" w:styleId="contenthead">
    <w:name w:val="content head"/>
    <w:basedOn w:val="NoSpacing"/>
    <w:qFormat/>
    <w:rsid w:val="00D51792"/>
    <w:pPr>
      <w:spacing w:after="120"/>
      <w:jc w:val="right"/>
    </w:pPr>
    <w:rPr>
      <w:rFonts w:ascii="Arial" w:eastAsia="Calibri" w:hAnsi="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71475">
      <w:bodyDiv w:val="1"/>
      <w:marLeft w:val="0"/>
      <w:marRight w:val="0"/>
      <w:marTop w:val="0"/>
      <w:marBottom w:val="0"/>
      <w:divBdr>
        <w:top w:val="none" w:sz="0" w:space="0" w:color="auto"/>
        <w:left w:val="none" w:sz="0" w:space="0" w:color="auto"/>
        <w:bottom w:val="none" w:sz="0" w:space="0" w:color="auto"/>
        <w:right w:val="none" w:sz="0" w:space="0" w:color="auto"/>
      </w:divBdr>
    </w:div>
    <w:div w:id="115224132">
      <w:bodyDiv w:val="1"/>
      <w:marLeft w:val="0"/>
      <w:marRight w:val="0"/>
      <w:marTop w:val="0"/>
      <w:marBottom w:val="0"/>
      <w:divBdr>
        <w:top w:val="none" w:sz="0" w:space="0" w:color="auto"/>
        <w:left w:val="none" w:sz="0" w:space="0" w:color="auto"/>
        <w:bottom w:val="none" w:sz="0" w:space="0" w:color="auto"/>
        <w:right w:val="none" w:sz="0" w:space="0" w:color="auto"/>
      </w:divBdr>
    </w:div>
    <w:div w:id="283388416">
      <w:bodyDiv w:val="1"/>
      <w:marLeft w:val="0"/>
      <w:marRight w:val="0"/>
      <w:marTop w:val="0"/>
      <w:marBottom w:val="0"/>
      <w:divBdr>
        <w:top w:val="none" w:sz="0" w:space="0" w:color="auto"/>
        <w:left w:val="none" w:sz="0" w:space="0" w:color="auto"/>
        <w:bottom w:val="none" w:sz="0" w:space="0" w:color="auto"/>
        <w:right w:val="none" w:sz="0" w:space="0" w:color="auto"/>
      </w:divBdr>
    </w:div>
    <w:div w:id="461922819">
      <w:bodyDiv w:val="1"/>
      <w:marLeft w:val="0"/>
      <w:marRight w:val="0"/>
      <w:marTop w:val="0"/>
      <w:marBottom w:val="0"/>
      <w:divBdr>
        <w:top w:val="none" w:sz="0" w:space="0" w:color="auto"/>
        <w:left w:val="none" w:sz="0" w:space="0" w:color="auto"/>
        <w:bottom w:val="none" w:sz="0" w:space="0" w:color="auto"/>
        <w:right w:val="none" w:sz="0" w:space="0" w:color="auto"/>
      </w:divBdr>
      <w:divsChild>
        <w:div w:id="803618467">
          <w:marLeft w:val="0"/>
          <w:marRight w:val="0"/>
          <w:marTop w:val="150"/>
          <w:marBottom w:val="0"/>
          <w:divBdr>
            <w:top w:val="none" w:sz="0" w:space="0" w:color="auto"/>
            <w:left w:val="none" w:sz="0" w:space="0" w:color="auto"/>
            <w:bottom w:val="none" w:sz="0" w:space="0" w:color="auto"/>
            <w:right w:val="none" w:sz="0" w:space="0" w:color="auto"/>
          </w:divBdr>
          <w:divsChild>
            <w:div w:id="965309463">
              <w:marLeft w:val="0"/>
              <w:marRight w:val="0"/>
              <w:marTop w:val="0"/>
              <w:marBottom w:val="0"/>
              <w:divBdr>
                <w:top w:val="none" w:sz="0" w:space="0" w:color="auto"/>
                <w:left w:val="none" w:sz="0" w:space="0" w:color="auto"/>
                <w:bottom w:val="none" w:sz="0" w:space="0" w:color="auto"/>
                <w:right w:val="none" w:sz="0" w:space="0" w:color="auto"/>
              </w:divBdr>
              <w:divsChild>
                <w:div w:id="487669689">
                  <w:marLeft w:val="0"/>
                  <w:marRight w:val="0"/>
                  <w:marTop w:val="0"/>
                  <w:marBottom w:val="0"/>
                  <w:divBdr>
                    <w:top w:val="none" w:sz="0" w:space="0" w:color="auto"/>
                    <w:left w:val="none" w:sz="0" w:space="0" w:color="auto"/>
                    <w:bottom w:val="none" w:sz="0" w:space="0" w:color="auto"/>
                    <w:right w:val="none" w:sz="0" w:space="0" w:color="auto"/>
                  </w:divBdr>
                  <w:divsChild>
                    <w:div w:id="1414279649">
                      <w:marLeft w:val="0"/>
                      <w:marRight w:val="0"/>
                      <w:marTop w:val="0"/>
                      <w:marBottom w:val="0"/>
                      <w:divBdr>
                        <w:top w:val="none" w:sz="0" w:space="0" w:color="auto"/>
                        <w:left w:val="none" w:sz="0" w:space="0" w:color="auto"/>
                        <w:bottom w:val="none" w:sz="0" w:space="0" w:color="auto"/>
                        <w:right w:val="none" w:sz="0" w:space="0" w:color="auto"/>
                      </w:divBdr>
                      <w:divsChild>
                        <w:div w:id="62720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7187382">
      <w:bodyDiv w:val="1"/>
      <w:marLeft w:val="0"/>
      <w:marRight w:val="0"/>
      <w:marTop w:val="0"/>
      <w:marBottom w:val="0"/>
      <w:divBdr>
        <w:top w:val="none" w:sz="0" w:space="0" w:color="auto"/>
        <w:left w:val="none" w:sz="0" w:space="0" w:color="auto"/>
        <w:bottom w:val="none" w:sz="0" w:space="0" w:color="auto"/>
        <w:right w:val="none" w:sz="0" w:space="0" w:color="auto"/>
      </w:divBdr>
    </w:div>
    <w:div w:id="480006680">
      <w:bodyDiv w:val="1"/>
      <w:marLeft w:val="0"/>
      <w:marRight w:val="0"/>
      <w:marTop w:val="0"/>
      <w:marBottom w:val="0"/>
      <w:divBdr>
        <w:top w:val="none" w:sz="0" w:space="0" w:color="auto"/>
        <w:left w:val="none" w:sz="0" w:space="0" w:color="auto"/>
        <w:bottom w:val="none" w:sz="0" w:space="0" w:color="auto"/>
        <w:right w:val="none" w:sz="0" w:space="0" w:color="auto"/>
      </w:divBdr>
    </w:div>
    <w:div w:id="488064222">
      <w:bodyDiv w:val="1"/>
      <w:marLeft w:val="0"/>
      <w:marRight w:val="0"/>
      <w:marTop w:val="0"/>
      <w:marBottom w:val="0"/>
      <w:divBdr>
        <w:top w:val="none" w:sz="0" w:space="0" w:color="auto"/>
        <w:left w:val="none" w:sz="0" w:space="0" w:color="auto"/>
        <w:bottom w:val="none" w:sz="0" w:space="0" w:color="auto"/>
        <w:right w:val="none" w:sz="0" w:space="0" w:color="auto"/>
      </w:divBdr>
    </w:div>
    <w:div w:id="510799593">
      <w:bodyDiv w:val="1"/>
      <w:marLeft w:val="0"/>
      <w:marRight w:val="0"/>
      <w:marTop w:val="0"/>
      <w:marBottom w:val="0"/>
      <w:divBdr>
        <w:top w:val="none" w:sz="0" w:space="0" w:color="auto"/>
        <w:left w:val="none" w:sz="0" w:space="0" w:color="auto"/>
        <w:bottom w:val="none" w:sz="0" w:space="0" w:color="auto"/>
        <w:right w:val="none" w:sz="0" w:space="0" w:color="auto"/>
      </w:divBdr>
    </w:div>
    <w:div w:id="702175137">
      <w:bodyDiv w:val="1"/>
      <w:marLeft w:val="0"/>
      <w:marRight w:val="0"/>
      <w:marTop w:val="0"/>
      <w:marBottom w:val="0"/>
      <w:divBdr>
        <w:top w:val="none" w:sz="0" w:space="0" w:color="auto"/>
        <w:left w:val="none" w:sz="0" w:space="0" w:color="auto"/>
        <w:bottom w:val="none" w:sz="0" w:space="0" w:color="auto"/>
        <w:right w:val="none" w:sz="0" w:space="0" w:color="auto"/>
      </w:divBdr>
    </w:div>
    <w:div w:id="741564016">
      <w:bodyDiv w:val="1"/>
      <w:marLeft w:val="0"/>
      <w:marRight w:val="0"/>
      <w:marTop w:val="0"/>
      <w:marBottom w:val="0"/>
      <w:divBdr>
        <w:top w:val="none" w:sz="0" w:space="0" w:color="auto"/>
        <w:left w:val="none" w:sz="0" w:space="0" w:color="auto"/>
        <w:bottom w:val="none" w:sz="0" w:space="0" w:color="auto"/>
        <w:right w:val="none" w:sz="0" w:space="0" w:color="auto"/>
      </w:divBdr>
    </w:div>
    <w:div w:id="1401900676">
      <w:bodyDiv w:val="1"/>
      <w:marLeft w:val="0"/>
      <w:marRight w:val="0"/>
      <w:marTop w:val="0"/>
      <w:marBottom w:val="0"/>
      <w:divBdr>
        <w:top w:val="none" w:sz="0" w:space="0" w:color="auto"/>
        <w:left w:val="none" w:sz="0" w:space="0" w:color="auto"/>
        <w:bottom w:val="none" w:sz="0" w:space="0" w:color="auto"/>
        <w:right w:val="none" w:sz="0" w:space="0" w:color="auto"/>
      </w:divBdr>
    </w:div>
    <w:div w:id="1502042636">
      <w:bodyDiv w:val="1"/>
      <w:marLeft w:val="0"/>
      <w:marRight w:val="0"/>
      <w:marTop w:val="0"/>
      <w:marBottom w:val="0"/>
      <w:divBdr>
        <w:top w:val="none" w:sz="0" w:space="0" w:color="auto"/>
        <w:left w:val="none" w:sz="0" w:space="0" w:color="auto"/>
        <w:bottom w:val="none" w:sz="0" w:space="0" w:color="auto"/>
        <w:right w:val="none" w:sz="0" w:space="0" w:color="auto"/>
      </w:divBdr>
    </w:div>
    <w:div w:id="1954676808">
      <w:bodyDiv w:val="1"/>
      <w:marLeft w:val="0"/>
      <w:marRight w:val="0"/>
      <w:marTop w:val="0"/>
      <w:marBottom w:val="0"/>
      <w:divBdr>
        <w:top w:val="none" w:sz="0" w:space="0" w:color="auto"/>
        <w:left w:val="none" w:sz="0" w:space="0" w:color="auto"/>
        <w:bottom w:val="none" w:sz="0" w:space="0" w:color="auto"/>
        <w:right w:val="none" w:sz="0" w:space="0" w:color="auto"/>
      </w:divBdr>
    </w:div>
    <w:div w:id="2043166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northcott\Desktop\Initial%20TA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2065158"/>
        <w:category>
          <w:name w:val="General"/>
          <w:gallery w:val="placeholder"/>
        </w:category>
        <w:types>
          <w:type w:val="bbPlcHdr"/>
        </w:types>
        <w:behaviors>
          <w:behavior w:val="content"/>
        </w:behaviors>
        <w:guid w:val="{8A6E9119-EB73-48F6-A222-E2FDC5AB063A}"/>
      </w:docPartPr>
      <w:docPartBody>
        <w:p w:rsidR="00D015CE" w:rsidRDefault="001D357F">
          <w:r w:rsidRPr="00E67C10">
            <w:rPr>
              <w:rStyle w:val="PlaceholderText"/>
            </w:rPr>
            <w:t>Click here to enter text.</w:t>
          </w:r>
        </w:p>
      </w:docPartBody>
    </w:docPart>
    <w:docPart>
      <w:docPartPr>
        <w:name w:val="7054FF36CE304B419656533BDAA75933"/>
        <w:category>
          <w:name w:val="General"/>
          <w:gallery w:val="placeholder"/>
        </w:category>
        <w:types>
          <w:type w:val="bbPlcHdr"/>
        </w:types>
        <w:behaviors>
          <w:behavior w:val="content"/>
        </w:behaviors>
        <w:guid w:val="{E4D27241-44AE-4060-B7C1-ED18692F3906}"/>
      </w:docPartPr>
      <w:docPartBody>
        <w:p w:rsidR="00D015CE" w:rsidRDefault="001D357F" w:rsidP="001D357F">
          <w:pPr>
            <w:pStyle w:val="7054FF36CE304B419656533BDAA759337"/>
          </w:pPr>
          <w:r w:rsidRPr="00A553DF">
            <w:rPr>
              <w:b w:val="0"/>
              <w:color w:val="auto"/>
              <w:sz w:val="20"/>
              <w:szCs w:val="20"/>
            </w:rPr>
            <w:t>#</w:t>
          </w:r>
        </w:p>
      </w:docPartBody>
    </w:docPart>
    <w:docPart>
      <w:docPartPr>
        <w:name w:val="21C3EAFF75D040B0BEC72BEB3FF37BAA"/>
        <w:category>
          <w:name w:val="General"/>
          <w:gallery w:val="placeholder"/>
        </w:category>
        <w:types>
          <w:type w:val="bbPlcHdr"/>
        </w:types>
        <w:behaviors>
          <w:behavior w:val="content"/>
        </w:behaviors>
        <w:guid w:val="{782D99C2-C8DB-4256-BAD0-B6E0F6F51DBE}"/>
      </w:docPartPr>
      <w:docPartBody>
        <w:p w:rsidR="00D015CE" w:rsidRDefault="001D357F" w:rsidP="001D357F">
          <w:pPr>
            <w:pStyle w:val="21C3EAFF75D040B0BEC72BEB3FF37BAA"/>
          </w:pPr>
          <w:r>
            <w:t>Due date</w:t>
          </w:r>
          <w:r w:rsidRPr="00A553DF">
            <w:rPr>
              <w:sz w:val="20"/>
              <w:szCs w:val="20"/>
            </w:rPr>
            <w:t>.</w:t>
          </w:r>
        </w:p>
      </w:docPartBody>
    </w:docPart>
    <w:docPart>
      <w:docPartPr>
        <w:name w:val="5AC37271A7234950A8216D59F04D4EA0"/>
        <w:category>
          <w:name w:val="General"/>
          <w:gallery w:val="placeholder"/>
        </w:category>
        <w:types>
          <w:type w:val="bbPlcHdr"/>
        </w:types>
        <w:behaviors>
          <w:behavior w:val="content"/>
        </w:behaviors>
        <w:guid w:val="{02C58B73-71F6-4426-B573-58B8DEBBB39F}"/>
      </w:docPartPr>
      <w:docPartBody>
        <w:p w:rsidR="00D015CE" w:rsidRDefault="001D357F" w:rsidP="001D357F">
          <w:pPr>
            <w:pStyle w:val="5AC37271A7234950A8216D59F04D4EA05"/>
          </w:pPr>
          <w:r w:rsidRPr="00E67C10">
            <w:rPr>
              <w:rStyle w:val="PlaceholderText"/>
            </w:rPr>
            <w:t>Click here to enter text.</w:t>
          </w:r>
        </w:p>
      </w:docPartBody>
    </w:docPart>
    <w:docPart>
      <w:docPartPr>
        <w:name w:val="3ABE19CFDB0A4474B3CCB59859F78DE0"/>
        <w:category>
          <w:name w:val="General"/>
          <w:gallery w:val="placeholder"/>
        </w:category>
        <w:types>
          <w:type w:val="bbPlcHdr"/>
        </w:types>
        <w:behaviors>
          <w:behavior w:val="content"/>
        </w:behaviors>
        <w:guid w:val="{931D1983-133E-4EBE-BFAA-F15D1292DCBD}"/>
      </w:docPartPr>
      <w:docPartBody>
        <w:p w:rsidR="00D015CE" w:rsidRDefault="001D357F" w:rsidP="001D357F">
          <w:pPr>
            <w:pStyle w:val="3ABE19CFDB0A4474B3CCB59859F78DE05"/>
          </w:pPr>
          <w:r w:rsidRPr="00E67C10">
            <w:rPr>
              <w:rStyle w:val="PlaceholderText"/>
            </w:rPr>
            <w:t>Click here to enter text.</w:t>
          </w:r>
        </w:p>
      </w:docPartBody>
    </w:docPart>
    <w:docPart>
      <w:docPartPr>
        <w:name w:val="D5D73A4E06A84874A95B47D9DF24BF4A"/>
        <w:category>
          <w:name w:val="General"/>
          <w:gallery w:val="placeholder"/>
        </w:category>
        <w:types>
          <w:type w:val="bbPlcHdr"/>
        </w:types>
        <w:behaviors>
          <w:behavior w:val="content"/>
        </w:behaviors>
        <w:guid w:val="{90FDC509-8472-49BF-AC8B-A5DEBA7CD46C}"/>
      </w:docPartPr>
      <w:docPartBody>
        <w:p w:rsidR="00D015CE" w:rsidRDefault="001D357F" w:rsidP="001D357F">
          <w:pPr>
            <w:pStyle w:val="D5D73A4E06A84874A95B47D9DF24BF4A5"/>
          </w:pPr>
          <w:r w:rsidRPr="00E67C10">
            <w:rPr>
              <w:rStyle w:val="PlaceholderText"/>
            </w:rPr>
            <w:t>Click here to enter text.</w:t>
          </w:r>
        </w:p>
      </w:docPartBody>
    </w:docPart>
    <w:docPart>
      <w:docPartPr>
        <w:name w:val="CAF177A70CC1435995F39A5DA766F59D"/>
        <w:category>
          <w:name w:val="General"/>
          <w:gallery w:val="placeholder"/>
        </w:category>
        <w:types>
          <w:type w:val="bbPlcHdr"/>
        </w:types>
        <w:behaviors>
          <w:behavior w:val="content"/>
        </w:behaviors>
        <w:guid w:val="{0D3D17DE-60C2-4C2C-9D98-7E580A0636EB}"/>
      </w:docPartPr>
      <w:docPartBody>
        <w:p w:rsidR="00D015CE" w:rsidRDefault="001D357F" w:rsidP="001D357F">
          <w:pPr>
            <w:pStyle w:val="CAF177A70CC1435995F39A5DA766F59D5"/>
          </w:pPr>
          <w:r w:rsidRPr="00E67C10">
            <w:rPr>
              <w:rStyle w:val="PlaceholderText"/>
            </w:rPr>
            <w:t>Click here to enter text.</w:t>
          </w:r>
        </w:p>
      </w:docPartBody>
    </w:docPart>
    <w:docPart>
      <w:docPartPr>
        <w:name w:val="6A5B135E59A244DD949CEFE801B897EB"/>
        <w:category>
          <w:name w:val="General"/>
          <w:gallery w:val="placeholder"/>
        </w:category>
        <w:types>
          <w:type w:val="bbPlcHdr"/>
        </w:types>
        <w:behaviors>
          <w:behavior w:val="content"/>
        </w:behaviors>
        <w:guid w:val="{BACBF623-208C-4132-AFC5-BE4CF044C703}"/>
      </w:docPartPr>
      <w:docPartBody>
        <w:p w:rsidR="00D015CE" w:rsidRDefault="001D357F" w:rsidP="001D357F">
          <w:pPr>
            <w:pStyle w:val="6A5B135E59A244DD949CEFE801B897EB5"/>
          </w:pPr>
          <w:r w:rsidRPr="00E67C10">
            <w:rPr>
              <w:rStyle w:val="PlaceholderText"/>
            </w:rPr>
            <w:t>Click here to enter text.</w:t>
          </w:r>
        </w:p>
      </w:docPartBody>
    </w:docPart>
    <w:docPart>
      <w:docPartPr>
        <w:name w:val="FD3C3A0154084201A334CB997112D06A"/>
        <w:category>
          <w:name w:val="General"/>
          <w:gallery w:val="placeholder"/>
        </w:category>
        <w:types>
          <w:type w:val="bbPlcHdr"/>
        </w:types>
        <w:behaviors>
          <w:behavior w:val="content"/>
        </w:behaviors>
        <w:guid w:val="{78B8D0FC-0DF2-426D-BF56-A0D38E847A58}"/>
      </w:docPartPr>
      <w:docPartBody>
        <w:p w:rsidR="00D015CE" w:rsidRDefault="001D357F" w:rsidP="001D357F">
          <w:pPr>
            <w:pStyle w:val="FD3C3A0154084201A334CB997112D06A5"/>
          </w:pPr>
          <w:r w:rsidRPr="00E67C10">
            <w:rPr>
              <w:rStyle w:val="PlaceholderText"/>
            </w:rPr>
            <w:t>Click here to enter text.</w:t>
          </w:r>
        </w:p>
      </w:docPartBody>
    </w:docPart>
    <w:docPart>
      <w:docPartPr>
        <w:name w:val="F543687E85FD48489749A7DF9A112CC6"/>
        <w:category>
          <w:name w:val="General"/>
          <w:gallery w:val="placeholder"/>
        </w:category>
        <w:types>
          <w:type w:val="bbPlcHdr"/>
        </w:types>
        <w:behaviors>
          <w:behavior w:val="content"/>
        </w:behaviors>
        <w:guid w:val="{6EA10AEC-7640-4EC9-BAE2-167580EDA198}"/>
      </w:docPartPr>
      <w:docPartBody>
        <w:p w:rsidR="00D015CE" w:rsidRDefault="001D357F" w:rsidP="001D357F">
          <w:pPr>
            <w:pStyle w:val="F543687E85FD48489749A7DF9A112CC65"/>
          </w:pPr>
          <w:r w:rsidRPr="00E67C10">
            <w:rPr>
              <w:rStyle w:val="PlaceholderText"/>
            </w:rPr>
            <w:t>Click here to enter text.</w:t>
          </w:r>
        </w:p>
      </w:docPartBody>
    </w:docPart>
    <w:docPart>
      <w:docPartPr>
        <w:name w:val="1A00BDBA4B22439885557E075A191AAD"/>
        <w:category>
          <w:name w:val="General"/>
          <w:gallery w:val="placeholder"/>
        </w:category>
        <w:types>
          <w:type w:val="bbPlcHdr"/>
        </w:types>
        <w:behaviors>
          <w:behavior w:val="content"/>
        </w:behaviors>
        <w:guid w:val="{894955EC-4A10-46CD-B480-B38F2EAEF397}"/>
      </w:docPartPr>
      <w:docPartBody>
        <w:p w:rsidR="00D015CE" w:rsidRDefault="001D357F" w:rsidP="001D357F">
          <w:pPr>
            <w:pStyle w:val="1A00BDBA4B22439885557E075A191AAD5"/>
          </w:pPr>
          <w:r w:rsidRPr="00E67C10">
            <w:rPr>
              <w:rStyle w:val="PlaceholderText"/>
            </w:rPr>
            <w:t>Click here to enter text.</w:t>
          </w:r>
        </w:p>
      </w:docPartBody>
    </w:docPart>
    <w:docPart>
      <w:docPartPr>
        <w:name w:val="792070D29EAE498AA7567B350365B2BE"/>
        <w:category>
          <w:name w:val="General"/>
          <w:gallery w:val="placeholder"/>
        </w:category>
        <w:types>
          <w:type w:val="bbPlcHdr"/>
        </w:types>
        <w:behaviors>
          <w:behavior w:val="content"/>
        </w:behaviors>
        <w:guid w:val="{7B2A008E-532D-444D-8FFD-43917F9DBF44}"/>
      </w:docPartPr>
      <w:docPartBody>
        <w:p w:rsidR="00D015CE" w:rsidRDefault="001D357F" w:rsidP="001D357F">
          <w:pPr>
            <w:pStyle w:val="792070D29EAE498AA7567B350365B2BE4"/>
          </w:pPr>
          <w:r w:rsidRPr="00E67C10">
            <w:rPr>
              <w:rStyle w:val="PlaceholderText"/>
            </w:rPr>
            <w:t>Click here to enter text.</w:t>
          </w:r>
        </w:p>
      </w:docPartBody>
    </w:docPart>
    <w:docPart>
      <w:docPartPr>
        <w:name w:val="069E6B36C22F42CFBC10CBDDAFFBD66A"/>
        <w:category>
          <w:name w:val="General"/>
          <w:gallery w:val="placeholder"/>
        </w:category>
        <w:types>
          <w:type w:val="bbPlcHdr"/>
        </w:types>
        <w:behaviors>
          <w:behavior w:val="content"/>
        </w:behaviors>
        <w:guid w:val="{03DF1F9D-911B-4C71-AD3E-EC14D0E70127}"/>
      </w:docPartPr>
      <w:docPartBody>
        <w:p w:rsidR="00D015CE" w:rsidRDefault="001D357F" w:rsidP="001D357F">
          <w:pPr>
            <w:pStyle w:val="069E6B36C22F42CFBC10CBDDAFFBD66A4"/>
          </w:pPr>
          <w:r w:rsidRPr="00E67C10">
            <w:rPr>
              <w:rStyle w:val="PlaceholderText"/>
            </w:rPr>
            <w:t>Click here to enter text.</w:t>
          </w:r>
        </w:p>
      </w:docPartBody>
    </w:docPart>
    <w:docPart>
      <w:docPartPr>
        <w:name w:val="90DE5BDB389E4551BCE2A29A1C019B38"/>
        <w:category>
          <w:name w:val="General"/>
          <w:gallery w:val="placeholder"/>
        </w:category>
        <w:types>
          <w:type w:val="bbPlcHdr"/>
        </w:types>
        <w:behaviors>
          <w:behavior w:val="content"/>
        </w:behaviors>
        <w:guid w:val="{662DE282-4E7C-4A54-9206-FA75CC063EA0}"/>
      </w:docPartPr>
      <w:docPartBody>
        <w:p w:rsidR="00D015CE" w:rsidRDefault="001D357F" w:rsidP="001D357F">
          <w:pPr>
            <w:pStyle w:val="90DE5BDB389E4551BCE2A29A1C019B383"/>
          </w:pPr>
          <w:r w:rsidRPr="00E67C10">
            <w:rPr>
              <w:rStyle w:val="PlaceholderText"/>
            </w:rPr>
            <w:t>Click here to enter text.</w:t>
          </w:r>
        </w:p>
      </w:docPartBody>
    </w:docPart>
    <w:docPart>
      <w:docPartPr>
        <w:name w:val="9725FB39E3484111B78AAE0085D10730"/>
        <w:category>
          <w:name w:val="General"/>
          <w:gallery w:val="placeholder"/>
        </w:category>
        <w:types>
          <w:type w:val="bbPlcHdr"/>
        </w:types>
        <w:behaviors>
          <w:behavior w:val="content"/>
        </w:behaviors>
        <w:guid w:val="{0E1E2D5C-79FB-459E-BE48-9F461AC7EA5F}"/>
      </w:docPartPr>
      <w:docPartBody>
        <w:p w:rsidR="00D015CE" w:rsidRDefault="001D357F" w:rsidP="001D357F">
          <w:pPr>
            <w:pStyle w:val="9725FB39E3484111B78AAE0085D107303"/>
          </w:pPr>
          <w:r w:rsidRPr="00E67C10">
            <w:rPr>
              <w:rStyle w:val="PlaceholderText"/>
            </w:rPr>
            <w:t>Click here to enter text.</w:t>
          </w:r>
        </w:p>
      </w:docPartBody>
    </w:docPart>
    <w:docPart>
      <w:docPartPr>
        <w:name w:val="B4E73F3AD5374343BC88C57475D092F1"/>
        <w:category>
          <w:name w:val="General"/>
          <w:gallery w:val="placeholder"/>
        </w:category>
        <w:types>
          <w:type w:val="bbPlcHdr"/>
        </w:types>
        <w:behaviors>
          <w:behavior w:val="content"/>
        </w:behaviors>
        <w:guid w:val="{E6766520-4A6C-45B1-B827-7F4F265E68F8}"/>
      </w:docPartPr>
      <w:docPartBody>
        <w:p w:rsidR="00D015CE" w:rsidRDefault="001D357F" w:rsidP="001D357F">
          <w:pPr>
            <w:pStyle w:val="B4E73F3AD5374343BC88C57475D092F12"/>
          </w:pPr>
          <w:r>
            <w:rPr>
              <w:rStyle w:val="PlaceholderText"/>
            </w:rPr>
            <w:t>Click here to enter text</w:t>
          </w:r>
        </w:p>
      </w:docPartBody>
    </w:docPart>
    <w:docPart>
      <w:docPartPr>
        <w:name w:val="2199DED1F1FF4693AB034E5B73FF0D39"/>
        <w:category>
          <w:name w:val="General"/>
          <w:gallery w:val="placeholder"/>
        </w:category>
        <w:types>
          <w:type w:val="bbPlcHdr"/>
        </w:types>
        <w:behaviors>
          <w:behavior w:val="content"/>
        </w:behaviors>
        <w:guid w:val="{D74290DB-69DE-4FA0-A8C6-F2601BACD745}"/>
      </w:docPartPr>
      <w:docPartBody>
        <w:p w:rsidR="00D015CE" w:rsidRDefault="001D357F" w:rsidP="001D357F">
          <w:pPr>
            <w:pStyle w:val="2199DED1F1FF4693AB034E5B73FF0D391"/>
          </w:pPr>
          <w:r>
            <w:rPr>
              <w:rStyle w:val="PlaceholderText"/>
            </w:rPr>
            <w:t>Click here to enter text</w:t>
          </w:r>
        </w:p>
      </w:docPartBody>
    </w:docPart>
    <w:docPart>
      <w:docPartPr>
        <w:name w:val="BE920C2BB167491A9AC602FC0ECB648F"/>
        <w:category>
          <w:name w:val="General"/>
          <w:gallery w:val="placeholder"/>
        </w:category>
        <w:types>
          <w:type w:val="bbPlcHdr"/>
        </w:types>
        <w:behaviors>
          <w:behavior w:val="content"/>
        </w:behaviors>
        <w:guid w:val="{7D7EEDCE-FBF8-4268-BF16-D04ED00EEE79}"/>
      </w:docPartPr>
      <w:docPartBody>
        <w:p w:rsidR="00D015CE" w:rsidRDefault="001D357F" w:rsidP="001D357F">
          <w:pPr>
            <w:pStyle w:val="BE920C2BB167491A9AC602FC0ECB648F"/>
          </w:pPr>
          <w:r>
            <w:rPr>
              <w:rStyle w:val="PlaceholderText"/>
            </w:rPr>
            <w:t>Task title</w:t>
          </w:r>
        </w:p>
      </w:docPartBody>
    </w:docPart>
    <w:docPart>
      <w:docPartPr>
        <w:name w:val="417356F010424FDE83CF801353A25478"/>
        <w:category>
          <w:name w:val="General"/>
          <w:gallery w:val="placeholder"/>
        </w:category>
        <w:types>
          <w:type w:val="bbPlcHdr"/>
        </w:types>
        <w:behaviors>
          <w:behavior w:val="content"/>
        </w:behaviors>
        <w:guid w:val="{0335341D-6C40-4BC0-805A-765FB11432D2}"/>
      </w:docPartPr>
      <w:docPartBody>
        <w:p w:rsidR="00E73134" w:rsidRDefault="00F841F3" w:rsidP="00F841F3">
          <w:pPr>
            <w:pStyle w:val="417356F010424FDE83CF801353A25478"/>
          </w:pPr>
          <w:r w:rsidRPr="00307CC5">
            <w:rPr>
              <w:rStyle w:val="PlaceholderText"/>
            </w:rPr>
            <w:t>Click here to enter text.</w:t>
          </w:r>
        </w:p>
      </w:docPartBody>
    </w:docPart>
    <w:docPart>
      <w:docPartPr>
        <w:name w:val="0E19D1A7912647A886C9C1F463158EBD"/>
        <w:category>
          <w:name w:val="General"/>
          <w:gallery w:val="placeholder"/>
        </w:category>
        <w:types>
          <w:type w:val="bbPlcHdr"/>
        </w:types>
        <w:behaviors>
          <w:behavior w:val="content"/>
        </w:behaviors>
        <w:guid w:val="{CC4CFF95-8FD9-4EE8-8770-45F570333B98}"/>
      </w:docPartPr>
      <w:docPartBody>
        <w:p w:rsidR="00BB5E34" w:rsidRDefault="009604D4" w:rsidP="009604D4">
          <w:pPr>
            <w:pStyle w:val="0E19D1A7912647A886C9C1F463158EBD"/>
          </w:pPr>
          <w:r w:rsidRPr="00E67C10">
            <w:rPr>
              <w:rStyle w:val="PlaceholderText"/>
            </w:rPr>
            <w:t>Click here to enter text.</w:t>
          </w:r>
        </w:p>
      </w:docPartBody>
    </w:docPart>
    <w:docPart>
      <w:docPartPr>
        <w:name w:val="BBD8E5B1C9B44B518179296A370F9E82"/>
        <w:category>
          <w:name w:val="General"/>
          <w:gallery w:val="placeholder"/>
        </w:category>
        <w:types>
          <w:type w:val="bbPlcHdr"/>
        </w:types>
        <w:behaviors>
          <w:behavior w:val="content"/>
        </w:behaviors>
        <w:guid w:val="{93C7671F-57F2-4D7C-9F2E-45B7E24B6022}"/>
      </w:docPartPr>
      <w:docPartBody>
        <w:p w:rsidR="00BB5E34" w:rsidRDefault="009604D4" w:rsidP="009604D4">
          <w:pPr>
            <w:pStyle w:val="BBD8E5B1C9B44B518179296A370F9E82"/>
          </w:pPr>
          <w:r w:rsidRPr="00E67C10">
            <w:rPr>
              <w:rStyle w:val="PlaceholderText"/>
            </w:rPr>
            <w:t>Click here to enter text.</w:t>
          </w:r>
        </w:p>
      </w:docPartBody>
    </w:docPart>
    <w:docPart>
      <w:docPartPr>
        <w:name w:val="6F4F812D45874BB38BFAE10A0B99A30B"/>
        <w:category>
          <w:name w:val="General"/>
          <w:gallery w:val="placeholder"/>
        </w:category>
        <w:types>
          <w:type w:val="bbPlcHdr"/>
        </w:types>
        <w:behaviors>
          <w:behavior w:val="content"/>
        </w:behaviors>
        <w:guid w:val="{CBC52C22-ED0A-4FF4-A45A-A70581A2FD90}"/>
      </w:docPartPr>
      <w:docPartBody>
        <w:p w:rsidR="00E77373" w:rsidRDefault="00833DDB" w:rsidP="00833DDB">
          <w:pPr>
            <w:pStyle w:val="6F4F812D45874BB38BFAE10A0B99A30B"/>
          </w:pPr>
          <w:r w:rsidRPr="00E67C10">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ahoma"/>
    <w:charset w:val="00"/>
    <w:family w:val="swiss"/>
    <w:pitch w:val="variable"/>
    <w:sig w:usb0="E00002EF" w:usb1="4000205B" w:usb2="00000028" w:usb3="00000000" w:csb0="0000019F" w:csb1="00000000"/>
  </w:font>
  <w:font w:name="Corbel">
    <w:panose1 w:val="020B0503020204020204"/>
    <w:charset w:val="00"/>
    <w:family w:val="swiss"/>
    <w:pitch w:val="variable"/>
    <w:sig w:usb0="A00002EF" w:usb1="4000A4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mic Sans MS">
    <w:panose1 w:val="030F0702030302020204"/>
    <w:charset w:val="00"/>
    <w:family w:val="script"/>
    <w:pitch w:val="variable"/>
    <w:sig w:usb0="00000287" w:usb1="00000013" w:usb2="00000000" w:usb3="00000000" w:csb0="0000009F" w:csb1="00000000"/>
  </w:font>
  <w:font w:name="Palatino">
    <w:charset w:val="00"/>
    <w:family w:val="auto"/>
    <w:pitch w:val="variable"/>
    <w:sig w:usb0="A00002FF" w:usb1="7800205A" w:usb2="14600000" w:usb3="00000000" w:csb0="00000193" w:csb1="00000000"/>
  </w:font>
  <w:font w:name="MS Gothic">
    <w:altName w:val="ＭＳ ゴシック"/>
    <w:panose1 w:val="020B0609070205080204"/>
    <w:charset w:val="80"/>
    <w:family w:val="modern"/>
    <w:pitch w:val="fixed"/>
    <w:sig w:usb0="E00002FF" w:usb1="6AC7FDFB" w:usb2="08000012" w:usb3="00000000" w:csb0="0002009F" w:csb1="00000000"/>
  </w:font>
  <w:font w:name="Open Sans Light">
    <w:altName w:val="Corbel"/>
    <w:charset w:val="00"/>
    <w:family w:val="swiss"/>
    <w:pitch w:val="variable"/>
    <w:sig w:usb0="00000001" w:usb1="4000205B" w:usb2="00000028" w:usb3="00000000" w:csb0="0000019F" w:csb1="00000000"/>
  </w:font>
  <w:font w:name="OpenSans">
    <w:altName w:val="Open Sans"/>
    <w:panose1 w:val="00000000000000000000"/>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AF3"/>
    <w:rsid w:val="00041F85"/>
    <w:rsid w:val="00061422"/>
    <w:rsid w:val="00075F9F"/>
    <w:rsid w:val="000A45EF"/>
    <w:rsid w:val="000D6D0E"/>
    <w:rsid w:val="000E3B7C"/>
    <w:rsid w:val="00126600"/>
    <w:rsid w:val="00130697"/>
    <w:rsid w:val="00134690"/>
    <w:rsid w:val="00166DDE"/>
    <w:rsid w:val="001A78B9"/>
    <w:rsid w:val="001B7B80"/>
    <w:rsid w:val="001D357F"/>
    <w:rsid w:val="001E6CB4"/>
    <w:rsid w:val="001F4139"/>
    <w:rsid w:val="002168A0"/>
    <w:rsid w:val="002363A4"/>
    <w:rsid w:val="00257EF9"/>
    <w:rsid w:val="00272BBE"/>
    <w:rsid w:val="00283E5E"/>
    <w:rsid w:val="002A1517"/>
    <w:rsid w:val="002A3C22"/>
    <w:rsid w:val="002D2146"/>
    <w:rsid w:val="0034178A"/>
    <w:rsid w:val="00341D33"/>
    <w:rsid w:val="00360054"/>
    <w:rsid w:val="00365ECC"/>
    <w:rsid w:val="003A707D"/>
    <w:rsid w:val="003C70A4"/>
    <w:rsid w:val="003F56A6"/>
    <w:rsid w:val="00400630"/>
    <w:rsid w:val="004143F1"/>
    <w:rsid w:val="00421602"/>
    <w:rsid w:val="004415BD"/>
    <w:rsid w:val="00457D1E"/>
    <w:rsid w:val="00472118"/>
    <w:rsid w:val="004C3C40"/>
    <w:rsid w:val="004E3EA4"/>
    <w:rsid w:val="004E42ED"/>
    <w:rsid w:val="004E4CFB"/>
    <w:rsid w:val="00565AF3"/>
    <w:rsid w:val="00566F94"/>
    <w:rsid w:val="00593C32"/>
    <w:rsid w:val="005A7692"/>
    <w:rsid w:val="005B412C"/>
    <w:rsid w:val="005E41FC"/>
    <w:rsid w:val="005E7F9A"/>
    <w:rsid w:val="00634B7C"/>
    <w:rsid w:val="00652312"/>
    <w:rsid w:val="00672DD2"/>
    <w:rsid w:val="00675C5F"/>
    <w:rsid w:val="006A6992"/>
    <w:rsid w:val="006D0207"/>
    <w:rsid w:val="006D2801"/>
    <w:rsid w:val="006E3034"/>
    <w:rsid w:val="00751646"/>
    <w:rsid w:val="007F066E"/>
    <w:rsid w:val="00833DDB"/>
    <w:rsid w:val="0083411C"/>
    <w:rsid w:val="00863BE1"/>
    <w:rsid w:val="008A5F6E"/>
    <w:rsid w:val="008C2AB2"/>
    <w:rsid w:val="008F7FEA"/>
    <w:rsid w:val="0095646D"/>
    <w:rsid w:val="009604D4"/>
    <w:rsid w:val="0096232A"/>
    <w:rsid w:val="0096663D"/>
    <w:rsid w:val="009834EC"/>
    <w:rsid w:val="009A0E0C"/>
    <w:rsid w:val="009C1FE6"/>
    <w:rsid w:val="009F277A"/>
    <w:rsid w:val="00A0240A"/>
    <w:rsid w:val="00A02EA8"/>
    <w:rsid w:val="00A03BFA"/>
    <w:rsid w:val="00A67C7A"/>
    <w:rsid w:val="00A745E6"/>
    <w:rsid w:val="00A80A15"/>
    <w:rsid w:val="00A849B0"/>
    <w:rsid w:val="00AC3620"/>
    <w:rsid w:val="00AE1535"/>
    <w:rsid w:val="00B02C47"/>
    <w:rsid w:val="00B81C7E"/>
    <w:rsid w:val="00B94958"/>
    <w:rsid w:val="00BB34D0"/>
    <w:rsid w:val="00BB5E34"/>
    <w:rsid w:val="00BC75D3"/>
    <w:rsid w:val="00BD04F4"/>
    <w:rsid w:val="00BD1347"/>
    <w:rsid w:val="00BD4957"/>
    <w:rsid w:val="00C46816"/>
    <w:rsid w:val="00C5121E"/>
    <w:rsid w:val="00C97869"/>
    <w:rsid w:val="00CB59DE"/>
    <w:rsid w:val="00CC64D5"/>
    <w:rsid w:val="00CC7328"/>
    <w:rsid w:val="00CD37F5"/>
    <w:rsid w:val="00CD7490"/>
    <w:rsid w:val="00CE2EF4"/>
    <w:rsid w:val="00D015CE"/>
    <w:rsid w:val="00D30CE9"/>
    <w:rsid w:val="00D87832"/>
    <w:rsid w:val="00D9593E"/>
    <w:rsid w:val="00DB0441"/>
    <w:rsid w:val="00DC7CD6"/>
    <w:rsid w:val="00DF76DF"/>
    <w:rsid w:val="00E413A6"/>
    <w:rsid w:val="00E73134"/>
    <w:rsid w:val="00E74B86"/>
    <w:rsid w:val="00E77373"/>
    <w:rsid w:val="00ED0A5A"/>
    <w:rsid w:val="00EE20EA"/>
    <w:rsid w:val="00EE3C41"/>
    <w:rsid w:val="00F05A30"/>
    <w:rsid w:val="00F269C5"/>
    <w:rsid w:val="00F3457F"/>
    <w:rsid w:val="00F717F1"/>
    <w:rsid w:val="00F841F3"/>
    <w:rsid w:val="00FA6F15"/>
    <w:rsid w:val="00FB02CB"/>
    <w:rsid w:val="00FB2762"/>
    <w:rsid w:val="00FE3196"/>
    <w:rsid w:val="00FE59A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31D8C32"/>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33DDB"/>
    <w:rPr>
      <w:color w:val="808080"/>
    </w:rPr>
  </w:style>
  <w:style w:type="paragraph" w:customStyle="1" w:styleId="6ED3104A375A4E3885098BE1485D5526">
    <w:name w:val="6ED3104A375A4E3885098BE1485D5526"/>
  </w:style>
  <w:style w:type="paragraph" w:customStyle="1" w:styleId="98FFDAD91092411194D5BA8BB88986D3">
    <w:name w:val="98FFDAD91092411194D5BA8BB88986D3"/>
  </w:style>
  <w:style w:type="paragraph" w:customStyle="1" w:styleId="2071B298707B4A64B755E4BC2846A90D">
    <w:name w:val="2071B298707B4A64B755E4BC2846A90D"/>
  </w:style>
  <w:style w:type="paragraph" w:customStyle="1" w:styleId="B11002E5820941B5B851B861C77D3E94">
    <w:name w:val="B11002E5820941B5B851B861C77D3E94"/>
  </w:style>
  <w:style w:type="paragraph" w:customStyle="1" w:styleId="99A178AF324642FD9E7E91459043F843">
    <w:name w:val="99A178AF324642FD9E7E91459043F843"/>
  </w:style>
  <w:style w:type="paragraph" w:customStyle="1" w:styleId="64ACC281953E43DEBC7AF5ED6750A94F">
    <w:name w:val="64ACC281953E43DEBC7AF5ED6750A94F"/>
  </w:style>
  <w:style w:type="paragraph" w:customStyle="1" w:styleId="631A59BC96B2496F9AABC7727834C108">
    <w:name w:val="631A59BC96B2496F9AABC7727834C108"/>
  </w:style>
  <w:style w:type="paragraph" w:customStyle="1" w:styleId="D2DB4921E87D4C45AE6CB76797C0B33D">
    <w:name w:val="D2DB4921E87D4C45AE6CB76797C0B33D"/>
  </w:style>
  <w:style w:type="paragraph" w:customStyle="1" w:styleId="F5A0C45A73C546B395544963AF30E0E7">
    <w:name w:val="F5A0C45A73C546B395544963AF30E0E7"/>
  </w:style>
  <w:style w:type="paragraph" w:customStyle="1" w:styleId="A1FF6A03AE294C53864271EF55A13D70">
    <w:name w:val="A1FF6A03AE294C53864271EF55A13D70"/>
  </w:style>
  <w:style w:type="paragraph" w:customStyle="1" w:styleId="624C442143B14A01AEDC28D9C6CF11D3">
    <w:name w:val="624C442143B14A01AEDC28D9C6CF11D3"/>
  </w:style>
  <w:style w:type="paragraph" w:customStyle="1" w:styleId="8685E752FA9344E590BB17CFAF0DACFD">
    <w:name w:val="8685E752FA9344E590BB17CFAF0DACFD"/>
  </w:style>
  <w:style w:type="paragraph" w:customStyle="1" w:styleId="9FC1DBD0D1214C7CB5BB496EA4C985B5">
    <w:name w:val="9FC1DBD0D1214C7CB5BB496EA4C985B5"/>
  </w:style>
  <w:style w:type="paragraph" w:customStyle="1" w:styleId="55BB87606D084FBFBBC971153F14BA57">
    <w:name w:val="55BB87606D084FBFBBC971153F14BA57"/>
  </w:style>
  <w:style w:type="paragraph" w:customStyle="1" w:styleId="A51D8AF379D84DDB93766D791D4DAF65">
    <w:name w:val="A51D8AF379D84DDB93766D791D4DAF65"/>
  </w:style>
  <w:style w:type="paragraph" w:customStyle="1" w:styleId="7AC0D8554DC04A80995F95245A80FA18">
    <w:name w:val="7AC0D8554DC04A80995F95245A80FA18"/>
  </w:style>
  <w:style w:type="paragraph" w:customStyle="1" w:styleId="A17450B7ECAD47568A3B6586971A238F">
    <w:name w:val="A17450B7ECAD47568A3B6586971A238F"/>
  </w:style>
  <w:style w:type="paragraph" w:customStyle="1" w:styleId="800001617ACF4B51AC5D97293AC0297E">
    <w:name w:val="800001617ACF4B51AC5D97293AC0297E"/>
  </w:style>
  <w:style w:type="paragraph" w:customStyle="1" w:styleId="F015814937D247F59E8B5E915CAA4634">
    <w:name w:val="F015814937D247F59E8B5E915CAA4634"/>
  </w:style>
  <w:style w:type="paragraph" w:customStyle="1" w:styleId="5B8BCB23A06A4A54BA099D8E9D33B373">
    <w:name w:val="5B8BCB23A06A4A54BA099D8E9D33B373"/>
  </w:style>
  <w:style w:type="paragraph" w:customStyle="1" w:styleId="9582B35B2CBF4201A407BF6308C2EF83">
    <w:name w:val="9582B35B2CBF4201A407BF6308C2EF83"/>
  </w:style>
  <w:style w:type="paragraph" w:customStyle="1" w:styleId="37784FB6D5764893885D4BBD217D8D82">
    <w:name w:val="37784FB6D5764893885D4BBD217D8D82"/>
    <w:rsid w:val="00FE3196"/>
  </w:style>
  <w:style w:type="paragraph" w:customStyle="1" w:styleId="64ACC281953E43DEBC7AF5ED6750A94F1">
    <w:name w:val="64ACC281953E43DEBC7AF5ED6750A94F1"/>
    <w:rsid w:val="00FE3196"/>
    <w:rPr>
      <w:rFonts w:eastAsiaTheme="minorHAnsi"/>
      <w:lang w:eastAsia="en-US"/>
    </w:rPr>
  </w:style>
  <w:style w:type="paragraph" w:customStyle="1" w:styleId="5B8BCB23A06A4A54BA099D8E9D33B3731">
    <w:name w:val="5B8BCB23A06A4A54BA099D8E9D33B3731"/>
    <w:rsid w:val="00FE3196"/>
    <w:rPr>
      <w:rFonts w:eastAsiaTheme="minorHAnsi"/>
      <w:lang w:eastAsia="en-US"/>
    </w:rPr>
  </w:style>
  <w:style w:type="paragraph" w:customStyle="1" w:styleId="5678B884A9E94B5ABEAF445965C1B7FC">
    <w:name w:val="5678B884A9E94B5ABEAF445965C1B7FC"/>
    <w:rsid w:val="00FE3196"/>
  </w:style>
  <w:style w:type="paragraph" w:customStyle="1" w:styleId="19DB5D81D24947E5ACBF731004028911">
    <w:name w:val="19DB5D81D24947E5ACBF731004028911"/>
    <w:rsid w:val="00FE3196"/>
  </w:style>
  <w:style w:type="paragraph" w:customStyle="1" w:styleId="9F20A886594C4C8B9BE16808C403FC90">
    <w:name w:val="9F20A886594C4C8B9BE16808C403FC90"/>
    <w:rsid w:val="00FE3196"/>
  </w:style>
  <w:style w:type="paragraph" w:customStyle="1" w:styleId="A730FAEB104A4083A40CF06B076D1801">
    <w:name w:val="A730FAEB104A4083A40CF06B076D1801"/>
    <w:rsid w:val="00FE3196"/>
  </w:style>
  <w:style w:type="paragraph" w:customStyle="1" w:styleId="F39855F843654063B426A6C7AEBDE2AE">
    <w:name w:val="F39855F843654063B426A6C7AEBDE2AE"/>
    <w:rsid w:val="00FE3196"/>
  </w:style>
  <w:style w:type="paragraph" w:customStyle="1" w:styleId="57CFC714344C461CA420D46569D69CE4">
    <w:name w:val="57CFC714344C461CA420D46569D69CE4"/>
    <w:rsid w:val="00FE3196"/>
  </w:style>
  <w:style w:type="paragraph" w:customStyle="1" w:styleId="5F99937753F64E6BAE92AB3B0D6B1CD0">
    <w:name w:val="5F99937753F64E6BAE92AB3B0D6B1CD0"/>
    <w:rsid w:val="00FE3196"/>
  </w:style>
  <w:style w:type="paragraph" w:customStyle="1" w:styleId="5E16A665022F4BFABF5387B6A26BE172">
    <w:name w:val="5E16A665022F4BFABF5387B6A26BE172"/>
    <w:rsid w:val="00FE3196"/>
  </w:style>
  <w:style w:type="paragraph" w:customStyle="1" w:styleId="93D18EE72A034547A955675B581934F1">
    <w:name w:val="93D18EE72A034547A955675B581934F1"/>
    <w:rsid w:val="00FE3196"/>
  </w:style>
  <w:style w:type="paragraph" w:customStyle="1" w:styleId="BCCDCE45197348F9B8342014853373C8">
    <w:name w:val="BCCDCE45197348F9B8342014853373C8"/>
    <w:rsid w:val="00FE3196"/>
  </w:style>
  <w:style w:type="paragraph" w:customStyle="1" w:styleId="E489FB8C0B044886B839EEC11CCD4F72">
    <w:name w:val="E489FB8C0B044886B839EEC11CCD4F72"/>
    <w:rsid w:val="00FE3196"/>
  </w:style>
  <w:style w:type="paragraph" w:customStyle="1" w:styleId="70D6840B47954A50A54057E469C5120F">
    <w:name w:val="70D6840B47954A50A54057E469C5120F"/>
    <w:rsid w:val="00FE3196"/>
  </w:style>
  <w:style w:type="paragraph" w:customStyle="1" w:styleId="3595DB8E100445DBA58BCDA8A1BA7580">
    <w:name w:val="3595DB8E100445DBA58BCDA8A1BA7580"/>
    <w:rsid w:val="00FE3196"/>
  </w:style>
  <w:style w:type="paragraph" w:customStyle="1" w:styleId="FF9DBEC480294F51845BDDA11F9C2DDF">
    <w:name w:val="FF9DBEC480294F51845BDDA11F9C2DDF"/>
    <w:rsid w:val="00FE3196"/>
  </w:style>
  <w:style w:type="paragraph" w:customStyle="1" w:styleId="8822F1ED0CEB4E20A11AAB9541A7DE78">
    <w:name w:val="8822F1ED0CEB4E20A11AAB9541A7DE78"/>
    <w:rsid w:val="00FE3196"/>
  </w:style>
  <w:style w:type="paragraph" w:customStyle="1" w:styleId="53DE9FDDF16E488EA7573478A1C8B0F6">
    <w:name w:val="53DE9FDDF16E488EA7573478A1C8B0F6"/>
    <w:rsid w:val="00FE3196"/>
  </w:style>
  <w:style w:type="paragraph" w:customStyle="1" w:styleId="CD4906E16AC949B39CAE464E56871671">
    <w:name w:val="CD4906E16AC949B39CAE464E56871671"/>
    <w:rsid w:val="00FE3196"/>
  </w:style>
  <w:style w:type="paragraph" w:customStyle="1" w:styleId="24CF721B0EAB400FB5C41423EAA5D0C6">
    <w:name w:val="24CF721B0EAB400FB5C41423EAA5D0C6"/>
    <w:rsid w:val="00FE3196"/>
  </w:style>
  <w:style w:type="paragraph" w:customStyle="1" w:styleId="8B5AEFBCC7F74FF89C0DE14EEDE8836B">
    <w:name w:val="8B5AEFBCC7F74FF89C0DE14EEDE8836B"/>
    <w:rsid w:val="00FE3196"/>
  </w:style>
  <w:style w:type="paragraph" w:customStyle="1" w:styleId="6C7F5E643D1E409D88A0CF7EF9FB3798">
    <w:name w:val="6C7F5E643D1E409D88A0CF7EF9FB3798"/>
    <w:rsid w:val="00FE3196"/>
  </w:style>
  <w:style w:type="paragraph" w:customStyle="1" w:styleId="466295EE0FBE462A93F7D5D29B847C6C">
    <w:name w:val="466295EE0FBE462A93F7D5D29B847C6C"/>
    <w:rsid w:val="00FE3196"/>
  </w:style>
  <w:style w:type="paragraph" w:customStyle="1" w:styleId="E58A4F4C29324F9DBA3F539D170B6FAC">
    <w:name w:val="E58A4F4C29324F9DBA3F539D170B6FAC"/>
    <w:rsid w:val="00FE3196"/>
  </w:style>
  <w:style w:type="paragraph" w:customStyle="1" w:styleId="45B00514B59041D6BBAEAD0BF995262B">
    <w:name w:val="45B00514B59041D6BBAEAD0BF995262B"/>
    <w:rsid w:val="00FE3196"/>
  </w:style>
  <w:style w:type="paragraph" w:customStyle="1" w:styleId="05E738B4F6384824B4216DC9669F76AB">
    <w:name w:val="05E738B4F6384824B4216DC9669F76AB"/>
    <w:rsid w:val="00FE3196"/>
  </w:style>
  <w:style w:type="paragraph" w:customStyle="1" w:styleId="4B078E6B6D0744D692BD352F0674F0D9">
    <w:name w:val="4B078E6B6D0744D692BD352F0674F0D9"/>
    <w:rsid w:val="00FE3196"/>
  </w:style>
  <w:style w:type="paragraph" w:customStyle="1" w:styleId="79F52C1917D74E6B8D1051F07894CC9A">
    <w:name w:val="79F52C1917D74E6B8D1051F07894CC9A"/>
    <w:rsid w:val="00FE3196"/>
  </w:style>
  <w:style w:type="paragraph" w:customStyle="1" w:styleId="743B5A6372BB4E498F563B213F677373">
    <w:name w:val="743B5A6372BB4E498F563B213F677373"/>
    <w:rsid w:val="00FE3196"/>
  </w:style>
  <w:style w:type="paragraph" w:customStyle="1" w:styleId="BE0AD4CF41F94043830F51E8837424A5">
    <w:name w:val="BE0AD4CF41F94043830F51E8837424A5"/>
    <w:rsid w:val="00FE3196"/>
  </w:style>
  <w:style w:type="paragraph" w:customStyle="1" w:styleId="7F1BF87352704EB19D497C817AEA22E8">
    <w:name w:val="7F1BF87352704EB19D497C817AEA22E8"/>
    <w:rsid w:val="00FE3196"/>
  </w:style>
  <w:style w:type="paragraph" w:customStyle="1" w:styleId="F204CFDFE747494984EBEAD97D781096">
    <w:name w:val="F204CFDFE747494984EBEAD97D781096"/>
    <w:rsid w:val="00FE3196"/>
  </w:style>
  <w:style w:type="paragraph" w:customStyle="1" w:styleId="4BB351C7009A4D3D94849B0B5B8946A4">
    <w:name w:val="4BB351C7009A4D3D94849B0B5B8946A4"/>
    <w:rsid w:val="00FE3196"/>
  </w:style>
  <w:style w:type="paragraph" w:customStyle="1" w:styleId="953AACBFADF2427FB1FF97927922247A">
    <w:name w:val="953AACBFADF2427FB1FF97927922247A"/>
    <w:rsid w:val="00FE3196"/>
  </w:style>
  <w:style w:type="paragraph" w:customStyle="1" w:styleId="8FACD44A26E940C6BDD0426582EBB7D3">
    <w:name w:val="8FACD44A26E940C6BDD0426582EBB7D3"/>
    <w:rsid w:val="00FE3196"/>
  </w:style>
  <w:style w:type="paragraph" w:customStyle="1" w:styleId="51FFDA2945144B84A2E34E6DB6F56933">
    <w:name w:val="51FFDA2945144B84A2E34E6DB6F56933"/>
    <w:rsid w:val="00FE3196"/>
  </w:style>
  <w:style w:type="paragraph" w:customStyle="1" w:styleId="835747A9853446CDA2512DD856708AA0">
    <w:name w:val="835747A9853446CDA2512DD856708AA0"/>
    <w:rsid w:val="00FE3196"/>
  </w:style>
  <w:style w:type="paragraph" w:customStyle="1" w:styleId="D00F6EC2C2BA4F55AEE6B9CDFF5BA937">
    <w:name w:val="D00F6EC2C2BA4F55AEE6B9CDFF5BA937"/>
    <w:rsid w:val="00FE3196"/>
  </w:style>
  <w:style w:type="paragraph" w:customStyle="1" w:styleId="3357A6A27EE141B7B038AFBA7587CB4F">
    <w:name w:val="3357A6A27EE141B7B038AFBA7587CB4F"/>
    <w:rsid w:val="00FE3196"/>
  </w:style>
  <w:style w:type="paragraph" w:customStyle="1" w:styleId="3C9CC3F192644ED68AA4A8616E0B0CF4">
    <w:name w:val="3C9CC3F192644ED68AA4A8616E0B0CF4"/>
    <w:rsid w:val="00FE3196"/>
  </w:style>
  <w:style w:type="paragraph" w:customStyle="1" w:styleId="763F96DE22314F53A86C4CFCB8191551">
    <w:name w:val="763F96DE22314F53A86C4CFCB8191551"/>
    <w:rsid w:val="00FE3196"/>
  </w:style>
  <w:style w:type="paragraph" w:customStyle="1" w:styleId="9920AA281F864AE88DCA14AD6BD5A6CE">
    <w:name w:val="9920AA281F864AE88DCA14AD6BD5A6CE"/>
    <w:rsid w:val="00FE3196"/>
  </w:style>
  <w:style w:type="paragraph" w:customStyle="1" w:styleId="B1F1D750FF9D477CB518BF387CD026A4">
    <w:name w:val="B1F1D750FF9D477CB518BF387CD026A4"/>
    <w:rsid w:val="00FE3196"/>
  </w:style>
  <w:style w:type="paragraph" w:customStyle="1" w:styleId="2C64AA95702C45EBBA359E807F2DE656">
    <w:name w:val="2C64AA95702C45EBBA359E807F2DE656"/>
    <w:rsid w:val="00FE3196"/>
  </w:style>
  <w:style w:type="paragraph" w:customStyle="1" w:styleId="CD85BD905AF64FD2B5F5D6D9D31529DD">
    <w:name w:val="CD85BD905AF64FD2B5F5D6D9D31529DD"/>
    <w:rsid w:val="00FE3196"/>
  </w:style>
  <w:style w:type="paragraph" w:customStyle="1" w:styleId="CB65A4CD415B4EA2ABD37BA72AB7FCC9">
    <w:name w:val="CB65A4CD415B4EA2ABD37BA72AB7FCC9"/>
    <w:rsid w:val="00FE3196"/>
  </w:style>
  <w:style w:type="paragraph" w:customStyle="1" w:styleId="844C007CFF9E48FEB31C5483AA1E0972">
    <w:name w:val="844C007CFF9E48FEB31C5483AA1E0972"/>
    <w:rsid w:val="00FE3196"/>
  </w:style>
  <w:style w:type="paragraph" w:customStyle="1" w:styleId="4F3CCCE36F7F4172A2D4A47C2AB1796E">
    <w:name w:val="4F3CCCE36F7F4172A2D4A47C2AB1796E"/>
    <w:rsid w:val="00FE3196"/>
  </w:style>
  <w:style w:type="paragraph" w:customStyle="1" w:styleId="EC0269B10C8B47728686AA4EB8F0619F">
    <w:name w:val="EC0269B10C8B47728686AA4EB8F0619F"/>
    <w:rsid w:val="00FE3196"/>
  </w:style>
  <w:style w:type="paragraph" w:customStyle="1" w:styleId="D55C7D585E7E4770B500C6F881A233D8">
    <w:name w:val="D55C7D585E7E4770B500C6F881A233D8"/>
    <w:rsid w:val="00FE3196"/>
  </w:style>
  <w:style w:type="paragraph" w:customStyle="1" w:styleId="B16C84F6C5864D1F8D7CC408CCFFBDD9">
    <w:name w:val="B16C84F6C5864D1F8D7CC408CCFFBDD9"/>
    <w:rsid w:val="00FE3196"/>
  </w:style>
  <w:style w:type="paragraph" w:customStyle="1" w:styleId="551FA2E7A56C4A42A5563242EF2ECA9F">
    <w:name w:val="551FA2E7A56C4A42A5563242EF2ECA9F"/>
    <w:rsid w:val="00FE3196"/>
  </w:style>
  <w:style w:type="paragraph" w:customStyle="1" w:styleId="A6CAE0F4303642EDA73CE2A3E8C8F2C6">
    <w:name w:val="A6CAE0F4303642EDA73CE2A3E8C8F2C6"/>
    <w:rsid w:val="00FE3196"/>
  </w:style>
  <w:style w:type="paragraph" w:customStyle="1" w:styleId="FF29A251F00347B2ACE573AD8DDC8FE2">
    <w:name w:val="FF29A251F00347B2ACE573AD8DDC8FE2"/>
    <w:rsid w:val="00FE3196"/>
  </w:style>
  <w:style w:type="paragraph" w:customStyle="1" w:styleId="EEC78830D9954784884630698853E64A">
    <w:name w:val="EEC78830D9954784884630698853E64A"/>
    <w:rsid w:val="00FE3196"/>
  </w:style>
  <w:style w:type="paragraph" w:customStyle="1" w:styleId="EF50A831A5AA4C73AB8DB85B2860680D">
    <w:name w:val="EF50A831A5AA4C73AB8DB85B2860680D"/>
    <w:rsid w:val="00FE3196"/>
  </w:style>
  <w:style w:type="paragraph" w:customStyle="1" w:styleId="93D21CB0A99B41E59667FC9A28DFCD5F">
    <w:name w:val="93D21CB0A99B41E59667FC9A28DFCD5F"/>
    <w:rsid w:val="00FE3196"/>
  </w:style>
  <w:style w:type="paragraph" w:customStyle="1" w:styleId="9BA57DFA4F51428B9B222D9EC1C865EF">
    <w:name w:val="9BA57DFA4F51428B9B222D9EC1C865EF"/>
    <w:rsid w:val="00FE3196"/>
  </w:style>
  <w:style w:type="paragraph" w:customStyle="1" w:styleId="A8A58F3D2AAA4C66BEE551DE80136E44">
    <w:name w:val="A8A58F3D2AAA4C66BEE551DE80136E44"/>
    <w:rsid w:val="00FE3196"/>
  </w:style>
  <w:style w:type="paragraph" w:customStyle="1" w:styleId="DD555E8607E8402A9A06DB5EAA9417ED">
    <w:name w:val="DD555E8607E8402A9A06DB5EAA9417ED"/>
    <w:rsid w:val="00FE3196"/>
  </w:style>
  <w:style w:type="paragraph" w:customStyle="1" w:styleId="EA2A09EF4C6B4516BB7F7D1F797A3F4C">
    <w:name w:val="EA2A09EF4C6B4516BB7F7D1F797A3F4C"/>
    <w:rsid w:val="00FE3196"/>
  </w:style>
  <w:style w:type="paragraph" w:customStyle="1" w:styleId="B745C6EE4FF64184A4F98BA4EBCE4CE7">
    <w:name w:val="B745C6EE4FF64184A4F98BA4EBCE4CE7"/>
    <w:rsid w:val="00FE3196"/>
  </w:style>
  <w:style w:type="paragraph" w:customStyle="1" w:styleId="FD4BC302119247218C1A81C68BBB3D5C">
    <w:name w:val="FD4BC302119247218C1A81C68BBB3D5C"/>
    <w:rsid w:val="00FE3196"/>
  </w:style>
  <w:style w:type="paragraph" w:customStyle="1" w:styleId="AAF44253B41646F8944AF219372129CA">
    <w:name w:val="AAF44253B41646F8944AF219372129CA"/>
    <w:rsid w:val="00FE3196"/>
  </w:style>
  <w:style w:type="paragraph" w:customStyle="1" w:styleId="C124DE1DF9BC4995A8C9912A12A9A83E">
    <w:name w:val="C124DE1DF9BC4995A8C9912A12A9A83E"/>
    <w:rsid w:val="00FE3196"/>
  </w:style>
  <w:style w:type="paragraph" w:customStyle="1" w:styleId="11506C16AA064DC69CEEAEFADCAF1A5E">
    <w:name w:val="11506C16AA064DC69CEEAEFADCAF1A5E"/>
    <w:rsid w:val="00FE3196"/>
  </w:style>
  <w:style w:type="paragraph" w:customStyle="1" w:styleId="5B64948C4A964B64AD7DC3E4CEDB62FA">
    <w:name w:val="5B64948C4A964B64AD7DC3E4CEDB62FA"/>
    <w:rsid w:val="00FE3196"/>
  </w:style>
  <w:style w:type="paragraph" w:customStyle="1" w:styleId="1391F5023DBA4EA581E87D159FC70990">
    <w:name w:val="1391F5023DBA4EA581E87D159FC70990"/>
    <w:rsid w:val="00FE3196"/>
  </w:style>
  <w:style w:type="paragraph" w:customStyle="1" w:styleId="123AFEB80FBC4F199AE24C2D468DC1C6">
    <w:name w:val="123AFEB80FBC4F199AE24C2D468DC1C6"/>
    <w:rsid w:val="00FE3196"/>
  </w:style>
  <w:style w:type="paragraph" w:customStyle="1" w:styleId="FF1160774FFF46A9BD655CACA8640FD1">
    <w:name w:val="FF1160774FFF46A9BD655CACA8640FD1"/>
    <w:rsid w:val="00FE3196"/>
  </w:style>
  <w:style w:type="paragraph" w:customStyle="1" w:styleId="CB663C29421F4F63B9A22080F3EAA7CA">
    <w:name w:val="CB663C29421F4F63B9A22080F3EAA7CA"/>
    <w:rsid w:val="00FE3196"/>
  </w:style>
  <w:style w:type="paragraph" w:customStyle="1" w:styleId="359DD3601216494C909D7F39EE5C60D8">
    <w:name w:val="359DD3601216494C909D7F39EE5C60D8"/>
    <w:rsid w:val="00FE3196"/>
  </w:style>
  <w:style w:type="paragraph" w:customStyle="1" w:styleId="DE2492AB1CEE43F3AFC22A0B1CC61212">
    <w:name w:val="DE2492AB1CEE43F3AFC22A0B1CC61212"/>
    <w:rsid w:val="00FE3196"/>
  </w:style>
  <w:style w:type="paragraph" w:customStyle="1" w:styleId="94533B8E803E42C1B3EF762E9A62F30D">
    <w:name w:val="94533B8E803E42C1B3EF762E9A62F30D"/>
    <w:rsid w:val="00FE3196"/>
  </w:style>
  <w:style w:type="paragraph" w:customStyle="1" w:styleId="CEA930D375584275A0BD2B785096C508">
    <w:name w:val="CEA930D375584275A0BD2B785096C508"/>
    <w:rsid w:val="00FE3196"/>
  </w:style>
  <w:style w:type="paragraph" w:customStyle="1" w:styleId="060484DFAC9A443195FC86D75A65F23C">
    <w:name w:val="060484DFAC9A443195FC86D75A65F23C"/>
    <w:rsid w:val="00FE3196"/>
  </w:style>
  <w:style w:type="paragraph" w:customStyle="1" w:styleId="D6A494661E18436E81C2103B98D7C165">
    <w:name w:val="D6A494661E18436E81C2103B98D7C165"/>
    <w:rsid w:val="00FE3196"/>
  </w:style>
  <w:style w:type="paragraph" w:customStyle="1" w:styleId="E6AD7EA314B347AE989648255E290A7B">
    <w:name w:val="E6AD7EA314B347AE989648255E290A7B"/>
    <w:rsid w:val="00FE3196"/>
  </w:style>
  <w:style w:type="paragraph" w:customStyle="1" w:styleId="1FA0F97986B446DBA1594B391690683F">
    <w:name w:val="1FA0F97986B446DBA1594B391690683F"/>
    <w:rsid w:val="00FE3196"/>
  </w:style>
  <w:style w:type="paragraph" w:customStyle="1" w:styleId="4A348AD0B1D84DD491D1EEA62FF576F2">
    <w:name w:val="4A348AD0B1D84DD491D1EEA62FF576F2"/>
    <w:rsid w:val="00FE3196"/>
  </w:style>
  <w:style w:type="paragraph" w:customStyle="1" w:styleId="1B2BC2EAF89B4240BD91592D349C8C69">
    <w:name w:val="1B2BC2EAF89B4240BD91592D349C8C69"/>
    <w:rsid w:val="00FE3196"/>
  </w:style>
  <w:style w:type="paragraph" w:customStyle="1" w:styleId="81F1745A30E142E6BF4BF686DBAA146F">
    <w:name w:val="81F1745A30E142E6BF4BF686DBAA146F"/>
    <w:rsid w:val="00FE3196"/>
  </w:style>
  <w:style w:type="paragraph" w:customStyle="1" w:styleId="B41713F3A5D942B282C05F57151009DF">
    <w:name w:val="B41713F3A5D942B282C05F57151009DF"/>
    <w:rsid w:val="00FE3196"/>
  </w:style>
  <w:style w:type="paragraph" w:customStyle="1" w:styleId="D228CF2A2FF844A5B4D57F6934741110">
    <w:name w:val="D228CF2A2FF844A5B4D57F6934741110"/>
    <w:rsid w:val="00FE3196"/>
  </w:style>
  <w:style w:type="paragraph" w:customStyle="1" w:styleId="247C00B1EBDF40D58B72471532F33EDC">
    <w:name w:val="247C00B1EBDF40D58B72471532F33EDC"/>
    <w:rsid w:val="00FE3196"/>
  </w:style>
  <w:style w:type="paragraph" w:customStyle="1" w:styleId="77983AA03E9C44EAA9B86BCD8051E4A1">
    <w:name w:val="77983AA03E9C44EAA9B86BCD8051E4A1"/>
    <w:rsid w:val="00FE3196"/>
  </w:style>
  <w:style w:type="paragraph" w:customStyle="1" w:styleId="7D434C89A45B4759811A78141AE2C09E">
    <w:name w:val="7D434C89A45B4759811A78141AE2C09E"/>
    <w:rsid w:val="00FE3196"/>
  </w:style>
  <w:style w:type="paragraph" w:customStyle="1" w:styleId="49C8E2DBBC28432091B452E0C250F80A">
    <w:name w:val="49C8E2DBBC28432091B452E0C250F80A"/>
    <w:rsid w:val="00FE3196"/>
  </w:style>
  <w:style w:type="paragraph" w:customStyle="1" w:styleId="A6B07EC0A81E4C998EA9B610209E8837">
    <w:name w:val="A6B07EC0A81E4C998EA9B610209E8837"/>
    <w:rsid w:val="00FE3196"/>
  </w:style>
  <w:style w:type="paragraph" w:customStyle="1" w:styleId="ED35475CD55E4EA9889F16E11A541CF1">
    <w:name w:val="ED35475CD55E4EA9889F16E11A541CF1"/>
    <w:rsid w:val="00FE3196"/>
  </w:style>
  <w:style w:type="paragraph" w:customStyle="1" w:styleId="E5FBE7B244FF4245A671BD2538A26D86">
    <w:name w:val="E5FBE7B244FF4245A671BD2538A26D86"/>
    <w:rsid w:val="00FE3196"/>
  </w:style>
  <w:style w:type="paragraph" w:customStyle="1" w:styleId="E303ACB27B6840599C6DDD540A926C87">
    <w:name w:val="E303ACB27B6840599C6DDD540A926C87"/>
    <w:rsid w:val="00FE3196"/>
  </w:style>
  <w:style w:type="paragraph" w:customStyle="1" w:styleId="0E633A220FEA4BBD819AB25FB765ED3B">
    <w:name w:val="0E633A220FEA4BBD819AB25FB765ED3B"/>
    <w:rsid w:val="00FE3196"/>
  </w:style>
  <w:style w:type="paragraph" w:customStyle="1" w:styleId="6ECA42366B2946349E1881617C51CFB3">
    <w:name w:val="6ECA42366B2946349E1881617C51CFB3"/>
    <w:rsid w:val="00FE3196"/>
  </w:style>
  <w:style w:type="paragraph" w:customStyle="1" w:styleId="9B6B4195281F418384823C0B660EF278">
    <w:name w:val="9B6B4195281F418384823C0B660EF278"/>
    <w:rsid w:val="00FE3196"/>
  </w:style>
  <w:style w:type="paragraph" w:customStyle="1" w:styleId="3A59C4C23DD34873AB2B8C810B42870C">
    <w:name w:val="3A59C4C23DD34873AB2B8C810B42870C"/>
    <w:rsid w:val="00FE3196"/>
  </w:style>
  <w:style w:type="paragraph" w:customStyle="1" w:styleId="3B0AE4BF3CFB49D2A1F9F7D0F685972D">
    <w:name w:val="3B0AE4BF3CFB49D2A1F9F7D0F685972D"/>
    <w:rsid w:val="00FE3196"/>
  </w:style>
  <w:style w:type="paragraph" w:customStyle="1" w:styleId="BCBFDC15BD8F4474A1A3BBBF8C7B9F27">
    <w:name w:val="BCBFDC15BD8F4474A1A3BBBF8C7B9F27"/>
    <w:rsid w:val="00FE3196"/>
  </w:style>
  <w:style w:type="paragraph" w:customStyle="1" w:styleId="09047BC8E1B44FCC9C286E774E1B17BE">
    <w:name w:val="09047BC8E1B44FCC9C286E774E1B17BE"/>
    <w:rsid w:val="00FE3196"/>
  </w:style>
  <w:style w:type="paragraph" w:customStyle="1" w:styleId="7C21BF45F2824DD190E2C17E54FBAE75">
    <w:name w:val="7C21BF45F2824DD190E2C17E54FBAE75"/>
    <w:rsid w:val="00FE3196"/>
  </w:style>
  <w:style w:type="paragraph" w:customStyle="1" w:styleId="B42EE302E56B414AAC11D016CA816DB7">
    <w:name w:val="B42EE302E56B414AAC11D016CA816DB7"/>
    <w:rsid w:val="00FE3196"/>
  </w:style>
  <w:style w:type="paragraph" w:customStyle="1" w:styleId="80232FC8C1504AB2AB329FF46EDC8AAC">
    <w:name w:val="80232FC8C1504AB2AB329FF46EDC8AAC"/>
    <w:rsid w:val="00FE3196"/>
  </w:style>
  <w:style w:type="paragraph" w:customStyle="1" w:styleId="DEE05D7F1F5841A29778D3A44C309B87">
    <w:name w:val="DEE05D7F1F5841A29778D3A44C309B87"/>
    <w:rsid w:val="00FE3196"/>
  </w:style>
  <w:style w:type="paragraph" w:customStyle="1" w:styleId="FA08A83197864D5DBD0AB4A64DEA4F97">
    <w:name w:val="FA08A83197864D5DBD0AB4A64DEA4F97"/>
    <w:rsid w:val="00FE3196"/>
  </w:style>
  <w:style w:type="paragraph" w:customStyle="1" w:styleId="BAEACE3193D24E679AF8F060D5C6F3C5">
    <w:name w:val="BAEACE3193D24E679AF8F060D5C6F3C5"/>
    <w:rsid w:val="00FE3196"/>
  </w:style>
  <w:style w:type="paragraph" w:customStyle="1" w:styleId="13F2E1B8A328488DACAB3B6FCEDF64EC">
    <w:name w:val="13F2E1B8A328488DACAB3B6FCEDF64EC"/>
    <w:rsid w:val="00FE3196"/>
  </w:style>
  <w:style w:type="paragraph" w:customStyle="1" w:styleId="30EA71FFEFDA4A47939705B14FACD2FA">
    <w:name w:val="30EA71FFEFDA4A47939705B14FACD2FA"/>
    <w:rsid w:val="00FE3196"/>
  </w:style>
  <w:style w:type="paragraph" w:customStyle="1" w:styleId="75CFD828C56247418BE9AECA2355B276">
    <w:name w:val="75CFD828C56247418BE9AECA2355B276"/>
    <w:rsid w:val="00FE3196"/>
  </w:style>
  <w:style w:type="paragraph" w:customStyle="1" w:styleId="909F465415EC46B797169148A5239E7A">
    <w:name w:val="909F465415EC46B797169148A5239E7A"/>
    <w:rsid w:val="00A0240A"/>
  </w:style>
  <w:style w:type="paragraph" w:customStyle="1" w:styleId="1D75D6FEF9EF45BE861C8280BF44C83A">
    <w:name w:val="1D75D6FEF9EF45BE861C8280BF44C83A"/>
    <w:rsid w:val="00A0240A"/>
  </w:style>
  <w:style w:type="paragraph" w:customStyle="1" w:styleId="92BCDD0C4662450C95577C1AD2CA4E3F">
    <w:name w:val="92BCDD0C4662450C95577C1AD2CA4E3F"/>
    <w:rsid w:val="00A0240A"/>
  </w:style>
  <w:style w:type="paragraph" w:customStyle="1" w:styleId="5E796631F2564CC58795951AAC2E608D">
    <w:name w:val="5E796631F2564CC58795951AAC2E608D"/>
    <w:rsid w:val="00A0240A"/>
  </w:style>
  <w:style w:type="paragraph" w:customStyle="1" w:styleId="09E1EC9BE07245ECACC371D9D2A7BC2A">
    <w:name w:val="09E1EC9BE07245ECACC371D9D2A7BC2A"/>
    <w:rsid w:val="00A0240A"/>
  </w:style>
  <w:style w:type="paragraph" w:customStyle="1" w:styleId="417E28DDDE934731BCFCC6B0508857D0">
    <w:name w:val="417E28DDDE934731BCFCC6B0508857D0"/>
    <w:rsid w:val="00A0240A"/>
  </w:style>
  <w:style w:type="paragraph" w:customStyle="1" w:styleId="708307B17DDB435196EEAB1510E5145B">
    <w:name w:val="708307B17DDB435196EEAB1510E5145B"/>
    <w:rsid w:val="00A0240A"/>
  </w:style>
  <w:style w:type="paragraph" w:customStyle="1" w:styleId="5D7098CAAF6A4F34A40AF9B3A9D90F45">
    <w:name w:val="5D7098CAAF6A4F34A40AF9B3A9D90F45"/>
    <w:rsid w:val="00A0240A"/>
  </w:style>
  <w:style w:type="paragraph" w:customStyle="1" w:styleId="5C5C05906A2C4585A674C103074078D7">
    <w:name w:val="5C5C05906A2C4585A674C103074078D7"/>
    <w:rsid w:val="00A0240A"/>
  </w:style>
  <w:style w:type="paragraph" w:customStyle="1" w:styleId="42DD6804E41D4DCA82D66F2B3F654C54">
    <w:name w:val="42DD6804E41D4DCA82D66F2B3F654C54"/>
    <w:rsid w:val="00A0240A"/>
  </w:style>
  <w:style w:type="paragraph" w:customStyle="1" w:styleId="4C839F52BB554E43A1CF83386E54FF3E">
    <w:name w:val="4C839F52BB554E43A1CF83386E54FF3E"/>
    <w:rsid w:val="00A0240A"/>
  </w:style>
  <w:style w:type="paragraph" w:customStyle="1" w:styleId="832F04B571AF429CBFBCD756731D395E">
    <w:name w:val="832F04B571AF429CBFBCD756731D395E"/>
    <w:rsid w:val="00A0240A"/>
  </w:style>
  <w:style w:type="paragraph" w:customStyle="1" w:styleId="D9133971C0C44038A753074B46B01923">
    <w:name w:val="D9133971C0C44038A753074B46B01923"/>
    <w:rsid w:val="00A0240A"/>
  </w:style>
  <w:style w:type="paragraph" w:customStyle="1" w:styleId="2B275EDB3797491D954E92A32F25592F">
    <w:name w:val="2B275EDB3797491D954E92A32F25592F"/>
    <w:rsid w:val="00A0240A"/>
  </w:style>
  <w:style w:type="paragraph" w:customStyle="1" w:styleId="A0B9ADC8FA204106BAF8F5F1A8EF3C7C">
    <w:name w:val="A0B9ADC8FA204106BAF8F5F1A8EF3C7C"/>
    <w:rsid w:val="00A0240A"/>
  </w:style>
  <w:style w:type="paragraph" w:customStyle="1" w:styleId="B57CAF18A0D043E9BCA88C82686D8626">
    <w:name w:val="B57CAF18A0D043E9BCA88C82686D8626"/>
    <w:rsid w:val="00A0240A"/>
  </w:style>
  <w:style w:type="paragraph" w:customStyle="1" w:styleId="49EB6C30B97B4231B351F5E659D480D2">
    <w:name w:val="49EB6C30B97B4231B351F5E659D480D2"/>
    <w:rsid w:val="00A0240A"/>
  </w:style>
  <w:style w:type="paragraph" w:customStyle="1" w:styleId="6339ECA50C5A4E4A8D2AC51363C68534">
    <w:name w:val="6339ECA50C5A4E4A8D2AC51363C68534"/>
    <w:rsid w:val="00A0240A"/>
  </w:style>
  <w:style w:type="paragraph" w:customStyle="1" w:styleId="C44A4DA547E044F5A00C87B77BDA9030">
    <w:name w:val="C44A4DA547E044F5A00C87B77BDA9030"/>
    <w:rsid w:val="00A0240A"/>
  </w:style>
  <w:style w:type="paragraph" w:customStyle="1" w:styleId="B66D6362A37844C5A106FDFFAF4DCAEC">
    <w:name w:val="B66D6362A37844C5A106FDFFAF4DCAEC"/>
    <w:rsid w:val="00A0240A"/>
  </w:style>
  <w:style w:type="paragraph" w:customStyle="1" w:styleId="72F58DC7A4704D90885A45CCEAE0AF33">
    <w:name w:val="72F58DC7A4704D90885A45CCEAE0AF33"/>
    <w:rsid w:val="00A0240A"/>
  </w:style>
  <w:style w:type="paragraph" w:customStyle="1" w:styleId="BD661639DE644DE78F7483CA0B8D0B97">
    <w:name w:val="BD661639DE644DE78F7483CA0B8D0B97"/>
    <w:rsid w:val="00A0240A"/>
  </w:style>
  <w:style w:type="paragraph" w:customStyle="1" w:styleId="1649DF45DD6E400DBA4CBCFB0CD69C28">
    <w:name w:val="1649DF45DD6E400DBA4CBCFB0CD69C28"/>
    <w:rsid w:val="00A0240A"/>
  </w:style>
  <w:style w:type="paragraph" w:customStyle="1" w:styleId="B6B9D0FF419D46B1812DDFA566479863">
    <w:name w:val="B6B9D0FF419D46B1812DDFA566479863"/>
    <w:rsid w:val="00A0240A"/>
  </w:style>
  <w:style w:type="paragraph" w:customStyle="1" w:styleId="10F2FC22F41B453092C690C4D0263832">
    <w:name w:val="10F2FC22F41B453092C690C4D0263832"/>
    <w:rsid w:val="00A0240A"/>
  </w:style>
  <w:style w:type="paragraph" w:customStyle="1" w:styleId="D481388055994BE9958A85D2E7FB6250">
    <w:name w:val="D481388055994BE9958A85D2E7FB6250"/>
    <w:rsid w:val="00A0240A"/>
  </w:style>
  <w:style w:type="paragraph" w:customStyle="1" w:styleId="4663C78B078242CFBCF3DE7BB411EA5E">
    <w:name w:val="4663C78B078242CFBCF3DE7BB411EA5E"/>
    <w:rsid w:val="00A0240A"/>
  </w:style>
  <w:style w:type="paragraph" w:customStyle="1" w:styleId="616E87FAA4E442BEB1F7B9AC25E8D93B">
    <w:name w:val="616E87FAA4E442BEB1F7B9AC25E8D93B"/>
    <w:rsid w:val="00A0240A"/>
  </w:style>
  <w:style w:type="paragraph" w:customStyle="1" w:styleId="46071926AD114E50ABFF1AD4DE9A9A9F">
    <w:name w:val="46071926AD114E50ABFF1AD4DE9A9A9F"/>
    <w:rsid w:val="00A0240A"/>
  </w:style>
  <w:style w:type="paragraph" w:customStyle="1" w:styleId="640826B6830B4928B672E002AE77CD67">
    <w:name w:val="640826B6830B4928B672E002AE77CD67"/>
    <w:rsid w:val="00A0240A"/>
  </w:style>
  <w:style w:type="paragraph" w:customStyle="1" w:styleId="15AFA052CD5B4EE79A62C7BB7BE1B651">
    <w:name w:val="15AFA052CD5B4EE79A62C7BB7BE1B651"/>
    <w:rsid w:val="00A0240A"/>
  </w:style>
  <w:style w:type="paragraph" w:customStyle="1" w:styleId="74A79BBAE8FB40ACAB58379A46FC8A2D">
    <w:name w:val="74A79BBAE8FB40ACAB58379A46FC8A2D"/>
    <w:rsid w:val="00A0240A"/>
  </w:style>
  <w:style w:type="paragraph" w:customStyle="1" w:styleId="11E8E0ABE3514062B1FCACA478C66CA4">
    <w:name w:val="11E8E0ABE3514062B1FCACA478C66CA4"/>
    <w:rsid w:val="00A0240A"/>
  </w:style>
  <w:style w:type="paragraph" w:customStyle="1" w:styleId="680CF267F9264E14AEFA8626BE38DEDD">
    <w:name w:val="680CF267F9264E14AEFA8626BE38DEDD"/>
    <w:rsid w:val="00A0240A"/>
  </w:style>
  <w:style w:type="paragraph" w:customStyle="1" w:styleId="EC5F5787473943BDB0F849F1D15138D3">
    <w:name w:val="EC5F5787473943BDB0F849F1D15138D3"/>
    <w:rsid w:val="00A0240A"/>
  </w:style>
  <w:style w:type="paragraph" w:customStyle="1" w:styleId="E9AA25CCFBAF43A68ABC6DC0F2D298BA">
    <w:name w:val="E9AA25CCFBAF43A68ABC6DC0F2D298BA"/>
    <w:rsid w:val="00A0240A"/>
  </w:style>
  <w:style w:type="paragraph" w:customStyle="1" w:styleId="1A942A9C5FA54026A44D33CBF119593E">
    <w:name w:val="1A942A9C5FA54026A44D33CBF119593E"/>
    <w:rsid w:val="00A0240A"/>
  </w:style>
  <w:style w:type="paragraph" w:customStyle="1" w:styleId="8B0E48EABCD04391B08FD3063AD7031E">
    <w:name w:val="8B0E48EABCD04391B08FD3063AD7031E"/>
    <w:rsid w:val="00A0240A"/>
  </w:style>
  <w:style w:type="paragraph" w:customStyle="1" w:styleId="37831F23A8F84066BB2FDBD7E4768F08">
    <w:name w:val="37831F23A8F84066BB2FDBD7E4768F08"/>
    <w:rsid w:val="00A0240A"/>
  </w:style>
  <w:style w:type="paragraph" w:customStyle="1" w:styleId="AB750BDD7584434A93AAB14AF8FB82E0">
    <w:name w:val="AB750BDD7584434A93AAB14AF8FB82E0"/>
    <w:rsid w:val="00A0240A"/>
  </w:style>
  <w:style w:type="paragraph" w:customStyle="1" w:styleId="3A5589A512D64C8986AFBD7AB4CBD17C">
    <w:name w:val="3A5589A512D64C8986AFBD7AB4CBD17C"/>
    <w:rsid w:val="00A0240A"/>
  </w:style>
  <w:style w:type="paragraph" w:customStyle="1" w:styleId="7FB3A0EF0E0045DBB9D9F98DF9289040">
    <w:name w:val="7FB3A0EF0E0045DBB9D9F98DF9289040"/>
    <w:rsid w:val="00A0240A"/>
  </w:style>
  <w:style w:type="paragraph" w:customStyle="1" w:styleId="4A7CA759A52F40F9AA44564CEFD990FA">
    <w:name w:val="4A7CA759A52F40F9AA44564CEFD990FA"/>
    <w:rsid w:val="00A0240A"/>
  </w:style>
  <w:style w:type="paragraph" w:customStyle="1" w:styleId="B1A915DCA3F24E7B8883543A7C8634FF">
    <w:name w:val="B1A915DCA3F24E7B8883543A7C8634FF"/>
    <w:rsid w:val="00A0240A"/>
  </w:style>
  <w:style w:type="paragraph" w:customStyle="1" w:styleId="DD99ED774B414E77B145ECB76807E1A3">
    <w:name w:val="DD99ED774B414E77B145ECB76807E1A3"/>
    <w:rsid w:val="00A0240A"/>
  </w:style>
  <w:style w:type="paragraph" w:customStyle="1" w:styleId="1E30B718669F45D5A6B62F6087EA80DF">
    <w:name w:val="1E30B718669F45D5A6B62F6087EA80DF"/>
    <w:rsid w:val="00A0240A"/>
  </w:style>
  <w:style w:type="paragraph" w:customStyle="1" w:styleId="D5D6069B29C64576842C2C9D32C58C8D">
    <w:name w:val="D5D6069B29C64576842C2C9D32C58C8D"/>
    <w:rsid w:val="00A0240A"/>
  </w:style>
  <w:style w:type="paragraph" w:customStyle="1" w:styleId="E5FC9AC0146D4671BB6E653B059C862A">
    <w:name w:val="E5FC9AC0146D4671BB6E653B059C862A"/>
    <w:rsid w:val="00A0240A"/>
  </w:style>
  <w:style w:type="paragraph" w:customStyle="1" w:styleId="43FFCB8901094433A4D3F648B84E5FB9">
    <w:name w:val="43FFCB8901094433A4D3F648B84E5FB9"/>
    <w:rsid w:val="00A0240A"/>
  </w:style>
  <w:style w:type="paragraph" w:customStyle="1" w:styleId="CFF48D80E2C642FDA4937836414A080E">
    <w:name w:val="CFF48D80E2C642FDA4937836414A080E"/>
    <w:rsid w:val="00A0240A"/>
  </w:style>
  <w:style w:type="paragraph" w:customStyle="1" w:styleId="2D7557FB55AB490CB14471FF734F2884">
    <w:name w:val="2D7557FB55AB490CB14471FF734F2884"/>
    <w:rsid w:val="00A0240A"/>
  </w:style>
  <w:style w:type="paragraph" w:customStyle="1" w:styleId="BE1D983FE60A4056885BA1FE77DB0BFB">
    <w:name w:val="BE1D983FE60A4056885BA1FE77DB0BFB"/>
    <w:rsid w:val="00A0240A"/>
  </w:style>
  <w:style w:type="paragraph" w:customStyle="1" w:styleId="1539560EB21A43899B31217F47F1C8EB">
    <w:name w:val="1539560EB21A43899B31217F47F1C8EB"/>
    <w:rsid w:val="00A0240A"/>
  </w:style>
  <w:style w:type="paragraph" w:customStyle="1" w:styleId="80528F13007943B2A84F4C8B33E9E15C">
    <w:name w:val="80528F13007943B2A84F4C8B33E9E15C"/>
    <w:rsid w:val="00A0240A"/>
  </w:style>
  <w:style w:type="paragraph" w:customStyle="1" w:styleId="84786681C54D4CBA899D9FB79C6F5E69">
    <w:name w:val="84786681C54D4CBA899D9FB79C6F5E69"/>
    <w:rsid w:val="00A0240A"/>
  </w:style>
  <w:style w:type="paragraph" w:customStyle="1" w:styleId="59D69C83E82F48DBBD9F1EBDE20CA00F">
    <w:name w:val="59D69C83E82F48DBBD9F1EBDE20CA00F"/>
    <w:rsid w:val="00A0240A"/>
  </w:style>
  <w:style w:type="paragraph" w:customStyle="1" w:styleId="6AB1D2FD16944E11ABC2543D8B173022">
    <w:name w:val="6AB1D2FD16944E11ABC2543D8B173022"/>
    <w:rsid w:val="00A0240A"/>
  </w:style>
  <w:style w:type="paragraph" w:customStyle="1" w:styleId="BE5458E01A6246ADAA8557E9A4A4A7F9">
    <w:name w:val="BE5458E01A6246ADAA8557E9A4A4A7F9"/>
    <w:rsid w:val="00A0240A"/>
  </w:style>
  <w:style w:type="paragraph" w:customStyle="1" w:styleId="6CA64C097E5E430BB9191A7C1798B57C">
    <w:name w:val="6CA64C097E5E430BB9191A7C1798B57C"/>
    <w:rsid w:val="00A0240A"/>
  </w:style>
  <w:style w:type="paragraph" w:customStyle="1" w:styleId="DA78B923C72146E3BB33AACD17B75300">
    <w:name w:val="DA78B923C72146E3BB33AACD17B75300"/>
    <w:rsid w:val="00A0240A"/>
  </w:style>
  <w:style w:type="paragraph" w:customStyle="1" w:styleId="745949B1ED5C4EA6B75F670A5DD0F749">
    <w:name w:val="745949B1ED5C4EA6B75F670A5DD0F749"/>
    <w:rsid w:val="00A0240A"/>
  </w:style>
  <w:style w:type="paragraph" w:customStyle="1" w:styleId="1F4D13F1CB004718A7305CBF4969B202">
    <w:name w:val="1F4D13F1CB004718A7305CBF4969B202"/>
    <w:rsid w:val="00A0240A"/>
  </w:style>
  <w:style w:type="paragraph" w:customStyle="1" w:styleId="3643B849D6BA4EB79F588171B345E244">
    <w:name w:val="3643B849D6BA4EB79F588171B345E244"/>
    <w:rsid w:val="00A0240A"/>
  </w:style>
  <w:style w:type="paragraph" w:customStyle="1" w:styleId="1C928250D1E14DC6B2DA30CC5A71C40D">
    <w:name w:val="1C928250D1E14DC6B2DA30CC5A71C40D"/>
    <w:rsid w:val="00A0240A"/>
  </w:style>
  <w:style w:type="paragraph" w:customStyle="1" w:styleId="C415860170DF4D669F93263F6F46E25B">
    <w:name w:val="C415860170DF4D669F93263F6F46E25B"/>
    <w:rsid w:val="00A0240A"/>
  </w:style>
  <w:style w:type="paragraph" w:customStyle="1" w:styleId="0367CBC4C7E841ED894196775D845F21">
    <w:name w:val="0367CBC4C7E841ED894196775D845F21"/>
    <w:rsid w:val="00A0240A"/>
  </w:style>
  <w:style w:type="paragraph" w:customStyle="1" w:styleId="AA30B33FA9CE48A59B872CFCFC56F2F2">
    <w:name w:val="AA30B33FA9CE48A59B872CFCFC56F2F2"/>
    <w:rsid w:val="00A0240A"/>
  </w:style>
  <w:style w:type="paragraph" w:customStyle="1" w:styleId="DAD25444E5034BBF8B0C83A327F750DB">
    <w:name w:val="DAD25444E5034BBF8B0C83A327F750DB"/>
    <w:rsid w:val="00A0240A"/>
  </w:style>
  <w:style w:type="paragraph" w:customStyle="1" w:styleId="384FE11A530F41839C591690FD999FDA">
    <w:name w:val="384FE11A530F41839C591690FD999FDA"/>
    <w:rsid w:val="00A0240A"/>
  </w:style>
  <w:style w:type="paragraph" w:customStyle="1" w:styleId="C9D6FC9E1ECC43B38859F9D12FF07191">
    <w:name w:val="C9D6FC9E1ECC43B38859F9D12FF07191"/>
    <w:rsid w:val="00A0240A"/>
  </w:style>
  <w:style w:type="paragraph" w:customStyle="1" w:styleId="467CCBB0B97943D89A65F21705957902">
    <w:name w:val="467CCBB0B97943D89A65F21705957902"/>
    <w:rsid w:val="00A0240A"/>
  </w:style>
  <w:style w:type="paragraph" w:customStyle="1" w:styleId="E0A62B28024D4C71B1C4636704815A9C">
    <w:name w:val="E0A62B28024D4C71B1C4636704815A9C"/>
    <w:rsid w:val="00A0240A"/>
  </w:style>
  <w:style w:type="paragraph" w:customStyle="1" w:styleId="F4D898E401EE4238AE1EFBB05618C105">
    <w:name w:val="F4D898E401EE4238AE1EFBB05618C105"/>
    <w:rsid w:val="00A0240A"/>
  </w:style>
  <w:style w:type="paragraph" w:customStyle="1" w:styleId="0A801B9458F54D52B6ECE4F994A03C21">
    <w:name w:val="0A801B9458F54D52B6ECE4F994A03C21"/>
    <w:rsid w:val="00A0240A"/>
  </w:style>
  <w:style w:type="paragraph" w:customStyle="1" w:styleId="4A9792B8916F4FA49CAB36512513198D">
    <w:name w:val="4A9792B8916F4FA49CAB36512513198D"/>
    <w:rsid w:val="00A0240A"/>
  </w:style>
  <w:style w:type="paragraph" w:customStyle="1" w:styleId="6607F917A3CA4D61AF4728DC6AF0BFEB">
    <w:name w:val="6607F917A3CA4D61AF4728DC6AF0BFEB"/>
    <w:rsid w:val="00A0240A"/>
  </w:style>
  <w:style w:type="paragraph" w:customStyle="1" w:styleId="F4555DA70C03423DB9F73B6EC9350F46">
    <w:name w:val="F4555DA70C03423DB9F73B6EC9350F46"/>
    <w:rsid w:val="00A0240A"/>
  </w:style>
  <w:style w:type="paragraph" w:customStyle="1" w:styleId="49404A80300945F28408FF4C9A330AC0">
    <w:name w:val="49404A80300945F28408FF4C9A330AC0"/>
    <w:rsid w:val="00A0240A"/>
  </w:style>
  <w:style w:type="paragraph" w:customStyle="1" w:styleId="00B79193322346968CF2B2A3F9B0ADC3">
    <w:name w:val="00B79193322346968CF2B2A3F9B0ADC3"/>
    <w:rsid w:val="00A0240A"/>
  </w:style>
  <w:style w:type="paragraph" w:customStyle="1" w:styleId="1B8E5FDAC3804FD78C863234C0C3E43F">
    <w:name w:val="1B8E5FDAC3804FD78C863234C0C3E43F"/>
    <w:rsid w:val="00A0240A"/>
  </w:style>
  <w:style w:type="paragraph" w:customStyle="1" w:styleId="59BBAFEEF91A4C4F9F7B43CECF1A529E">
    <w:name w:val="59BBAFEEF91A4C4F9F7B43CECF1A529E"/>
    <w:rsid w:val="00A0240A"/>
  </w:style>
  <w:style w:type="paragraph" w:customStyle="1" w:styleId="CC4083C487EB41A780658258C7054DA4">
    <w:name w:val="CC4083C487EB41A780658258C7054DA4"/>
    <w:rsid w:val="00A0240A"/>
  </w:style>
  <w:style w:type="paragraph" w:customStyle="1" w:styleId="C1450FFC673B41349945C3B4C4AEE519">
    <w:name w:val="C1450FFC673B41349945C3B4C4AEE519"/>
    <w:rsid w:val="00A0240A"/>
  </w:style>
  <w:style w:type="paragraph" w:customStyle="1" w:styleId="88118BFB42C54C94A541D9483D89C75B">
    <w:name w:val="88118BFB42C54C94A541D9483D89C75B"/>
    <w:rsid w:val="00A0240A"/>
  </w:style>
  <w:style w:type="paragraph" w:customStyle="1" w:styleId="A9CEC8FE08B74C1798E999A8CA14FEC3">
    <w:name w:val="A9CEC8FE08B74C1798E999A8CA14FEC3"/>
    <w:rsid w:val="00A0240A"/>
  </w:style>
  <w:style w:type="paragraph" w:customStyle="1" w:styleId="92EF0A29171A4915AC24B954D0FA4C71">
    <w:name w:val="92EF0A29171A4915AC24B954D0FA4C71"/>
    <w:rsid w:val="00A0240A"/>
  </w:style>
  <w:style w:type="paragraph" w:customStyle="1" w:styleId="784C899B0B0D44DD9952A50167A98864">
    <w:name w:val="784C899B0B0D44DD9952A50167A98864"/>
    <w:rsid w:val="00A0240A"/>
  </w:style>
  <w:style w:type="paragraph" w:customStyle="1" w:styleId="749C05E5618B4E1F8C3DCA3A00303172">
    <w:name w:val="749C05E5618B4E1F8C3DCA3A00303172"/>
    <w:rsid w:val="00A0240A"/>
  </w:style>
  <w:style w:type="paragraph" w:customStyle="1" w:styleId="E583EC3806284FB5BEE41ECDCAB7A402">
    <w:name w:val="E583EC3806284FB5BEE41ECDCAB7A402"/>
    <w:rsid w:val="00A0240A"/>
  </w:style>
  <w:style w:type="paragraph" w:customStyle="1" w:styleId="CD0A88BB833C4E6F9BD050D4980F3535">
    <w:name w:val="CD0A88BB833C4E6F9BD050D4980F3535"/>
    <w:rsid w:val="00A0240A"/>
  </w:style>
  <w:style w:type="paragraph" w:customStyle="1" w:styleId="C5733E7D5630445BB60288855B1F4318">
    <w:name w:val="C5733E7D5630445BB60288855B1F4318"/>
    <w:rsid w:val="00A0240A"/>
  </w:style>
  <w:style w:type="paragraph" w:customStyle="1" w:styleId="57B893790C1740379B32E5D3BCF5A14F">
    <w:name w:val="57B893790C1740379B32E5D3BCF5A14F"/>
    <w:rsid w:val="00A0240A"/>
  </w:style>
  <w:style w:type="paragraph" w:customStyle="1" w:styleId="7B862FFCC2334D52BC3ED9F598F1CC93">
    <w:name w:val="7B862FFCC2334D52BC3ED9F598F1CC93"/>
    <w:rsid w:val="00A0240A"/>
  </w:style>
  <w:style w:type="paragraph" w:customStyle="1" w:styleId="FFA8A5CB43374E509C6E2179D46E5F95">
    <w:name w:val="FFA8A5CB43374E509C6E2179D46E5F95"/>
    <w:rsid w:val="00A0240A"/>
  </w:style>
  <w:style w:type="paragraph" w:customStyle="1" w:styleId="7895C8D534154802930EA6A0391AB352">
    <w:name w:val="7895C8D534154802930EA6A0391AB352"/>
    <w:rsid w:val="00A0240A"/>
  </w:style>
  <w:style w:type="paragraph" w:customStyle="1" w:styleId="827D7E91DB264E809DFB63162CDEDD9B">
    <w:name w:val="827D7E91DB264E809DFB63162CDEDD9B"/>
    <w:rsid w:val="00A0240A"/>
  </w:style>
  <w:style w:type="paragraph" w:customStyle="1" w:styleId="76ED96ECB32142B69C4F576AC5AE1793">
    <w:name w:val="76ED96ECB32142B69C4F576AC5AE1793"/>
    <w:rsid w:val="00A0240A"/>
  </w:style>
  <w:style w:type="paragraph" w:customStyle="1" w:styleId="97BC65092E4240F9870EE4D54B841E6D">
    <w:name w:val="97BC65092E4240F9870EE4D54B841E6D"/>
    <w:rsid w:val="00A0240A"/>
  </w:style>
  <w:style w:type="paragraph" w:customStyle="1" w:styleId="0913DA01B2A14631A095846A017A549A">
    <w:name w:val="0913DA01B2A14631A095846A017A549A"/>
    <w:rsid w:val="00A0240A"/>
  </w:style>
  <w:style w:type="paragraph" w:customStyle="1" w:styleId="BF27E31DD43D47328D01F0D8E2CFBAFC">
    <w:name w:val="BF27E31DD43D47328D01F0D8E2CFBAFC"/>
    <w:rsid w:val="00A0240A"/>
  </w:style>
  <w:style w:type="paragraph" w:customStyle="1" w:styleId="7733B3D37B0240129586A1CC4C5C99A7">
    <w:name w:val="7733B3D37B0240129586A1CC4C5C99A7"/>
    <w:rsid w:val="00A0240A"/>
  </w:style>
  <w:style w:type="paragraph" w:customStyle="1" w:styleId="CCCD5853B6444DEDAF8984D995FA9DFF">
    <w:name w:val="CCCD5853B6444DEDAF8984D995FA9DFF"/>
    <w:rsid w:val="00A0240A"/>
  </w:style>
  <w:style w:type="paragraph" w:customStyle="1" w:styleId="3F1A4D3E5BF14EEBB4D9F9CB66799464">
    <w:name w:val="3F1A4D3E5BF14EEBB4D9F9CB66799464"/>
    <w:rsid w:val="00A0240A"/>
  </w:style>
  <w:style w:type="paragraph" w:customStyle="1" w:styleId="947DEE9949CB4E2C983240C3BEAA2665">
    <w:name w:val="947DEE9949CB4E2C983240C3BEAA2665"/>
    <w:rsid w:val="00A0240A"/>
  </w:style>
  <w:style w:type="paragraph" w:customStyle="1" w:styleId="D83F5F25F4EC49E887B15C8BDC5BEB22">
    <w:name w:val="D83F5F25F4EC49E887B15C8BDC5BEB22"/>
    <w:rsid w:val="00A0240A"/>
  </w:style>
  <w:style w:type="paragraph" w:customStyle="1" w:styleId="3DB5E3C85BD84BD0AB50A938D6CB0B58">
    <w:name w:val="3DB5E3C85BD84BD0AB50A938D6CB0B58"/>
    <w:rsid w:val="00A0240A"/>
  </w:style>
  <w:style w:type="paragraph" w:customStyle="1" w:styleId="5175C4C013F94DAA9D25AD4DEF023C87">
    <w:name w:val="5175C4C013F94DAA9D25AD4DEF023C87"/>
    <w:rsid w:val="00A0240A"/>
  </w:style>
  <w:style w:type="paragraph" w:customStyle="1" w:styleId="112CF2497C554D22A7E747D5F8FE4683">
    <w:name w:val="112CF2497C554D22A7E747D5F8FE4683"/>
    <w:rsid w:val="00A0240A"/>
  </w:style>
  <w:style w:type="paragraph" w:customStyle="1" w:styleId="43DA0008900D46A1A04DDDA6C7F0435B">
    <w:name w:val="43DA0008900D46A1A04DDDA6C7F0435B"/>
    <w:rsid w:val="00A0240A"/>
  </w:style>
  <w:style w:type="paragraph" w:customStyle="1" w:styleId="68EFDA0927274438AA11ED1E0A5F3ED2">
    <w:name w:val="68EFDA0927274438AA11ED1E0A5F3ED2"/>
    <w:rsid w:val="00A0240A"/>
  </w:style>
  <w:style w:type="paragraph" w:customStyle="1" w:styleId="BF2AE2A9AE2541ADB6A13066AA88E9AC">
    <w:name w:val="BF2AE2A9AE2541ADB6A13066AA88E9AC"/>
    <w:rsid w:val="00A0240A"/>
  </w:style>
  <w:style w:type="paragraph" w:customStyle="1" w:styleId="D47A52EDC4EF466799E001B3F6FE657D">
    <w:name w:val="D47A52EDC4EF466799E001B3F6FE657D"/>
    <w:rsid w:val="00A0240A"/>
  </w:style>
  <w:style w:type="paragraph" w:customStyle="1" w:styleId="70C169631B424BA1BF3A7E705271939E">
    <w:name w:val="70C169631B424BA1BF3A7E705271939E"/>
    <w:rsid w:val="00A0240A"/>
  </w:style>
  <w:style w:type="paragraph" w:customStyle="1" w:styleId="14EB47F13FFE4F4CACDFC35ED3D93833">
    <w:name w:val="14EB47F13FFE4F4CACDFC35ED3D93833"/>
    <w:rsid w:val="00A0240A"/>
  </w:style>
  <w:style w:type="paragraph" w:customStyle="1" w:styleId="0996D8F74A804F2CACAA809A3816756A">
    <w:name w:val="0996D8F74A804F2CACAA809A3816756A"/>
    <w:rsid w:val="00A0240A"/>
  </w:style>
  <w:style w:type="paragraph" w:customStyle="1" w:styleId="188A0B63DE1144E0AA03BA6988BE088E">
    <w:name w:val="188A0B63DE1144E0AA03BA6988BE088E"/>
    <w:rsid w:val="00A0240A"/>
  </w:style>
  <w:style w:type="paragraph" w:customStyle="1" w:styleId="C2544DDC91B749FA9E96BCFB5B759036">
    <w:name w:val="C2544DDC91B749FA9E96BCFB5B759036"/>
    <w:rsid w:val="00A0240A"/>
  </w:style>
  <w:style w:type="paragraph" w:customStyle="1" w:styleId="F98A15B1428B45C785C5A150DB259277">
    <w:name w:val="F98A15B1428B45C785C5A150DB259277"/>
    <w:rsid w:val="00A0240A"/>
  </w:style>
  <w:style w:type="paragraph" w:customStyle="1" w:styleId="C5A76FF4E215466AB18FC220B539C41C">
    <w:name w:val="C5A76FF4E215466AB18FC220B539C41C"/>
    <w:rsid w:val="00A0240A"/>
  </w:style>
  <w:style w:type="paragraph" w:customStyle="1" w:styleId="D2E059695BCF45AF901D185514DAEC36">
    <w:name w:val="D2E059695BCF45AF901D185514DAEC36"/>
    <w:rsid w:val="00A0240A"/>
  </w:style>
  <w:style w:type="paragraph" w:customStyle="1" w:styleId="8A9AF9C61E23451B89C91E1D56A40882">
    <w:name w:val="8A9AF9C61E23451B89C91E1D56A40882"/>
    <w:rsid w:val="00A0240A"/>
  </w:style>
  <w:style w:type="paragraph" w:customStyle="1" w:styleId="60CD65853A0D492D955D5D46A2FACBD1">
    <w:name w:val="60CD65853A0D492D955D5D46A2FACBD1"/>
    <w:rsid w:val="00A0240A"/>
  </w:style>
  <w:style w:type="paragraph" w:customStyle="1" w:styleId="48226C63F8F7470AAF8BE176BFBA1407">
    <w:name w:val="48226C63F8F7470AAF8BE176BFBA1407"/>
    <w:rsid w:val="00A0240A"/>
  </w:style>
  <w:style w:type="paragraph" w:customStyle="1" w:styleId="540ECC1BB68D42E8B924341E188AFC5E">
    <w:name w:val="540ECC1BB68D42E8B924341E188AFC5E"/>
    <w:rsid w:val="00A0240A"/>
  </w:style>
  <w:style w:type="paragraph" w:customStyle="1" w:styleId="2CAA4D0141114CC29557B4006D1C32E3">
    <w:name w:val="2CAA4D0141114CC29557B4006D1C32E3"/>
    <w:rsid w:val="00A0240A"/>
  </w:style>
  <w:style w:type="paragraph" w:customStyle="1" w:styleId="EF5C1491E3B44EF39E59C0A4073B98C2">
    <w:name w:val="EF5C1491E3B44EF39E59C0A4073B98C2"/>
    <w:rsid w:val="00A0240A"/>
  </w:style>
  <w:style w:type="paragraph" w:customStyle="1" w:styleId="533BCB89C730486C9085994E1B36BB0A">
    <w:name w:val="533BCB89C730486C9085994E1B36BB0A"/>
    <w:rsid w:val="00A0240A"/>
  </w:style>
  <w:style w:type="paragraph" w:customStyle="1" w:styleId="63C1A06D32EA410482F52B037818E9CA">
    <w:name w:val="63C1A06D32EA410482F52B037818E9CA"/>
    <w:rsid w:val="00A0240A"/>
  </w:style>
  <w:style w:type="paragraph" w:customStyle="1" w:styleId="EE9210363ACA43078DF05F6534E31C6E">
    <w:name w:val="EE9210363ACA43078DF05F6534E31C6E"/>
    <w:rsid w:val="00A0240A"/>
  </w:style>
  <w:style w:type="paragraph" w:customStyle="1" w:styleId="4BFFD2E3A48F4027A3DD9E8DC76217E5">
    <w:name w:val="4BFFD2E3A48F4027A3DD9E8DC76217E5"/>
    <w:rsid w:val="00A0240A"/>
  </w:style>
  <w:style w:type="paragraph" w:customStyle="1" w:styleId="E73BBDD855264A779EAE53CEB3EFE86D">
    <w:name w:val="E73BBDD855264A779EAE53CEB3EFE86D"/>
    <w:rsid w:val="00A0240A"/>
  </w:style>
  <w:style w:type="paragraph" w:customStyle="1" w:styleId="D0810651EF00473D8D37CE91D934BD10">
    <w:name w:val="D0810651EF00473D8D37CE91D934BD10"/>
    <w:rsid w:val="00A0240A"/>
  </w:style>
  <w:style w:type="paragraph" w:customStyle="1" w:styleId="14BB05663A464CDDA1D37A9CA2F50679">
    <w:name w:val="14BB05663A464CDDA1D37A9CA2F50679"/>
    <w:rsid w:val="00A0240A"/>
  </w:style>
  <w:style w:type="paragraph" w:customStyle="1" w:styleId="A320D21FB0D9462F9AEDB3F08B119753">
    <w:name w:val="A320D21FB0D9462F9AEDB3F08B119753"/>
    <w:rsid w:val="00A0240A"/>
  </w:style>
  <w:style w:type="paragraph" w:customStyle="1" w:styleId="D8971D7B25544912AF91849A46C30CF8">
    <w:name w:val="D8971D7B25544912AF91849A46C30CF8"/>
    <w:rsid w:val="00A0240A"/>
  </w:style>
  <w:style w:type="paragraph" w:customStyle="1" w:styleId="8C89DDD2BAA54DEE8DBCD24A14D93F60">
    <w:name w:val="8C89DDD2BAA54DEE8DBCD24A14D93F60"/>
    <w:rsid w:val="00A0240A"/>
  </w:style>
  <w:style w:type="paragraph" w:customStyle="1" w:styleId="64387A41FCFA4D7CADE7E5609B4EA663">
    <w:name w:val="64387A41FCFA4D7CADE7E5609B4EA663"/>
    <w:rsid w:val="00A0240A"/>
  </w:style>
  <w:style w:type="paragraph" w:customStyle="1" w:styleId="370ADC8DAB374FD5BA30399ACA36E22A">
    <w:name w:val="370ADC8DAB374FD5BA30399ACA36E22A"/>
    <w:rsid w:val="00A0240A"/>
  </w:style>
  <w:style w:type="paragraph" w:customStyle="1" w:styleId="5A26DB9E85964347B6766EFF8755B89B">
    <w:name w:val="5A26DB9E85964347B6766EFF8755B89B"/>
    <w:rsid w:val="00A0240A"/>
  </w:style>
  <w:style w:type="paragraph" w:customStyle="1" w:styleId="2075AC1C172A47A2966E62980F40D0EE">
    <w:name w:val="2075AC1C172A47A2966E62980F40D0EE"/>
    <w:rsid w:val="00A0240A"/>
  </w:style>
  <w:style w:type="paragraph" w:customStyle="1" w:styleId="9D9BB1D6A9E444E3B7817082C7B86100">
    <w:name w:val="9D9BB1D6A9E444E3B7817082C7B86100"/>
    <w:rsid w:val="00A0240A"/>
  </w:style>
  <w:style w:type="paragraph" w:customStyle="1" w:styleId="7181F6310E494FE79513D903D8476724">
    <w:name w:val="7181F6310E494FE79513D903D8476724"/>
    <w:rsid w:val="00A0240A"/>
  </w:style>
  <w:style w:type="paragraph" w:customStyle="1" w:styleId="2F91F2B8C7054E80ADCE345DDB04806D">
    <w:name w:val="2F91F2B8C7054E80ADCE345DDB04806D"/>
    <w:rsid w:val="00A0240A"/>
  </w:style>
  <w:style w:type="paragraph" w:customStyle="1" w:styleId="D52360507EC143D3B3043DECC68679B0">
    <w:name w:val="D52360507EC143D3B3043DECC68679B0"/>
    <w:rsid w:val="00A0240A"/>
  </w:style>
  <w:style w:type="paragraph" w:customStyle="1" w:styleId="B64ED0515DA34A98A2DA868EB925B2D6">
    <w:name w:val="B64ED0515DA34A98A2DA868EB925B2D6"/>
    <w:rsid w:val="00A0240A"/>
  </w:style>
  <w:style w:type="paragraph" w:customStyle="1" w:styleId="2108491551EC4235B8F36F77DC48BDA0">
    <w:name w:val="2108491551EC4235B8F36F77DC48BDA0"/>
    <w:rsid w:val="00A0240A"/>
  </w:style>
  <w:style w:type="paragraph" w:customStyle="1" w:styleId="442E49E606EC49DE810E424E9EA11F0F">
    <w:name w:val="442E49E606EC49DE810E424E9EA11F0F"/>
    <w:rsid w:val="00A0240A"/>
  </w:style>
  <w:style w:type="paragraph" w:customStyle="1" w:styleId="857C3AF12F1548838C725B13CA2585B7">
    <w:name w:val="857C3AF12F1548838C725B13CA2585B7"/>
    <w:rsid w:val="00A0240A"/>
  </w:style>
  <w:style w:type="paragraph" w:customStyle="1" w:styleId="1CE23AE9F2BF4D708A94C8252A9ABAA1">
    <w:name w:val="1CE23AE9F2BF4D708A94C8252A9ABAA1"/>
    <w:rsid w:val="00A0240A"/>
  </w:style>
  <w:style w:type="paragraph" w:customStyle="1" w:styleId="F90BF64688B349A8A4AFAEAC4E22FB70">
    <w:name w:val="F90BF64688B349A8A4AFAEAC4E22FB70"/>
    <w:rsid w:val="00A0240A"/>
  </w:style>
  <w:style w:type="paragraph" w:customStyle="1" w:styleId="729502801DE4401797159887D44B7FF8">
    <w:name w:val="729502801DE4401797159887D44B7FF8"/>
    <w:rsid w:val="00A0240A"/>
  </w:style>
  <w:style w:type="paragraph" w:customStyle="1" w:styleId="040FEDF285E94205963C64E71E94B519">
    <w:name w:val="040FEDF285E94205963C64E71E94B519"/>
    <w:rsid w:val="00A0240A"/>
  </w:style>
  <w:style w:type="paragraph" w:customStyle="1" w:styleId="DCCFA48431954067B6625CAA175E4ABD">
    <w:name w:val="DCCFA48431954067B6625CAA175E4ABD"/>
    <w:rsid w:val="00A0240A"/>
  </w:style>
  <w:style w:type="paragraph" w:customStyle="1" w:styleId="460BB9BCF35C4EA38FC6722B6A264AB8">
    <w:name w:val="460BB9BCF35C4EA38FC6722B6A264AB8"/>
    <w:rsid w:val="00A0240A"/>
  </w:style>
  <w:style w:type="paragraph" w:customStyle="1" w:styleId="1AF652375AA14E86949D613EFBD4AFBD">
    <w:name w:val="1AF652375AA14E86949D613EFBD4AFBD"/>
    <w:rsid w:val="00A0240A"/>
  </w:style>
  <w:style w:type="paragraph" w:customStyle="1" w:styleId="393EC016436B4821B2C0EB75B49F29A2">
    <w:name w:val="393EC016436B4821B2C0EB75B49F29A2"/>
    <w:rsid w:val="00A0240A"/>
  </w:style>
  <w:style w:type="paragraph" w:customStyle="1" w:styleId="9972C7DD1463405C9C9078449FC17E4D">
    <w:name w:val="9972C7DD1463405C9C9078449FC17E4D"/>
    <w:rsid w:val="00A0240A"/>
  </w:style>
  <w:style w:type="paragraph" w:customStyle="1" w:styleId="8A44675E52004621B5CB8ED2C7CA5406">
    <w:name w:val="8A44675E52004621B5CB8ED2C7CA5406"/>
    <w:rsid w:val="00A0240A"/>
  </w:style>
  <w:style w:type="paragraph" w:customStyle="1" w:styleId="6CE953352B87491282305DCDD7654CA3">
    <w:name w:val="6CE953352B87491282305DCDD7654CA3"/>
    <w:rsid w:val="00A0240A"/>
  </w:style>
  <w:style w:type="paragraph" w:customStyle="1" w:styleId="67CC31605DA949E2A2835F960A44170E">
    <w:name w:val="67CC31605DA949E2A2835F960A44170E"/>
    <w:rsid w:val="00A0240A"/>
  </w:style>
  <w:style w:type="paragraph" w:customStyle="1" w:styleId="CE3EC42F2B1E4FA19A419A07B2B6248C">
    <w:name w:val="CE3EC42F2B1E4FA19A419A07B2B6248C"/>
    <w:rsid w:val="00A0240A"/>
  </w:style>
  <w:style w:type="paragraph" w:customStyle="1" w:styleId="941183937CB3425A8F06A6D93FC23F66">
    <w:name w:val="941183937CB3425A8F06A6D93FC23F66"/>
    <w:rsid w:val="00A0240A"/>
  </w:style>
  <w:style w:type="paragraph" w:customStyle="1" w:styleId="7D39B969A391467CB9C9C76DF08979BE">
    <w:name w:val="7D39B969A391467CB9C9C76DF08979BE"/>
    <w:rsid w:val="00A0240A"/>
  </w:style>
  <w:style w:type="paragraph" w:customStyle="1" w:styleId="CA2CD2ACCE95400CBC10636EFF50E262">
    <w:name w:val="CA2CD2ACCE95400CBC10636EFF50E262"/>
    <w:rsid w:val="00A0240A"/>
  </w:style>
  <w:style w:type="paragraph" w:customStyle="1" w:styleId="BC960C8AF1324008ABE1C945AA8119F0">
    <w:name w:val="BC960C8AF1324008ABE1C945AA8119F0"/>
    <w:rsid w:val="00A0240A"/>
  </w:style>
  <w:style w:type="paragraph" w:customStyle="1" w:styleId="30EB8DCF0FF449E582A3A7A37B3E5611">
    <w:name w:val="30EB8DCF0FF449E582A3A7A37B3E5611"/>
    <w:rsid w:val="00A0240A"/>
  </w:style>
  <w:style w:type="paragraph" w:customStyle="1" w:styleId="95EC0AEA69AC44C4A01C131CF9CDB708">
    <w:name w:val="95EC0AEA69AC44C4A01C131CF9CDB708"/>
    <w:rsid w:val="00A0240A"/>
  </w:style>
  <w:style w:type="paragraph" w:customStyle="1" w:styleId="E275CE57B75D42D29A2DAADD97C06AE7">
    <w:name w:val="E275CE57B75D42D29A2DAADD97C06AE7"/>
    <w:rsid w:val="00A0240A"/>
  </w:style>
  <w:style w:type="paragraph" w:customStyle="1" w:styleId="B690BFE91914478B84D1DF622D07E8B6">
    <w:name w:val="B690BFE91914478B84D1DF622D07E8B6"/>
    <w:rsid w:val="00A0240A"/>
  </w:style>
  <w:style w:type="paragraph" w:customStyle="1" w:styleId="A95BBB6B592A4024AEB8751C24CCED2D">
    <w:name w:val="A95BBB6B592A4024AEB8751C24CCED2D"/>
    <w:rsid w:val="00A0240A"/>
  </w:style>
  <w:style w:type="paragraph" w:customStyle="1" w:styleId="B2D178B797F349F4B1F702BFCD59B743">
    <w:name w:val="B2D178B797F349F4B1F702BFCD59B743"/>
    <w:rsid w:val="00A0240A"/>
  </w:style>
  <w:style w:type="paragraph" w:customStyle="1" w:styleId="7ABAAD78A7A644009283FEEFC494B467">
    <w:name w:val="7ABAAD78A7A644009283FEEFC494B467"/>
    <w:rsid w:val="00A0240A"/>
  </w:style>
  <w:style w:type="paragraph" w:customStyle="1" w:styleId="FE3C398E57BF4AED988E34C8BA5CBBA4">
    <w:name w:val="FE3C398E57BF4AED988E34C8BA5CBBA4"/>
    <w:rsid w:val="00A0240A"/>
  </w:style>
  <w:style w:type="paragraph" w:customStyle="1" w:styleId="233C7E223D7B46B5BE70B65F31BEA2F3">
    <w:name w:val="233C7E223D7B46B5BE70B65F31BEA2F3"/>
    <w:rsid w:val="00A0240A"/>
  </w:style>
  <w:style w:type="paragraph" w:customStyle="1" w:styleId="3824A16E25BE45CA87C3B1A48A884F96">
    <w:name w:val="3824A16E25BE45CA87C3B1A48A884F96"/>
    <w:rsid w:val="00A0240A"/>
  </w:style>
  <w:style w:type="paragraph" w:customStyle="1" w:styleId="C61D8BF290094712AEF01D46E46BABF9">
    <w:name w:val="C61D8BF290094712AEF01D46E46BABF9"/>
    <w:rsid w:val="00A0240A"/>
  </w:style>
  <w:style w:type="paragraph" w:customStyle="1" w:styleId="FE823E6A6897470991C41ECB72ED39CE">
    <w:name w:val="FE823E6A6897470991C41ECB72ED39CE"/>
    <w:rsid w:val="00A0240A"/>
  </w:style>
  <w:style w:type="paragraph" w:customStyle="1" w:styleId="4ECCDEFE67044B59ABC80ACF588373D1">
    <w:name w:val="4ECCDEFE67044B59ABC80ACF588373D1"/>
    <w:rsid w:val="00A0240A"/>
  </w:style>
  <w:style w:type="paragraph" w:customStyle="1" w:styleId="02AD6798069A4B3DAA872CF8BBF887C0">
    <w:name w:val="02AD6798069A4B3DAA872CF8BBF887C0"/>
    <w:rsid w:val="00A0240A"/>
  </w:style>
  <w:style w:type="paragraph" w:customStyle="1" w:styleId="26362C402FFE484BB88B81F6F6B05414">
    <w:name w:val="26362C402FFE484BB88B81F6F6B05414"/>
    <w:rsid w:val="00A0240A"/>
  </w:style>
  <w:style w:type="paragraph" w:customStyle="1" w:styleId="0032AF0195EB43A39F608236DE4F6222">
    <w:name w:val="0032AF0195EB43A39F608236DE4F6222"/>
    <w:rsid w:val="00A0240A"/>
  </w:style>
  <w:style w:type="paragraph" w:customStyle="1" w:styleId="760E485B647B4520BD1C36F1DFA85C91">
    <w:name w:val="760E485B647B4520BD1C36F1DFA85C91"/>
    <w:rsid w:val="00A0240A"/>
  </w:style>
  <w:style w:type="paragraph" w:customStyle="1" w:styleId="E890AD30A9F044838A36960422166118">
    <w:name w:val="E890AD30A9F044838A36960422166118"/>
    <w:rsid w:val="00A0240A"/>
  </w:style>
  <w:style w:type="paragraph" w:customStyle="1" w:styleId="305D5D4F1FFA49B5A071BD22656C60B2">
    <w:name w:val="305D5D4F1FFA49B5A071BD22656C60B2"/>
    <w:rsid w:val="00A0240A"/>
  </w:style>
  <w:style w:type="paragraph" w:customStyle="1" w:styleId="3D5FF1DC2D5849A89EF342426601D0E2">
    <w:name w:val="3D5FF1DC2D5849A89EF342426601D0E2"/>
    <w:rsid w:val="00A0240A"/>
  </w:style>
  <w:style w:type="paragraph" w:customStyle="1" w:styleId="43997016D0AC41DD95F584EC07AA5FDA">
    <w:name w:val="43997016D0AC41DD95F584EC07AA5FDA"/>
    <w:rsid w:val="00A0240A"/>
  </w:style>
  <w:style w:type="paragraph" w:customStyle="1" w:styleId="525F8A19C97E4C1E93712339825DF67F">
    <w:name w:val="525F8A19C97E4C1E93712339825DF67F"/>
    <w:rsid w:val="00A0240A"/>
  </w:style>
  <w:style w:type="paragraph" w:customStyle="1" w:styleId="9A708EEC1F0A470F9E48247DF93CD5EF">
    <w:name w:val="9A708EEC1F0A470F9E48247DF93CD5EF"/>
    <w:rsid w:val="00A0240A"/>
  </w:style>
  <w:style w:type="paragraph" w:customStyle="1" w:styleId="2215B7F9DAC14262A47CC343DFECF840">
    <w:name w:val="2215B7F9DAC14262A47CC343DFECF840"/>
    <w:rsid w:val="00A0240A"/>
  </w:style>
  <w:style w:type="paragraph" w:customStyle="1" w:styleId="C0B1204D9BCA4589AEF0A73CDDB737EE">
    <w:name w:val="C0B1204D9BCA4589AEF0A73CDDB737EE"/>
    <w:rsid w:val="00A0240A"/>
  </w:style>
  <w:style w:type="paragraph" w:customStyle="1" w:styleId="2495149A151C4CBE9DA312D05CE00A25">
    <w:name w:val="2495149A151C4CBE9DA312D05CE00A25"/>
    <w:rsid w:val="00A0240A"/>
  </w:style>
  <w:style w:type="paragraph" w:customStyle="1" w:styleId="4B772EF957F845C0ACFEF045BA9BB140">
    <w:name w:val="4B772EF957F845C0ACFEF045BA9BB140"/>
    <w:rsid w:val="00A0240A"/>
  </w:style>
  <w:style w:type="paragraph" w:customStyle="1" w:styleId="99779EE1B85540918982A77344BC36FD">
    <w:name w:val="99779EE1B85540918982A77344BC36FD"/>
    <w:rsid w:val="00A0240A"/>
  </w:style>
  <w:style w:type="paragraph" w:customStyle="1" w:styleId="578CB522C0D34DA5885F8562B366FE78">
    <w:name w:val="578CB522C0D34DA5885F8562B366FE78"/>
    <w:rsid w:val="00A0240A"/>
  </w:style>
  <w:style w:type="paragraph" w:customStyle="1" w:styleId="135793F3E3D947BCB2418D82F7653CF6">
    <w:name w:val="135793F3E3D947BCB2418D82F7653CF6"/>
    <w:rsid w:val="00A0240A"/>
  </w:style>
  <w:style w:type="paragraph" w:customStyle="1" w:styleId="C87EC713D1A645D9AC864F60D4DEAE80">
    <w:name w:val="C87EC713D1A645D9AC864F60D4DEAE80"/>
    <w:rsid w:val="00A0240A"/>
  </w:style>
  <w:style w:type="paragraph" w:customStyle="1" w:styleId="05EC4619004A4598B0C67DCB53A2E15E">
    <w:name w:val="05EC4619004A4598B0C67DCB53A2E15E"/>
    <w:rsid w:val="00A0240A"/>
  </w:style>
  <w:style w:type="paragraph" w:customStyle="1" w:styleId="88F9E5A1E58442CBAD300C82A3312598">
    <w:name w:val="88F9E5A1E58442CBAD300C82A3312598"/>
    <w:rsid w:val="00A0240A"/>
  </w:style>
  <w:style w:type="paragraph" w:customStyle="1" w:styleId="D74131823D644A1EA5DB0CE33B37F49C">
    <w:name w:val="D74131823D644A1EA5DB0CE33B37F49C"/>
    <w:rsid w:val="00A0240A"/>
  </w:style>
  <w:style w:type="paragraph" w:customStyle="1" w:styleId="A0A32E44FCF045B6BDA5DDB933D0A9B4">
    <w:name w:val="A0A32E44FCF045B6BDA5DDB933D0A9B4"/>
    <w:rsid w:val="00A0240A"/>
  </w:style>
  <w:style w:type="paragraph" w:customStyle="1" w:styleId="4C3072E7E8C14BCDA612C73AFA6AFD30">
    <w:name w:val="4C3072E7E8C14BCDA612C73AFA6AFD30"/>
    <w:rsid w:val="00A0240A"/>
  </w:style>
  <w:style w:type="paragraph" w:customStyle="1" w:styleId="1F6E31E1A85F40FAA41F1422DDEF5CE6">
    <w:name w:val="1F6E31E1A85F40FAA41F1422DDEF5CE6"/>
    <w:rsid w:val="00A0240A"/>
  </w:style>
  <w:style w:type="paragraph" w:customStyle="1" w:styleId="2D1E2541FEBE4B889BA5FDB68FE3FD3A">
    <w:name w:val="2D1E2541FEBE4B889BA5FDB68FE3FD3A"/>
    <w:rsid w:val="00A0240A"/>
  </w:style>
  <w:style w:type="paragraph" w:customStyle="1" w:styleId="2EDAF124D5BE4BCE849E60D13464A2A8">
    <w:name w:val="2EDAF124D5BE4BCE849E60D13464A2A8"/>
    <w:rsid w:val="00A0240A"/>
  </w:style>
  <w:style w:type="paragraph" w:customStyle="1" w:styleId="629DAFCBAE1141279DE16B3EEADB3969">
    <w:name w:val="629DAFCBAE1141279DE16B3EEADB3969"/>
    <w:rsid w:val="00A0240A"/>
  </w:style>
  <w:style w:type="paragraph" w:customStyle="1" w:styleId="A6F2EAD7D590468AAD05949633AC1679">
    <w:name w:val="A6F2EAD7D590468AAD05949633AC1679"/>
    <w:rsid w:val="00A0240A"/>
  </w:style>
  <w:style w:type="paragraph" w:customStyle="1" w:styleId="30E801C8ACD1480CB0BE124C1AEB9D3B">
    <w:name w:val="30E801C8ACD1480CB0BE124C1AEB9D3B"/>
    <w:rsid w:val="00A0240A"/>
  </w:style>
  <w:style w:type="paragraph" w:customStyle="1" w:styleId="40188C0AAC1E43A58A821423598D72AD">
    <w:name w:val="40188C0AAC1E43A58A821423598D72AD"/>
    <w:rsid w:val="00A0240A"/>
  </w:style>
  <w:style w:type="paragraph" w:customStyle="1" w:styleId="1695323A3A0343FDB9B79BAAF567324A">
    <w:name w:val="1695323A3A0343FDB9B79BAAF567324A"/>
    <w:rsid w:val="00A0240A"/>
  </w:style>
  <w:style w:type="paragraph" w:customStyle="1" w:styleId="FAC1F4A7D9EF4CEC96B4F167E5CB027D">
    <w:name w:val="FAC1F4A7D9EF4CEC96B4F167E5CB027D"/>
    <w:rsid w:val="00A0240A"/>
  </w:style>
  <w:style w:type="paragraph" w:customStyle="1" w:styleId="D038DB57819243AB8EC12AC798105754">
    <w:name w:val="D038DB57819243AB8EC12AC798105754"/>
    <w:rsid w:val="00A0240A"/>
  </w:style>
  <w:style w:type="paragraph" w:customStyle="1" w:styleId="88BF8B05540C45A1B4729ED4E934E8F4">
    <w:name w:val="88BF8B05540C45A1B4729ED4E934E8F4"/>
    <w:rsid w:val="00A0240A"/>
  </w:style>
  <w:style w:type="paragraph" w:customStyle="1" w:styleId="FFA2E3B6DEC84133A3A7B7655C8993F6">
    <w:name w:val="FFA2E3B6DEC84133A3A7B7655C8993F6"/>
    <w:rsid w:val="00A0240A"/>
  </w:style>
  <w:style w:type="paragraph" w:customStyle="1" w:styleId="81D5A84003FE4C1A987A865E7983A4D6">
    <w:name w:val="81D5A84003FE4C1A987A865E7983A4D6"/>
    <w:rsid w:val="00A0240A"/>
  </w:style>
  <w:style w:type="paragraph" w:customStyle="1" w:styleId="7AC9D8EC29784AF09B5D608574C52E4D">
    <w:name w:val="7AC9D8EC29784AF09B5D608574C52E4D"/>
    <w:rsid w:val="00A0240A"/>
  </w:style>
  <w:style w:type="paragraph" w:customStyle="1" w:styleId="05A23111FF1941ADAA36B4F4D4172874">
    <w:name w:val="05A23111FF1941ADAA36B4F4D4172874"/>
    <w:rsid w:val="00A0240A"/>
  </w:style>
  <w:style w:type="paragraph" w:customStyle="1" w:styleId="A3CF75B09C814325ACA3EEFFA2035A4F">
    <w:name w:val="A3CF75B09C814325ACA3EEFFA2035A4F"/>
    <w:rsid w:val="00A0240A"/>
  </w:style>
  <w:style w:type="paragraph" w:customStyle="1" w:styleId="9340143048A740F0B39CFB491C3F9A98">
    <w:name w:val="9340143048A740F0B39CFB491C3F9A98"/>
    <w:rsid w:val="00A0240A"/>
  </w:style>
  <w:style w:type="paragraph" w:customStyle="1" w:styleId="84F6F900EEFB4C249892A94171644AD7">
    <w:name w:val="84F6F900EEFB4C249892A94171644AD7"/>
    <w:rsid w:val="00A0240A"/>
  </w:style>
  <w:style w:type="paragraph" w:customStyle="1" w:styleId="5566C53265D6472FABCE12DFADF20F06">
    <w:name w:val="5566C53265D6472FABCE12DFADF20F06"/>
    <w:rsid w:val="00A0240A"/>
  </w:style>
  <w:style w:type="paragraph" w:customStyle="1" w:styleId="DBB48ADC82A24205A9776FD09920AFC8">
    <w:name w:val="DBB48ADC82A24205A9776FD09920AFC8"/>
    <w:rsid w:val="00A0240A"/>
  </w:style>
  <w:style w:type="paragraph" w:customStyle="1" w:styleId="D57B74CAC46A49298276C19D833E8CD9">
    <w:name w:val="D57B74CAC46A49298276C19D833E8CD9"/>
    <w:rsid w:val="00A0240A"/>
  </w:style>
  <w:style w:type="paragraph" w:customStyle="1" w:styleId="763873375AF74C3D9868687EF8B5FD57">
    <w:name w:val="763873375AF74C3D9868687EF8B5FD57"/>
    <w:rsid w:val="00A0240A"/>
  </w:style>
  <w:style w:type="paragraph" w:customStyle="1" w:styleId="3BB53B512D884857BBC08D493E31D452">
    <w:name w:val="3BB53B512D884857BBC08D493E31D452"/>
    <w:rsid w:val="00A0240A"/>
  </w:style>
  <w:style w:type="paragraph" w:customStyle="1" w:styleId="FF8828C881AA4F1AB4AA78456AE452B5">
    <w:name w:val="FF8828C881AA4F1AB4AA78456AE452B5"/>
    <w:rsid w:val="00A0240A"/>
  </w:style>
  <w:style w:type="paragraph" w:customStyle="1" w:styleId="BDB5AC8315E2449DBD126C8B0EFC64A8">
    <w:name w:val="BDB5AC8315E2449DBD126C8B0EFC64A8"/>
    <w:rsid w:val="00A0240A"/>
  </w:style>
  <w:style w:type="paragraph" w:customStyle="1" w:styleId="45EDD79B849F4731B70984A3798DCA06">
    <w:name w:val="45EDD79B849F4731B70984A3798DCA06"/>
    <w:rsid w:val="00A0240A"/>
  </w:style>
  <w:style w:type="paragraph" w:customStyle="1" w:styleId="39AD0170D3F946959E09ABD566A5FF0C">
    <w:name w:val="39AD0170D3F946959E09ABD566A5FF0C"/>
    <w:rsid w:val="00A0240A"/>
  </w:style>
  <w:style w:type="paragraph" w:customStyle="1" w:styleId="935210E3A81D4E1383A2352112A574E7">
    <w:name w:val="935210E3A81D4E1383A2352112A574E7"/>
    <w:rsid w:val="00A0240A"/>
  </w:style>
  <w:style w:type="paragraph" w:customStyle="1" w:styleId="984B848EA9E043CC992E577152140B7C">
    <w:name w:val="984B848EA9E043CC992E577152140B7C"/>
    <w:rsid w:val="00A0240A"/>
  </w:style>
  <w:style w:type="paragraph" w:customStyle="1" w:styleId="969E84627A8E4D868687D7FE1EE4E338">
    <w:name w:val="969E84627A8E4D868687D7FE1EE4E338"/>
    <w:rsid w:val="00A0240A"/>
  </w:style>
  <w:style w:type="paragraph" w:customStyle="1" w:styleId="BB9EEB2B57C946CAAA105DF0C5B4AF12">
    <w:name w:val="BB9EEB2B57C946CAAA105DF0C5B4AF12"/>
    <w:rsid w:val="00A0240A"/>
  </w:style>
  <w:style w:type="paragraph" w:customStyle="1" w:styleId="991B5FA3DFC845F795BA2A8DCB09AFB9">
    <w:name w:val="991B5FA3DFC845F795BA2A8DCB09AFB9"/>
    <w:rsid w:val="00A0240A"/>
  </w:style>
  <w:style w:type="paragraph" w:customStyle="1" w:styleId="F524B1BC61B14222B05AB8511E546E17">
    <w:name w:val="F524B1BC61B14222B05AB8511E546E17"/>
    <w:rsid w:val="00A0240A"/>
  </w:style>
  <w:style w:type="paragraph" w:customStyle="1" w:styleId="E2706B486FC248558B9DF913632D8271">
    <w:name w:val="E2706B486FC248558B9DF913632D8271"/>
    <w:rsid w:val="00A0240A"/>
  </w:style>
  <w:style w:type="paragraph" w:customStyle="1" w:styleId="550E9E9560E14AFDB8AD0259BB848829">
    <w:name w:val="550E9E9560E14AFDB8AD0259BB848829"/>
    <w:rsid w:val="00A0240A"/>
  </w:style>
  <w:style w:type="paragraph" w:customStyle="1" w:styleId="EB54E706621948439BABFC3BA7BEA56A">
    <w:name w:val="EB54E706621948439BABFC3BA7BEA56A"/>
    <w:rsid w:val="00A0240A"/>
  </w:style>
  <w:style w:type="paragraph" w:customStyle="1" w:styleId="48284E0096AA4AE38090349CAE8116CA">
    <w:name w:val="48284E0096AA4AE38090349CAE8116CA"/>
    <w:rsid w:val="00A0240A"/>
  </w:style>
  <w:style w:type="paragraph" w:customStyle="1" w:styleId="5E910B91E07D4A7D8DC54C587D0A46BD">
    <w:name w:val="5E910B91E07D4A7D8DC54C587D0A46BD"/>
    <w:rsid w:val="00A0240A"/>
  </w:style>
  <w:style w:type="paragraph" w:customStyle="1" w:styleId="39EB23C5044F4A80A017490562EFF3D9">
    <w:name w:val="39EB23C5044F4A80A017490562EFF3D9"/>
    <w:rsid w:val="00A0240A"/>
  </w:style>
  <w:style w:type="paragraph" w:customStyle="1" w:styleId="17ADB2FD74D24440973B1765979F3C26">
    <w:name w:val="17ADB2FD74D24440973B1765979F3C26"/>
    <w:rsid w:val="00A0240A"/>
  </w:style>
  <w:style w:type="paragraph" w:customStyle="1" w:styleId="4AC148C1DE0443E1BD06D9A535D086DB">
    <w:name w:val="4AC148C1DE0443E1BD06D9A535D086DB"/>
    <w:rsid w:val="00A0240A"/>
  </w:style>
  <w:style w:type="paragraph" w:customStyle="1" w:styleId="2A6B402BA23D46D785751908F8DE43A6">
    <w:name w:val="2A6B402BA23D46D785751908F8DE43A6"/>
    <w:rsid w:val="00A0240A"/>
  </w:style>
  <w:style w:type="paragraph" w:customStyle="1" w:styleId="0F9ABADF4AD24951BE595B2D35C2063A">
    <w:name w:val="0F9ABADF4AD24951BE595B2D35C2063A"/>
    <w:rsid w:val="00A0240A"/>
  </w:style>
  <w:style w:type="paragraph" w:customStyle="1" w:styleId="84A2E67352DA44E8A890BBB2A80131F3">
    <w:name w:val="84A2E67352DA44E8A890BBB2A80131F3"/>
    <w:rsid w:val="00A0240A"/>
  </w:style>
  <w:style w:type="paragraph" w:customStyle="1" w:styleId="0DB10F24E4F748D293B21F012FF099B0">
    <w:name w:val="0DB10F24E4F748D293B21F012FF099B0"/>
    <w:rsid w:val="00A0240A"/>
  </w:style>
  <w:style w:type="paragraph" w:customStyle="1" w:styleId="8CC410F1546C4F458478D0982BFDB00D">
    <w:name w:val="8CC410F1546C4F458478D0982BFDB00D"/>
    <w:rsid w:val="00A0240A"/>
  </w:style>
  <w:style w:type="paragraph" w:customStyle="1" w:styleId="B8A7863993704A8E97494370058678AE">
    <w:name w:val="B8A7863993704A8E97494370058678AE"/>
    <w:rsid w:val="00A0240A"/>
  </w:style>
  <w:style w:type="paragraph" w:customStyle="1" w:styleId="F1A553FCB9794B578243D14F7E8833F4">
    <w:name w:val="F1A553FCB9794B578243D14F7E8833F4"/>
    <w:rsid w:val="00A0240A"/>
  </w:style>
  <w:style w:type="paragraph" w:customStyle="1" w:styleId="81D10E70D32749EEB547A1FA0A151E67">
    <w:name w:val="81D10E70D32749EEB547A1FA0A151E67"/>
    <w:rsid w:val="00A0240A"/>
  </w:style>
  <w:style w:type="paragraph" w:customStyle="1" w:styleId="B43500BC81A34BD2ADE06BA67A88AFFA">
    <w:name w:val="B43500BC81A34BD2ADE06BA67A88AFFA"/>
    <w:rsid w:val="00A0240A"/>
  </w:style>
  <w:style w:type="paragraph" w:customStyle="1" w:styleId="0565E7C6EB3D4D438A9A10A1A0561854">
    <w:name w:val="0565E7C6EB3D4D438A9A10A1A0561854"/>
    <w:rsid w:val="00A0240A"/>
  </w:style>
  <w:style w:type="paragraph" w:customStyle="1" w:styleId="6D2F80D935AE480A827824B19E4A4A87">
    <w:name w:val="6D2F80D935AE480A827824B19E4A4A87"/>
    <w:rsid w:val="00A0240A"/>
  </w:style>
  <w:style w:type="paragraph" w:customStyle="1" w:styleId="FBBE67BEE5A44CBD92AB116ACF4E8423">
    <w:name w:val="FBBE67BEE5A44CBD92AB116ACF4E8423"/>
    <w:rsid w:val="00A0240A"/>
  </w:style>
  <w:style w:type="paragraph" w:customStyle="1" w:styleId="9EB8C130C2C94C9A9DDEF36C1EFAFD19">
    <w:name w:val="9EB8C130C2C94C9A9DDEF36C1EFAFD19"/>
    <w:rsid w:val="00A0240A"/>
  </w:style>
  <w:style w:type="paragraph" w:customStyle="1" w:styleId="756D324C39D0452B8BB246CA1A78D4ED">
    <w:name w:val="756D324C39D0452B8BB246CA1A78D4ED"/>
    <w:rsid w:val="00A0240A"/>
  </w:style>
  <w:style w:type="paragraph" w:customStyle="1" w:styleId="50947483A9E34259A50C2A2270A69419">
    <w:name w:val="50947483A9E34259A50C2A2270A69419"/>
    <w:rsid w:val="00A0240A"/>
  </w:style>
  <w:style w:type="paragraph" w:customStyle="1" w:styleId="5EA2207230364F859982963D4976B7D6">
    <w:name w:val="5EA2207230364F859982963D4976B7D6"/>
    <w:rsid w:val="00A0240A"/>
  </w:style>
  <w:style w:type="paragraph" w:customStyle="1" w:styleId="AFE89879CD1A41E38B3E1E78FC896FE1">
    <w:name w:val="AFE89879CD1A41E38B3E1E78FC896FE1"/>
    <w:rsid w:val="00A0240A"/>
  </w:style>
  <w:style w:type="paragraph" w:customStyle="1" w:styleId="66853C9BFC864562A76A511974C2C635">
    <w:name w:val="66853C9BFC864562A76A511974C2C635"/>
    <w:rsid w:val="00A0240A"/>
  </w:style>
  <w:style w:type="paragraph" w:customStyle="1" w:styleId="6015E0D81DE045C68B8B5D9315D15B70">
    <w:name w:val="6015E0D81DE045C68B8B5D9315D15B70"/>
    <w:rsid w:val="00A0240A"/>
  </w:style>
  <w:style w:type="paragraph" w:customStyle="1" w:styleId="DD85D2B45FF842EC9827001C7610AA26">
    <w:name w:val="DD85D2B45FF842EC9827001C7610AA26"/>
    <w:rsid w:val="00A0240A"/>
  </w:style>
  <w:style w:type="paragraph" w:customStyle="1" w:styleId="5CA2F2F164464BE2A335305A9574D3AF">
    <w:name w:val="5CA2F2F164464BE2A335305A9574D3AF"/>
    <w:rsid w:val="00A0240A"/>
  </w:style>
  <w:style w:type="paragraph" w:customStyle="1" w:styleId="895D1919142A4DC2BCA940C5CA3E1BBD">
    <w:name w:val="895D1919142A4DC2BCA940C5CA3E1BBD"/>
    <w:rsid w:val="00A0240A"/>
  </w:style>
  <w:style w:type="paragraph" w:customStyle="1" w:styleId="8E524B51B21F4596AE4B42F3B58B6BF2">
    <w:name w:val="8E524B51B21F4596AE4B42F3B58B6BF2"/>
    <w:rsid w:val="00A0240A"/>
  </w:style>
  <w:style w:type="paragraph" w:customStyle="1" w:styleId="3D850F81253E4268A2426BD2F1FD4846">
    <w:name w:val="3D850F81253E4268A2426BD2F1FD4846"/>
    <w:rsid w:val="00A0240A"/>
  </w:style>
  <w:style w:type="paragraph" w:customStyle="1" w:styleId="8A0F1B45365F4D4A8D846C1FAA1A0D04">
    <w:name w:val="8A0F1B45365F4D4A8D846C1FAA1A0D04"/>
    <w:rsid w:val="00A0240A"/>
  </w:style>
  <w:style w:type="paragraph" w:customStyle="1" w:styleId="06E7CDB2C6FD4554A74AAE2F5D6CBF4F">
    <w:name w:val="06E7CDB2C6FD4554A74AAE2F5D6CBF4F"/>
    <w:rsid w:val="00A0240A"/>
  </w:style>
  <w:style w:type="paragraph" w:customStyle="1" w:styleId="CB2513E2E83B4E30A7D4CABA0FE33431">
    <w:name w:val="CB2513E2E83B4E30A7D4CABA0FE33431"/>
    <w:rsid w:val="00A0240A"/>
  </w:style>
  <w:style w:type="paragraph" w:customStyle="1" w:styleId="68AEC533BEEC4A9DAB0904E0F044BF0E">
    <w:name w:val="68AEC533BEEC4A9DAB0904E0F044BF0E"/>
    <w:rsid w:val="00A0240A"/>
  </w:style>
  <w:style w:type="paragraph" w:customStyle="1" w:styleId="F0272B0826214C05A7358C1ABA2A3B65">
    <w:name w:val="F0272B0826214C05A7358C1ABA2A3B65"/>
    <w:rsid w:val="00A0240A"/>
  </w:style>
  <w:style w:type="paragraph" w:customStyle="1" w:styleId="5210A754CD864432B85AA82CBF3C7C4A">
    <w:name w:val="5210A754CD864432B85AA82CBF3C7C4A"/>
    <w:rsid w:val="00A0240A"/>
  </w:style>
  <w:style w:type="paragraph" w:customStyle="1" w:styleId="778AC98042594ED6AAA9A3DC2DD9859C">
    <w:name w:val="778AC98042594ED6AAA9A3DC2DD9859C"/>
    <w:rsid w:val="00A0240A"/>
  </w:style>
  <w:style w:type="paragraph" w:customStyle="1" w:styleId="8A54131CA95B43A199D48AAA2E962090">
    <w:name w:val="8A54131CA95B43A199D48AAA2E962090"/>
    <w:rsid w:val="00A0240A"/>
  </w:style>
  <w:style w:type="paragraph" w:customStyle="1" w:styleId="03B7700C8F98468F86FDA091ADFBA416">
    <w:name w:val="03B7700C8F98468F86FDA091ADFBA416"/>
    <w:rsid w:val="00A0240A"/>
  </w:style>
  <w:style w:type="paragraph" w:customStyle="1" w:styleId="D6BBDDC3E58C459ABE7EE56AFA73290D">
    <w:name w:val="D6BBDDC3E58C459ABE7EE56AFA73290D"/>
    <w:rsid w:val="00A0240A"/>
  </w:style>
  <w:style w:type="paragraph" w:customStyle="1" w:styleId="AE821A139CFC4A198CE594C42F6560B3">
    <w:name w:val="AE821A139CFC4A198CE594C42F6560B3"/>
    <w:rsid w:val="00A0240A"/>
  </w:style>
  <w:style w:type="paragraph" w:customStyle="1" w:styleId="A6FEE18B6F63478CA09CD22317C92241">
    <w:name w:val="A6FEE18B6F63478CA09CD22317C92241"/>
    <w:rsid w:val="00A0240A"/>
  </w:style>
  <w:style w:type="paragraph" w:customStyle="1" w:styleId="9303CDF50AA048D98BE89EA5D755AC73">
    <w:name w:val="9303CDF50AA048D98BE89EA5D755AC73"/>
    <w:rsid w:val="00A0240A"/>
  </w:style>
  <w:style w:type="paragraph" w:customStyle="1" w:styleId="7ABE52B35E0542679E68B3E59128D0E7">
    <w:name w:val="7ABE52B35E0542679E68B3E59128D0E7"/>
    <w:rsid w:val="00A0240A"/>
  </w:style>
  <w:style w:type="paragraph" w:customStyle="1" w:styleId="A4749EAAD5C241CA8796C50AF9FD9B54">
    <w:name w:val="A4749EAAD5C241CA8796C50AF9FD9B54"/>
    <w:rsid w:val="00A0240A"/>
  </w:style>
  <w:style w:type="paragraph" w:customStyle="1" w:styleId="28F293B4948B43F89734A7FF52E3E03C">
    <w:name w:val="28F293B4948B43F89734A7FF52E3E03C"/>
    <w:rsid w:val="00A0240A"/>
  </w:style>
  <w:style w:type="paragraph" w:customStyle="1" w:styleId="49318A8F7C844D05B1407BC913B9AB0E">
    <w:name w:val="49318A8F7C844D05B1407BC913B9AB0E"/>
    <w:rsid w:val="00A0240A"/>
  </w:style>
  <w:style w:type="paragraph" w:customStyle="1" w:styleId="4EE6E01AA2A04B458B853CBD80109944">
    <w:name w:val="4EE6E01AA2A04B458B853CBD80109944"/>
    <w:rsid w:val="00A0240A"/>
  </w:style>
  <w:style w:type="paragraph" w:customStyle="1" w:styleId="9CAC60D0359D4989BF25679F6F393CF8">
    <w:name w:val="9CAC60D0359D4989BF25679F6F393CF8"/>
    <w:rsid w:val="00A0240A"/>
  </w:style>
  <w:style w:type="paragraph" w:customStyle="1" w:styleId="BE0430DC92F741829EC09F848E644FB6">
    <w:name w:val="BE0430DC92F741829EC09F848E644FB6"/>
    <w:rsid w:val="00A0240A"/>
  </w:style>
  <w:style w:type="paragraph" w:customStyle="1" w:styleId="8C154195DA9F40FFBD5184061098D874">
    <w:name w:val="8C154195DA9F40FFBD5184061098D874"/>
    <w:rsid w:val="00A0240A"/>
  </w:style>
  <w:style w:type="paragraph" w:customStyle="1" w:styleId="B8EF30EF5E574A03B3850389A030AA84">
    <w:name w:val="B8EF30EF5E574A03B3850389A030AA84"/>
    <w:rsid w:val="00A0240A"/>
  </w:style>
  <w:style w:type="paragraph" w:customStyle="1" w:styleId="6344CBD28CD94326AE25DFF00C075C13">
    <w:name w:val="6344CBD28CD94326AE25DFF00C075C13"/>
    <w:rsid w:val="00A0240A"/>
  </w:style>
  <w:style w:type="paragraph" w:customStyle="1" w:styleId="5EA45E391D0C439EB45FE95A7FF70BB7">
    <w:name w:val="5EA45E391D0C439EB45FE95A7FF70BB7"/>
    <w:rsid w:val="00A0240A"/>
  </w:style>
  <w:style w:type="paragraph" w:customStyle="1" w:styleId="DF6BCA9CD836440785DEEA371A48A79D">
    <w:name w:val="DF6BCA9CD836440785DEEA371A48A79D"/>
    <w:rsid w:val="00A0240A"/>
  </w:style>
  <w:style w:type="paragraph" w:customStyle="1" w:styleId="0AA816741DE84719856183D4F6651DF5">
    <w:name w:val="0AA816741DE84719856183D4F6651DF5"/>
    <w:rsid w:val="00A0240A"/>
  </w:style>
  <w:style w:type="paragraph" w:customStyle="1" w:styleId="B7B19F27D45B4F77BF1A14F5F03D3235">
    <w:name w:val="B7B19F27D45B4F77BF1A14F5F03D3235"/>
    <w:rsid w:val="00A0240A"/>
  </w:style>
  <w:style w:type="paragraph" w:customStyle="1" w:styleId="067FD861B51C4225AFB4250AAB679807">
    <w:name w:val="067FD861B51C4225AFB4250AAB679807"/>
    <w:rsid w:val="00A0240A"/>
  </w:style>
  <w:style w:type="paragraph" w:customStyle="1" w:styleId="17690C6D244E4823941DBFE0C16DAC2F">
    <w:name w:val="17690C6D244E4823941DBFE0C16DAC2F"/>
    <w:rsid w:val="00A0240A"/>
  </w:style>
  <w:style w:type="paragraph" w:customStyle="1" w:styleId="65DC05866FAD436A8D4CB7F832A52C4D">
    <w:name w:val="65DC05866FAD436A8D4CB7F832A52C4D"/>
    <w:rsid w:val="00A0240A"/>
  </w:style>
  <w:style w:type="paragraph" w:customStyle="1" w:styleId="F05A5C610CAD4BB9BB39636EF8D1CB21">
    <w:name w:val="F05A5C610CAD4BB9BB39636EF8D1CB21"/>
    <w:rsid w:val="00A0240A"/>
  </w:style>
  <w:style w:type="paragraph" w:customStyle="1" w:styleId="F977C1F9097B43CAB6A7F6A40ACB3035">
    <w:name w:val="F977C1F9097B43CAB6A7F6A40ACB3035"/>
    <w:rsid w:val="00A0240A"/>
  </w:style>
  <w:style w:type="paragraph" w:customStyle="1" w:styleId="A3C5AAB1E7C8459BA66620E0A0120824">
    <w:name w:val="A3C5AAB1E7C8459BA66620E0A0120824"/>
    <w:rsid w:val="00A0240A"/>
  </w:style>
  <w:style w:type="paragraph" w:customStyle="1" w:styleId="1758F83A8C5141F8B3896F6F9BAAC8BA">
    <w:name w:val="1758F83A8C5141F8B3896F6F9BAAC8BA"/>
    <w:rsid w:val="00A0240A"/>
  </w:style>
  <w:style w:type="paragraph" w:customStyle="1" w:styleId="81DFA33868A34BFA9376B8DCFE74FDCF">
    <w:name w:val="81DFA33868A34BFA9376B8DCFE74FDCF"/>
    <w:rsid w:val="00A0240A"/>
  </w:style>
  <w:style w:type="paragraph" w:customStyle="1" w:styleId="0F0120C45AA64297BC3E3BAB918A1A6F">
    <w:name w:val="0F0120C45AA64297BC3E3BAB918A1A6F"/>
    <w:rsid w:val="00A0240A"/>
  </w:style>
  <w:style w:type="paragraph" w:customStyle="1" w:styleId="BCFEC65E9F4E4A28B0D43898589469AC">
    <w:name w:val="BCFEC65E9F4E4A28B0D43898589469AC"/>
    <w:rsid w:val="00A0240A"/>
  </w:style>
  <w:style w:type="paragraph" w:customStyle="1" w:styleId="A4974FFB49F84823B38B4B337D95D3AA">
    <w:name w:val="A4974FFB49F84823B38B4B337D95D3AA"/>
    <w:rsid w:val="00A0240A"/>
  </w:style>
  <w:style w:type="paragraph" w:customStyle="1" w:styleId="40E74DCD2E2241A7AB7C944AC950E1A3">
    <w:name w:val="40E74DCD2E2241A7AB7C944AC950E1A3"/>
    <w:rsid w:val="00A0240A"/>
  </w:style>
  <w:style w:type="paragraph" w:customStyle="1" w:styleId="1B709721FCA641F2AD077F4EA79473B9">
    <w:name w:val="1B709721FCA641F2AD077F4EA79473B9"/>
    <w:rsid w:val="00A0240A"/>
  </w:style>
  <w:style w:type="paragraph" w:customStyle="1" w:styleId="27B7DC8C456F4D3687DFE0A4908633CF">
    <w:name w:val="27B7DC8C456F4D3687DFE0A4908633CF"/>
    <w:rsid w:val="00A0240A"/>
  </w:style>
  <w:style w:type="paragraph" w:customStyle="1" w:styleId="27371B3B2D58453B8E368796BBB58575">
    <w:name w:val="27371B3B2D58453B8E368796BBB58575"/>
    <w:rsid w:val="00A0240A"/>
  </w:style>
  <w:style w:type="paragraph" w:customStyle="1" w:styleId="099E147390D143A1A5AF5ABA5370B218">
    <w:name w:val="099E147390D143A1A5AF5ABA5370B218"/>
    <w:rsid w:val="00A0240A"/>
  </w:style>
  <w:style w:type="paragraph" w:customStyle="1" w:styleId="4C7218556A144128965AF50E92F76729">
    <w:name w:val="4C7218556A144128965AF50E92F76729"/>
    <w:rsid w:val="00A0240A"/>
  </w:style>
  <w:style w:type="paragraph" w:customStyle="1" w:styleId="2823DF3EAB8E4E8EA4033A4465A10D43">
    <w:name w:val="2823DF3EAB8E4E8EA4033A4465A10D43"/>
    <w:rsid w:val="00A0240A"/>
  </w:style>
  <w:style w:type="paragraph" w:customStyle="1" w:styleId="F105E183DAEC42C6892090D65CD9694B">
    <w:name w:val="F105E183DAEC42C6892090D65CD9694B"/>
    <w:rsid w:val="00A0240A"/>
  </w:style>
  <w:style w:type="paragraph" w:customStyle="1" w:styleId="67C3FB5B1575497AAA5A17DD325F176C">
    <w:name w:val="67C3FB5B1575497AAA5A17DD325F176C"/>
    <w:rsid w:val="00A0240A"/>
  </w:style>
  <w:style w:type="paragraph" w:customStyle="1" w:styleId="9BA2541AD365474B9563B998FA14BC56">
    <w:name w:val="9BA2541AD365474B9563B998FA14BC56"/>
    <w:rsid w:val="00A0240A"/>
  </w:style>
  <w:style w:type="paragraph" w:customStyle="1" w:styleId="7DAB0BB67069420F832108071CD60F60">
    <w:name w:val="7DAB0BB67069420F832108071CD60F60"/>
    <w:rsid w:val="00A0240A"/>
  </w:style>
  <w:style w:type="paragraph" w:customStyle="1" w:styleId="2B09CAB63F7A423DA1B6BD1126945E9A">
    <w:name w:val="2B09CAB63F7A423DA1B6BD1126945E9A"/>
    <w:rsid w:val="00A0240A"/>
  </w:style>
  <w:style w:type="paragraph" w:customStyle="1" w:styleId="A91852914AEA46C0A2DD2D1315384065">
    <w:name w:val="A91852914AEA46C0A2DD2D1315384065"/>
    <w:rsid w:val="00A0240A"/>
  </w:style>
  <w:style w:type="paragraph" w:customStyle="1" w:styleId="77B9365D430C4D92B3CAB6FFE01409F7">
    <w:name w:val="77B9365D430C4D92B3CAB6FFE01409F7"/>
    <w:rsid w:val="00A0240A"/>
  </w:style>
  <w:style w:type="paragraph" w:customStyle="1" w:styleId="C2B5235145B7414DA53C13274A69F9E8">
    <w:name w:val="C2B5235145B7414DA53C13274A69F9E8"/>
    <w:rsid w:val="00A0240A"/>
  </w:style>
  <w:style w:type="paragraph" w:customStyle="1" w:styleId="98CCF1536B6648F2B4E6AAA4F1D71CC5">
    <w:name w:val="98CCF1536B6648F2B4E6AAA4F1D71CC5"/>
    <w:rsid w:val="00A0240A"/>
  </w:style>
  <w:style w:type="paragraph" w:customStyle="1" w:styleId="56B7D24D12724CF7A50C914CE6ECE280">
    <w:name w:val="56B7D24D12724CF7A50C914CE6ECE280"/>
    <w:rsid w:val="00A0240A"/>
  </w:style>
  <w:style w:type="paragraph" w:customStyle="1" w:styleId="FABCC50A0F944FB2B36B3EA85DADC382">
    <w:name w:val="FABCC50A0F944FB2B36B3EA85DADC382"/>
    <w:rsid w:val="00A0240A"/>
  </w:style>
  <w:style w:type="paragraph" w:customStyle="1" w:styleId="CEDA744515EA40CA84380614B2FBE04B">
    <w:name w:val="CEDA744515EA40CA84380614B2FBE04B"/>
    <w:rsid w:val="00A0240A"/>
  </w:style>
  <w:style w:type="paragraph" w:customStyle="1" w:styleId="49B0E92592624FEAB3092F76082CC174">
    <w:name w:val="49B0E92592624FEAB3092F76082CC174"/>
    <w:rsid w:val="00A0240A"/>
  </w:style>
  <w:style w:type="paragraph" w:customStyle="1" w:styleId="CBB94F8325AC414E990E193E3C857A5F">
    <w:name w:val="CBB94F8325AC414E990E193E3C857A5F"/>
    <w:rsid w:val="00A0240A"/>
  </w:style>
  <w:style w:type="paragraph" w:customStyle="1" w:styleId="7B1BCE55A3C74C58968EE2B0D96D402E">
    <w:name w:val="7B1BCE55A3C74C58968EE2B0D96D402E"/>
    <w:rsid w:val="00A0240A"/>
  </w:style>
  <w:style w:type="paragraph" w:customStyle="1" w:styleId="212011F2B7C140C7A9BDF66DEF1E7BB3">
    <w:name w:val="212011F2B7C140C7A9BDF66DEF1E7BB3"/>
    <w:rsid w:val="00A0240A"/>
  </w:style>
  <w:style w:type="paragraph" w:customStyle="1" w:styleId="9F827F0E88CC4D2FB149ED062D356E12">
    <w:name w:val="9F827F0E88CC4D2FB149ED062D356E12"/>
    <w:rsid w:val="00A0240A"/>
  </w:style>
  <w:style w:type="paragraph" w:customStyle="1" w:styleId="06067958757B40CCAF474EA435722060">
    <w:name w:val="06067958757B40CCAF474EA435722060"/>
    <w:rsid w:val="00A0240A"/>
  </w:style>
  <w:style w:type="paragraph" w:customStyle="1" w:styleId="8CC886B65F124F68AE8A3B6108995129">
    <w:name w:val="8CC886B65F124F68AE8A3B6108995129"/>
    <w:rsid w:val="00A0240A"/>
  </w:style>
  <w:style w:type="paragraph" w:customStyle="1" w:styleId="6803EF54C231459A8210DB11E028D57C">
    <w:name w:val="6803EF54C231459A8210DB11E028D57C"/>
    <w:rsid w:val="00A0240A"/>
  </w:style>
  <w:style w:type="paragraph" w:customStyle="1" w:styleId="14FB1035FA9340A78066CBFCEE67C6A5">
    <w:name w:val="14FB1035FA9340A78066CBFCEE67C6A5"/>
    <w:rsid w:val="00A0240A"/>
  </w:style>
  <w:style w:type="paragraph" w:customStyle="1" w:styleId="E8637463DE1646F39EF7CC25AFE943A2">
    <w:name w:val="E8637463DE1646F39EF7CC25AFE943A2"/>
    <w:rsid w:val="00A0240A"/>
  </w:style>
  <w:style w:type="paragraph" w:customStyle="1" w:styleId="2B108D64D44E42E98BC2FCE0F2D36896">
    <w:name w:val="2B108D64D44E42E98BC2FCE0F2D36896"/>
    <w:rsid w:val="00A0240A"/>
  </w:style>
  <w:style w:type="paragraph" w:customStyle="1" w:styleId="8EEBBDFE24EC4C32BF6E9B682036348A">
    <w:name w:val="8EEBBDFE24EC4C32BF6E9B682036348A"/>
    <w:rsid w:val="00A0240A"/>
  </w:style>
  <w:style w:type="paragraph" w:customStyle="1" w:styleId="B89C6CC252094D8B91878E0ED9F030CA">
    <w:name w:val="B89C6CC252094D8B91878E0ED9F030CA"/>
    <w:rsid w:val="00A0240A"/>
  </w:style>
  <w:style w:type="paragraph" w:customStyle="1" w:styleId="7C5E9F5D05B24B38963139774A8020CC">
    <w:name w:val="7C5E9F5D05B24B38963139774A8020CC"/>
    <w:rsid w:val="00A0240A"/>
  </w:style>
  <w:style w:type="paragraph" w:customStyle="1" w:styleId="AF3D4F06910E4EF8AB334F8E50AF04B0">
    <w:name w:val="AF3D4F06910E4EF8AB334F8E50AF04B0"/>
    <w:rsid w:val="00A0240A"/>
  </w:style>
  <w:style w:type="paragraph" w:customStyle="1" w:styleId="52AB111453A74C499F7C39B7CC078D1D">
    <w:name w:val="52AB111453A74C499F7C39B7CC078D1D"/>
    <w:rsid w:val="00A0240A"/>
  </w:style>
  <w:style w:type="paragraph" w:customStyle="1" w:styleId="6E3A7BBC72184A59AD8A851CB97765CE">
    <w:name w:val="6E3A7BBC72184A59AD8A851CB97765CE"/>
    <w:rsid w:val="00A0240A"/>
  </w:style>
  <w:style w:type="paragraph" w:customStyle="1" w:styleId="77E5631591D34F928FD6824EFDDE534D">
    <w:name w:val="77E5631591D34F928FD6824EFDDE534D"/>
    <w:rsid w:val="00A0240A"/>
  </w:style>
  <w:style w:type="paragraph" w:customStyle="1" w:styleId="AF2AD12CFD4040C3BA9F5BB4DF14A1E8">
    <w:name w:val="AF2AD12CFD4040C3BA9F5BB4DF14A1E8"/>
    <w:rsid w:val="00A0240A"/>
  </w:style>
  <w:style w:type="paragraph" w:customStyle="1" w:styleId="16E9A25267B843ABAA8E9D022C2B9441">
    <w:name w:val="16E9A25267B843ABAA8E9D022C2B9441"/>
    <w:rsid w:val="00A0240A"/>
  </w:style>
  <w:style w:type="paragraph" w:customStyle="1" w:styleId="31ECF3A9D2F24A189C67EADCB67E355F">
    <w:name w:val="31ECF3A9D2F24A189C67EADCB67E355F"/>
    <w:rsid w:val="00A0240A"/>
  </w:style>
  <w:style w:type="paragraph" w:customStyle="1" w:styleId="A3A2E7433E6C4AE4B78A453BA113D034">
    <w:name w:val="A3A2E7433E6C4AE4B78A453BA113D034"/>
    <w:rsid w:val="00A0240A"/>
  </w:style>
  <w:style w:type="paragraph" w:customStyle="1" w:styleId="679799447E324CA698B1334A021BA0C3">
    <w:name w:val="679799447E324CA698B1334A021BA0C3"/>
    <w:rsid w:val="00A0240A"/>
  </w:style>
  <w:style w:type="paragraph" w:customStyle="1" w:styleId="BAF6A4FD7DC2417E917C4803CD6586E0">
    <w:name w:val="BAF6A4FD7DC2417E917C4803CD6586E0"/>
    <w:rsid w:val="00A0240A"/>
  </w:style>
  <w:style w:type="paragraph" w:customStyle="1" w:styleId="8F7A619AF637435F9779A313F7954804">
    <w:name w:val="8F7A619AF637435F9779A313F7954804"/>
    <w:rsid w:val="00A0240A"/>
  </w:style>
  <w:style w:type="paragraph" w:customStyle="1" w:styleId="5FF211B46C904678BD17AC85C5D65C97">
    <w:name w:val="5FF211B46C904678BD17AC85C5D65C97"/>
    <w:rsid w:val="00A0240A"/>
  </w:style>
  <w:style w:type="paragraph" w:customStyle="1" w:styleId="93D9E94243534A528D0181E411A4DB09">
    <w:name w:val="93D9E94243534A528D0181E411A4DB09"/>
    <w:rsid w:val="00A0240A"/>
  </w:style>
  <w:style w:type="paragraph" w:customStyle="1" w:styleId="BF390EA8C07C4B5993B1E0C67D19151D">
    <w:name w:val="BF390EA8C07C4B5993B1E0C67D19151D"/>
    <w:rsid w:val="00A0240A"/>
  </w:style>
  <w:style w:type="paragraph" w:customStyle="1" w:styleId="3199766341EA491B9F6792A43253F3AB">
    <w:name w:val="3199766341EA491B9F6792A43253F3AB"/>
    <w:rsid w:val="00A0240A"/>
  </w:style>
  <w:style w:type="paragraph" w:customStyle="1" w:styleId="94E9865F15A946019A8D05BB8CB93112">
    <w:name w:val="94E9865F15A946019A8D05BB8CB93112"/>
    <w:rsid w:val="00A0240A"/>
  </w:style>
  <w:style w:type="paragraph" w:customStyle="1" w:styleId="12ADDCF3FBDA497B933C2D1FFCF16FB6">
    <w:name w:val="12ADDCF3FBDA497B933C2D1FFCF16FB6"/>
    <w:rsid w:val="00A0240A"/>
  </w:style>
  <w:style w:type="paragraph" w:customStyle="1" w:styleId="0C160561A48345F09EDE5CD8193407CA">
    <w:name w:val="0C160561A48345F09EDE5CD8193407CA"/>
    <w:rsid w:val="00A0240A"/>
  </w:style>
  <w:style w:type="paragraph" w:customStyle="1" w:styleId="40FA9CF5F36F4F3C8970B27CED3AA152">
    <w:name w:val="40FA9CF5F36F4F3C8970B27CED3AA152"/>
    <w:rsid w:val="00A0240A"/>
  </w:style>
  <w:style w:type="paragraph" w:customStyle="1" w:styleId="C2C8E7A92C2941FA8072AED21CCB8196">
    <w:name w:val="C2C8E7A92C2941FA8072AED21CCB8196"/>
    <w:rsid w:val="00A0240A"/>
  </w:style>
  <w:style w:type="paragraph" w:customStyle="1" w:styleId="13F5E63041BB4B428934A0201AB08BF0">
    <w:name w:val="13F5E63041BB4B428934A0201AB08BF0"/>
    <w:rsid w:val="00A0240A"/>
  </w:style>
  <w:style w:type="paragraph" w:customStyle="1" w:styleId="EDD4337E34ED47FBA472797EF9887EEB">
    <w:name w:val="EDD4337E34ED47FBA472797EF9887EEB"/>
    <w:rsid w:val="00A0240A"/>
  </w:style>
  <w:style w:type="paragraph" w:customStyle="1" w:styleId="09FB81851DF84D8683B54AF6548651AC">
    <w:name w:val="09FB81851DF84D8683B54AF6548651AC"/>
    <w:rsid w:val="00A0240A"/>
  </w:style>
  <w:style w:type="paragraph" w:customStyle="1" w:styleId="55571AD818CA44A0BA19DD08F43C2DDE">
    <w:name w:val="55571AD818CA44A0BA19DD08F43C2DDE"/>
    <w:rsid w:val="00A0240A"/>
  </w:style>
  <w:style w:type="paragraph" w:customStyle="1" w:styleId="3E0365B2B22A4C0C9A8999C8BF77AD13">
    <w:name w:val="3E0365B2B22A4C0C9A8999C8BF77AD13"/>
    <w:rsid w:val="00A0240A"/>
  </w:style>
  <w:style w:type="paragraph" w:customStyle="1" w:styleId="6BBFF9919881478AAE11A2348958A73B">
    <w:name w:val="6BBFF9919881478AAE11A2348958A73B"/>
    <w:rsid w:val="00A0240A"/>
  </w:style>
  <w:style w:type="paragraph" w:customStyle="1" w:styleId="550EDBE2CC9A43C683A2D06BBBA12DE6">
    <w:name w:val="550EDBE2CC9A43C683A2D06BBBA12DE6"/>
    <w:rsid w:val="00A0240A"/>
  </w:style>
  <w:style w:type="paragraph" w:customStyle="1" w:styleId="05AD9E78CB6D4822917EBF5DD58EBD8E">
    <w:name w:val="05AD9E78CB6D4822917EBF5DD58EBD8E"/>
    <w:rsid w:val="00A0240A"/>
  </w:style>
  <w:style w:type="paragraph" w:customStyle="1" w:styleId="4CEE7260FE174E8BA3D4F1C803FA4EEF">
    <w:name w:val="4CEE7260FE174E8BA3D4F1C803FA4EEF"/>
    <w:rsid w:val="00A0240A"/>
  </w:style>
  <w:style w:type="paragraph" w:customStyle="1" w:styleId="9D5B94BA28304831BB317FF594440338">
    <w:name w:val="9D5B94BA28304831BB317FF594440338"/>
    <w:rsid w:val="00A0240A"/>
  </w:style>
  <w:style w:type="paragraph" w:customStyle="1" w:styleId="B42E35BBEA6E400AA13BE590547597B0">
    <w:name w:val="B42E35BBEA6E400AA13BE590547597B0"/>
    <w:rsid w:val="00A0240A"/>
  </w:style>
  <w:style w:type="paragraph" w:customStyle="1" w:styleId="25B94C57B9634DD8A5753F31AB681E9B">
    <w:name w:val="25B94C57B9634DD8A5753F31AB681E9B"/>
    <w:rsid w:val="00A0240A"/>
  </w:style>
  <w:style w:type="paragraph" w:customStyle="1" w:styleId="A8B60536AC6944E691A3042FEC308172">
    <w:name w:val="A8B60536AC6944E691A3042FEC308172"/>
    <w:rsid w:val="00A0240A"/>
  </w:style>
  <w:style w:type="paragraph" w:customStyle="1" w:styleId="A2D03CEAEB4B435087F7B3DEEBF07CB2">
    <w:name w:val="A2D03CEAEB4B435087F7B3DEEBF07CB2"/>
    <w:rsid w:val="00A0240A"/>
  </w:style>
  <w:style w:type="paragraph" w:customStyle="1" w:styleId="78172591E44F4689A1D18F0F7046ED6C">
    <w:name w:val="78172591E44F4689A1D18F0F7046ED6C"/>
    <w:rsid w:val="00A0240A"/>
  </w:style>
  <w:style w:type="paragraph" w:customStyle="1" w:styleId="878BE9A403EE47DA89204C9F47B5D920">
    <w:name w:val="878BE9A403EE47DA89204C9F47B5D920"/>
    <w:rsid w:val="00A0240A"/>
  </w:style>
  <w:style w:type="paragraph" w:customStyle="1" w:styleId="6E2EE50DCE4B4FF19A20A77424DD7326">
    <w:name w:val="6E2EE50DCE4B4FF19A20A77424DD7326"/>
    <w:rsid w:val="00A0240A"/>
  </w:style>
  <w:style w:type="paragraph" w:customStyle="1" w:styleId="5423796988CC40C5A82EC5D1DDB70910">
    <w:name w:val="5423796988CC40C5A82EC5D1DDB70910"/>
    <w:rsid w:val="00A0240A"/>
  </w:style>
  <w:style w:type="paragraph" w:customStyle="1" w:styleId="E6E5CD5C160D4C8BA7EB5F1F24583A7A">
    <w:name w:val="E6E5CD5C160D4C8BA7EB5F1F24583A7A"/>
    <w:rsid w:val="00A0240A"/>
  </w:style>
  <w:style w:type="paragraph" w:customStyle="1" w:styleId="ABABBA6712C448AC8FC81209D2904924">
    <w:name w:val="ABABBA6712C448AC8FC81209D2904924"/>
    <w:rsid w:val="00A0240A"/>
  </w:style>
  <w:style w:type="paragraph" w:customStyle="1" w:styleId="212AB6F2CB0E4C5C842D1DA42BFD43F2">
    <w:name w:val="212AB6F2CB0E4C5C842D1DA42BFD43F2"/>
    <w:rsid w:val="00A0240A"/>
  </w:style>
  <w:style w:type="paragraph" w:customStyle="1" w:styleId="D563FB215C5E4A6B9F137AE5A1F55DFF">
    <w:name w:val="D563FB215C5E4A6B9F137AE5A1F55DFF"/>
    <w:rsid w:val="00A0240A"/>
  </w:style>
  <w:style w:type="paragraph" w:customStyle="1" w:styleId="5418553A6A924B7AA6E0986DD65E497F">
    <w:name w:val="5418553A6A924B7AA6E0986DD65E497F"/>
    <w:rsid w:val="00A0240A"/>
  </w:style>
  <w:style w:type="paragraph" w:customStyle="1" w:styleId="DDA8936241A344F299CB38EAAB6FBEB4">
    <w:name w:val="DDA8936241A344F299CB38EAAB6FBEB4"/>
    <w:rsid w:val="00A0240A"/>
  </w:style>
  <w:style w:type="paragraph" w:customStyle="1" w:styleId="FCB1E08235F04D85AE08A5BF779AAFFE">
    <w:name w:val="FCB1E08235F04D85AE08A5BF779AAFFE"/>
    <w:rsid w:val="00A0240A"/>
  </w:style>
  <w:style w:type="paragraph" w:customStyle="1" w:styleId="1EF6272A049749C78FCA305AA3342EFE">
    <w:name w:val="1EF6272A049749C78FCA305AA3342EFE"/>
    <w:rsid w:val="00A0240A"/>
  </w:style>
  <w:style w:type="paragraph" w:customStyle="1" w:styleId="9EF0F4926E7246A3B4DCACACD993FECF">
    <w:name w:val="9EF0F4926E7246A3B4DCACACD993FECF"/>
    <w:rsid w:val="00A0240A"/>
  </w:style>
  <w:style w:type="paragraph" w:customStyle="1" w:styleId="72FBCE6DE8E64DDBB89CBDB0AFFF40DB">
    <w:name w:val="72FBCE6DE8E64DDBB89CBDB0AFFF40DB"/>
    <w:rsid w:val="00A0240A"/>
  </w:style>
  <w:style w:type="paragraph" w:customStyle="1" w:styleId="E5BF18353A4243FB847E5B46DCEE78FF">
    <w:name w:val="E5BF18353A4243FB847E5B46DCEE78FF"/>
    <w:rsid w:val="00A0240A"/>
  </w:style>
  <w:style w:type="paragraph" w:customStyle="1" w:styleId="5B969F1C4562406B94F43252E4A310F9">
    <w:name w:val="5B969F1C4562406B94F43252E4A310F9"/>
    <w:rsid w:val="00A0240A"/>
  </w:style>
  <w:style w:type="paragraph" w:customStyle="1" w:styleId="0BFA3B684E0C4A829EA2A3862683587B">
    <w:name w:val="0BFA3B684E0C4A829EA2A3862683587B"/>
    <w:rsid w:val="00A0240A"/>
  </w:style>
  <w:style w:type="paragraph" w:customStyle="1" w:styleId="240F55BF8836466EA8E1EB3E9F0C8F63">
    <w:name w:val="240F55BF8836466EA8E1EB3E9F0C8F63"/>
    <w:rsid w:val="00A0240A"/>
  </w:style>
  <w:style w:type="paragraph" w:customStyle="1" w:styleId="20846C9A12454F88AD34C2255583C5C8">
    <w:name w:val="20846C9A12454F88AD34C2255583C5C8"/>
    <w:rsid w:val="00A0240A"/>
  </w:style>
  <w:style w:type="paragraph" w:customStyle="1" w:styleId="BE54D45A293E45169B63E95CF9AEBF1A">
    <w:name w:val="BE54D45A293E45169B63E95CF9AEBF1A"/>
    <w:rsid w:val="00A0240A"/>
  </w:style>
  <w:style w:type="paragraph" w:customStyle="1" w:styleId="8413357787A845B4AA78BCC30668097A">
    <w:name w:val="8413357787A845B4AA78BCC30668097A"/>
    <w:rsid w:val="00A0240A"/>
  </w:style>
  <w:style w:type="paragraph" w:customStyle="1" w:styleId="14C3DC00B642459597F9F7FCC088A3B2">
    <w:name w:val="14C3DC00B642459597F9F7FCC088A3B2"/>
    <w:rsid w:val="00A0240A"/>
  </w:style>
  <w:style w:type="paragraph" w:customStyle="1" w:styleId="52F1748C9239451B82D6D648ABDFF2CA">
    <w:name w:val="52F1748C9239451B82D6D648ABDFF2CA"/>
    <w:rsid w:val="00A0240A"/>
  </w:style>
  <w:style w:type="paragraph" w:customStyle="1" w:styleId="0A10A87A73A34A20835E148FBBD78D1F">
    <w:name w:val="0A10A87A73A34A20835E148FBBD78D1F"/>
    <w:rsid w:val="00A0240A"/>
  </w:style>
  <w:style w:type="paragraph" w:customStyle="1" w:styleId="04562592F8324D69B93202138778DCC1">
    <w:name w:val="04562592F8324D69B93202138778DCC1"/>
    <w:rsid w:val="00A0240A"/>
  </w:style>
  <w:style w:type="paragraph" w:customStyle="1" w:styleId="DC58395D3BFA4AC494DDC0F0A165E0BD">
    <w:name w:val="DC58395D3BFA4AC494DDC0F0A165E0BD"/>
    <w:rsid w:val="00A0240A"/>
  </w:style>
  <w:style w:type="paragraph" w:customStyle="1" w:styleId="76416B56058C4178A8BB7AE4DC503B79">
    <w:name w:val="76416B56058C4178A8BB7AE4DC503B79"/>
    <w:rsid w:val="00A0240A"/>
  </w:style>
  <w:style w:type="paragraph" w:customStyle="1" w:styleId="7F28E0BB5903460997CB2045AAC4C263">
    <w:name w:val="7F28E0BB5903460997CB2045AAC4C263"/>
    <w:rsid w:val="00A0240A"/>
  </w:style>
  <w:style w:type="paragraph" w:customStyle="1" w:styleId="6F80986F8ECA463BA16AC95C9FB7ADF5">
    <w:name w:val="6F80986F8ECA463BA16AC95C9FB7ADF5"/>
    <w:rsid w:val="00A0240A"/>
  </w:style>
  <w:style w:type="paragraph" w:customStyle="1" w:styleId="01D61DF4C88A468CB377ABDC2078F320">
    <w:name w:val="01D61DF4C88A468CB377ABDC2078F320"/>
    <w:rsid w:val="00A0240A"/>
  </w:style>
  <w:style w:type="paragraph" w:customStyle="1" w:styleId="0FC612627AE94EB6B196245BF7F918A5">
    <w:name w:val="0FC612627AE94EB6B196245BF7F918A5"/>
    <w:rsid w:val="00A0240A"/>
  </w:style>
  <w:style w:type="paragraph" w:customStyle="1" w:styleId="02E8FA7BB93D42A498B44C5EAE652055">
    <w:name w:val="02E8FA7BB93D42A498B44C5EAE652055"/>
    <w:rsid w:val="00A0240A"/>
  </w:style>
  <w:style w:type="paragraph" w:customStyle="1" w:styleId="677BA5D712894A49B4CEFFBC4E2C1F1A">
    <w:name w:val="677BA5D712894A49B4CEFFBC4E2C1F1A"/>
    <w:rsid w:val="00A0240A"/>
  </w:style>
  <w:style w:type="paragraph" w:customStyle="1" w:styleId="A03F47F57C4342C095763B3B8A6F7E61">
    <w:name w:val="A03F47F57C4342C095763B3B8A6F7E61"/>
    <w:rsid w:val="00A0240A"/>
  </w:style>
  <w:style w:type="paragraph" w:customStyle="1" w:styleId="3BF7CE065D344D0D9B731E56BAD35297">
    <w:name w:val="3BF7CE065D344D0D9B731E56BAD35297"/>
    <w:rsid w:val="00A0240A"/>
  </w:style>
  <w:style w:type="paragraph" w:customStyle="1" w:styleId="314E25883BBB4F93B0175F9E780DEA38">
    <w:name w:val="314E25883BBB4F93B0175F9E780DEA38"/>
    <w:rsid w:val="00A0240A"/>
  </w:style>
  <w:style w:type="paragraph" w:customStyle="1" w:styleId="C1EC026533044A17934533806F7DABB8">
    <w:name w:val="C1EC026533044A17934533806F7DABB8"/>
    <w:rsid w:val="00A0240A"/>
  </w:style>
  <w:style w:type="paragraph" w:customStyle="1" w:styleId="55F9964B55FF47B6A23FC712EEC536E8">
    <w:name w:val="55F9964B55FF47B6A23FC712EEC536E8"/>
    <w:rsid w:val="00A0240A"/>
  </w:style>
  <w:style w:type="paragraph" w:customStyle="1" w:styleId="E0161BD043834CFDBEB766246EE76F99">
    <w:name w:val="E0161BD043834CFDBEB766246EE76F99"/>
    <w:rsid w:val="00A0240A"/>
  </w:style>
  <w:style w:type="paragraph" w:customStyle="1" w:styleId="E261018326A24599A96F609BF3B7B731">
    <w:name w:val="E261018326A24599A96F609BF3B7B731"/>
    <w:rsid w:val="00A0240A"/>
  </w:style>
  <w:style w:type="paragraph" w:customStyle="1" w:styleId="3E8817EB8A764A24A9B6490E86A35E5F">
    <w:name w:val="3E8817EB8A764A24A9B6490E86A35E5F"/>
    <w:rsid w:val="00A0240A"/>
  </w:style>
  <w:style w:type="paragraph" w:customStyle="1" w:styleId="D5319862F2F7437A8C41D58FFA315AC7">
    <w:name w:val="D5319862F2F7437A8C41D58FFA315AC7"/>
    <w:rsid w:val="00A0240A"/>
  </w:style>
  <w:style w:type="paragraph" w:customStyle="1" w:styleId="E4BD76E31A364869828624613E012CB0">
    <w:name w:val="E4BD76E31A364869828624613E012CB0"/>
    <w:rsid w:val="00A0240A"/>
  </w:style>
  <w:style w:type="paragraph" w:customStyle="1" w:styleId="40E089E9A4724CC4AED841CD75858954">
    <w:name w:val="40E089E9A4724CC4AED841CD75858954"/>
    <w:rsid w:val="00A0240A"/>
  </w:style>
  <w:style w:type="paragraph" w:customStyle="1" w:styleId="532B894496FA4BB2903A648DE47AF2D2">
    <w:name w:val="532B894496FA4BB2903A648DE47AF2D2"/>
    <w:rsid w:val="00A0240A"/>
  </w:style>
  <w:style w:type="paragraph" w:customStyle="1" w:styleId="69F75A2910584F22B8AF349FBB3168F9">
    <w:name w:val="69F75A2910584F22B8AF349FBB3168F9"/>
    <w:rsid w:val="00A0240A"/>
  </w:style>
  <w:style w:type="paragraph" w:customStyle="1" w:styleId="3C30E05955D943A69EA1B17F0056C93C">
    <w:name w:val="3C30E05955D943A69EA1B17F0056C93C"/>
    <w:rsid w:val="00A0240A"/>
  </w:style>
  <w:style w:type="paragraph" w:customStyle="1" w:styleId="FA67082A9FB74C218CEBA8BF108CB00A">
    <w:name w:val="FA67082A9FB74C218CEBA8BF108CB00A"/>
    <w:rsid w:val="00A0240A"/>
  </w:style>
  <w:style w:type="paragraph" w:customStyle="1" w:styleId="EDE081FECDDC4195BF03C25EE20A668C">
    <w:name w:val="EDE081FECDDC4195BF03C25EE20A668C"/>
    <w:rsid w:val="00A0240A"/>
  </w:style>
  <w:style w:type="paragraph" w:customStyle="1" w:styleId="D8EA4C1991F14BEB964C3DE4740C29F8">
    <w:name w:val="D8EA4C1991F14BEB964C3DE4740C29F8"/>
    <w:rsid w:val="00A0240A"/>
  </w:style>
  <w:style w:type="paragraph" w:customStyle="1" w:styleId="05DFF652F5D24E908B3DC4039CC8D000">
    <w:name w:val="05DFF652F5D24E908B3DC4039CC8D000"/>
    <w:rsid w:val="00A0240A"/>
  </w:style>
  <w:style w:type="paragraph" w:customStyle="1" w:styleId="B98FB4B109C74232A46C14D6A9A481A3">
    <w:name w:val="B98FB4B109C74232A46C14D6A9A481A3"/>
    <w:rsid w:val="00A0240A"/>
  </w:style>
  <w:style w:type="paragraph" w:customStyle="1" w:styleId="6B03F07A301D4EAAA6F87532491ABE10">
    <w:name w:val="6B03F07A301D4EAAA6F87532491ABE10"/>
    <w:rsid w:val="00A0240A"/>
  </w:style>
  <w:style w:type="paragraph" w:customStyle="1" w:styleId="69B191345D01422C97455AC8B99163B2">
    <w:name w:val="69B191345D01422C97455AC8B99163B2"/>
    <w:rsid w:val="00A0240A"/>
  </w:style>
  <w:style w:type="paragraph" w:customStyle="1" w:styleId="6D459822EE314CF3B498D8C004BB9C68">
    <w:name w:val="6D459822EE314CF3B498D8C004BB9C68"/>
    <w:rsid w:val="00A0240A"/>
  </w:style>
  <w:style w:type="paragraph" w:customStyle="1" w:styleId="E7429D0FBF6245FAA13CABDDD9AEAE30">
    <w:name w:val="E7429D0FBF6245FAA13CABDDD9AEAE30"/>
    <w:rsid w:val="00A0240A"/>
  </w:style>
  <w:style w:type="paragraph" w:customStyle="1" w:styleId="A98B3A7256B34EB492145CCF06E3550E">
    <w:name w:val="A98B3A7256B34EB492145CCF06E3550E"/>
    <w:rsid w:val="00A0240A"/>
  </w:style>
  <w:style w:type="paragraph" w:customStyle="1" w:styleId="B0152A249443461BB837F60BA9D1582E">
    <w:name w:val="B0152A249443461BB837F60BA9D1582E"/>
    <w:rsid w:val="00A0240A"/>
  </w:style>
  <w:style w:type="paragraph" w:customStyle="1" w:styleId="11A5F68B47854C859E5C91BDF1EE5BE6">
    <w:name w:val="11A5F68B47854C859E5C91BDF1EE5BE6"/>
    <w:rsid w:val="00A0240A"/>
  </w:style>
  <w:style w:type="paragraph" w:customStyle="1" w:styleId="6E5C497D77874CCA9AD722C8C7841AED">
    <w:name w:val="6E5C497D77874CCA9AD722C8C7841AED"/>
    <w:rsid w:val="00A0240A"/>
  </w:style>
  <w:style w:type="paragraph" w:customStyle="1" w:styleId="2B6629271A0C45F8A118E8B418742183">
    <w:name w:val="2B6629271A0C45F8A118E8B418742183"/>
    <w:rsid w:val="00A0240A"/>
  </w:style>
  <w:style w:type="paragraph" w:customStyle="1" w:styleId="34B5789B91E94F328BE83EAACAB7C601">
    <w:name w:val="34B5789B91E94F328BE83EAACAB7C601"/>
    <w:rsid w:val="00A0240A"/>
  </w:style>
  <w:style w:type="paragraph" w:customStyle="1" w:styleId="57C4816A44BC4F8A9C6249973BF4EDB6">
    <w:name w:val="57C4816A44BC4F8A9C6249973BF4EDB6"/>
    <w:rsid w:val="00A0240A"/>
  </w:style>
  <w:style w:type="paragraph" w:customStyle="1" w:styleId="CAA68826B9B244289677154973894DDD">
    <w:name w:val="CAA68826B9B244289677154973894DDD"/>
    <w:rsid w:val="00A0240A"/>
  </w:style>
  <w:style w:type="paragraph" w:customStyle="1" w:styleId="40B137D74253411D94F294E315AEAEFD">
    <w:name w:val="40B137D74253411D94F294E315AEAEFD"/>
    <w:rsid w:val="00A0240A"/>
  </w:style>
  <w:style w:type="paragraph" w:customStyle="1" w:styleId="8CC6CD448C124A69B0FDB0A74D5B6A07">
    <w:name w:val="8CC6CD448C124A69B0FDB0A74D5B6A07"/>
    <w:rsid w:val="00A0240A"/>
  </w:style>
  <w:style w:type="paragraph" w:customStyle="1" w:styleId="B489EA03FAAD4BB3B9464CE0868EA5D2">
    <w:name w:val="B489EA03FAAD4BB3B9464CE0868EA5D2"/>
    <w:rsid w:val="00A0240A"/>
  </w:style>
  <w:style w:type="paragraph" w:customStyle="1" w:styleId="CE65BDEDD6AB491ABDC3451779AD1BF6">
    <w:name w:val="CE65BDEDD6AB491ABDC3451779AD1BF6"/>
    <w:rsid w:val="00A0240A"/>
  </w:style>
  <w:style w:type="paragraph" w:customStyle="1" w:styleId="7F20872CDBF64A71A5477E812183F372">
    <w:name w:val="7F20872CDBF64A71A5477E812183F372"/>
    <w:rsid w:val="00A0240A"/>
  </w:style>
  <w:style w:type="paragraph" w:customStyle="1" w:styleId="C90E0B554B9C4F8BBDD69AC58ECF6C29">
    <w:name w:val="C90E0B554B9C4F8BBDD69AC58ECF6C29"/>
    <w:rsid w:val="00A0240A"/>
  </w:style>
  <w:style w:type="paragraph" w:customStyle="1" w:styleId="BFBAA3C84D544EA2817C645BE0C0E39B">
    <w:name w:val="BFBAA3C84D544EA2817C645BE0C0E39B"/>
    <w:rsid w:val="00A0240A"/>
  </w:style>
  <w:style w:type="paragraph" w:customStyle="1" w:styleId="3F90E4F3D2A049F794842B62D16517A1">
    <w:name w:val="3F90E4F3D2A049F794842B62D16517A1"/>
    <w:rsid w:val="00A0240A"/>
  </w:style>
  <w:style w:type="paragraph" w:customStyle="1" w:styleId="529DA227D3F74CCCAF1936C4712160BB">
    <w:name w:val="529DA227D3F74CCCAF1936C4712160BB"/>
    <w:rsid w:val="00A0240A"/>
  </w:style>
  <w:style w:type="paragraph" w:customStyle="1" w:styleId="C69DFA5C7F6E4F74808F2C510218E216">
    <w:name w:val="C69DFA5C7F6E4F74808F2C510218E216"/>
    <w:rsid w:val="00A0240A"/>
  </w:style>
  <w:style w:type="paragraph" w:customStyle="1" w:styleId="7A601F431E434B6D99106BB9AB05CCCD">
    <w:name w:val="7A601F431E434B6D99106BB9AB05CCCD"/>
    <w:rsid w:val="00A0240A"/>
  </w:style>
  <w:style w:type="paragraph" w:customStyle="1" w:styleId="2E55492CD7624C24850D1E40483BC8B0">
    <w:name w:val="2E55492CD7624C24850D1E40483BC8B0"/>
    <w:rsid w:val="00A0240A"/>
  </w:style>
  <w:style w:type="paragraph" w:customStyle="1" w:styleId="6ABFDA26422C45D48D358D29B1D1081D">
    <w:name w:val="6ABFDA26422C45D48D358D29B1D1081D"/>
    <w:rsid w:val="00A0240A"/>
  </w:style>
  <w:style w:type="paragraph" w:customStyle="1" w:styleId="F000BCCB690747CA88B87DF964A95C32">
    <w:name w:val="F000BCCB690747CA88B87DF964A95C32"/>
    <w:rsid w:val="00A0240A"/>
  </w:style>
  <w:style w:type="paragraph" w:customStyle="1" w:styleId="ABC21A710DFF4405BEB531F6AA0DBAA8">
    <w:name w:val="ABC21A710DFF4405BEB531F6AA0DBAA8"/>
    <w:rsid w:val="00A0240A"/>
  </w:style>
  <w:style w:type="paragraph" w:customStyle="1" w:styleId="1C241D7ED2224D938956F24045D4D5B9">
    <w:name w:val="1C241D7ED2224D938956F24045D4D5B9"/>
    <w:rsid w:val="00A0240A"/>
  </w:style>
  <w:style w:type="paragraph" w:customStyle="1" w:styleId="A1F99FE2C29B4A839937050038608BCA">
    <w:name w:val="A1F99FE2C29B4A839937050038608BCA"/>
    <w:rsid w:val="00A0240A"/>
  </w:style>
  <w:style w:type="paragraph" w:customStyle="1" w:styleId="E4D6B0CDD9F24255A7D7AF9364BEA96F">
    <w:name w:val="E4D6B0CDD9F24255A7D7AF9364BEA96F"/>
    <w:rsid w:val="00A0240A"/>
  </w:style>
  <w:style w:type="paragraph" w:customStyle="1" w:styleId="64A2DE3EB2AC4D8A8091F3BDAD364CD9">
    <w:name w:val="64A2DE3EB2AC4D8A8091F3BDAD364CD9"/>
    <w:rsid w:val="00A0240A"/>
  </w:style>
  <w:style w:type="paragraph" w:customStyle="1" w:styleId="13E0CD0294954B5A9E5CFE388145D3C3">
    <w:name w:val="13E0CD0294954B5A9E5CFE388145D3C3"/>
    <w:rsid w:val="00A0240A"/>
  </w:style>
  <w:style w:type="paragraph" w:customStyle="1" w:styleId="047981552894451BAD6745F244CD402F">
    <w:name w:val="047981552894451BAD6745F244CD402F"/>
    <w:rsid w:val="00A0240A"/>
  </w:style>
  <w:style w:type="paragraph" w:customStyle="1" w:styleId="4783970529904BDCACB2A98D6461352F">
    <w:name w:val="4783970529904BDCACB2A98D6461352F"/>
    <w:rsid w:val="00A0240A"/>
  </w:style>
  <w:style w:type="paragraph" w:customStyle="1" w:styleId="0EFFB762FFDA46F8A505DF3A43A3CFC6">
    <w:name w:val="0EFFB762FFDA46F8A505DF3A43A3CFC6"/>
    <w:rsid w:val="00A0240A"/>
  </w:style>
  <w:style w:type="paragraph" w:customStyle="1" w:styleId="A8BA6FFB222C4510B87ACCA4BD062217">
    <w:name w:val="A8BA6FFB222C4510B87ACCA4BD062217"/>
    <w:rsid w:val="00A0240A"/>
  </w:style>
  <w:style w:type="paragraph" w:customStyle="1" w:styleId="207F994556454250B7A6877BE608B599">
    <w:name w:val="207F994556454250B7A6877BE608B599"/>
    <w:rsid w:val="00A0240A"/>
  </w:style>
  <w:style w:type="paragraph" w:customStyle="1" w:styleId="5A361C3C0B204B4A8B249262C7831137">
    <w:name w:val="5A361C3C0B204B4A8B249262C7831137"/>
    <w:rsid w:val="00A0240A"/>
  </w:style>
  <w:style w:type="paragraph" w:customStyle="1" w:styleId="7375A2C1A2214C3D98CBDA0C58EE6472">
    <w:name w:val="7375A2C1A2214C3D98CBDA0C58EE6472"/>
    <w:rsid w:val="00A0240A"/>
  </w:style>
  <w:style w:type="paragraph" w:customStyle="1" w:styleId="2E0F69B1C06548A7887BD83B405B2AFE">
    <w:name w:val="2E0F69B1C06548A7887BD83B405B2AFE"/>
    <w:rsid w:val="00A0240A"/>
  </w:style>
  <w:style w:type="paragraph" w:customStyle="1" w:styleId="65F0C81387F040AFA094D4320255AC1C">
    <w:name w:val="65F0C81387F040AFA094D4320255AC1C"/>
    <w:rsid w:val="00A0240A"/>
  </w:style>
  <w:style w:type="paragraph" w:customStyle="1" w:styleId="4BF89AC9D0FA486AB8776258896CEC85">
    <w:name w:val="4BF89AC9D0FA486AB8776258896CEC85"/>
    <w:rsid w:val="00A0240A"/>
  </w:style>
  <w:style w:type="paragraph" w:customStyle="1" w:styleId="2809DBEB85654103B13F5C5F0D778D9C">
    <w:name w:val="2809DBEB85654103B13F5C5F0D778D9C"/>
    <w:rsid w:val="00A0240A"/>
  </w:style>
  <w:style w:type="paragraph" w:customStyle="1" w:styleId="FA456B253FEE4E47BF349527F30A7209">
    <w:name w:val="FA456B253FEE4E47BF349527F30A7209"/>
    <w:rsid w:val="00A0240A"/>
  </w:style>
  <w:style w:type="paragraph" w:customStyle="1" w:styleId="7F6726D543704E48BA24139305FF4BBE">
    <w:name w:val="7F6726D543704E48BA24139305FF4BBE"/>
    <w:rsid w:val="00A0240A"/>
  </w:style>
  <w:style w:type="paragraph" w:customStyle="1" w:styleId="7D650FCF9C1043E286D0D428D924CE5F">
    <w:name w:val="7D650FCF9C1043E286D0D428D924CE5F"/>
    <w:rsid w:val="00A0240A"/>
  </w:style>
  <w:style w:type="paragraph" w:customStyle="1" w:styleId="FDCB9EAB77164219BF6E8750E3488651">
    <w:name w:val="FDCB9EAB77164219BF6E8750E3488651"/>
    <w:rsid w:val="00A0240A"/>
  </w:style>
  <w:style w:type="paragraph" w:customStyle="1" w:styleId="265D8ED684B94CAD97A77DB0C6EC7B96">
    <w:name w:val="265D8ED684B94CAD97A77DB0C6EC7B96"/>
    <w:rsid w:val="00A0240A"/>
  </w:style>
  <w:style w:type="paragraph" w:customStyle="1" w:styleId="6716E00E3F2F4DC2B26323CA20777759">
    <w:name w:val="6716E00E3F2F4DC2B26323CA20777759"/>
    <w:rsid w:val="00A0240A"/>
  </w:style>
  <w:style w:type="paragraph" w:customStyle="1" w:styleId="E9028F14AD094085888A8CF4D583D05A">
    <w:name w:val="E9028F14AD094085888A8CF4D583D05A"/>
    <w:rsid w:val="00A0240A"/>
  </w:style>
  <w:style w:type="paragraph" w:customStyle="1" w:styleId="5C55813E1C674866A82479018065EA53">
    <w:name w:val="5C55813E1C674866A82479018065EA53"/>
    <w:rsid w:val="00A0240A"/>
  </w:style>
  <w:style w:type="paragraph" w:customStyle="1" w:styleId="AB006D77EED942C99FB024487C408810">
    <w:name w:val="AB006D77EED942C99FB024487C408810"/>
    <w:rsid w:val="00A0240A"/>
  </w:style>
  <w:style w:type="paragraph" w:customStyle="1" w:styleId="4FF936829B89448BBB7CCCEA9FBE35E5">
    <w:name w:val="4FF936829B89448BBB7CCCEA9FBE35E5"/>
    <w:rsid w:val="00A0240A"/>
  </w:style>
  <w:style w:type="paragraph" w:customStyle="1" w:styleId="1C33664410ED4C0AB65347675C1519D2">
    <w:name w:val="1C33664410ED4C0AB65347675C1519D2"/>
    <w:rsid w:val="00A0240A"/>
  </w:style>
  <w:style w:type="paragraph" w:customStyle="1" w:styleId="57C37586FA9949B5A9F69E0141E974D4">
    <w:name w:val="57C37586FA9949B5A9F69E0141E974D4"/>
    <w:rsid w:val="00A0240A"/>
  </w:style>
  <w:style w:type="paragraph" w:customStyle="1" w:styleId="A3542FF4E24F4E418F247E1B94101FAD">
    <w:name w:val="A3542FF4E24F4E418F247E1B94101FAD"/>
    <w:rsid w:val="00A0240A"/>
  </w:style>
  <w:style w:type="paragraph" w:customStyle="1" w:styleId="8986AA5F3B65436699A57FEE71888FF9">
    <w:name w:val="8986AA5F3B65436699A57FEE71888FF9"/>
    <w:rsid w:val="00A0240A"/>
  </w:style>
  <w:style w:type="paragraph" w:customStyle="1" w:styleId="309CE1F278AF49C4BF9938F8472E2DFB">
    <w:name w:val="309CE1F278AF49C4BF9938F8472E2DFB"/>
    <w:rsid w:val="00A0240A"/>
  </w:style>
  <w:style w:type="paragraph" w:customStyle="1" w:styleId="9F74292581E24C2CAC7EF2285CBC4009">
    <w:name w:val="9F74292581E24C2CAC7EF2285CBC4009"/>
    <w:rsid w:val="00A0240A"/>
  </w:style>
  <w:style w:type="paragraph" w:customStyle="1" w:styleId="68A464E987EE4002ACE390A9A2FC0255">
    <w:name w:val="68A464E987EE4002ACE390A9A2FC0255"/>
    <w:rsid w:val="00A0240A"/>
  </w:style>
  <w:style w:type="paragraph" w:customStyle="1" w:styleId="AD50ADE14246498AB3DF887FF16C8EC2">
    <w:name w:val="AD50ADE14246498AB3DF887FF16C8EC2"/>
    <w:rsid w:val="00A0240A"/>
  </w:style>
  <w:style w:type="paragraph" w:customStyle="1" w:styleId="FCD225CA435543EE8A99BE3F0E85D496">
    <w:name w:val="FCD225CA435543EE8A99BE3F0E85D496"/>
    <w:rsid w:val="00A0240A"/>
  </w:style>
  <w:style w:type="paragraph" w:customStyle="1" w:styleId="F81A95921D8642EEB9A31CDECB06ED30">
    <w:name w:val="F81A95921D8642EEB9A31CDECB06ED30"/>
    <w:rsid w:val="00A0240A"/>
  </w:style>
  <w:style w:type="paragraph" w:customStyle="1" w:styleId="BC858EFEA8B44B5A99BD400F0D4A5E4C">
    <w:name w:val="BC858EFEA8B44B5A99BD400F0D4A5E4C"/>
    <w:rsid w:val="00A0240A"/>
  </w:style>
  <w:style w:type="paragraph" w:customStyle="1" w:styleId="F0CA1324CCA44318A66E211841566BEA">
    <w:name w:val="F0CA1324CCA44318A66E211841566BEA"/>
    <w:rsid w:val="00A0240A"/>
  </w:style>
  <w:style w:type="paragraph" w:customStyle="1" w:styleId="40F26F1611DD41ECA675F61656269819">
    <w:name w:val="40F26F1611DD41ECA675F61656269819"/>
    <w:rsid w:val="00A0240A"/>
  </w:style>
  <w:style w:type="paragraph" w:customStyle="1" w:styleId="50AF5500FB3C43D28C0CA734644F092F">
    <w:name w:val="50AF5500FB3C43D28C0CA734644F092F"/>
    <w:rsid w:val="00A0240A"/>
  </w:style>
  <w:style w:type="paragraph" w:customStyle="1" w:styleId="0AFF63E7DD784504A4609794A5E902F2">
    <w:name w:val="0AFF63E7DD784504A4609794A5E902F2"/>
    <w:rsid w:val="00A0240A"/>
  </w:style>
  <w:style w:type="paragraph" w:customStyle="1" w:styleId="005E5839919C4D6D9B69B0F53D632387">
    <w:name w:val="005E5839919C4D6D9B69B0F53D632387"/>
    <w:rsid w:val="00A0240A"/>
  </w:style>
  <w:style w:type="paragraph" w:customStyle="1" w:styleId="C67C5A09F91F4517B215DA1132F50BED">
    <w:name w:val="C67C5A09F91F4517B215DA1132F50BED"/>
    <w:rsid w:val="00A0240A"/>
  </w:style>
  <w:style w:type="paragraph" w:customStyle="1" w:styleId="E30C0CC0AAB442FBA9AEEEA03B0A9A58">
    <w:name w:val="E30C0CC0AAB442FBA9AEEEA03B0A9A58"/>
    <w:rsid w:val="00A0240A"/>
  </w:style>
  <w:style w:type="paragraph" w:customStyle="1" w:styleId="A21E9A7BF2574D049E9429E070CF1486">
    <w:name w:val="A21E9A7BF2574D049E9429E070CF1486"/>
    <w:rsid w:val="00A0240A"/>
  </w:style>
  <w:style w:type="paragraph" w:customStyle="1" w:styleId="93AE10F205654867B0671AA1C6677CF9">
    <w:name w:val="93AE10F205654867B0671AA1C6677CF9"/>
    <w:rsid w:val="00A0240A"/>
  </w:style>
  <w:style w:type="paragraph" w:customStyle="1" w:styleId="6C55297BF88F448E99B3007E3996C892">
    <w:name w:val="6C55297BF88F448E99B3007E3996C892"/>
    <w:rsid w:val="00A0240A"/>
  </w:style>
  <w:style w:type="paragraph" w:customStyle="1" w:styleId="249CD97E5AEF4B8A9356660FA180001D">
    <w:name w:val="249CD97E5AEF4B8A9356660FA180001D"/>
    <w:rsid w:val="00A0240A"/>
  </w:style>
  <w:style w:type="paragraph" w:customStyle="1" w:styleId="FC1C52051FA14108914FF0CFFAE1C1F1">
    <w:name w:val="FC1C52051FA14108914FF0CFFAE1C1F1"/>
    <w:rsid w:val="00A0240A"/>
  </w:style>
  <w:style w:type="paragraph" w:customStyle="1" w:styleId="1743422233BB4E4E9591D69B9A703691">
    <w:name w:val="1743422233BB4E4E9591D69B9A703691"/>
    <w:rsid w:val="00A0240A"/>
  </w:style>
  <w:style w:type="paragraph" w:customStyle="1" w:styleId="C3009675878843A2B7EC546AEED3B237">
    <w:name w:val="C3009675878843A2B7EC546AEED3B237"/>
    <w:rsid w:val="00A0240A"/>
  </w:style>
  <w:style w:type="paragraph" w:customStyle="1" w:styleId="81AC86EF7FFD43279227D3CE8110BA1F">
    <w:name w:val="81AC86EF7FFD43279227D3CE8110BA1F"/>
    <w:rsid w:val="00A0240A"/>
  </w:style>
  <w:style w:type="paragraph" w:customStyle="1" w:styleId="DDFA5361D8AB40B88E2AAA388947D866">
    <w:name w:val="DDFA5361D8AB40B88E2AAA388947D866"/>
    <w:rsid w:val="00A0240A"/>
  </w:style>
  <w:style w:type="paragraph" w:customStyle="1" w:styleId="3B36CD04629C4F508BC27E8ADD68E29F">
    <w:name w:val="3B36CD04629C4F508BC27E8ADD68E29F"/>
    <w:rsid w:val="00A0240A"/>
  </w:style>
  <w:style w:type="paragraph" w:customStyle="1" w:styleId="A41D072CF65D4B31AE3F8A1F60DDD35F">
    <w:name w:val="A41D072CF65D4B31AE3F8A1F60DDD35F"/>
    <w:rsid w:val="00A0240A"/>
  </w:style>
  <w:style w:type="paragraph" w:customStyle="1" w:styleId="C7F6DE8DB2F246FE9E00773553E8CD2A">
    <w:name w:val="C7F6DE8DB2F246FE9E00773553E8CD2A"/>
    <w:rsid w:val="00A0240A"/>
  </w:style>
  <w:style w:type="paragraph" w:customStyle="1" w:styleId="6D5EA8E33FFF4FC18055D33656293A95">
    <w:name w:val="6D5EA8E33FFF4FC18055D33656293A95"/>
    <w:rsid w:val="00A0240A"/>
  </w:style>
  <w:style w:type="paragraph" w:customStyle="1" w:styleId="075935D705CC43879C72832E02C0DDA2">
    <w:name w:val="075935D705CC43879C72832E02C0DDA2"/>
    <w:rsid w:val="00A0240A"/>
  </w:style>
  <w:style w:type="paragraph" w:customStyle="1" w:styleId="B95600729D0641AAB581909643D49816">
    <w:name w:val="B95600729D0641AAB581909643D49816"/>
    <w:rsid w:val="00A0240A"/>
  </w:style>
  <w:style w:type="paragraph" w:customStyle="1" w:styleId="A8496A6EAAAC431C8155FACB018053E9">
    <w:name w:val="A8496A6EAAAC431C8155FACB018053E9"/>
    <w:rsid w:val="00A0240A"/>
  </w:style>
  <w:style w:type="paragraph" w:customStyle="1" w:styleId="7D3839B3A2754B06A5181F3DD4BB974C">
    <w:name w:val="7D3839B3A2754B06A5181F3DD4BB974C"/>
    <w:rsid w:val="00A0240A"/>
  </w:style>
  <w:style w:type="paragraph" w:customStyle="1" w:styleId="75336B0A495B42858741BC827E6180C2">
    <w:name w:val="75336B0A495B42858741BC827E6180C2"/>
    <w:rsid w:val="00A0240A"/>
  </w:style>
  <w:style w:type="paragraph" w:customStyle="1" w:styleId="7428B4B138D546ED9B284E67CD34F297">
    <w:name w:val="7428B4B138D546ED9B284E67CD34F297"/>
    <w:rsid w:val="00A0240A"/>
  </w:style>
  <w:style w:type="paragraph" w:customStyle="1" w:styleId="FE2F69EB0EA14683A6356E3BABEF004B">
    <w:name w:val="FE2F69EB0EA14683A6356E3BABEF004B"/>
    <w:rsid w:val="00A0240A"/>
  </w:style>
  <w:style w:type="paragraph" w:customStyle="1" w:styleId="95B96BAE7E5948BD9FE924D43541306A">
    <w:name w:val="95B96BAE7E5948BD9FE924D43541306A"/>
    <w:rsid w:val="00A0240A"/>
  </w:style>
  <w:style w:type="paragraph" w:customStyle="1" w:styleId="FDF835F8D3284063B0C936A4881B3AF6">
    <w:name w:val="FDF835F8D3284063B0C936A4881B3AF6"/>
    <w:rsid w:val="00A0240A"/>
  </w:style>
  <w:style w:type="paragraph" w:customStyle="1" w:styleId="CD769CC638DD4B36996C2D87A22C87B4">
    <w:name w:val="CD769CC638DD4B36996C2D87A22C87B4"/>
    <w:rsid w:val="00A0240A"/>
  </w:style>
  <w:style w:type="paragraph" w:customStyle="1" w:styleId="0EEFC2D4F40C459198AEE1D00D5712E6">
    <w:name w:val="0EEFC2D4F40C459198AEE1D00D5712E6"/>
    <w:rsid w:val="00A0240A"/>
  </w:style>
  <w:style w:type="paragraph" w:customStyle="1" w:styleId="2F1991497AEB48A4B87850D1EACC9677">
    <w:name w:val="2F1991497AEB48A4B87850D1EACC9677"/>
    <w:rsid w:val="00A0240A"/>
  </w:style>
  <w:style w:type="paragraph" w:customStyle="1" w:styleId="F2C3875477A34C91883FEE0029FEC8F5">
    <w:name w:val="F2C3875477A34C91883FEE0029FEC8F5"/>
    <w:rsid w:val="00A0240A"/>
  </w:style>
  <w:style w:type="paragraph" w:customStyle="1" w:styleId="8148668E8B204AFA88C76A7040FC941A">
    <w:name w:val="8148668E8B204AFA88C76A7040FC941A"/>
    <w:rsid w:val="00A0240A"/>
  </w:style>
  <w:style w:type="paragraph" w:customStyle="1" w:styleId="1F7F9E5BF3144C49B37708B1BAD56E03">
    <w:name w:val="1F7F9E5BF3144C49B37708B1BAD56E03"/>
    <w:rsid w:val="00A0240A"/>
  </w:style>
  <w:style w:type="paragraph" w:customStyle="1" w:styleId="EB999F259FE745D4968D8A31518E8EA1">
    <w:name w:val="EB999F259FE745D4968D8A31518E8EA1"/>
    <w:rsid w:val="00A0240A"/>
  </w:style>
  <w:style w:type="paragraph" w:customStyle="1" w:styleId="1B75D7DF16034F8BBA8238075636607D">
    <w:name w:val="1B75D7DF16034F8BBA8238075636607D"/>
    <w:rsid w:val="00A0240A"/>
  </w:style>
  <w:style w:type="paragraph" w:customStyle="1" w:styleId="7A7BC05DC88141439FC9EC6A5BA1358D">
    <w:name w:val="7A7BC05DC88141439FC9EC6A5BA1358D"/>
    <w:rsid w:val="00A0240A"/>
  </w:style>
  <w:style w:type="paragraph" w:customStyle="1" w:styleId="5B8E3F633C5C4F23910F141A1E2DFFFE">
    <w:name w:val="5B8E3F633C5C4F23910F141A1E2DFFFE"/>
    <w:rsid w:val="00A0240A"/>
  </w:style>
  <w:style w:type="paragraph" w:customStyle="1" w:styleId="869FD6A3215942F8B4CB5C3B3CB3E74E">
    <w:name w:val="869FD6A3215942F8B4CB5C3B3CB3E74E"/>
    <w:rsid w:val="00A0240A"/>
  </w:style>
  <w:style w:type="paragraph" w:customStyle="1" w:styleId="C94A39873E9842E382AD92DC41ADAA14">
    <w:name w:val="C94A39873E9842E382AD92DC41ADAA14"/>
    <w:rsid w:val="00A0240A"/>
  </w:style>
  <w:style w:type="paragraph" w:customStyle="1" w:styleId="F113F35D456A477D9A56D776E1959B85">
    <w:name w:val="F113F35D456A477D9A56D776E1959B85"/>
    <w:rsid w:val="00A0240A"/>
  </w:style>
  <w:style w:type="paragraph" w:customStyle="1" w:styleId="C6417E4E2CAC4A5E9C496487120D3DB8">
    <w:name w:val="C6417E4E2CAC4A5E9C496487120D3DB8"/>
    <w:rsid w:val="00A0240A"/>
  </w:style>
  <w:style w:type="paragraph" w:customStyle="1" w:styleId="E2D09810691B4505B302C545ED00DD26">
    <w:name w:val="E2D09810691B4505B302C545ED00DD26"/>
    <w:rsid w:val="00A0240A"/>
  </w:style>
  <w:style w:type="paragraph" w:customStyle="1" w:styleId="9FB9B8E2DE2D4667A6D6D1BC962E6696">
    <w:name w:val="9FB9B8E2DE2D4667A6D6D1BC962E6696"/>
    <w:rsid w:val="00A0240A"/>
  </w:style>
  <w:style w:type="paragraph" w:customStyle="1" w:styleId="BF83CC0F6DB14DBDBFB4E29F0B976BC6">
    <w:name w:val="BF83CC0F6DB14DBDBFB4E29F0B976BC6"/>
    <w:rsid w:val="00A0240A"/>
  </w:style>
  <w:style w:type="paragraph" w:customStyle="1" w:styleId="FF95B664B72749889B24A6BBAF2EBCA9">
    <w:name w:val="FF95B664B72749889B24A6BBAF2EBCA9"/>
    <w:rsid w:val="00A0240A"/>
  </w:style>
  <w:style w:type="paragraph" w:customStyle="1" w:styleId="F4D56E1034F74ED0BB3A4238325A379D">
    <w:name w:val="F4D56E1034F74ED0BB3A4238325A379D"/>
    <w:rsid w:val="00A0240A"/>
  </w:style>
  <w:style w:type="paragraph" w:customStyle="1" w:styleId="3B09B7829E814E7284B4440177585160">
    <w:name w:val="3B09B7829E814E7284B4440177585160"/>
    <w:rsid w:val="00A0240A"/>
  </w:style>
  <w:style w:type="paragraph" w:customStyle="1" w:styleId="306915D6181642D590746B664AFF9DE8">
    <w:name w:val="306915D6181642D590746B664AFF9DE8"/>
    <w:rsid w:val="00A0240A"/>
  </w:style>
  <w:style w:type="paragraph" w:customStyle="1" w:styleId="40ABDAACF6824CF48897ACB9FFB9A34B">
    <w:name w:val="40ABDAACF6824CF48897ACB9FFB9A34B"/>
    <w:rsid w:val="00A0240A"/>
  </w:style>
  <w:style w:type="paragraph" w:customStyle="1" w:styleId="EF211D8654E949C5B73BEEC4706F037F">
    <w:name w:val="EF211D8654E949C5B73BEEC4706F037F"/>
    <w:rsid w:val="00A0240A"/>
  </w:style>
  <w:style w:type="paragraph" w:customStyle="1" w:styleId="4441AF6812574083B1FAB9F17625CC11">
    <w:name w:val="4441AF6812574083B1FAB9F17625CC11"/>
    <w:rsid w:val="00A0240A"/>
  </w:style>
  <w:style w:type="paragraph" w:customStyle="1" w:styleId="5D2A00E2F0F6481687EAC0E40C0EE1E9">
    <w:name w:val="5D2A00E2F0F6481687EAC0E40C0EE1E9"/>
    <w:rsid w:val="00A0240A"/>
  </w:style>
  <w:style w:type="paragraph" w:customStyle="1" w:styleId="EC64AA1A049B489792496FAE7DABEED6">
    <w:name w:val="EC64AA1A049B489792496FAE7DABEED6"/>
    <w:rsid w:val="00A0240A"/>
  </w:style>
  <w:style w:type="paragraph" w:customStyle="1" w:styleId="43254B54E2B34C6DAD1F8BDAAEA50EC6">
    <w:name w:val="43254B54E2B34C6DAD1F8BDAAEA50EC6"/>
    <w:rsid w:val="00A0240A"/>
  </w:style>
  <w:style w:type="paragraph" w:customStyle="1" w:styleId="E8604780262E4EBFBCECAE08E746B545">
    <w:name w:val="E8604780262E4EBFBCECAE08E746B545"/>
    <w:rsid w:val="00A0240A"/>
  </w:style>
  <w:style w:type="paragraph" w:customStyle="1" w:styleId="A06834DFE5934B49B5A7310D842EA969">
    <w:name w:val="A06834DFE5934B49B5A7310D842EA969"/>
    <w:rsid w:val="00A0240A"/>
  </w:style>
  <w:style w:type="paragraph" w:customStyle="1" w:styleId="52436F3D42BF41279489D3C7216FD89C">
    <w:name w:val="52436F3D42BF41279489D3C7216FD89C"/>
    <w:rsid w:val="00A0240A"/>
  </w:style>
  <w:style w:type="paragraph" w:customStyle="1" w:styleId="2D7594FC7D704ADE85D6ADC519600DD2">
    <w:name w:val="2D7594FC7D704ADE85D6ADC519600DD2"/>
    <w:rsid w:val="00A0240A"/>
  </w:style>
  <w:style w:type="paragraph" w:customStyle="1" w:styleId="1F3068B22B214AA4A11627904A5C1808">
    <w:name w:val="1F3068B22B214AA4A11627904A5C1808"/>
    <w:rsid w:val="00A0240A"/>
  </w:style>
  <w:style w:type="paragraph" w:customStyle="1" w:styleId="E2D7A539B7D648A4811CD0F738B9D609">
    <w:name w:val="E2D7A539B7D648A4811CD0F738B9D609"/>
    <w:rsid w:val="00A0240A"/>
  </w:style>
  <w:style w:type="paragraph" w:customStyle="1" w:styleId="FE50A4B1257A4387AE5CFAE5B661169C">
    <w:name w:val="FE50A4B1257A4387AE5CFAE5B661169C"/>
    <w:rsid w:val="00A0240A"/>
  </w:style>
  <w:style w:type="paragraph" w:customStyle="1" w:styleId="C2E3C7858C814E3A9E08774DEC566E1D">
    <w:name w:val="C2E3C7858C814E3A9E08774DEC566E1D"/>
    <w:rsid w:val="00A0240A"/>
  </w:style>
  <w:style w:type="paragraph" w:customStyle="1" w:styleId="8A64A939A6FB4AF2AF0B4B85BB665CAA">
    <w:name w:val="8A64A939A6FB4AF2AF0B4B85BB665CAA"/>
    <w:rsid w:val="00A0240A"/>
  </w:style>
  <w:style w:type="paragraph" w:customStyle="1" w:styleId="5A56F156551140858683B3CCD2800846">
    <w:name w:val="5A56F156551140858683B3CCD2800846"/>
    <w:rsid w:val="00A0240A"/>
  </w:style>
  <w:style w:type="paragraph" w:customStyle="1" w:styleId="063300EED39D41D596165FB9AE443F10">
    <w:name w:val="063300EED39D41D596165FB9AE443F10"/>
    <w:rsid w:val="00A0240A"/>
  </w:style>
  <w:style w:type="paragraph" w:customStyle="1" w:styleId="E9FC041E37FC420EA4C1B3C8AB18C6BD">
    <w:name w:val="E9FC041E37FC420EA4C1B3C8AB18C6BD"/>
    <w:rsid w:val="00A0240A"/>
  </w:style>
  <w:style w:type="paragraph" w:customStyle="1" w:styleId="7AF4F19F3EAD4612A217D82407A55F0B">
    <w:name w:val="7AF4F19F3EAD4612A217D82407A55F0B"/>
    <w:rsid w:val="00A0240A"/>
  </w:style>
  <w:style w:type="paragraph" w:customStyle="1" w:styleId="3EB54A67B5C44CB89181E1F415D9BB45">
    <w:name w:val="3EB54A67B5C44CB89181E1F415D9BB45"/>
    <w:rsid w:val="00A0240A"/>
  </w:style>
  <w:style w:type="paragraph" w:customStyle="1" w:styleId="0EA63D4B75C5478D96E1F2A85ED41C41">
    <w:name w:val="0EA63D4B75C5478D96E1F2A85ED41C41"/>
    <w:rsid w:val="00A0240A"/>
  </w:style>
  <w:style w:type="paragraph" w:customStyle="1" w:styleId="2F962D82AC1D4FE9956FE403C50F21B9">
    <w:name w:val="2F962D82AC1D4FE9956FE403C50F21B9"/>
    <w:rsid w:val="00A0240A"/>
  </w:style>
  <w:style w:type="paragraph" w:customStyle="1" w:styleId="973DE5F7395941B9AD93A2E46AB5C727">
    <w:name w:val="973DE5F7395941B9AD93A2E46AB5C727"/>
    <w:rsid w:val="00A0240A"/>
  </w:style>
  <w:style w:type="paragraph" w:customStyle="1" w:styleId="21D0027A563E41C9B75F132DC70A9225">
    <w:name w:val="21D0027A563E41C9B75F132DC70A9225"/>
    <w:rsid w:val="00A0240A"/>
  </w:style>
  <w:style w:type="paragraph" w:customStyle="1" w:styleId="F4028EAA993340C18198F01196642C2F">
    <w:name w:val="F4028EAA993340C18198F01196642C2F"/>
    <w:rsid w:val="00A0240A"/>
  </w:style>
  <w:style w:type="paragraph" w:customStyle="1" w:styleId="E6A73338E9E94388A6DBE404C4D6BB35">
    <w:name w:val="E6A73338E9E94388A6DBE404C4D6BB35"/>
    <w:rsid w:val="00A0240A"/>
  </w:style>
  <w:style w:type="paragraph" w:customStyle="1" w:styleId="8A21184842584CEC8DB8AD2B0DFCE06B">
    <w:name w:val="8A21184842584CEC8DB8AD2B0DFCE06B"/>
    <w:rsid w:val="00A0240A"/>
  </w:style>
  <w:style w:type="paragraph" w:customStyle="1" w:styleId="95397F0DBA3D4793838AA438CD74C984">
    <w:name w:val="95397F0DBA3D4793838AA438CD74C984"/>
    <w:rsid w:val="00A0240A"/>
  </w:style>
  <w:style w:type="paragraph" w:customStyle="1" w:styleId="8372B6B5230047E5B76A8A3E2B4903CC">
    <w:name w:val="8372B6B5230047E5B76A8A3E2B4903CC"/>
    <w:rsid w:val="00A0240A"/>
  </w:style>
  <w:style w:type="paragraph" w:customStyle="1" w:styleId="DA9D91BC47FD41988BB7E86C2FFAC512">
    <w:name w:val="DA9D91BC47FD41988BB7E86C2FFAC512"/>
    <w:rsid w:val="00A0240A"/>
  </w:style>
  <w:style w:type="paragraph" w:customStyle="1" w:styleId="4F24C8BED4FD4655ACE0865935637A47">
    <w:name w:val="4F24C8BED4FD4655ACE0865935637A47"/>
    <w:rsid w:val="00A0240A"/>
  </w:style>
  <w:style w:type="paragraph" w:customStyle="1" w:styleId="6CBCCCCDE2894A3E9D74D079F6FF6C10">
    <w:name w:val="6CBCCCCDE2894A3E9D74D079F6FF6C10"/>
    <w:rsid w:val="00A0240A"/>
  </w:style>
  <w:style w:type="paragraph" w:customStyle="1" w:styleId="AD42E3FAD4FA4A8D9097C75FE24D7465">
    <w:name w:val="AD42E3FAD4FA4A8D9097C75FE24D7465"/>
    <w:rsid w:val="00A0240A"/>
  </w:style>
  <w:style w:type="paragraph" w:customStyle="1" w:styleId="7F40106C1EB84748A75CBB690509F502">
    <w:name w:val="7F40106C1EB84748A75CBB690509F502"/>
    <w:rsid w:val="00A0240A"/>
  </w:style>
  <w:style w:type="paragraph" w:customStyle="1" w:styleId="73C31386AB87486A8B198C5FC3E67A97">
    <w:name w:val="73C31386AB87486A8B198C5FC3E67A97"/>
    <w:rsid w:val="00A0240A"/>
  </w:style>
  <w:style w:type="paragraph" w:customStyle="1" w:styleId="8DFE0DF538AE4EAB936A72E78DDE874A">
    <w:name w:val="8DFE0DF538AE4EAB936A72E78DDE874A"/>
    <w:rsid w:val="00A0240A"/>
  </w:style>
  <w:style w:type="paragraph" w:customStyle="1" w:styleId="FE2A4336A672478AB5C5FC6C54108110">
    <w:name w:val="FE2A4336A672478AB5C5FC6C54108110"/>
    <w:rsid w:val="00A0240A"/>
  </w:style>
  <w:style w:type="paragraph" w:customStyle="1" w:styleId="F0D2BA7CD1EF459CB21843CA3E810013">
    <w:name w:val="F0D2BA7CD1EF459CB21843CA3E810013"/>
    <w:rsid w:val="00A0240A"/>
  </w:style>
  <w:style w:type="paragraph" w:customStyle="1" w:styleId="6C2F87AAEE5845ECA291A5EC3E5E03F7">
    <w:name w:val="6C2F87AAEE5845ECA291A5EC3E5E03F7"/>
    <w:rsid w:val="00A0240A"/>
  </w:style>
  <w:style w:type="paragraph" w:customStyle="1" w:styleId="69A2724C14364746B7FBDBFEBF020FB5">
    <w:name w:val="69A2724C14364746B7FBDBFEBF020FB5"/>
    <w:rsid w:val="00A0240A"/>
  </w:style>
  <w:style w:type="paragraph" w:customStyle="1" w:styleId="613A050CC9DF4D159D1975B025C3D308">
    <w:name w:val="613A050CC9DF4D159D1975B025C3D308"/>
    <w:rsid w:val="00A0240A"/>
  </w:style>
  <w:style w:type="paragraph" w:customStyle="1" w:styleId="3EA81F10CD954ACE8606064F36659397">
    <w:name w:val="3EA81F10CD954ACE8606064F36659397"/>
    <w:rsid w:val="00A0240A"/>
  </w:style>
  <w:style w:type="paragraph" w:customStyle="1" w:styleId="57664FE2C3CB49FABCB395983566EA93">
    <w:name w:val="57664FE2C3CB49FABCB395983566EA93"/>
    <w:rsid w:val="00A0240A"/>
  </w:style>
  <w:style w:type="paragraph" w:customStyle="1" w:styleId="604B99B258134C2AA032F3D8311D08A2">
    <w:name w:val="604B99B258134C2AA032F3D8311D08A2"/>
    <w:rsid w:val="00A0240A"/>
  </w:style>
  <w:style w:type="paragraph" w:customStyle="1" w:styleId="B7FA7AE299C143C78334F1274C46F6B4">
    <w:name w:val="B7FA7AE299C143C78334F1274C46F6B4"/>
    <w:rsid w:val="00A0240A"/>
  </w:style>
  <w:style w:type="paragraph" w:customStyle="1" w:styleId="A9FD643B41FD404BBDA19910407EA540">
    <w:name w:val="A9FD643B41FD404BBDA19910407EA540"/>
    <w:rsid w:val="00A0240A"/>
  </w:style>
  <w:style w:type="paragraph" w:customStyle="1" w:styleId="7505A2DE36984E73A4F59777E3D06927">
    <w:name w:val="7505A2DE36984E73A4F59777E3D06927"/>
    <w:rsid w:val="00A0240A"/>
  </w:style>
  <w:style w:type="paragraph" w:customStyle="1" w:styleId="6079874E999E4DC298BFC4FDA5BC60AF">
    <w:name w:val="6079874E999E4DC298BFC4FDA5BC60AF"/>
    <w:rsid w:val="00A0240A"/>
  </w:style>
  <w:style w:type="paragraph" w:customStyle="1" w:styleId="7BF53158FDCF410CBA1D23E52BF7D472">
    <w:name w:val="7BF53158FDCF410CBA1D23E52BF7D472"/>
    <w:rsid w:val="00A0240A"/>
  </w:style>
  <w:style w:type="paragraph" w:customStyle="1" w:styleId="24092D3E4A4544C68BD69770593A7B19">
    <w:name w:val="24092D3E4A4544C68BD69770593A7B19"/>
    <w:rsid w:val="00A0240A"/>
  </w:style>
  <w:style w:type="paragraph" w:customStyle="1" w:styleId="7195798C21BA49069DD31A9288E79A53">
    <w:name w:val="7195798C21BA49069DD31A9288E79A53"/>
    <w:rsid w:val="00A0240A"/>
  </w:style>
  <w:style w:type="paragraph" w:customStyle="1" w:styleId="2C58C0749777424F882D048A1C8946F3">
    <w:name w:val="2C58C0749777424F882D048A1C8946F3"/>
    <w:rsid w:val="00A0240A"/>
  </w:style>
  <w:style w:type="paragraph" w:customStyle="1" w:styleId="9A5AB290BE2E443391F96575710B0FB5">
    <w:name w:val="9A5AB290BE2E443391F96575710B0FB5"/>
    <w:rsid w:val="00A0240A"/>
  </w:style>
  <w:style w:type="paragraph" w:customStyle="1" w:styleId="FF7336EAF1314F1397702AE04E7C162F">
    <w:name w:val="FF7336EAF1314F1397702AE04E7C162F"/>
    <w:rsid w:val="00A0240A"/>
  </w:style>
  <w:style w:type="paragraph" w:customStyle="1" w:styleId="F0D13C781E8B4AFE808D592D98E9BCAD">
    <w:name w:val="F0D13C781E8B4AFE808D592D98E9BCAD"/>
    <w:rsid w:val="00A0240A"/>
  </w:style>
  <w:style w:type="paragraph" w:customStyle="1" w:styleId="4B050D178234446FA8A602D237075DB5">
    <w:name w:val="4B050D178234446FA8A602D237075DB5"/>
    <w:rsid w:val="00A0240A"/>
  </w:style>
  <w:style w:type="paragraph" w:customStyle="1" w:styleId="6D3CFC69D3834B18939513E881C58A99">
    <w:name w:val="6D3CFC69D3834B18939513E881C58A99"/>
    <w:rsid w:val="00A0240A"/>
  </w:style>
  <w:style w:type="paragraph" w:customStyle="1" w:styleId="496C7921E4104321AA0967FD517D6076">
    <w:name w:val="496C7921E4104321AA0967FD517D6076"/>
    <w:rsid w:val="00A0240A"/>
  </w:style>
  <w:style w:type="paragraph" w:customStyle="1" w:styleId="2A87D956AB814BB3A2582A8C714F32CC">
    <w:name w:val="2A87D956AB814BB3A2582A8C714F32CC"/>
    <w:rsid w:val="00A0240A"/>
  </w:style>
  <w:style w:type="paragraph" w:customStyle="1" w:styleId="60593FF8413E404AB4E45EA195B33DFE">
    <w:name w:val="60593FF8413E404AB4E45EA195B33DFE"/>
    <w:rsid w:val="00A0240A"/>
  </w:style>
  <w:style w:type="paragraph" w:customStyle="1" w:styleId="449D43C247A84F61B985A81C131FE153">
    <w:name w:val="449D43C247A84F61B985A81C131FE153"/>
    <w:rsid w:val="00A0240A"/>
  </w:style>
  <w:style w:type="paragraph" w:customStyle="1" w:styleId="FD9199B70B184BB49038DB50298FE982">
    <w:name w:val="FD9199B70B184BB49038DB50298FE982"/>
    <w:rsid w:val="00A0240A"/>
  </w:style>
  <w:style w:type="paragraph" w:customStyle="1" w:styleId="8C627A94928344B281E122E2F7AA7AC4">
    <w:name w:val="8C627A94928344B281E122E2F7AA7AC4"/>
    <w:rsid w:val="00A0240A"/>
  </w:style>
  <w:style w:type="paragraph" w:customStyle="1" w:styleId="C75A2F00CFB942688ADC209A8C7B8292">
    <w:name w:val="C75A2F00CFB942688ADC209A8C7B8292"/>
    <w:rsid w:val="00A0240A"/>
  </w:style>
  <w:style w:type="paragraph" w:customStyle="1" w:styleId="E8D72D82F2CE4076BC50E469962640BA">
    <w:name w:val="E8D72D82F2CE4076BC50E469962640BA"/>
    <w:rsid w:val="00A0240A"/>
  </w:style>
  <w:style w:type="paragraph" w:customStyle="1" w:styleId="A069E336764247188CAEDBFEE4AD5620">
    <w:name w:val="A069E336764247188CAEDBFEE4AD5620"/>
    <w:rsid w:val="00A0240A"/>
  </w:style>
  <w:style w:type="paragraph" w:customStyle="1" w:styleId="936C2466DF544A2186CAD8A301B6B201">
    <w:name w:val="936C2466DF544A2186CAD8A301B6B201"/>
    <w:rsid w:val="00A0240A"/>
  </w:style>
  <w:style w:type="paragraph" w:customStyle="1" w:styleId="3B3E1AFA04F24E7EBD55D21F907956E7">
    <w:name w:val="3B3E1AFA04F24E7EBD55D21F907956E7"/>
    <w:rsid w:val="00A0240A"/>
  </w:style>
  <w:style w:type="paragraph" w:customStyle="1" w:styleId="F620CFA0B2B940C0B05946EFB319FA43">
    <w:name w:val="F620CFA0B2B940C0B05946EFB319FA43"/>
    <w:rsid w:val="00A0240A"/>
  </w:style>
  <w:style w:type="paragraph" w:customStyle="1" w:styleId="539FAE1E58A442789668A74775BEC2AA">
    <w:name w:val="539FAE1E58A442789668A74775BEC2AA"/>
    <w:rsid w:val="00A0240A"/>
  </w:style>
  <w:style w:type="paragraph" w:customStyle="1" w:styleId="88629B36A1BD40A28550B929D6B1C56A">
    <w:name w:val="88629B36A1BD40A28550B929D6B1C56A"/>
    <w:rsid w:val="00A0240A"/>
  </w:style>
  <w:style w:type="paragraph" w:customStyle="1" w:styleId="1D782A30D7AD4CDD87C56BAF621194AB">
    <w:name w:val="1D782A30D7AD4CDD87C56BAF621194AB"/>
    <w:rsid w:val="00A0240A"/>
  </w:style>
  <w:style w:type="paragraph" w:customStyle="1" w:styleId="A700272B471845A5943465D4510663CB">
    <w:name w:val="A700272B471845A5943465D4510663CB"/>
    <w:rsid w:val="00A0240A"/>
  </w:style>
  <w:style w:type="paragraph" w:customStyle="1" w:styleId="8F8F74FED3BC43D9B19E2CF69DBAC03B">
    <w:name w:val="8F8F74FED3BC43D9B19E2CF69DBAC03B"/>
    <w:rsid w:val="00A0240A"/>
  </w:style>
  <w:style w:type="paragraph" w:customStyle="1" w:styleId="93280E3761C2482D83D8E4C10961C6F0">
    <w:name w:val="93280E3761C2482D83D8E4C10961C6F0"/>
    <w:rsid w:val="00A0240A"/>
  </w:style>
  <w:style w:type="paragraph" w:customStyle="1" w:styleId="EAEFB4ACEE5B4397956333B0C5948FE0">
    <w:name w:val="EAEFB4ACEE5B4397956333B0C5948FE0"/>
    <w:rsid w:val="00A0240A"/>
  </w:style>
  <w:style w:type="paragraph" w:customStyle="1" w:styleId="A069DEA2E39B4524AB5D28C2305ACAB7">
    <w:name w:val="A069DEA2E39B4524AB5D28C2305ACAB7"/>
    <w:rsid w:val="00A0240A"/>
  </w:style>
  <w:style w:type="paragraph" w:customStyle="1" w:styleId="4EAB4E51F86C489097BCA5F606E5201A">
    <w:name w:val="4EAB4E51F86C489097BCA5F606E5201A"/>
    <w:rsid w:val="00A0240A"/>
  </w:style>
  <w:style w:type="paragraph" w:customStyle="1" w:styleId="37BB3CE8A9404312875AFF9BC24696E5">
    <w:name w:val="37BB3CE8A9404312875AFF9BC24696E5"/>
    <w:rsid w:val="00A0240A"/>
  </w:style>
  <w:style w:type="paragraph" w:customStyle="1" w:styleId="73AD4DBD3DE34011A49D758835BFE6AD">
    <w:name w:val="73AD4DBD3DE34011A49D758835BFE6AD"/>
    <w:rsid w:val="00A0240A"/>
  </w:style>
  <w:style w:type="paragraph" w:customStyle="1" w:styleId="E9DA7CDB3BBA41E69C045598C9C7297F">
    <w:name w:val="E9DA7CDB3BBA41E69C045598C9C7297F"/>
    <w:rsid w:val="00A0240A"/>
  </w:style>
  <w:style w:type="paragraph" w:customStyle="1" w:styleId="03912997F976467189445D70F38DBA73">
    <w:name w:val="03912997F976467189445D70F38DBA73"/>
    <w:rsid w:val="00A0240A"/>
  </w:style>
  <w:style w:type="paragraph" w:customStyle="1" w:styleId="8E4D6169E30745CDB8653D2BF3B29826">
    <w:name w:val="8E4D6169E30745CDB8653D2BF3B29826"/>
    <w:rsid w:val="00A0240A"/>
  </w:style>
  <w:style w:type="paragraph" w:customStyle="1" w:styleId="7ED7FC73807D4AF2BA31078E3F3729C5">
    <w:name w:val="7ED7FC73807D4AF2BA31078E3F3729C5"/>
    <w:rsid w:val="00A0240A"/>
  </w:style>
  <w:style w:type="paragraph" w:customStyle="1" w:styleId="F9C388FFAF444336B46E9190475D6C14">
    <w:name w:val="F9C388FFAF444336B46E9190475D6C14"/>
    <w:rsid w:val="00A0240A"/>
  </w:style>
  <w:style w:type="paragraph" w:customStyle="1" w:styleId="5F2EBF384C46449393FD0552F81A7EF1">
    <w:name w:val="5F2EBF384C46449393FD0552F81A7EF1"/>
    <w:rsid w:val="00A0240A"/>
  </w:style>
  <w:style w:type="paragraph" w:customStyle="1" w:styleId="53B50666533443418218AF7C474CC6F1">
    <w:name w:val="53B50666533443418218AF7C474CC6F1"/>
    <w:rsid w:val="00A0240A"/>
  </w:style>
  <w:style w:type="paragraph" w:customStyle="1" w:styleId="B6CDD413E9F541F4AC49AA4983001235">
    <w:name w:val="B6CDD413E9F541F4AC49AA4983001235"/>
    <w:rsid w:val="00A0240A"/>
  </w:style>
  <w:style w:type="paragraph" w:customStyle="1" w:styleId="495FCD8F71A4499AB1FCBF523FD42941">
    <w:name w:val="495FCD8F71A4499AB1FCBF523FD42941"/>
    <w:rsid w:val="00A0240A"/>
  </w:style>
  <w:style w:type="paragraph" w:customStyle="1" w:styleId="8349AA3DC05940C69ACBC901CA4CDB2F">
    <w:name w:val="8349AA3DC05940C69ACBC901CA4CDB2F"/>
    <w:rsid w:val="00A0240A"/>
  </w:style>
  <w:style w:type="paragraph" w:customStyle="1" w:styleId="7D1D79BDCB1C41B49E3DB7AE24A5E2A6">
    <w:name w:val="7D1D79BDCB1C41B49E3DB7AE24A5E2A6"/>
    <w:rsid w:val="00A0240A"/>
  </w:style>
  <w:style w:type="paragraph" w:customStyle="1" w:styleId="9FF78E1971AB46C69D3ED4C80E43B068">
    <w:name w:val="9FF78E1971AB46C69D3ED4C80E43B068"/>
    <w:rsid w:val="00A0240A"/>
  </w:style>
  <w:style w:type="paragraph" w:customStyle="1" w:styleId="129DAEFB4C4C47E081FD1E0E29260DDE">
    <w:name w:val="129DAEFB4C4C47E081FD1E0E29260DDE"/>
    <w:rsid w:val="00A0240A"/>
  </w:style>
  <w:style w:type="paragraph" w:customStyle="1" w:styleId="42AE1FE9ED6E4184A8F254B9312E167A">
    <w:name w:val="42AE1FE9ED6E4184A8F254B9312E167A"/>
    <w:rsid w:val="00A0240A"/>
  </w:style>
  <w:style w:type="paragraph" w:customStyle="1" w:styleId="815E2DC0D53147D19A110883335C9609">
    <w:name w:val="815E2DC0D53147D19A110883335C9609"/>
    <w:rsid w:val="00A0240A"/>
  </w:style>
  <w:style w:type="paragraph" w:customStyle="1" w:styleId="A32242AD19414ABF958A570572D945BF">
    <w:name w:val="A32242AD19414ABF958A570572D945BF"/>
    <w:rsid w:val="00A0240A"/>
  </w:style>
  <w:style w:type="paragraph" w:customStyle="1" w:styleId="644A58ADC3F545788015171217B1CDBF">
    <w:name w:val="644A58ADC3F545788015171217B1CDBF"/>
    <w:rsid w:val="00A0240A"/>
  </w:style>
  <w:style w:type="paragraph" w:customStyle="1" w:styleId="115CEDE12A664A579CF816225C67F2E6">
    <w:name w:val="115CEDE12A664A579CF816225C67F2E6"/>
    <w:rsid w:val="00A0240A"/>
  </w:style>
  <w:style w:type="paragraph" w:customStyle="1" w:styleId="CC1B77DC2238410AB32B74E5EAC259A9">
    <w:name w:val="CC1B77DC2238410AB32B74E5EAC259A9"/>
    <w:rsid w:val="00A0240A"/>
  </w:style>
  <w:style w:type="paragraph" w:customStyle="1" w:styleId="8F9364D550154622A96136F652A12BD8">
    <w:name w:val="8F9364D550154622A96136F652A12BD8"/>
    <w:rsid w:val="00A0240A"/>
  </w:style>
  <w:style w:type="paragraph" w:customStyle="1" w:styleId="AC82833ED0CA41A1A3EEC52767F3FB6B">
    <w:name w:val="AC82833ED0CA41A1A3EEC52767F3FB6B"/>
    <w:rsid w:val="00A0240A"/>
  </w:style>
  <w:style w:type="paragraph" w:customStyle="1" w:styleId="7F73367E179843F5A4FD70706A11309D">
    <w:name w:val="7F73367E179843F5A4FD70706A11309D"/>
    <w:rsid w:val="00A0240A"/>
  </w:style>
  <w:style w:type="paragraph" w:customStyle="1" w:styleId="7E20E69D91524CDFB667C4A743D323B8">
    <w:name w:val="7E20E69D91524CDFB667C4A743D323B8"/>
    <w:rsid w:val="00A0240A"/>
  </w:style>
  <w:style w:type="paragraph" w:customStyle="1" w:styleId="B800EF914F414DFC8BFBAC4C4EC9F612">
    <w:name w:val="B800EF914F414DFC8BFBAC4C4EC9F612"/>
    <w:rsid w:val="00A0240A"/>
  </w:style>
  <w:style w:type="paragraph" w:customStyle="1" w:styleId="B5FC064A362E4F3F87E2E9CEB6D60F6C">
    <w:name w:val="B5FC064A362E4F3F87E2E9CEB6D60F6C"/>
    <w:rsid w:val="00A0240A"/>
  </w:style>
  <w:style w:type="paragraph" w:customStyle="1" w:styleId="8D0F1C4599144FABAB62DCF7A0455386">
    <w:name w:val="8D0F1C4599144FABAB62DCF7A0455386"/>
    <w:rsid w:val="00A0240A"/>
  </w:style>
  <w:style w:type="paragraph" w:customStyle="1" w:styleId="3D4017D5B7F940E8A54B5D7DB79D03F6">
    <w:name w:val="3D4017D5B7F940E8A54B5D7DB79D03F6"/>
    <w:rsid w:val="00A0240A"/>
  </w:style>
  <w:style w:type="paragraph" w:customStyle="1" w:styleId="CB5E1C925C5C4D1EAB8D681BD90EC402">
    <w:name w:val="CB5E1C925C5C4D1EAB8D681BD90EC402"/>
    <w:rsid w:val="00A0240A"/>
  </w:style>
  <w:style w:type="paragraph" w:customStyle="1" w:styleId="E01CCE62948A436889B90EF3676537EB">
    <w:name w:val="E01CCE62948A436889B90EF3676537EB"/>
    <w:rsid w:val="00A0240A"/>
  </w:style>
  <w:style w:type="paragraph" w:customStyle="1" w:styleId="178FADC525374FDA8F62525068948386">
    <w:name w:val="178FADC525374FDA8F62525068948386"/>
    <w:rsid w:val="00A0240A"/>
  </w:style>
  <w:style w:type="paragraph" w:customStyle="1" w:styleId="33FCA724EA22478EBA3DAF9E581407A1">
    <w:name w:val="33FCA724EA22478EBA3DAF9E581407A1"/>
    <w:rsid w:val="00A0240A"/>
  </w:style>
  <w:style w:type="paragraph" w:customStyle="1" w:styleId="C7FCB11E78574788BD6503614F80899C">
    <w:name w:val="C7FCB11E78574788BD6503614F80899C"/>
    <w:rsid w:val="00A0240A"/>
  </w:style>
  <w:style w:type="paragraph" w:customStyle="1" w:styleId="2B013A8E6771432C842978FB34969451">
    <w:name w:val="2B013A8E6771432C842978FB34969451"/>
    <w:rsid w:val="00A0240A"/>
  </w:style>
  <w:style w:type="paragraph" w:customStyle="1" w:styleId="F5A15BE826294E0ABBE17CFE0DF406C5">
    <w:name w:val="F5A15BE826294E0ABBE17CFE0DF406C5"/>
    <w:rsid w:val="00A0240A"/>
  </w:style>
  <w:style w:type="paragraph" w:customStyle="1" w:styleId="993465803AB4480A894AB7C8DA2A31B8">
    <w:name w:val="993465803AB4480A894AB7C8DA2A31B8"/>
    <w:rsid w:val="00A0240A"/>
  </w:style>
  <w:style w:type="paragraph" w:customStyle="1" w:styleId="9E364E25939B4A7E91D91D33CC851211">
    <w:name w:val="9E364E25939B4A7E91D91D33CC851211"/>
    <w:rsid w:val="00A0240A"/>
  </w:style>
  <w:style w:type="paragraph" w:customStyle="1" w:styleId="29FB94C967014F1BA1487685795762CC">
    <w:name w:val="29FB94C967014F1BA1487685795762CC"/>
    <w:rsid w:val="00A0240A"/>
  </w:style>
  <w:style w:type="paragraph" w:customStyle="1" w:styleId="3F763ECC04114658A935F62CF4BF6013">
    <w:name w:val="3F763ECC04114658A935F62CF4BF6013"/>
    <w:rsid w:val="00A0240A"/>
  </w:style>
  <w:style w:type="paragraph" w:customStyle="1" w:styleId="43F951C77F674F7EB693A99598870CA2">
    <w:name w:val="43F951C77F674F7EB693A99598870CA2"/>
    <w:rsid w:val="00A0240A"/>
  </w:style>
  <w:style w:type="paragraph" w:customStyle="1" w:styleId="71753ACC441645A09DB411B3142A184B">
    <w:name w:val="71753ACC441645A09DB411B3142A184B"/>
    <w:rsid w:val="00A0240A"/>
  </w:style>
  <w:style w:type="paragraph" w:customStyle="1" w:styleId="9F15F69929114DDDBBA8AB9AEDF166C3">
    <w:name w:val="9F15F69929114DDDBBA8AB9AEDF166C3"/>
    <w:rsid w:val="00A0240A"/>
  </w:style>
  <w:style w:type="paragraph" w:customStyle="1" w:styleId="E65D037A98494C3893D41F8F2E095F6A">
    <w:name w:val="E65D037A98494C3893D41F8F2E095F6A"/>
    <w:rsid w:val="00A0240A"/>
  </w:style>
  <w:style w:type="paragraph" w:customStyle="1" w:styleId="7063EEB22C344DD0BB6558A9CB00E207">
    <w:name w:val="7063EEB22C344DD0BB6558A9CB00E207"/>
    <w:rsid w:val="00A0240A"/>
  </w:style>
  <w:style w:type="paragraph" w:customStyle="1" w:styleId="52AAA1F4F6DC4B6D9CFBED8AA0E87257">
    <w:name w:val="52AAA1F4F6DC4B6D9CFBED8AA0E87257"/>
    <w:rsid w:val="00A0240A"/>
  </w:style>
  <w:style w:type="paragraph" w:customStyle="1" w:styleId="C1CBCD8D07CB402ABDF69C9DDF06BD11">
    <w:name w:val="C1CBCD8D07CB402ABDF69C9DDF06BD11"/>
    <w:rsid w:val="00A0240A"/>
  </w:style>
  <w:style w:type="paragraph" w:customStyle="1" w:styleId="30F9583AB18E4A84891FF57B9258194D">
    <w:name w:val="30F9583AB18E4A84891FF57B9258194D"/>
    <w:rsid w:val="00A0240A"/>
  </w:style>
  <w:style w:type="paragraph" w:customStyle="1" w:styleId="500E92E5E0134776BA12F8FEE8157328">
    <w:name w:val="500E92E5E0134776BA12F8FEE8157328"/>
    <w:rsid w:val="00A0240A"/>
  </w:style>
  <w:style w:type="paragraph" w:customStyle="1" w:styleId="269DFEBCD64E4A0DB10CC0284F7C3DA1">
    <w:name w:val="269DFEBCD64E4A0DB10CC0284F7C3DA1"/>
    <w:rsid w:val="00A0240A"/>
  </w:style>
  <w:style w:type="paragraph" w:customStyle="1" w:styleId="630B3706C0F949E69284E59401EAFE71">
    <w:name w:val="630B3706C0F949E69284E59401EAFE71"/>
    <w:rsid w:val="00A0240A"/>
  </w:style>
  <w:style w:type="paragraph" w:customStyle="1" w:styleId="F0A64EE88D044A78B2E94A79F770475C">
    <w:name w:val="F0A64EE88D044A78B2E94A79F770475C"/>
    <w:rsid w:val="00A0240A"/>
  </w:style>
  <w:style w:type="paragraph" w:customStyle="1" w:styleId="C27B23F6DD914E8BB590C5E5416226D7">
    <w:name w:val="C27B23F6DD914E8BB590C5E5416226D7"/>
    <w:rsid w:val="00A0240A"/>
  </w:style>
  <w:style w:type="paragraph" w:customStyle="1" w:styleId="6CC811F8401B448DB6FEFADD72CFD9FB">
    <w:name w:val="6CC811F8401B448DB6FEFADD72CFD9FB"/>
    <w:rsid w:val="00A0240A"/>
  </w:style>
  <w:style w:type="paragraph" w:customStyle="1" w:styleId="88572E4E064246C2BABD2CD095E60C8B">
    <w:name w:val="88572E4E064246C2BABD2CD095E60C8B"/>
    <w:rsid w:val="00A0240A"/>
  </w:style>
  <w:style w:type="paragraph" w:customStyle="1" w:styleId="55ECAB796E0F41D48A622AC956CC05E6">
    <w:name w:val="55ECAB796E0F41D48A622AC956CC05E6"/>
    <w:rsid w:val="00A0240A"/>
  </w:style>
  <w:style w:type="paragraph" w:customStyle="1" w:styleId="B7927E87C1E5440C9A73D8E5AAA2B336">
    <w:name w:val="B7927E87C1E5440C9A73D8E5AAA2B336"/>
    <w:rsid w:val="00A0240A"/>
  </w:style>
  <w:style w:type="paragraph" w:customStyle="1" w:styleId="92014FAA8623455BBB151179FECEB09B">
    <w:name w:val="92014FAA8623455BBB151179FECEB09B"/>
    <w:rsid w:val="00A0240A"/>
  </w:style>
  <w:style w:type="paragraph" w:customStyle="1" w:styleId="4343A81C84874B4BAE0FF9A4AFB52F49">
    <w:name w:val="4343A81C84874B4BAE0FF9A4AFB52F49"/>
    <w:rsid w:val="00A0240A"/>
  </w:style>
  <w:style w:type="paragraph" w:customStyle="1" w:styleId="F8704B05236F4AF98CDCAA4493D77185">
    <w:name w:val="F8704B05236F4AF98CDCAA4493D77185"/>
    <w:rsid w:val="00A0240A"/>
  </w:style>
  <w:style w:type="paragraph" w:customStyle="1" w:styleId="8AACE59F683842AC9DD2DCBA396ABB90">
    <w:name w:val="8AACE59F683842AC9DD2DCBA396ABB90"/>
    <w:rsid w:val="00A0240A"/>
  </w:style>
  <w:style w:type="paragraph" w:customStyle="1" w:styleId="036F2AAB625045F58A8E6AA2A84D0F48">
    <w:name w:val="036F2AAB625045F58A8E6AA2A84D0F48"/>
    <w:rsid w:val="00A0240A"/>
  </w:style>
  <w:style w:type="paragraph" w:customStyle="1" w:styleId="B8C7DE7B822940399D0C444646CCD61F">
    <w:name w:val="B8C7DE7B822940399D0C444646CCD61F"/>
    <w:rsid w:val="00A0240A"/>
  </w:style>
  <w:style w:type="paragraph" w:customStyle="1" w:styleId="4A67F8911F9341CBBF81D0D5EAC94DF5">
    <w:name w:val="4A67F8911F9341CBBF81D0D5EAC94DF5"/>
    <w:rsid w:val="00A0240A"/>
  </w:style>
  <w:style w:type="paragraph" w:customStyle="1" w:styleId="B18B1C35EA3C4B53985A165EBCDC556C">
    <w:name w:val="B18B1C35EA3C4B53985A165EBCDC556C"/>
    <w:rsid w:val="00A0240A"/>
  </w:style>
  <w:style w:type="paragraph" w:customStyle="1" w:styleId="8579BC4EAA664B9B88A09101BFF0A282">
    <w:name w:val="8579BC4EAA664B9B88A09101BFF0A282"/>
    <w:rsid w:val="00A0240A"/>
  </w:style>
  <w:style w:type="paragraph" w:customStyle="1" w:styleId="333253AEB6414940B583166C70A49EE6">
    <w:name w:val="333253AEB6414940B583166C70A49EE6"/>
    <w:rsid w:val="00A0240A"/>
  </w:style>
  <w:style w:type="paragraph" w:customStyle="1" w:styleId="315E8FC1546F4F258777B0F8B17EF858">
    <w:name w:val="315E8FC1546F4F258777B0F8B17EF858"/>
    <w:rsid w:val="00A0240A"/>
  </w:style>
  <w:style w:type="paragraph" w:customStyle="1" w:styleId="56B596F425924BF09531BFC65E093023">
    <w:name w:val="56B596F425924BF09531BFC65E093023"/>
    <w:rsid w:val="00A0240A"/>
  </w:style>
  <w:style w:type="paragraph" w:customStyle="1" w:styleId="8B5B0A29EFA2470E87FB45A2F1E4CAB7">
    <w:name w:val="8B5B0A29EFA2470E87FB45A2F1E4CAB7"/>
    <w:rsid w:val="00A0240A"/>
  </w:style>
  <w:style w:type="paragraph" w:customStyle="1" w:styleId="FBD27C8492B64A5FB0D25E97783A287F">
    <w:name w:val="FBD27C8492B64A5FB0D25E97783A287F"/>
    <w:rsid w:val="00A0240A"/>
  </w:style>
  <w:style w:type="paragraph" w:customStyle="1" w:styleId="461959ABA63C47AC8EFE558B7D012989">
    <w:name w:val="461959ABA63C47AC8EFE558B7D012989"/>
    <w:rsid w:val="00A0240A"/>
  </w:style>
  <w:style w:type="paragraph" w:customStyle="1" w:styleId="D40AE58051FC4AB1BADFBA211EB75C18">
    <w:name w:val="D40AE58051FC4AB1BADFBA211EB75C18"/>
    <w:rsid w:val="00A0240A"/>
  </w:style>
  <w:style w:type="paragraph" w:customStyle="1" w:styleId="6BDB93373FD643CAAA9032C98F70EE62">
    <w:name w:val="6BDB93373FD643CAAA9032C98F70EE62"/>
    <w:rsid w:val="00A0240A"/>
  </w:style>
  <w:style w:type="paragraph" w:customStyle="1" w:styleId="A4661D25BEFA4784979958B118FC9082">
    <w:name w:val="A4661D25BEFA4784979958B118FC9082"/>
    <w:rsid w:val="00A0240A"/>
  </w:style>
  <w:style w:type="paragraph" w:customStyle="1" w:styleId="92502779B66E4308AD81878553AF2DA3">
    <w:name w:val="92502779B66E4308AD81878553AF2DA3"/>
    <w:rsid w:val="00A0240A"/>
  </w:style>
  <w:style w:type="paragraph" w:customStyle="1" w:styleId="9EF316EEBE3F430BA3260A5EA0CC4EF2">
    <w:name w:val="9EF316EEBE3F430BA3260A5EA0CC4EF2"/>
    <w:rsid w:val="00A0240A"/>
  </w:style>
  <w:style w:type="paragraph" w:customStyle="1" w:styleId="7264BC5E97E543D5A82FE31FAA958E57">
    <w:name w:val="7264BC5E97E543D5A82FE31FAA958E57"/>
    <w:rsid w:val="00A0240A"/>
  </w:style>
  <w:style w:type="paragraph" w:customStyle="1" w:styleId="81488622BE264F09B3F1A149E4F3A763">
    <w:name w:val="81488622BE264F09B3F1A149E4F3A763"/>
    <w:rsid w:val="00A0240A"/>
  </w:style>
  <w:style w:type="paragraph" w:customStyle="1" w:styleId="7EF3E68A42B6490A9E706573DEB3E568">
    <w:name w:val="7EF3E68A42B6490A9E706573DEB3E568"/>
    <w:rsid w:val="00A0240A"/>
  </w:style>
  <w:style w:type="paragraph" w:customStyle="1" w:styleId="27855574E04A4711AF9A06EDAB3F2B42">
    <w:name w:val="27855574E04A4711AF9A06EDAB3F2B42"/>
    <w:rsid w:val="00A0240A"/>
  </w:style>
  <w:style w:type="paragraph" w:customStyle="1" w:styleId="524EEE7CA2FF4602BE9A75130A8B7E7C">
    <w:name w:val="524EEE7CA2FF4602BE9A75130A8B7E7C"/>
    <w:rsid w:val="00A0240A"/>
  </w:style>
  <w:style w:type="paragraph" w:customStyle="1" w:styleId="90861252FBA143598455CB7F14EA2823">
    <w:name w:val="90861252FBA143598455CB7F14EA2823"/>
    <w:rsid w:val="00A0240A"/>
  </w:style>
  <w:style w:type="paragraph" w:customStyle="1" w:styleId="BCD85DC668324247AC16C0C9439D522B">
    <w:name w:val="BCD85DC668324247AC16C0C9439D522B"/>
    <w:rsid w:val="00A0240A"/>
  </w:style>
  <w:style w:type="paragraph" w:customStyle="1" w:styleId="8712EB6B5AE943A09FAEAABB632EABCE">
    <w:name w:val="8712EB6B5AE943A09FAEAABB632EABCE"/>
    <w:rsid w:val="00A0240A"/>
  </w:style>
  <w:style w:type="paragraph" w:customStyle="1" w:styleId="1E4F78EFA25041FCAE923D1FC65FDB34">
    <w:name w:val="1E4F78EFA25041FCAE923D1FC65FDB34"/>
    <w:rsid w:val="00A0240A"/>
  </w:style>
  <w:style w:type="paragraph" w:customStyle="1" w:styleId="172E5C923C144359ADA7B3540BD7E3E8">
    <w:name w:val="172E5C923C144359ADA7B3540BD7E3E8"/>
    <w:rsid w:val="00A0240A"/>
  </w:style>
  <w:style w:type="paragraph" w:customStyle="1" w:styleId="CA4CB37076BB4C0EAE6EAFCBEC3AAAA4">
    <w:name w:val="CA4CB37076BB4C0EAE6EAFCBEC3AAAA4"/>
    <w:rsid w:val="00A0240A"/>
  </w:style>
  <w:style w:type="paragraph" w:customStyle="1" w:styleId="24DA3D1E37634D86BEDC51FAEBB29045">
    <w:name w:val="24DA3D1E37634D86BEDC51FAEBB29045"/>
    <w:rsid w:val="00A0240A"/>
  </w:style>
  <w:style w:type="paragraph" w:customStyle="1" w:styleId="DDF2EA7183AB412AB1FABEF36D32B8B9">
    <w:name w:val="DDF2EA7183AB412AB1FABEF36D32B8B9"/>
    <w:rsid w:val="00A0240A"/>
  </w:style>
  <w:style w:type="paragraph" w:customStyle="1" w:styleId="8E28814C06354BCC9212526BB677E41A">
    <w:name w:val="8E28814C06354BCC9212526BB677E41A"/>
    <w:rsid w:val="00A0240A"/>
  </w:style>
  <w:style w:type="paragraph" w:customStyle="1" w:styleId="3691D53153064D17A21E7FC46E049532">
    <w:name w:val="3691D53153064D17A21E7FC46E049532"/>
    <w:rsid w:val="00A0240A"/>
  </w:style>
  <w:style w:type="paragraph" w:customStyle="1" w:styleId="540451DEF7F44131A699F9112C28FDEC">
    <w:name w:val="540451DEF7F44131A699F9112C28FDEC"/>
    <w:rsid w:val="00A0240A"/>
  </w:style>
  <w:style w:type="paragraph" w:customStyle="1" w:styleId="1583E6B5DBA4457E81F8872BF66A6A41">
    <w:name w:val="1583E6B5DBA4457E81F8872BF66A6A41"/>
    <w:rsid w:val="00A0240A"/>
  </w:style>
  <w:style w:type="paragraph" w:customStyle="1" w:styleId="8E56B22620234B6EB18F9627F3E04A02">
    <w:name w:val="8E56B22620234B6EB18F9627F3E04A02"/>
    <w:rsid w:val="00A0240A"/>
  </w:style>
  <w:style w:type="paragraph" w:customStyle="1" w:styleId="37BD53F6FE9C43818860A61E2FB716B8">
    <w:name w:val="37BD53F6FE9C43818860A61E2FB716B8"/>
    <w:rsid w:val="00A0240A"/>
  </w:style>
  <w:style w:type="paragraph" w:customStyle="1" w:styleId="26EC9C954A514D91B4029551F2353B31">
    <w:name w:val="26EC9C954A514D91B4029551F2353B31"/>
    <w:rsid w:val="00A0240A"/>
  </w:style>
  <w:style w:type="paragraph" w:customStyle="1" w:styleId="ADE210E995F44FA48D742397BE45FDB9">
    <w:name w:val="ADE210E995F44FA48D742397BE45FDB9"/>
    <w:rsid w:val="00A0240A"/>
  </w:style>
  <w:style w:type="paragraph" w:customStyle="1" w:styleId="6A52610DBF6A4AA7ABB6852DECD1DCE9">
    <w:name w:val="6A52610DBF6A4AA7ABB6852DECD1DCE9"/>
    <w:rsid w:val="00A0240A"/>
  </w:style>
  <w:style w:type="paragraph" w:customStyle="1" w:styleId="3FDF1A3CF0C34BD3B3A26A0DA577CC1E">
    <w:name w:val="3FDF1A3CF0C34BD3B3A26A0DA577CC1E"/>
    <w:rsid w:val="00A0240A"/>
  </w:style>
  <w:style w:type="paragraph" w:customStyle="1" w:styleId="CFB319A245644E2D913785D8E55E8B3C">
    <w:name w:val="CFB319A245644E2D913785D8E55E8B3C"/>
    <w:rsid w:val="00A0240A"/>
  </w:style>
  <w:style w:type="paragraph" w:customStyle="1" w:styleId="0DB1BEB901E247CC80A90AE4EAC0ADEF">
    <w:name w:val="0DB1BEB901E247CC80A90AE4EAC0ADEF"/>
    <w:rsid w:val="00A0240A"/>
  </w:style>
  <w:style w:type="paragraph" w:customStyle="1" w:styleId="B04DC954CA0F4154BDD99C52EB21A8D8">
    <w:name w:val="B04DC954CA0F4154BDD99C52EB21A8D8"/>
    <w:rsid w:val="00A0240A"/>
  </w:style>
  <w:style w:type="paragraph" w:customStyle="1" w:styleId="58368E492CDA483EB1647B4323CF3582">
    <w:name w:val="58368E492CDA483EB1647B4323CF3582"/>
    <w:rsid w:val="00A0240A"/>
  </w:style>
  <w:style w:type="paragraph" w:customStyle="1" w:styleId="FEDB4342CE7E4469A6099B71714304E6">
    <w:name w:val="FEDB4342CE7E4469A6099B71714304E6"/>
    <w:rsid w:val="00A0240A"/>
  </w:style>
  <w:style w:type="paragraph" w:customStyle="1" w:styleId="E825B5AC7DB94D7689E5BAB6030975A7">
    <w:name w:val="E825B5AC7DB94D7689E5BAB6030975A7"/>
    <w:rsid w:val="00A0240A"/>
  </w:style>
  <w:style w:type="paragraph" w:customStyle="1" w:styleId="B2652B0253104860906E7C6DC462D5EA">
    <w:name w:val="B2652B0253104860906E7C6DC462D5EA"/>
    <w:rsid w:val="00A0240A"/>
  </w:style>
  <w:style w:type="paragraph" w:customStyle="1" w:styleId="F3D199F373AF4872B824E246166487E3">
    <w:name w:val="F3D199F373AF4872B824E246166487E3"/>
    <w:rsid w:val="00A0240A"/>
  </w:style>
  <w:style w:type="paragraph" w:customStyle="1" w:styleId="E9C1D0A198A24A5DB4F35EDF4105D515">
    <w:name w:val="E9C1D0A198A24A5DB4F35EDF4105D515"/>
    <w:rsid w:val="00A0240A"/>
  </w:style>
  <w:style w:type="paragraph" w:customStyle="1" w:styleId="B1E9D099F6AE42369A72D06D464CBE4B">
    <w:name w:val="B1E9D099F6AE42369A72D06D464CBE4B"/>
    <w:rsid w:val="00A0240A"/>
  </w:style>
  <w:style w:type="paragraph" w:customStyle="1" w:styleId="AD5E7623E0C948B99274D6D11C3B7A9A">
    <w:name w:val="AD5E7623E0C948B99274D6D11C3B7A9A"/>
    <w:rsid w:val="00A0240A"/>
  </w:style>
  <w:style w:type="paragraph" w:customStyle="1" w:styleId="00BAF50665F4484DABC4DA9B32F740EA">
    <w:name w:val="00BAF50665F4484DABC4DA9B32F740EA"/>
    <w:rsid w:val="00A0240A"/>
  </w:style>
  <w:style w:type="paragraph" w:customStyle="1" w:styleId="77C7BD4C1ECF42FAAEB79FEBEF8BCE37">
    <w:name w:val="77C7BD4C1ECF42FAAEB79FEBEF8BCE37"/>
    <w:rsid w:val="00A0240A"/>
  </w:style>
  <w:style w:type="paragraph" w:customStyle="1" w:styleId="7859D78ED8804BB88CBD8EB8356ECC13">
    <w:name w:val="7859D78ED8804BB88CBD8EB8356ECC13"/>
    <w:rsid w:val="00A0240A"/>
  </w:style>
  <w:style w:type="paragraph" w:customStyle="1" w:styleId="E25D8C8C98E14865A81F76EAE3D2B7E6">
    <w:name w:val="E25D8C8C98E14865A81F76EAE3D2B7E6"/>
    <w:rsid w:val="00A0240A"/>
  </w:style>
  <w:style w:type="paragraph" w:customStyle="1" w:styleId="88C85AFCA5FB4EB0ACE5932E61BA2830">
    <w:name w:val="88C85AFCA5FB4EB0ACE5932E61BA2830"/>
    <w:rsid w:val="00A0240A"/>
  </w:style>
  <w:style w:type="paragraph" w:customStyle="1" w:styleId="FE717DB3C3154E07B31917DCA9DB8216">
    <w:name w:val="FE717DB3C3154E07B31917DCA9DB8216"/>
    <w:rsid w:val="00A0240A"/>
  </w:style>
  <w:style w:type="paragraph" w:customStyle="1" w:styleId="DC5C773C10DA4C658418F86D3C41A8F8">
    <w:name w:val="DC5C773C10DA4C658418F86D3C41A8F8"/>
    <w:rsid w:val="00A0240A"/>
  </w:style>
  <w:style w:type="paragraph" w:customStyle="1" w:styleId="089CAA27B7024BA68879A5453CF0ECEE">
    <w:name w:val="089CAA27B7024BA68879A5453CF0ECEE"/>
    <w:rsid w:val="00A0240A"/>
  </w:style>
  <w:style w:type="paragraph" w:customStyle="1" w:styleId="9CA18F31D95648FE854224CBE9F87E1B">
    <w:name w:val="9CA18F31D95648FE854224CBE9F87E1B"/>
    <w:rsid w:val="00A0240A"/>
  </w:style>
  <w:style w:type="paragraph" w:customStyle="1" w:styleId="D527E90A748C4781BD61E30767E70FDE">
    <w:name w:val="D527E90A748C4781BD61E30767E70FDE"/>
    <w:rsid w:val="00A0240A"/>
  </w:style>
  <w:style w:type="paragraph" w:customStyle="1" w:styleId="917982A743004E109CBD61CF35C7E40B">
    <w:name w:val="917982A743004E109CBD61CF35C7E40B"/>
    <w:rsid w:val="00A0240A"/>
  </w:style>
  <w:style w:type="paragraph" w:customStyle="1" w:styleId="1F6BE80C6C5E4D19A71D3DF69DF422A9">
    <w:name w:val="1F6BE80C6C5E4D19A71D3DF69DF422A9"/>
    <w:rsid w:val="00A0240A"/>
  </w:style>
  <w:style w:type="paragraph" w:customStyle="1" w:styleId="585ADB948CEF43E59A35F9635235F830">
    <w:name w:val="585ADB948CEF43E59A35F9635235F830"/>
    <w:rsid w:val="00A0240A"/>
  </w:style>
  <w:style w:type="paragraph" w:customStyle="1" w:styleId="2F328E49C72F4841A60EBB1A7AF8A66B">
    <w:name w:val="2F328E49C72F4841A60EBB1A7AF8A66B"/>
    <w:rsid w:val="00A0240A"/>
  </w:style>
  <w:style w:type="paragraph" w:customStyle="1" w:styleId="A68AC2614A794665957E8706D1C4F2B3">
    <w:name w:val="A68AC2614A794665957E8706D1C4F2B3"/>
    <w:rsid w:val="00A0240A"/>
  </w:style>
  <w:style w:type="paragraph" w:customStyle="1" w:styleId="21E6227338964F088B4D52EDFA3013B3">
    <w:name w:val="21E6227338964F088B4D52EDFA3013B3"/>
    <w:rsid w:val="00A0240A"/>
  </w:style>
  <w:style w:type="paragraph" w:customStyle="1" w:styleId="36E074431F934A48B863F6C7BD1367CC">
    <w:name w:val="36E074431F934A48B863F6C7BD1367CC"/>
    <w:rsid w:val="00A0240A"/>
  </w:style>
  <w:style w:type="paragraph" w:customStyle="1" w:styleId="5EB077BBA2584AE69ED4461FB324EBC5">
    <w:name w:val="5EB077BBA2584AE69ED4461FB324EBC5"/>
    <w:rsid w:val="00A0240A"/>
  </w:style>
  <w:style w:type="paragraph" w:customStyle="1" w:styleId="115CC4B07772487B9A52BFBAE8193BC4">
    <w:name w:val="115CC4B07772487B9A52BFBAE8193BC4"/>
    <w:rsid w:val="00A0240A"/>
  </w:style>
  <w:style w:type="paragraph" w:customStyle="1" w:styleId="08CA6B7780F9491D9D81CAF9CE7F7A3B">
    <w:name w:val="08CA6B7780F9491D9D81CAF9CE7F7A3B"/>
    <w:rsid w:val="00A0240A"/>
  </w:style>
  <w:style w:type="paragraph" w:customStyle="1" w:styleId="285A184ECA4C4073A8EB78F8F2FEB4F7">
    <w:name w:val="285A184ECA4C4073A8EB78F8F2FEB4F7"/>
    <w:rsid w:val="00A0240A"/>
  </w:style>
  <w:style w:type="paragraph" w:customStyle="1" w:styleId="5389BF39152B4BCCADD83824B89B615B">
    <w:name w:val="5389BF39152B4BCCADD83824B89B615B"/>
    <w:rsid w:val="00A0240A"/>
  </w:style>
  <w:style w:type="paragraph" w:customStyle="1" w:styleId="778B0FC64ECD487A9DAE040AC6006FE5">
    <w:name w:val="778B0FC64ECD487A9DAE040AC6006FE5"/>
    <w:rsid w:val="00A0240A"/>
  </w:style>
  <w:style w:type="paragraph" w:customStyle="1" w:styleId="2EC14962E66143C395A2857F577E2B07">
    <w:name w:val="2EC14962E66143C395A2857F577E2B07"/>
    <w:rsid w:val="00A0240A"/>
  </w:style>
  <w:style w:type="paragraph" w:customStyle="1" w:styleId="5791F69198B54D4FAF831ED96880E06A">
    <w:name w:val="5791F69198B54D4FAF831ED96880E06A"/>
    <w:rsid w:val="00A0240A"/>
  </w:style>
  <w:style w:type="paragraph" w:customStyle="1" w:styleId="B815A5D997CF49F99EAB01D856C754E4">
    <w:name w:val="B815A5D997CF49F99EAB01D856C754E4"/>
    <w:rsid w:val="00A0240A"/>
  </w:style>
  <w:style w:type="paragraph" w:customStyle="1" w:styleId="F7E3BA99E9154B1B82DF8AB9B5A25A85">
    <w:name w:val="F7E3BA99E9154B1B82DF8AB9B5A25A85"/>
    <w:rsid w:val="00A0240A"/>
  </w:style>
  <w:style w:type="paragraph" w:customStyle="1" w:styleId="26EC45DA4F254DB08ED856F76E75A1EF">
    <w:name w:val="26EC45DA4F254DB08ED856F76E75A1EF"/>
    <w:rsid w:val="00A0240A"/>
  </w:style>
  <w:style w:type="paragraph" w:customStyle="1" w:styleId="49B0509DD0154699B64079BA923D51A5">
    <w:name w:val="49B0509DD0154699B64079BA923D51A5"/>
    <w:rsid w:val="00A0240A"/>
  </w:style>
  <w:style w:type="paragraph" w:customStyle="1" w:styleId="F9DB3545277B4696A73786440DA9D389">
    <w:name w:val="F9DB3545277B4696A73786440DA9D389"/>
    <w:rsid w:val="00A0240A"/>
  </w:style>
  <w:style w:type="paragraph" w:customStyle="1" w:styleId="B542401326A440ABA9B5BA4492F0EB94">
    <w:name w:val="B542401326A440ABA9B5BA4492F0EB94"/>
    <w:rsid w:val="00A0240A"/>
  </w:style>
  <w:style w:type="paragraph" w:customStyle="1" w:styleId="65AC7318CFB740519CCADE6DFECE3262">
    <w:name w:val="65AC7318CFB740519CCADE6DFECE3262"/>
    <w:rsid w:val="00A0240A"/>
  </w:style>
  <w:style w:type="paragraph" w:customStyle="1" w:styleId="CE4861F15D7741369360A43BBDBFFB2C">
    <w:name w:val="CE4861F15D7741369360A43BBDBFFB2C"/>
    <w:rsid w:val="00A0240A"/>
  </w:style>
  <w:style w:type="paragraph" w:customStyle="1" w:styleId="48DBDA6CD22F4677B1B7D189142CB619">
    <w:name w:val="48DBDA6CD22F4677B1B7D189142CB619"/>
    <w:rsid w:val="00A0240A"/>
  </w:style>
  <w:style w:type="paragraph" w:customStyle="1" w:styleId="BD61D48AD15C476283444228C2051104">
    <w:name w:val="BD61D48AD15C476283444228C2051104"/>
    <w:rsid w:val="00A0240A"/>
  </w:style>
  <w:style w:type="paragraph" w:customStyle="1" w:styleId="E783C9A50BC24F88A74ADEA12BA69A69">
    <w:name w:val="E783C9A50BC24F88A74ADEA12BA69A69"/>
    <w:rsid w:val="00A0240A"/>
  </w:style>
  <w:style w:type="paragraph" w:customStyle="1" w:styleId="150EEB5BA4154926A9E579A70E50D12C">
    <w:name w:val="150EEB5BA4154926A9E579A70E50D12C"/>
    <w:rsid w:val="00A0240A"/>
  </w:style>
  <w:style w:type="paragraph" w:customStyle="1" w:styleId="C1AE5DFDE2334174A4ED0DF62028A927">
    <w:name w:val="C1AE5DFDE2334174A4ED0DF62028A927"/>
    <w:rsid w:val="00A0240A"/>
  </w:style>
  <w:style w:type="paragraph" w:customStyle="1" w:styleId="E32A0782F3CD4B378173FFAA07F82797">
    <w:name w:val="E32A0782F3CD4B378173FFAA07F82797"/>
    <w:rsid w:val="00A0240A"/>
  </w:style>
  <w:style w:type="paragraph" w:customStyle="1" w:styleId="B32315FE4B05459BAEFD58D13C2906B1">
    <w:name w:val="B32315FE4B05459BAEFD58D13C2906B1"/>
    <w:rsid w:val="00A0240A"/>
  </w:style>
  <w:style w:type="paragraph" w:customStyle="1" w:styleId="1B439368316945C59AFB1E58F8080293">
    <w:name w:val="1B439368316945C59AFB1E58F8080293"/>
    <w:rsid w:val="00A0240A"/>
  </w:style>
  <w:style w:type="paragraph" w:customStyle="1" w:styleId="DF1E0B414C8D4585BD4836C8C64D923D">
    <w:name w:val="DF1E0B414C8D4585BD4836C8C64D923D"/>
    <w:rsid w:val="00A0240A"/>
  </w:style>
  <w:style w:type="paragraph" w:customStyle="1" w:styleId="5CEF7EF0ED8540DAB54EF53EDF5B1767">
    <w:name w:val="5CEF7EF0ED8540DAB54EF53EDF5B1767"/>
    <w:rsid w:val="00A0240A"/>
  </w:style>
  <w:style w:type="paragraph" w:customStyle="1" w:styleId="2D2FC57E0F834CF384EBAE87E2638834">
    <w:name w:val="2D2FC57E0F834CF384EBAE87E2638834"/>
    <w:rsid w:val="00A0240A"/>
  </w:style>
  <w:style w:type="paragraph" w:customStyle="1" w:styleId="1D9571312AB7473B9838D8EDF1BCE8C4">
    <w:name w:val="1D9571312AB7473B9838D8EDF1BCE8C4"/>
    <w:rsid w:val="00A0240A"/>
  </w:style>
  <w:style w:type="paragraph" w:customStyle="1" w:styleId="85D37F148A974683A1F1C99DA7037D29">
    <w:name w:val="85D37F148A974683A1F1C99DA7037D29"/>
    <w:rsid w:val="00A0240A"/>
  </w:style>
  <w:style w:type="paragraph" w:customStyle="1" w:styleId="90A75DD214514A2FA93737DF86AC5E0B">
    <w:name w:val="90A75DD214514A2FA93737DF86AC5E0B"/>
    <w:rsid w:val="00A0240A"/>
  </w:style>
  <w:style w:type="paragraph" w:customStyle="1" w:styleId="A3C8F8BEB28A42109FF6274098A9E64E">
    <w:name w:val="A3C8F8BEB28A42109FF6274098A9E64E"/>
    <w:rsid w:val="00A0240A"/>
  </w:style>
  <w:style w:type="paragraph" w:customStyle="1" w:styleId="E92B81BE4CA0412DB483AA060DE5EA7F">
    <w:name w:val="E92B81BE4CA0412DB483AA060DE5EA7F"/>
    <w:rsid w:val="00A0240A"/>
  </w:style>
  <w:style w:type="paragraph" w:customStyle="1" w:styleId="644250EB232C4EE1AFCE75D8E1C6042B">
    <w:name w:val="644250EB232C4EE1AFCE75D8E1C6042B"/>
    <w:rsid w:val="00A0240A"/>
  </w:style>
  <w:style w:type="paragraph" w:customStyle="1" w:styleId="B553BC0011874D13B0FBBECCD737CEFB">
    <w:name w:val="B553BC0011874D13B0FBBECCD737CEFB"/>
    <w:rsid w:val="00A0240A"/>
  </w:style>
  <w:style w:type="paragraph" w:customStyle="1" w:styleId="0FADF20673BE450C91D94C1ECC57946A">
    <w:name w:val="0FADF20673BE450C91D94C1ECC57946A"/>
    <w:rsid w:val="00A0240A"/>
  </w:style>
  <w:style w:type="paragraph" w:customStyle="1" w:styleId="D5255307E4D1465A81BC968B17F0D375">
    <w:name w:val="D5255307E4D1465A81BC968B17F0D375"/>
    <w:rsid w:val="00A0240A"/>
  </w:style>
  <w:style w:type="paragraph" w:customStyle="1" w:styleId="D9AA45D60BE749179914A29DFCAB6FD4">
    <w:name w:val="D9AA45D60BE749179914A29DFCAB6FD4"/>
    <w:rsid w:val="00A0240A"/>
  </w:style>
  <w:style w:type="paragraph" w:customStyle="1" w:styleId="3AA840170C4848C08105271A03747EC3">
    <w:name w:val="3AA840170C4848C08105271A03747EC3"/>
    <w:rsid w:val="00A0240A"/>
  </w:style>
  <w:style w:type="paragraph" w:customStyle="1" w:styleId="56015EC9C49D48A9853F86887E9F0F0E">
    <w:name w:val="56015EC9C49D48A9853F86887E9F0F0E"/>
    <w:rsid w:val="00A0240A"/>
  </w:style>
  <w:style w:type="paragraph" w:customStyle="1" w:styleId="F9A7AE180CA340F186BBF82E849E49BF">
    <w:name w:val="F9A7AE180CA340F186BBF82E849E49BF"/>
    <w:rsid w:val="00A0240A"/>
  </w:style>
  <w:style w:type="paragraph" w:customStyle="1" w:styleId="FAFB0A0B8AFC400EBD49503F88C3E45A">
    <w:name w:val="FAFB0A0B8AFC400EBD49503F88C3E45A"/>
    <w:rsid w:val="00A0240A"/>
  </w:style>
  <w:style w:type="paragraph" w:customStyle="1" w:styleId="60C3651C5395486ABC0A114D2302CF6C">
    <w:name w:val="60C3651C5395486ABC0A114D2302CF6C"/>
    <w:rsid w:val="00A0240A"/>
  </w:style>
  <w:style w:type="paragraph" w:customStyle="1" w:styleId="3405FEEEB9EC4EAAAB4F8E7AA251B4E0">
    <w:name w:val="3405FEEEB9EC4EAAAB4F8E7AA251B4E0"/>
    <w:rsid w:val="00A0240A"/>
  </w:style>
  <w:style w:type="paragraph" w:customStyle="1" w:styleId="29A842A8453946FE83B51B53AFE142C3">
    <w:name w:val="29A842A8453946FE83B51B53AFE142C3"/>
    <w:rsid w:val="00A0240A"/>
  </w:style>
  <w:style w:type="paragraph" w:customStyle="1" w:styleId="E35674E72A1C49059DB794194BFE1D4A">
    <w:name w:val="E35674E72A1C49059DB794194BFE1D4A"/>
    <w:rsid w:val="00A0240A"/>
  </w:style>
  <w:style w:type="paragraph" w:customStyle="1" w:styleId="B382680021664D68B494B2E071683BB8">
    <w:name w:val="B382680021664D68B494B2E071683BB8"/>
    <w:rsid w:val="00A0240A"/>
  </w:style>
  <w:style w:type="paragraph" w:customStyle="1" w:styleId="38982B33CA57419DB7CDAC2837213E93">
    <w:name w:val="38982B33CA57419DB7CDAC2837213E93"/>
    <w:rsid w:val="00A0240A"/>
  </w:style>
  <w:style w:type="paragraph" w:customStyle="1" w:styleId="3EFE68DA772F431A8EE7074D027CA75B">
    <w:name w:val="3EFE68DA772F431A8EE7074D027CA75B"/>
    <w:rsid w:val="00A0240A"/>
  </w:style>
  <w:style w:type="paragraph" w:customStyle="1" w:styleId="554FAAC08D6840228427B4A825F79900">
    <w:name w:val="554FAAC08D6840228427B4A825F79900"/>
    <w:rsid w:val="00A0240A"/>
  </w:style>
  <w:style w:type="paragraph" w:customStyle="1" w:styleId="F71DAEF24DC642E7B04B9AB782D09687">
    <w:name w:val="F71DAEF24DC642E7B04B9AB782D09687"/>
    <w:rsid w:val="00A0240A"/>
  </w:style>
  <w:style w:type="paragraph" w:customStyle="1" w:styleId="81810769CD0A4400A11FE1A6F5C0B486">
    <w:name w:val="81810769CD0A4400A11FE1A6F5C0B486"/>
    <w:rsid w:val="00A0240A"/>
  </w:style>
  <w:style w:type="paragraph" w:customStyle="1" w:styleId="1D58415504024F99896D459D1C36C351">
    <w:name w:val="1D58415504024F99896D459D1C36C351"/>
    <w:rsid w:val="00A0240A"/>
  </w:style>
  <w:style w:type="paragraph" w:customStyle="1" w:styleId="FA47882F4019434693E706D1C1444DFB">
    <w:name w:val="FA47882F4019434693E706D1C1444DFB"/>
    <w:rsid w:val="00A0240A"/>
  </w:style>
  <w:style w:type="paragraph" w:customStyle="1" w:styleId="2EC4AC76BD1949A1B82BC5DF0BBC3EFB">
    <w:name w:val="2EC4AC76BD1949A1B82BC5DF0BBC3EFB"/>
    <w:rsid w:val="00A0240A"/>
  </w:style>
  <w:style w:type="paragraph" w:customStyle="1" w:styleId="F6A1105ECA3649E6A7C9BE253E8DC757">
    <w:name w:val="F6A1105ECA3649E6A7C9BE253E8DC757"/>
    <w:rsid w:val="00A0240A"/>
  </w:style>
  <w:style w:type="paragraph" w:customStyle="1" w:styleId="1595FA1BC3134800A69B722BBB53D264">
    <w:name w:val="1595FA1BC3134800A69B722BBB53D264"/>
    <w:rsid w:val="00A0240A"/>
  </w:style>
  <w:style w:type="paragraph" w:customStyle="1" w:styleId="DD6B7299EB6A485098C2F98FCC08ACDA">
    <w:name w:val="DD6B7299EB6A485098C2F98FCC08ACDA"/>
    <w:rsid w:val="00A0240A"/>
  </w:style>
  <w:style w:type="paragraph" w:customStyle="1" w:styleId="DD0C0E011C974E0AAE24794909A91EE0">
    <w:name w:val="DD0C0E011C974E0AAE24794909A91EE0"/>
    <w:rsid w:val="00A0240A"/>
  </w:style>
  <w:style w:type="paragraph" w:customStyle="1" w:styleId="D77385E51C9340B78F5FD11A03FC31FF">
    <w:name w:val="D77385E51C9340B78F5FD11A03FC31FF"/>
    <w:rsid w:val="00A0240A"/>
  </w:style>
  <w:style w:type="paragraph" w:customStyle="1" w:styleId="03FADA48BDC8409B97C473B625258B72">
    <w:name w:val="03FADA48BDC8409B97C473B625258B72"/>
    <w:rsid w:val="00A0240A"/>
  </w:style>
  <w:style w:type="paragraph" w:customStyle="1" w:styleId="3DAE34D54AE349B58AB55E74FDFB1EE3">
    <w:name w:val="3DAE34D54AE349B58AB55E74FDFB1EE3"/>
    <w:rsid w:val="00A0240A"/>
  </w:style>
  <w:style w:type="paragraph" w:customStyle="1" w:styleId="626E6207F3E34C8FBE54C1F835F0E02D">
    <w:name w:val="626E6207F3E34C8FBE54C1F835F0E02D"/>
    <w:rsid w:val="00A0240A"/>
  </w:style>
  <w:style w:type="paragraph" w:customStyle="1" w:styleId="9C72C9529BEC4BD78AF6A0B4685687D6">
    <w:name w:val="9C72C9529BEC4BD78AF6A0B4685687D6"/>
    <w:rsid w:val="00A0240A"/>
  </w:style>
  <w:style w:type="paragraph" w:customStyle="1" w:styleId="BE0D43EA71764557970622EC3D250A57">
    <w:name w:val="BE0D43EA71764557970622EC3D250A57"/>
    <w:rsid w:val="00A0240A"/>
  </w:style>
  <w:style w:type="paragraph" w:customStyle="1" w:styleId="67B3793C73324A2AAB3B80400293B28F">
    <w:name w:val="67B3793C73324A2AAB3B80400293B28F"/>
    <w:rsid w:val="00A0240A"/>
  </w:style>
  <w:style w:type="paragraph" w:customStyle="1" w:styleId="DD2C8FCBA4034AAC954A3AA00E95D074">
    <w:name w:val="DD2C8FCBA4034AAC954A3AA00E95D074"/>
    <w:rsid w:val="00A0240A"/>
  </w:style>
  <w:style w:type="paragraph" w:customStyle="1" w:styleId="8E69C1A857894399919EEB514B7F36A6">
    <w:name w:val="8E69C1A857894399919EEB514B7F36A6"/>
    <w:rsid w:val="00A0240A"/>
  </w:style>
  <w:style w:type="paragraph" w:customStyle="1" w:styleId="BFEC0176030F44668E2263AEA51BAFC7">
    <w:name w:val="BFEC0176030F44668E2263AEA51BAFC7"/>
    <w:rsid w:val="00A0240A"/>
  </w:style>
  <w:style w:type="paragraph" w:customStyle="1" w:styleId="4BE5FB87836348019EB9D8356661E0D9">
    <w:name w:val="4BE5FB87836348019EB9D8356661E0D9"/>
    <w:rsid w:val="00A0240A"/>
  </w:style>
  <w:style w:type="paragraph" w:customStyle="1" w:styleId="5AEEA0269C394BDBA1D6C4C73D82AF8B">
    <w:name w:val="5AEEA0269C394BDBA1D6C4C73D82AF8B"/>
    <w:rsid w:val="00A0240A"/>
  </w:style>
  <w:style w:type="paragraph" w:customStyle="1" w:styleId="122AE3B197214CEE83D2AFD6E696F450">
    <w:name w:val="122AE3B197214CEE83D2AFD6E696F450"/>
    <w:rsid w:val="00A0240A"/>
  </w:style>
  <w:style w:type="paragraph" w:customStyle="1" w:styleId="C50AD7AE4EFA440F92BF991829439963">
    <w:name w:val="C50AD7AE4EFA440F92BF991829439963"/>
    <w:rsid w:val="00A0240A"/>
  </w:style>
  <w:style w:type="paragraph" w:customStyle="1" w:styleId="800C944DFA894ABB9959BF342F9433EB">
    <w:name w:val="800C944DFA894ABB9959BF342F9433EB"/>
    <w:rsid w:val="00A0240A"/>
  </w:style>
  <w:style w:type="paragraph" w:customStyle="1" w:styleId="FAD5A9B9A45F4B87A33BC419F7209703">
    <w:name w:val="FAD5A9B9A45F4B87A33BC419F7209703"/>
    <w:rsid w:val="00A0240A"/>
  </w:style>
  <w:style w:type="paragraph" w:customStyle="1" w:styleId="1AB3C7198E58491885C64348FB33F390">
    <w:name w:val="1AB3C7198E58491885C64348FB33F390"/>
    <w:rsid w:val="00A0240A"/>
  </w:style>
  <w:style w:type="paragraph" w:customStyle="1" w:styleId="6078E60FB230486A83D27A2B872F21C4">
    <w:name w:val="6078E60FB230486A83D27A2B872F21C4"/>
    <w:rsid w:val="00A0240A"/>
  </w:style>
  <w:style w:type="paragraph" w:customStyle="1" w:styleId="63AE061209CE443981EC10DA6A5C7C38">
    <w:name w:val="63AE061209CE443981EC10DA6A5C7C38"/>
    <w:rsid w:val="00A0240A"/>
  </w:style>
  <w:style w:type="paragraph" w:customStyle="1" w:styleId="C5BE8862DF6A4AF580A7E55337BBD672">
    <w:name w:val="C5BE8862DF6A4AF580A7E55337BBD672"/>
    <w:rsid w:val="00A0240A"/>
  </w:style>
  <w:style w:type="paragraph" w:customStyle="1" w:styleId="ADD49D68785F405AB31C13B6E0E33FA9">
    <w:name w:val="ADD49D68785F405AB31C13B6E0E33FA9"/>
    <w:rsid w:val="00A0240A"/>
  </w:style>
  <w:style w:type="paragraph" w:customStyle="1" w:styleId="0F1C12C68B4342DFA38E4D7EBFC026AF">
    <w:name w:val="0F1C12C68B4342DFA38E4D7EBFC026AF"/>
    <w:rsid w:val="00A0240A"/>
  </w:style>
  <w:style w:type="paragraph" w:customStyle="1" w:styleId="FE360963C3534316A692A19900B14EAD">
    <w:name w:val="FE360963C3534316A692A19900B14EAD"/>
    <w:rsid w:val="00A0240A"/>
  </w:style>
  <w:style w:type="paragraph" w:customStyle="1" w:styleId="7DEBD601710F46BABEE5E615483C34E3">
    <w:name w:val="7DEBD601710F46BABEE5E615483C34E3"/>
    <w:rsid w:val="00A0240A"/>
  </w:style>
  <w:style w:type="paragraph" w:customStyle="1" w:styleId="C74F52B66A8947B6A5994482A28021C3">
    <w:name w:val="C74F52B66A8947B6A5994482A28021C3"/>
    <w:rsid w:val="00A0240A"/>
  </w:style>
  <w:style w:type="paragraph" w:customStyle="1" w:styleId="F0073258417C4039B97D6DF5564F9422">
    <w:name w:val="F0073258417C4039B97D6DF5564F9422"/>
    <w:rsid w:val="00A0240A"/>
  </w:style>
  <w:style w:type="paragraph" w:customStyle="1" w:styleId="1FBE4B0E7129463584D2BA0F584BD12C">
    <w:name w:val="1FBE4B0E7129463584D2BA0F584BD12C"/>
    <w:rsid w:val="00A0240A"/>
  </w:style>
  <w:style w:type="paragraph" w:customStyle="1" w:styleId="F919F2DDAE9D47C5A9B41C153FDE98CF">
    <w:name w:val="F919F2DDAE9D47C5A9B41C153FDE98CF"/>
    <w:rsid w:val="00A0240A"/>
  </w:style>
  <w:style w:type="paragraph" w:customStyle="1" w:styleId="C6D1D31FB9C445EDADA93C7F602B754F">
    <w:name w:val="C6D1D31FB9C445EDADA93C7F602B754F"/>
    <w:rsid w:val="00A0240A"/>
  </w:style>
  <w:style w:type="paragraph" w:customStyle="1" w:styleId="318C780561D442E6BEF2F1933B010045">
    <w:name w:val="318C780561D442E6BEF2F1933B010045"/>
    <w:rsid w:val="00A0240A"/>
  </w:style>
  <w:style w:type="paragraph" w:customStyle="1" w:styleId="4650DF81E72E4C6993382FF1352EF68F">
    <w:name w:val="4650DF81E72E4C6993382FF1352EF68F"/>
    <w:rsid w:val="00A0240A"/>
  </w:style>
  <w:style w:type="paragraph" w:customStyle="1" w:styleId="26992C16513042B9AD3E5A5E9BA28A0B">
    <w:name w:val="26992C16513042B9AD3E5A5E9BA28A0B"/>
    <w:rsid w:val="00A0240A"/>
  </w:style>
  <w:style w:type="paragraph" w:customStyle="1" w:styleId="54D227E1E0424109BDFB749012AF9B43">
    <w:name w:val="54D227E1E0424109BDFB749012AF9B43"/>
    <w:rsid w:val="00A0240A"/>
  </w:style>
  <w:style w:type="paragraph" w:customStyle="1" w:styleId="8959BCF1796B46BAA91D1921DDD3AE0C">
    <w:name w:val="8959BCF1796B46BAA91D1921DDD3AE0C"/>
    <w:rsid w:val="00A0240A"/>
  </w:style>
  <w:style w:type="paragraph" w:customStyle="1" w:styleId="FAD009B2C3EC4856B447D0377E801A43">
    <w:name w:val="FAD009B2C3EC4856B447D0377E801A43"/>
    <w:rsid w:val="00A0240A"/>
  </w:style>
  <w:style w:type="paragraph" w:customStyle="1" w:styleId="673CE34F48CE41609026EE1E3BD0BF47">
    <w:name w:val="673CE34F48CE41609026EE1E3BD0BF47"/>
    <w:rsid w:val="00A0240A"/>
  </w:style>
  <w:style w:type="paragraph" w:customStyle="1" w:styleId="16A32B0AEE3B47E49A4B6D89513ACD0B">
    <w:name w:val="16A32B0AEE3B47E49A4B6D89513ACD0B"/>
    <w:rsid w:val="00A0240A"/>
  </w:style>
  <w:style w:type="paragraph" w:customStyle="1" w:styleId="1EDDB3F869F4498FB1676CF971C90C58">
    <w:name w:val="1EDDB3F869F4498FB1676CF971C90C58"/>
    <w:rsid w:val="00A0240A"/>
  </w:style>
  <w:style w:type="paragraph" w:customStyle="1" w:styleId="27CA0EAAE74D4E1886D3374CDBD520C4">
    <w:name w:val="27CA0EAAE74D4E1886D3374CDBD520C4"/>
    <w:rsid w:val="00A0240A"/>
  </w:style>
  <w:style w:type="paragraph" w:customStyle="1" w:styleId="1B1E966847D1413AB9425EA3972DEA50">
    <w:name w:val="1B1E966847D1413AB9425EA3972DEA50"/>
    <w:rsid w:val="00A0240A"/>
  </w:style>
  <w:style w:type="paragraph" w:customStyle="1" w:styleId="35E38B27E9E4471FBAB8A25CC3859165">
    <w:name w:val="35E38B27E9E4471FBAB8A25CC3859165"/>
    <w:rsid w:val="00A0240A"/>
  </w:style>
  <w:style w:type="paragraph" w:customStyle="1" w:styleId="5BDCC9E4BCE04182AB3DE768E3D8C33D">
    <w:name w:val="5BDCC9E4BCE04182AB3DE768E3D8C33D"/>
    <w:rsid w:val="00A0240A"/>
  </w:style>
  <w:style w:type="paragraph" w:customStyle="1" w:styleId="64C23E75F1CF46D0832F3E5DC638556B">
    <w:name w:val="64C23E75F1CF46D0832F3E5DC638556B"/>
    <w:rsid w:val="00A0240A"/>
  </w:style>
  <w:style w:type="paragraph" w:customStyle="1" w:styleId="C408117F6F274C59BCDFA7A0377F7CB8">
    <w:name w:val="C408117F6F274C59BCDFA7A0377F7CB8"/>
    <w:rsid w:val="00A0240A"/>
  </w:style>
  <w:style w:type="paragraph" w:customStyle="1" w:styleId="ABF12E17931E45AE94D9664593D5010B">
    <w:name w:val="ABF12E17931E45AE94D9664593D5010B"/>
    <w:rsid w:val="00A0240A"/>
  </w:style>
  <w:style w:type="paragraph" w:customStyle="1" w:styleId="883E17E9C3FC4E2BB2E58E5804AA47BD">
    <w:name w:val="883E17E9C3FC4E2BB2E58E5804AA47BD"/>
    <w:rsid w:val="00A0240A"/>
  </w:style>
  <w:style w:type="paragraph" w:customStyle="1" w:styleId="30583D1A8A3C4370AD0FC8817178C3F3">
    <w:name w:val="30583D1A8A3C4370AD0FC8817178C3F3"/>
    <w:rsid w:val="00A0240A"/>
  </w:style>
  <w:style w:type="paragraph" w:customStyle="1" w:styleId="A7B41CB9C0914441AB77BD18E1F5947C">
    <w:name w:val="A7B41CB9C0914441AB77BD18E1F5947C"/>
    <w:rsid w:val="00A0240A"/>
  </w:style>
  <w:style w:type="paragraph" w:customStyle="1" w:styleId="01404D8FF8814597B43DB8F8099B0E2C">
    <w:name w:val="01404D8FF8814597B43DB8F8099B0E2C"/>
    <w:rsid w:val="00A0240A"/>
  </w:style>
  <w:style w:type="paragraph" w:customStyle="1" w:styleId="E6C26E1ABA9D42F68CDBB0B682CC485B">
    <w:name w:val="E6C26E1ABA9D42F68CDBB0B682CC485B"/>
    <w:rsid w:val="00A0240A"/>
  </w:style>
  <w:style w:type="paragraph" w:customStyle="1" w:styleId="0A2543944A444649AD1C937F1C5563BA">
    <w:name w:val="0A2543944A444649AD1C937F1C5563BA"/>
    <w:rsid w:val="00A0240A"/>
  </w:style>
  <w:style w:type="paragraph" w:customStyle="1" w:styleId="759BBDAD9E4F4EA8BDBB6A3BFE10B2BA">
    <w:name w:val="759BBDAD9E4F4EA8BDBB6A3BFE10B2BA"/>
    <w:rsid w:val="00A0240A"/>
  </w:style>
  <w:style w:type="paragraph" w:customStyle="1" w:styleId="79674BB15CA84C3D817033BDC50CFEA8">
    <w:name w:val="79674BB15CA84C3D817033BDC50CFEA8"/>
    <w:rsid w:val="00A0240A"/>
  </w:style>
  <w:style w:type="paragraph" w:customStyle="1" w:styleId="504CD468408B4BA8A5AE0EEE4B4571EC">
    <w:name w:val="504CD468408B4BA8A5AE0EEE4B4571EC"/>
    <w:rsid w:val="00A0240A"/>
  </w:style>
  <w:style w:type="paragraph" w:customStyle="1" w:styleId="D928310AAFBF4FB09EDF4D38F2D9F69D">
    <w:name w:val="D928310AAFBF4FB09EDF4D38F2D9F69D"/>
    <w:rsid w:val="00A0240A"/>
  </w:style>
  <w:style w:type="paragraph" w:customStyle="1" w:styleId="146CDD2E18324B38A1B1E60B21C2115E">
    <w:name w:val="146CDD2E18324B38A1B1E60B21C2115E"/>
    <w:rsid w:val="00A0240A"/>
  </w:style>
  <w:style w:type="paragraph" w:customStyle="1" w:styleId="0E45C461ADA54567874B6AB5308D79DB">
    <w:name w:val="0E45C461ADA54567874B6AB5308D79DB"/>
    <w:rsid w:val="00A0240A"/>
  </w:style>
  <w:style w:type="paragraph" w:customStyle="1" w:styleId="C815658E7E884709BD99F44286C23417">
    <w:name w:val="C815658E7E884709BD99F44286C23417"/>
    <w:rsid w:val="00A0240A"/>
  </w:style>
  <w:style w:type="paragraph" w:customStyle="1" w:styleId="063E717020A04678A7E86715A984BFCA">
    <w:name w:val="063E717020A04678A7E86715A984BFCA"/>
    <w:rsid w:val="00A0240A"/>
  </w:style>
  <w:style w:type="paragraph" w:customStyle="1" w:styleId="461E6885B7B348F8A5EAB697F4A9AE51">
    <w:name w:val="461E6885B7B348F8A5EAB697F4A9AE51"/>
    <w:rsid w:val="00A0240A"/>
  </w:style>
  <w:style w:type="paragraph" w:customStyle="1" w:styleId="FBD7E573429E40E6B5275030D5BF3DA3">
    <w:name w:val="FBD7E573429E40E6B5275030D5BF3DA3"/>
    <w:rsid w:val="00A0240A"/>
  </w:style>
  <w:style w:type="paragraph" w:customStyle="1" w:styleId="36C548F42E164889A256C32BC619B09F">
    <w:name w:val="36C548F42E164889A256C32BC619B09F"/>
    <w:rsid w:val="00A0240A"/>
  </w:style>
  <w:style w:type="paragraph" w:customStyle="1" w:styleId="0A5A457957184ED6A63EC4D8D94599AD">
    <w:name w:val="0A5A457957184ED6A63EC4D8D94599AD"/>
    <w:rsid w:val="00A0240A"/>
  </w:style>
  <w:style w:type="paragraph" w:customStyle="1" w:styleId="5A0794E4DB29418C9EA20A622674060C">
    <w:name w:val="5A0794E4DB29418C9EA20A622674060C"/>
    <w:rsid w:val="00A0240A"/>
  </w:style>
  <w:style w:type="paragraph" w:customStyle="1" w:styleId="B6632C107A2A4D1A8DCA7091FCF69045">
    <w:name w:val="B6632C107A2A4D1A8DCA7091FCF69045"/>
    <w:rsid w:val="00A0240A"/>
  </w:style>
  <w:style w:type="paragraph" w:customStyle="1" w:styleId="F348A412C50A44CBA6322691AD960C78">
    <w:name w:val="F348A412C50A44CBA6322691AD960C78"/>
    <w:rsid w:val="00A0240A"/>
  </w:style>
  <w:style w:type="paragraph" w:customStyle="1" w:styleId="80370D4D7E45474EA502D4D225A9F3F4">
    <w:name w:val="80370D4D7E45474EA502D4D225A9F3F4"/>
    <w:rsid w:val="00A0240A"/>
  </w:style>
  <w:style w:type="paragraph" w:customStyle="1" w:styleId="4B791EF2E93C427AB4E107FF8504AE40">
    <w:name w:val="4B791EF2E93C427AB4E107FF8504AE40"/>
    <w:rsid w:val="00A0240A"/>
  </w:style>
  <w:style w:type="paragraph" w:customStyle="1" w:styleId="2391A9F81DEB41A99D8614BB5780B30F">
    <w:name w:val="2391A9F81DEB41A99D8614BB5780B30F"/>
    <w:rsid w:val="00A0240A"/>
  </w:style>
  <w:style w:type="paragraph" w:customStyle="1" w:styleId="FCD23B8A773C43B3AA4588BFF105A9C3">
    <w:name w:val="FCD23B8A773C43B3AA4588BFF105A9C3"/>
    <w:rsid w:val="00A0240A"/>
  </w:style>
  <w:style w:type="paragraph" w:customStyle="1" w:styleId="BE585999230C4723B1D262241F331A47">
    <w:name w:val="BE585999230C4723B1D262241F331A47"/>
    <w:rsid w:val="00A0240A"/>
  </w:style>
  <w:style w:type="paragraph" w:customStyle="1" w:styleId="0AD60DA7417A48578A14136363EFFAB2">
    <w:name w:val="0AD60DA7417A48578A14136363EFFAB2"/>
    <w:rsid w:val="00A0240A"/>
  </w:style>
  <w:style w:type="paragraph" w:customStyle="1" w:styleId="B79AAC3362224E23B32CC572E7A26342">
    <w:name w:val="B79AAC3362224E23B32CC572E7A26342"/>
    <w:rsid w:val="00A0240A"/>
  </w:style>
  <w:style w:type="paragraph" w:customStyle="1" w:styleId="D03F6A59F6E3419AAC9FC2D5AC85B05B">
    <w:name w:val="D03F6A59F6E3419AAC9FC2D5AC85B05B"/>
    <w:rsid w:val="00A0240A"/>
  </w:style>
  <w:style w:type="paragraph" w:customStyle="1" w:styleId="6B7E676B21A244D69936CAADF7C6D986">
    <w:name w:val="6B7E676B21A244D69936CAADF7C6D986"/>
    <w:rsid w:val="00A0240A"/>
  </w:style>
  <w:style w:type="paragraph" w:customStyle="1" w:styleId="859F9106477C4DDDB233D8C7B45750E5">
    <w:name w:val="859F9106477C4DDDB233D8C7B45750E5"/>
    <w:rsid w:val="00A0240A"/>
  </w:style>
  <w:style w:type="paragraph" w:customStyle="1" w:styleId="BF3CCA3840DC4E569813ABE7B9360310">
    <w:name w:val="BF3CCA3840DC4E569813ABE7B9360310"/>
    <w:rsid w:val="00A0240A"/>
  </w:style>
  <w:style w:type="paragraph" w:customStyle="1" w:styleId="D9CF8D67FD5641B4A7BB77322128B30C">
    <w:name w:val="D9CF8D67FD5641B4A7BB77322128B30C"/>
    <w:rsid w:val="00A0240A"/>
  </w:style>
  <w:style w:type="paragraph" w:customStyle="1" w:styleId="8073DC72AB2148B6971BD85816BC6763">
    <w:name w:val="8073DC72AB2148B6971BD85816BC6763"/>
    <w:rsid w:val="00A0240A"/>
  </w:style>
  <w:style w:type="paragraph" w:customStyle="1" w:styleId="07D57F24B6744DA0A474C3F77200CC81">
    <w:name w:val="07D57F24B6744DA0A474C3F77200CC81"/>
    <w:rsid w:val="00A0240A"/>
  </w:style>
  <w:style w:type="paragraph" w:customStyle="1" w:styleId="3C540006C1D24688BDC8D84E0CE92A6A">
    <w:name w:val="3C540006C1D24688BDC8D84E0CE92A6A"/>
    <w:rsid w:val="00A0240A"/>
  </w:style>
  <w:style w:type="paragraph" w:customStyle="1" w:styleId="7FFEE6C43A944B9B9CBBA6C0F02C7E9C">
    <w:name w:val="7FFEE6C43A944B9B9CBBA6C0F02C7E9C"/>
    <w:rsid w:val="00A0240A"/>
  </w:style>
  <w:style w:type="paragraph" w:customStyle="1" w:styleId="55454D3089AE4D9B968BE9F79B505111">
    <w:name w:val="55454D3089AE4D9B968BE9F79B505111"/>
    <w:rsid w:val="00A0240A"/>
  </w:style>
  <w:style w:type="paragraph" w:customStyle="1" w:styleId="B3B885301ECA4212A567075B783BE341">
    <w:name w:val="B3B885301ECA4212A567075B783BE341"/>
    <w:rsid w:val="00A0240A"/>
  </w:style>
  <w:style w:type="paragraph" w:customStyle="1" w:styleId="166AFABBD76F4D4DB02E968E6F19C4D6">
    <w:name w:val="166AFABBD76F4D4DB02E968E6F19C4D6"/>
    <w:rsid w:val="00A0240A"/>
  </w:style>
  <w:style w:type="paragraph" w:customStyle="1" w:styleId="1EC9FA4E2B5B43A1B8BF7E7436411829">
    <w:name w:val="1EC9FA4E2B5B43A1B8BF7E7436411829"/>
    <w:rsid w:val="00A0240A"/>
  </w:style>
  <w:style w:type="paragraph" w:customStyle="1" w:styleId="FB197034BC9744079586BA2E6F8E15F8">
    <w:name w:val="FB197034BC9744079586BA2E6F8E15F8"/>
    <w:rsid w:val="00A0240A"/>
  </w:style>
  <w:style w:type="paragraph" w:customStyle="1" w:styleId="6172FA428A324AA085A778405D19D64A">
    <w:name w:val="6172FA428A324AA085A778405D19D64A"/>
    <w:rsid w:val="00A0240A"/>
  </w:style>
  <w:style w:type="paragraph" w:customStyle="1" w:styleId="2D77F29075C4416BAE1F7659F5B6EE94">
    <w:name w:val="2D77F29075C4416BAE1F7659F5B6EE94"/>
    <w:rsid w:val="00A0240A"/>
  </w:style>
  <w:style w:type="paragraph" w:customStyle="1" w:styleId="F970B7E279E04480821C737BB081B4A7">
    <w:name w:val="F970B7E279E04480821C737BB081B4A7"/>
    <w:rsid w:val="00A0240A"/>
  </w:style>
  <w:style w:type="paragraph" w:customStyle="1" w:styleId="93447B726BB248F6B3906C6CA4AA3C95">
    <w:name w:val="93447B726BB248F6B3906C6CA4AA3C95"/>
    <w:rsid w:val="00A0240A"/>
  </w:style>
  <w:style w:type="paragraph" w:customStyle="1" w:styleId="0755309C6CC640118CE1E00B2DF1FA5E">
    <w:name w:val="0755309C6CC640118CE1E00B2DF1FA5E"/>
    <w:rsid w:val="00A0240A"/>
  </w:style>
  <w:style w:type="paragraph" w:customStyle="1" w:styleId="C0BDB7405F3A49E3AEBF009E83D192BD">
    <w:name w:val="C0BDB7405F3A49E3AEBF009E83D192BD"/>
    <w:rsid w:val="00A0240A"/>
  </w:style>
  <w:style w:type="paragraph" w:customStyle="1" w:styleId="D022690CD6554ACC99936F2E7EFAD5DB">
    <w:name w:val="D022690CD6554ACC99936F2E7EFAD5DB"/>
    <w:rsid w:val="00A0240A"/>
  </w:style>
  <w:style w:type="paragraph" w:customStyle="1" w:styleId="454F622AECDD4E20BB1C703AF56F599A">
    <w:name w:val="454F622AECDD4E20BB1C703AF56F599A"/>
    <w:rsid w:val="00A0240A"/>
  </w:style>
  <w:style w:type="paragraph" w:customStyle="1" w:styleId="565F553B7C4B4DC09760AB74F956EBC5">
    <w:name w:val="565F553B7C4B4DC09760AB74F956EBC5"/>
    <w:rsid w:val="00A0240A"/>
  </w:style>
  <w:style w:type="paragraph" w:customStyle="1" w:styleId="73DE259A486145D3A17EE00A96FC5333">
    <w:name w:val="73DE259A486145D3A17EE00A96FC5333"/>
    <w:rsid w:val="00A0240A"/>
  </w:style>
  <w:style w:type="paragraph" w:customStyle="1" w:styleId="15C489E723614FFB96CA35B6879197C0">
    <w:name w:val="15C489E723614FFB96CA35B6879197C0"/>
    <w:rsid w:val="00A0240A"/>
  </w:style>
  <w:style w:type="paragraph" w:customStyle="1" w:styleId="6486907D34D3461AA31EC047A4FBA40C">
    <w:name w:val="6486907D34D3461AA31EC047A4FBA40C"/>
    <w:rsid w:val="00A0240A"/>
  </w:style>
  <w:style w:type="paragraph" w:customStyle="1" w:styleId="4FB2D2DDFCF44183B86B23985A00088D">
    <w:name w:val="4FB2D2DDFCF44183B86B23985A00088D"/>
    <w:rsid w:val="00A0240A"/>
  </w:style>
  <w:style w:type="paragraph" w:customStyle="1" w:styleId="5201430A27CD47ED8F30C311ED368DAA">
    <w:name w:val="5201430A27CD47ED8F30C311ED368DAA"/>
    <w:rsid w:val="00A0240A"/>
  </w:style>
  <w:style w:type="paragraph" w:customStyle="1" w:styleId="842F6D5BD4914635A8A4DF4611105F49">
    <w:name w:val="842F6D5BD4914635A8A4DF4611105F49"/>
    <w:rsid w:val="00A0240A"/>
  </w:style>
  <w:style w:type="paragraph" w:customStyle="1" w:styleId="63FD70B0A0AC4AB4ADA14F0E9248E9C5">
    <w:name w:val="63FD70B0A0AC4AB4ADA14F0E9248E9C5"/>
    <w:rsid w:val="00A0240A"/>
  </w:style>
  <w:style w:type="paragraph" w:customStyle="1" w:styleId="12BE16A7D7114C149122039D3C3DBA88">
    <w:name w:val="12BE16A7D7114C149122039D3C3DBA88"/>
    <w:rsid w:val="00A0240A"/>
  </w:style>
  <w:style w:type="paragraph" w:customStyle="1" w:styleId="671382DF183A4C0F9745688DB81B2840">
    <w:name w:val="671382DF183A4C0F9745688DB81B2840"/>
    <w:rsid w:val="00A0240A"/>
  </w:style>
  <w:style w:type="paragraph" w:customStyle="1" w:styleId="9D013CB1A577424D8AF6D8ED56E2A288">
    <w:name w:val="9D013CB1A577424D8AF6D8ED56E2A288"/>
    <w:rsid w:val="00A0240A"/>
  </w:style>
  <w:style w:type="paragraph" w:customStyle="1" w:styleId="DD1F5BF367AF478FAC6DB1A66C995F24">
    <w:name w:val="DD1F5BF367AF478FAC6DB1A66C995F24"/>
    <w:rsid w:val="00A0240A"/>
  </w:style>
  <w:style w:type="paragraph" w:customStyle="1" w:styleId="1ADC17D4845547028ED96621411AEF63">
    <w:name w:val="1ADC17D4845547028ED96621411AEF63"/>
    <w:rsid w:val="00A0240A"/>
  </w:style>
  <w:style w:type="paragraph" w:customStyle="1" w:styleId="7552971A7E2F4D91A59AAD39EB2CDB86">
    <w:name w:val="7552971A7E2F4D91A59AAD39EB2CDB86"/>
    <w:rsid w:val="00A0240A"/>
  </w:style>
  <w:style w:type="paragraph" w:customStyle="1" w:styleId="1AD413FF87DF44B4AF980C704725EE11">
    <w:name w:val="1AD413FF87DF44B4AF980C704725EE11"/>
    <w:rsid w:val="00A0240A"/>
  </w:style>
  <w:style w:type="paragraph" w:customStyle="1" w:styleId="F2400807BE5C478E84DAA38343F5BCA5">
    <w:name w:val="F2400807BE5C478E84DAA38343F5BCA5"/>
    <w:rsid w:val="00A0240A"/>
  </w:style>
  <w:style w:type="paragraph" w:customStyle="1" w:styleId="E10E59CBEF7F41DDB87A3D1447F92B0B">
    <w:name w:val="E10E59CBEF7F41DDB87A3D1447F92B0B"/>
    <w:rsid w:val="00A0240A"/>
  </w:style>
  <w:style w:type="paragraph" w:customStyle="1" w:styleId="FD855788035E4B86B96B30F78E950CE4">
    <w:name w:val="FD855788035E4B86B96B30F78E950CE4"/>
    <w:rsid w:val="00A0240A"/>
  </w:style>
  <w:style w:type="paragraph" w:customStyle="1" w:styleId="A162FB0E1C8F4515A0D89EBE50D9D557">
    <w:name w:val="A162FB0E1C8F4515A0D89EBE50D9D557"/>
    <w:rsid w:val="00A0240A"/>
  </w:style>
  <w:style w:type="paragraph" w:customStyle="1" w:styleId="1CA386DD146F4EF1ACFFA4304929F453">
    <w:name w:val="1CA386DD146F4EF1ACFFA4304929F453"/>
    <w:rsid w:val="00A0240A"/>
  </w:style>
  <w:style w:type="paragraph" w:customStyle="1" w:styleId="7A13BD2B4E7F4122971B23CDDB7D216F">
    <w:name w:val="7A13BD2B4E7F4122971B23CDDB7D216F"/>
    <w:rsid w:val="00A0240A"/>
  </w:style>
  <w:style w:type="paragraph" w:customStyle="1" w:styleId="B25058B1B2B94995856B48098A1DBCC0">
    <w:name w:val="B25058B1B2B94995856B48098A1DBCC0"/>
    <w:rsid w:val="00A0240A"/>
  </w:style>
  <w:style w:type="paragraph" w:customStyle="1" w:styleId="66DD2E20862948F98098E09C8D531973">
    <w:name w:val="66DD2E20862948F98098E09C8D531973"/>
    <w:rsid w:val="00A0240A"/>
  </w:style>
  <w:style w:type="paragraph" w:customStyle="1" w:styleId="05FEB95718CB4FEFAF30C47BF8AD9666">
    <w:name w:val="05FEB95718CB4FEFAF30C47BF8AD9666"/>
    <w:rsid w:val="00A0240A"/>
  </w:style>
  <w:style w:type="paragraph" w:customStyle="1" w:styleId="E978EC68881844D8B7BD35427415D86C">
    <w:name w:val="E978EC68881844D8B7BD35427415D86C"/>
    <w:rsid w:val="00A0240A"/>
  </w:style>
  <w:style w:type="paragraph" w:customStyle="1" w:styleId="BBA1F8DF5DD9459FA3711DA512230178">
    <w:name w:val="BBA1F8DF5DD9459FA3711DA512230178"/>
    <w:rsid w:val="00A0240A"/>
  </w:style>
  <w:style w:type="paragraph" w:customStyle="1" w:styleId="954E8AE08665492C870A86DE23645043">
    <w:name w:val="954E8AE08665492C870A86DE23645043"/>
    <w:rsid w:val="00A0240A"/>
  </w:style>
  <w:style w:type="paragraph" w:customStyle="1" w:styleId="571565A1DD2947458F7B0CE02A61CB53">
    <w:name w:val="571565A1DD2947458F7B0CE02A61CB53"/>
    <w:rsid w:val="00A0240A"/>
  </w:style>
  <w:style w:type="paragraph" w:customStyle="1" w:styleId="65E1BA5F6D184B5AB3E98CB04AEE0019">
    <w:name w:val="65E1BA5F6D184B5AB3E98CB04AEE0019"/>
    <w:rsid w:val="00A0240A"/>
  </w:style>
  <w:style w:type="paragraph" w:customStyle="1" w:styleId="ACAFA3747F5643148263B58FD581442E">
    <w:name w:val="ACAFA3747F5643148263B58FD581442E"/>
    <w:rsid w:val="00A0240A"/>
  </w:style>
  <w:style w:type="paragraph" w:customStyle="1" w:styleId="A070D92CE8794682883016E8C71BD50F">
    <w:name w:val="A070D92CE8794682883016E8C71BD50F"/>
    <w:rsid w:val="00A0240A"/>
  </w:style>
  <w:style w:type="paragraph" w:customStyle="1" w:styleId="10DFE356123746218C10160BA0489E8B">
    <w:name w:val="10DFE356123746218C10160BA0489E8B"/>
    <w:rsid w:val="00A0240A"/>
  </w:style>
  <w:style w:type="paragraph" w:customStyle="1" w:styleId="E9B72F3513944C8E97BDA555A72E07DB">
    <w:name w:val="E9B72F3513944C8E97BDA555A72E07DB"/>
    <w:rsid w:val="00A0240A"/>
  </w:style>
  <w:style w:type="paragraph" w:customStyle="1" w:styleId="8C0A9F652FC64CAAB7AB32DE409799C8">
    <w:name w:val="8C0A9F652FC64CAAB7AB32DE409799C8"/>
    <w:rsid w:val="00A0240A"/>
  </w:style>
  <w:style w:type="paragraph" w:customStyle="1" w:styleId="2E3DD5B4540145658C7A73F5590D8EE6">
    <w:name w:val="2E3DD5B4540145658C7A73F5590D8EE6"/>
    <w:rsid w:val="00A0240A"/>
  </w:style>
  <w:style w:type="paragraph" w:customStyle="1" w:styleId="82F8553BD4B946B9B539E2960F439903">
    <w:name w:val="82F8553BD4B946B9B539E2960F439903"/>
    <w:rsid w:val="00A0240A"/>
  </w:style>
  <w:style w:type="paragraph" w:customStyle="1" w:styleId="34C565492842482E8BB19F5C3AC228B8">
    <w:name w:val="34C565492842482E8BB19F5C3AC228B8"/>
    <w:rsid w:val="00A0240A"/>
  </w:style>
  <w:style w:type="paragraph" w:customStyle="1" w:styleId="E11B00C1B10C44E881775A964C4CBEBB">
    <w:name w:val="E11B00C1B10C44E881775A964C4CBEBB"/>
    <w:rsid w:val="00A0240A"/>
  </w:style>
  <w:style w:type="paragraph" w:customStyle="1" w:styleId="6D6F91B42FE5492EACBA80E0B964A2B7">
    <w:name w:val="6D6F91B42FE5492EACBA80E0B964A2B7"/>
    <w:rsid w:val="00A0240A"/>
  </w:style>
  <w:style w:type="paragraph" w:customStyle="1" w:styleId="C15C1726C05F421886D66FE805C74494">
    <w:name w:val="C15C1726C05F421886D66FE805C74494"/>
    <w:rsid w:val="00A0240A"/>
  </w:style>
  <w:style w:type="paragraph" w:customStyle="1" w:styleId="5910C4BDB9F542C59ECAFEF1DF8ED3E0">
    <w:name w:val="5910C4BDB9F542C59ECAFEF1DF8ED3E0"/>
    <w:rsid w:val="00A0240A"/>
  </w:style>
  <w:style w:type="paragraph" w:customStyle="1" w:styleId="00B36E78E7D1457B8366B730ACDEC9D5">
    <w:name w:val="00B36E78E7D1457B8366B730ACDEC9D5"/>
    <w:rsid w:val="00A0240A"/>
  </w:style>
  <w:style w:type="paragraph" w:customStyle="1" w:styleId="BCF9EC1627AC4A91A4B8851FCD7BBB68">
    <w:name w:val="BCF9EC1627AC4A91A4B8851FCD7BBB68"/>
    <w:rsid w:val="00A0240A"/>
  </w:style>
  <w:style w:type="paragraph" w:customStyle="1" w:styleId="61D3433776764EDEA70C377D44350C87">
    <w:name w:val="61D3433776764EDEA70C377D44350C87"/>
    <w:rsid w:val="00A0240A"/>
  </w:style>
  <w:style w:type="paragraph" w:customStyle="1" w:styleId="8731F78D08934F179D7370CD4CBF52DF">
    <w:name w:val="8731F78D08934F179D7370CD4CBF52DF"/>
    <w:rsid w:val="00A0240A"/>
  </w:style>
  <w:style w:type="paragraph" w:customStyle="1" w:styleId="E8575B74314D4837A6D24502BDE21EA6">
    <w:name w:val="E8575B74314D4837A6D24502BDE21EA6"/>
    <w:rsid w:val="00A0240A"/>
  </w:style>
  <w:style w:type="paragraph" w:customStyle="1" w:styleId="47B9B62214C04B97B9E013BA3EE09C27">
    <w:name w:val="47B9B62214C04B97B9E013BA3EE09C27"/>
    <w:rsid w:val="00A0240A"/>
  </w:style>
  <w:style w:type="paragraph" w:customStyle="1" w:styleId="7BD56664C8FA40EB981C5263EF02DDDC">
    <w:name w:val="7BD56664C8FA40EB981C5263EF02DDDC"/>
    <w:rsid w:val="00A0240A"/>
  </w:style>
  <w:style w:type="paragraph" w:customStyle="1" w:styleId="F08563C7BA0C4BA785B2FA6B4F4F84B0">
    <w:name w:val="F08563C7BA0C4BA785B2FA6B4F4F84B0"/>
    <w:rsid w:val="00A0240A"/>
  </w:style>
  <w:style w:type="paragraph" w:customStyle="1" w:styleId="487DB5E1206D4DD6909DA839B0E633EA">
    <w:name w:val="487DB5E1206D4DD6909DA839B0E633EA"/>
    <w:rsid w:val="00A0240A"/>
  </w:style>
  <w:style w:type="paragraph" w:customStyle="1" w:styleId="C2ADDE86279A424BAEFC8EF507780984">
    <w:name w:val="C2ADDE86279A424BAEFC8EF507780984"/>
    <w:rsid w:val="00A0240A"/>
  </w:style>
  <w:style w:type="paragraph" w:customStyle="1" w:styleId="DC2FAB588ADB40959E331821D2B7E87C">
    <w:name w:val="DC2FAB588ADB40959E331821D2B7E87C"/>
    <w:rsid w:val="00A0240A"/>
  </w:style>
  <w:style w:type="paragraph" w:customStyle="1" w:styleId="B09933BA20DF482D9D449805C3D8AAFF">
    <w:name w:val="B09933BA20DF482D9D449805C3D8AAFF"/>
    <w:rsid w:val="00A0240A"/>
  </w:style>
  <w:style w:type="paragraph" w:customStyle="1" w:styleId="92CFBC0445B64105A11C6D8DC5D414C5">
    <w:name w:val="92CFBC0445B64105A11C6D8DC5D414C5"/>
    <w:rsid w:val="00A0240A"/>
  </w:style>
  <w:style w:type="paragraph" w:customStyle="1" w:styleId="7671878510B84736BBD484A4D36BAFCC">
    <w:name w:val="7671878510B84736BBD484A4D36BAFCC"/>
    <w:rsid w:val="00A0240A"/>
  </w:style>
  <w:style w:type="paragraph" w:customStyle="1" w:styleId="51A9999D603B4353A37E1467C8C480C1">
    <w:name w:val="51A9999D603B4353A37E1467C8C480C1"/>
    <w:rsid w:val="00A0240A"/>
  </w:style>
  <w:style w:type="paragraph" w:customStyle="1" w:styleId="60CE0847A46E491A8CFAC5524CF11F72">
    <w:name w:val="60CE0847A46E491A8CFAC5524CF11F72"/>
    <w:rsid w:val="00A0240A"/>
  </w:style>
  <w:style w:type="paragraph" w:customStyle="1" w:styleId="D3690E5B8C8E42F5A32262BAFED8C84D">
    <w:name w:val="D3690E5B8C8E42F5A32262BAFED8C84D"/>
    <w:rsid w:val="00A0240A"/>
  </w:style>
  <w:style w:type="paragraph" w:customStyle="1" w:styleId="9F8F61F2DB06414984E282E892D7381C">
    <w:name w:val="9F8F61F2DB06414984E282E892D7381C"/>
    <w:rsid w:val="00A0240A"/>
  </w:style>
  <w:style w:type="paragraph" w:customStyle="1" w:styleId="D5B46E809FDF4DED928F04153C88F224">
    <w:name w:val="D5B46E809FDF4DED928F04153C88F224"/>
    <w:rsid w:val="00A0240A"/>
  </w:style>
  <w:style w:type="paragraph" w:customStyle="1" w:styleId="3518DD7325634D52920BC69112E0BC7A">
    <w:name w:val="3518DD7325634D52920BC69112E0BC7A"/>
    <w:rsid w:val="00A0240A"/>
  </w:style>
  <w:style w:type="paragraph" w:customStyle="1" w:styleId="5094BF89F3634D328827CCBFEA705D63">
    <w:name w:val="5094BF89F3634D328827CCBFEA705D63"/>
    <w:rsid w:val="00A0240A"/>
  </w:style>
  <w:style w:type="paragraph" w:customStyle="1" w:styleId="849F14DC1B64446CA5052FF900148526">
    <w:name w:val="849F14DC1B64446CA5052FF900148526"/>
    <w:rsid w:val="00A0240A"/>
  </w:style>
  <w:style w:type="paragraph" w:customStyle="1" w:styleId="A10C50D36B3342A38792CA6BE37BA68B">
    <w:name w:val="A10C50D36B3342A38792CA6BE37BA68B"/>
    <w:rsid w:val="00A0240A"/>
  </w:style>
  <w:style w:type="paragraph" w:customStyle="1" w:styleId="63D3416A88DF469AA517023E0BF90E03">
    <w:name w:val="63D3416A88DF469AA517023E0BF90E03"/>
    <w:rsid w:val="00A0240A"/>
  </w:style>
  <w:style w:type="paragraph" w:customStyle="1" w:styleId="AE9DA818BE7741729C283C7D9F43611F">
    <w:name w:val="AE9DA818BE7741729C283C7D9F43611F"/>
    <w:rsid w:val="00A0240A"/>
  </w:style>
  <w:style w:type="paragraph" w:customStyle="1" w:styleId="EE3D0769D5AE41F0B915E5E0946A2EFF">
    <w:name w:val="EE3D0769D5AE41F0B915E5E0946A2EFF"/>
    <w:rsid w:val="00A0240A"/>
  </w:style>
  <w:style w:type="paragraph" w:customStyle="1" w:styleId="552FF62189F941B9A16A46F2D36062E6">
    <w:name w:val="552FF62189F941B9A16A46F2D36062E6"/>
    <w:rsid w:val="00A0240A"/>
  </w:style>
  <w:style w:type="paragraph" w:customStyle="1" w:styleId="95B4AE67DE2444C8928B12D09FC748D3">
    <w:name w:val="95B4AE67DE2444C8928B12D09FC748D3"/>
    <w:rsid w:val="00A0240A"/>
  </w:style>
  <w:style w:type="paragraph" w:customStyle="1" w:styleId="9E315FA66BDD4180A525FC706436D8DD">
    <w:name w:val="9E315FA66BDD4180A525FC706436D8DD"/>
    <w:rsid w:val="00A0240A"/>
  </w:style>
  <w:style w:type="paragraph" w:customStyle="1" w:styleId="6594E1E2989C4B1293CBF0ADB88FC808">
    <w:name w:val="6594E1E2989C4B1293CBF0ADB88FC808"/>
    <w:rsid w:val="00A0240A"/>
  </w:style>
  <w:style w:type="paragraph" w:customStyle="1" w:styleId="4DE9FF97FE3044ED972998504A08AA0A">
    <w:name w:val="4DE9FF97FE3044ED972998504A08AA0A"/>
    <w:rsid w:val="00A0240A"/>
  </w:style>
  <w:style w:type="paragraph" w:customStyle="1" w:styleId="1ACDC6E2B45240ADB619612545A6ED56">
    <w:name w:val="1ACDC6E2B45240ADB619612545A6ED56"/>
    <w:rsid w:val="00A0240A"/>
  </w:style>
  <w:style w:type="paragraph" w:customStyle="1" w:styleId="DDBFEB937A4F4F82862391A9A83C8A35">
    <w:name w:val="DDBFEB937A4F4F82862391A9A83C8A35"/>
    <w:rsid w:val="00A0240A"/>
  </w:style>
  <w:style w:type="paragraph" w:customStyle="1" w:styleId="688FD85943854AB6A7EEDFCF304ED212">
    <w:name w:val="688FD85943854AB6A7EEDFCF304ED212"/>
    <w:rsid w:val="00A0240A"/>
  </w:style>
  <w:style w:type="paragraph" w:customStyle="1" w:styleId="019561284E3F4D06B7B4A1CB76743750">
    <w:name w:val="019561284E3F4D06B7B4A1CB76743750"/>
    <w:rsid w:val="00A0240A"/>
  </w:style>
  <w:style w:type="paragraph" w:customStyle="1" w:styleId="9E815118BA1141CEA7FDC64615A86C75">
    <w:name w:val="9E815118BA1141CEA7FDC64615A86C75"/>
    <w:rsid w:val="00A0240A"/>
  </w:style>
  <w:style w:type="paragraph" w:customStyle="1" w:styleId="7451BA8C3AF347FFAA9EB6A79153F420">
    <w:name w:val="7451BA8C3AF347FFAA9EB6A79153F420"/>
    <w:rsid w:val="00A0240A"/>
  </w:style>
  <w:style w:type="paragraph" w:customStyle="1" w:styleId="79EE9584B8144F4F93E77F39141A5EA3">
    <w:name w:val="79EE9584B8144F4F93E77F39141A5EA3"/>
    <w:rsid w:val="00A0240A"/>
  </w:style>
  <w:style w:type="paragraph" w:customStyle="1" w:styleId="4FC4CF16F7A6452BA1175B81FF16FE03">
    <w:name w:val="4FC4CF16F7A6452BA1175B81FF16FE03"/>
    <w:rsid w:val="00A0240A"/>
  </w:style>
  <w:style w:type="paragraph" w:customStyle="1" w:styleId="8D94C577E1614ABE9D43D09CD441EABB">
    <w:name w:val="8D94C577E1614ABE9D43D09CD441EABB"/>
    <w:rsid w:val="00A0240A"/>
  </w:style>
  <w:style w:type="paragraph" w:customStyle="1" w:styleId="019957019D7948188BABCABEBB30165E">
    <w:name w:val="019957019D7948188BABCABEBB30165E"/>
    <w:rsid w:val="00A0240A"/>
  </w:style>
  <w:style w:type="paragraph" w:customStyle="1" w:styleId="ECE8F2DE780E4CC7A6A7AFF1ECD4E750">
    <w:name w:val="ECE8F2DE780E4CC7A6A7AFF1ECD4E750"/>
    <w:rsid w:val="00A0240A"/>
  </w:style>
  <w:style w:type="paragraph" w:customStyle="1" w:styleId="C4583E04050E4F658E8DDF706A14220E">
    <w:name w:val="C4583E04050E4F658E8DDF706A14220E"/>
    <w:rsid w:val="00A0240A"/>
  </w:style>
  <w:style w:type="paragraph" w:customStyle="1" w:styleId="15099CB51D83490BB484F5DDD1FA1349">
    <w:name w:val="15099CB51D83490BB484F5DDD1FA1349"/>
    <w:rsid w:val="00A0240A"/>
  </w:style>
  <w:style w:type="paragraph" w:customStyle="1" w:styleId="78899C138F7A4F50B41360D3DE62EAB4">
    <w:name w:val="78899C138F7A4F50B41360D3DE62EAB4"/>
    <w:rsid w:val="00A0240A"/>
  </w:style>
  <w:style w:type="paragraph" w:customStyle="1" w:styleId="09D891F8F922454C8EBD5209A4509D46">
    <w:name w:val="09D891F8F922454C8EBD5209A4509D46"/>
    <w:rsid w:val="00A0240A"/>
  </w:style>
  <w:style w:type="paragraph" w:customStyle="1" w:styleId="A6CFD334DF16498484849DC6BD2426BA">
    <w:name w:val="A6CFD334DF16498484849DC6BD2426BA"/>
    <w:rsid w:val="00A0240A"/>
  </w:style>
  <w:style w:type="paragraph" w:customStyle="1" w:styleId="B937E28AAE904AD9BE1674832B6FCC4B">
    <w:name w:val="B937E28AAE904AD9BE1674832B6FCC4B"/>
    <w:rsid w:val="00A0240A"/>
  </w:style>
  <w:style w:type="paragraph" w:customStyle="1" w:styleId="0A4C6E58D420481E86D7AA10220F7EBF">
    <w:name w:val="0A4C6E58D420481E86D7AA10220F7EBF"/>
    <w:rsid w:val="00A0240A"/>
  </w:style>
  <w:style w:type="paragraph" w:customStyle="1" w:styleId="4A043895B83543A8A35A446AC9DA7417">
    <w:name w:val="4A043895B83543A8A35A446AC9DA7417"/>
    <w:rsid w:val="00A0240A"/>
  </w:style>
  <w:style w:type="paragraph" w:customStyle="1" w:styleId="0B03C64FF7A44694837610B88542FF51">
    <w:name w:val="0B03C64FF7A44694837610B88542FF51"/>
    <w:rsid w:val="00A0240A"/>
  </w:style>
  <w:style w:type="paragraph" w:customStyle="1" w:styleId="3C493E121D9646BF97CFC89D70BB34AA">
    <w:name w:val="3C493E121D9646BF97CFC89D70BB34AA"/>
    <w:rsid w:val="00A0240A"/>
  </w:style>
  <w:style w:type="paragraph" w:customStyle="1" w:styleId="183C0623BCA4403182F804C70882D941">
    <w:name w:val="183C0623BCA4403182F804C70882D941"/>
    <w:rsid w:val="00A0240A"/>
  </w:style>
  <w:style w:type="paragraph" w:customStyle="1" w:styleId="7F97839053D14E0FA3708C93F8A7B329">
    <w:name w:val="7F97839053D14E0FA3708C93F8A7B329"/>
    <w:rsid w:val="00A0240A"/>
  </w:style>
  <w:style w:type="paragraph" w:customStyle="1" w:styleId="1B0310AD3CB94DA5A299FB4DE94B2E7A">
    <w:name w:val="1B0310AD3CB94DA5A299FB4DE94B2E7A"/>
    <w:rsid w:val="00A0240A"/>
  </w:style>
  <w:style w:type="paragraph" w:customStyle="1" w:styleId="DEBAB580B93D4749A39285921DC5A114">
    <w:name w:val="DEBAB580B93D4749A39285921DC5A114"/>
    <w:rsid w:val="00A0240A"/>
  </w:style>
  <w:style w:type="paragraph" w:customStyle="1" w:styleId="BE6D82100A97470A868F6DE911F659C8">
    <w:name w:val="BE6D82100A97470A868F6DE911F659C8"/>
    <w:rsid w:val="00A0240A"/>
  </w:style>
  <w:style w:type="paragraph" w:customStyle="1" w:styleId="987FC177C63145439EF3DF7AE594F1D6">
    <w:name w:val="987FC177C63145439EF3DF7AE594F1D6"/>
    <w:rsid w:val="00A0240A"/>
  </w:style>
  <w:style w:type="paragraph" w:customStyle="1" w:styleId="02C5F01C6923416F93F7476133F0AA4D">
    <w:name w:val="02C5F01C6923416F93F7476133F0AA4D"/>
    <w:rsid w:val="00A0240A"/>
  </w:style>
  <w:style w:type="paragraph" w:customStyle="1" w:styleId="85B59D7245FC4EB795FF8D18A5E390B0">
    <w:name w:val="85B59D7245FC4EB795FF8D18A5E390B0"/>
    <w:rsid w:val="00A0240A"/>
  </w:style>
  <w:style w:type="paragraph" w:customStyle="1" w:styleId="D93F0F20F20E4503AC547E930C227F90">
    <w:name w:val="D93F0F20F20E4503AC547E930C227F90"/>
    <w:rsid w:val="00A0240A"/>
  </w:style>
  <w:style w:type="paragraph" w:customStyle="1" w:styleId="C635BE902F58449E93F9479C3B144401">
    <w:name w:val="C635BE902F58449E93F9479C3B144401"/>
    <w:rsid w:val="00A0240A"/>
  </w:style>
  <w:style w:type="paragraph" w:customStyle="1" w:styleId="2FE38D1711EE44B7BABD123F10E7F680">
    <w:name w:val="2FE38D1711EE44B7BABD123F10E7F680"/>
    <w:rsid w:val="00A0240A"/>
  </w:style>
  <w:style w:type="paragraph" w:customStyle="1" w:styleId="942667E55B134A8E824413DD87D77042">
    <w:name w:val="942667E55B134A8E824413DD87D77042"/>
    <w:rsid w:val="00A0240A"/>
  </w:style>
  <w:style w:type="paragraph" w:customStyle="1" w:styleId="867F660DADAB407EBC3CE095F590447E">
    <w:name w:val="867F660DADAB407EBC3CE095F590447E"/>
    <w:rsid w:val="00A0240A"/>
  </w:style>
  <w:style w:type="paragraph" w:customStyle="1" w:styleId="5D71BE3EE470414BA81D0AA28E78F8D3">
    <w:name w:val="5D71BE3EE470414BA81D0AA28E78F8D3"/>
    <w:rsid w:val="00A0240A"/>
  </w:style>
  <w:style w:type="paragraph" w:customStyle="1" w:styleId="7112869DBE1B43709A85AA6E1FD03DBB">
    <w:name w:val="7112869DBE1B43709A85AA6E1FD03DBB"/>
    <w:rsid w:val="00A0240A"/>
  </w:style>
  <w:style w:type="paragraph" w:customStyle="1" w:styleId="0F55F0274F984F758F850CF5C90701FB">
    <w:name w:val="0F55F0274F984F758F850CF5C90701FB"/>
    <w:rsid w:val="00A0240A"/>
  </w:style>
  <w:style w:type="paragraph" w:customStyle="1" w:styleId="8256E42E369C49EEA248825ACD713B86">
    <w:name w:val="8256E42E369C49EEA248825ACD713B86"/>
    <w:rsid w:val="00A0240A"/>
  </w:style>
  <w:style w:type="paragraph" w:customStyle="1" w:styleId="5CF8E611571F4F7FAD8FEC11040F164B">
    <w:name w:val="5CF8E611571F4F7FAD8FEC11040F164B"/>
    <w:rsid w:val="00A0240A"/>
  </w:style>
  <w:style w:type="paragraph" w:customStyle="1" w:styleId="F233E794F3834EA4AC0E8147FB7DDC0B">
    <w:name w:val="F233E794F3834EA4AC0E8147FB7DDC0B"/>
    <w:rsid w:val="00A0240A"/>
  </w:style>
  <w:style w:type="paragraph" w:customStyle="1" w:styleId="E90FB40DD4184594A20DC11FCBEBC40C">
    <w:name w:val="E90FB40DD4184594A20DC11FCBEBC40C"/>
    <w:rsid w:val="00A0240A"/>
  </w:style>
  <w:style w:type="paragraph" w:customStyle="1" w:styleId="39C298A040F646E2A0EF9C8F5A539521">
    <w:name w:val="39C298A040F646E2A0EF9C8F5A539521"/>
    <w:rsid w:val="00A0240A"/>
  </w:style>
  <w:style w:type="paragraph" w:customStyle="1" w:styleId="B531C9F3129A49C9B1622193D2E1ECBF">
    <w:name w:val="B531C9F3129A49C9B1622193D2E1ECBF"/>
    <w:rsid w:val="00A0240A"/>
  </w:style>
  <w:style w:type="paragraph" w:customStyle="1" w:styleId="FDAB81C276274277A87861B57F72BE63">
    <w:name w:val="FDAB81C276274277A87861B57F72BE63"/>
    <w:rsid w:val="00A0240A"/>
  </w:style>
  <w:style w:type="paragraph" w:customStyle="1" w:styleId="90D6433204824A08ADC09481462592DB">
    <w:name w:val="90D6433204824A08ADC09481462592DB"/>
    <w:rsid w:val="00A0240A"/>
  </w:style>
  <w:style w:type="paragraph" w:customStyle="1" w:styleId="83946D159D7F40C88B3AD0E15B5B094E">
    <w:name w:val="83946D159D7F40C88B3AD0E15B5B094E"/>
    <w:rsid w:val="00A0240A"/>
  </w:style>
  <w:style w:type="paragraph" w:customStyle="1" w:styleId="D5BE115064BD497D9E8DEAC8069905B5">
    <w:name w:val="D5BE115064BD497D9E8DEAC8069905B5"/>
    <w:rsid w:val="00A0240A"/>
  </w:style>
  <w:style w:type="paragraph" w:customStyle="1" w:styleId="C6144D3D6ED447989093ACFB73D0F895">
    <w:name w:val="C6144D3D6ED447989093ACFB73D0F895"/>
    <w:rsid w:val="00A0240A"/>
  </w:style>
  <w:style w:type="paragraph" w:customStyle="1" w:styleId="E849DD3C319E44F893FF67CD35FCEA1E">
    <w:name w:val="E849DD3C319E44F893FF67CD35FCEA1E"/>
    <w:rsid w:val="00A0240A"/>
  </w:style>
  <w:style w:type="paragraph" w:customStyle="1" w:styleId="313169B1881D43BE9D58EB159AFBBF68">
    <w:name w:val="313169B1881D43BE9D58EB159AFBBF68"/>
    <w:rsid w:val="00A0240A"/>
  </w:style>
  <w:style w:type="paragraph" w:customStyle="1" w:styleId="92E1CE6FA0FC4A38AE363CC04D27C96D">
    <w:name w:val="92E1CE6FA0FC4A38AE363CC04D27C96D"/>
    <w:rsid w:val="00A0240A"/>
  </w:style>
  <w:style w:type="paragraph" w:customStyle="1" w:styleId="7D8174F4469B44CE9A7CA55AF539ED14">
    <w:name w:val="7D8174F4469B44CE9A7CA55AF539ED14"/>
    <w:rsid w:val="00A0240A"/>
  </w:style>
  <w:style w:type="paragraph" w:customStyle="1" w:styleId="251583BEB18E487EA34A3D4C3DC9413B">
    <w:name w:val="251583BEB18E487EA34A3D4C3DC9413B"/>
    <w:rsid w:val="00A0240A"/>
  </w:style>
  <w:style w:type="paragraph" w:customStyle="1" w:styleId="B688675C9C7941D18945096D5CBD4C2D">
    <w:name w:val="B688675C9C7941D18945096D5CBD4C2D"/>
    <w:rsid w:val="00A0240A"/>
  </w:style>
  <w:style w:type="paragraph" w:customStyle="1" w:styleId="53A32C0C2B2C497AA25111A01D159FB5">
    <w:name w:val="53A32C0C2B2C497AA25111A01D159FB5"/>
    <w:rsid w:val="00A0240A"/>
  </w:style>
  <w:style w:type="paragraph" w:customStyle="1" w:styleId="1A7FFE63EEA540D5BA9EF83CCFD0DEAA">
    <w:name w:val="1A7FFE63EEA540D5BA9EF83CCFD0DEAA"/>
    <w:rsid w:val="00A0240A"/>
  </w:style>
  <w:style w:type="paragraph" w:customStyle="1" w:styleId="8499A029D9F94EB591961BF7AC6CAD20">
    <w:name w:val="8499A029D9F94EB591961BF7AC6CAD20"/>
    <w:rsid w:val="00A0240A"/>
  </w:style>
  <w:style w:type="paragraph" w:customStyle="1" w:styleId="C078335F8E964731B41C82CCD77D9701">
    <w:name w:val="C078335F8E964731B41C82CCD77D9701"/>
    <w:rsid w:val="00A0240A"/>
  </w:style>
  <w:style w:type="paragraph" w:customStyle="1" w:styleId="AC9792250889488E85CECE82FE1E6ADC">
    <w:name w:val="AC9792250889488E85CECE82FE1E6ADC"/>
    <w:rsid w:val="00A0240A"/>
  </w:style>
  <w:style w:type="paragraph" w:customStyle="1" w:styleId="E3B61AEC0D5A40568386C53400FB6F0B">
    <w:name w:val="E3B61AEC0D5A40568386C53400FB6F0B"/>
    <w:rsid w:val="00A0240A"/>
  </w:style>
  <w:style w:type="paragraph" w:customStyle="1" w:styleId="C42732C746ED4BE9AA1CFBF2D961D773">
    <w:name w:val="C42732C746ED4BE9AA1CFBF2D961D773"/>
    <w:rsid w:val="00A0240A"/>
  </w:style>
  <w:style w:type="paragraph" w:customStyle="1" w:styleId="C0EDF87D3DEF418BA3907E7AA9B7902D">
    <w:name w:val="C0EDF87D3DEF418BA3907E7AA9B7902D"/>
    <w:rsid w:val="00A0240A"/>
  </w:style>
  <w:style w:type="paragraph" w:customStyle="1" w:styleId="D20BC3F018424D918905ACA51BC9ADC9">
    <w:name w:val="D20BC3F018424D918905ACA51BC9ADC9"/>
    <w:rsid w:val="00A0240A"/>
  </w:style>
  <w:style w:type="paragraph" w:customStyle="1" w:styleId="6C07D52B468D4ECC87CA0FB0D460FB8E">
    <w:name w:val="6C07D52B468D4ECC87CA0FB0D460FB8E"/>
    <w:rsid w:val="00A0240A"/>
  </w:style>
  <w:style w:type="paragraph" w:customStyle="1" w:styleId="199A869FA903427B9A78A4C4F2289319">
    <w:name w:val="199A869FA903427B9A78A4C4F2289319"/>
    <w:rsid w:val="00A0240A"/>
  </w:style>
  <w:style w:type="paragraph" w:customStyle="1" w:styleId="B705C9AC9272406F97FDE4F6478BB528">
    <w:name w:val="B705C9AC9272406F97FDE4F6478BB528"/>
    <w:rsid w:val="00A0240A"/>
  </w:style>
  <w:style w:type="paragraph" w:customStyle="1" w:styleId="B47D7BA7C12444BAAFB791E12CE507D6">
    <w:name w:val="B47D7BA7C12444BAAFB791E12CE507D6"/>
    <w:rsid w:val="00A0240A"/>
  </w:style>
  <w:style w:type="paragraph" w:customStyle="1" w:styleId="A4FD9E81FA0C4E358F257B47C039787A">
    <w:name w:val="A4FD9E81FA0C4E358F257B47C039787A"/>
    <w:rsid w:val="00A0240A"/>
  </w:style>
  <w:style w:type="paragraph" w:customStyle="1" w:styleId="B6044BBFD6624F0E989B78FC6C63ED58">
    <w:name w:val="B6044BBFD6624F0E989B78FC6C63ED58"/>
    <w:rsid w:val="00A0240A"/>
  </w:style>
  <w:style w:type="paragraph" w:customStyle="1" w:styleId="6C51E5D496A848FBAC7860637F297DF0">
    <w:name w:val="6C51E5D496A848FBAC7860637F297DF0"/>
    <w:rsid w:val="00A0240A"/>
  </w:style>
  <w:style w:type="paragraph" w:customStyle="1" w:styleId="01F7776CFF2E4A8980A5460CBFB98845">
    <w:name w:val="01F7776CFF2E4A8980A5460CBFB98845"/>
    <w:rsid w:val="00A0240A"/>
  </w:style>
  <w:style w:type="paragraph" w:customStyle="1" w:styleId="F7BCF551E2B043868AEE7B2FDDE12BE1">
    <w:name w:val="F7BCF551E2B043868AEE7B2FDDE12BE1"/>
    <w:rsid w:val="00A0240A"/>
  </w:style>
  <w:style w:type="paragraph" w:customStyle="1" w:styleId="4AFEBFF34E594197878C58A711881195">
    <w:name w:val="4AFEBFF34E594197878C58A711881195"/>
    <w:rsid w:val="00A0240A"/>
  </w:style>
  <w:style w:type="paragraph" w:customStyle="1" w:styleId="478F66C72BC14104AFAF9B2E1314F679">
    <w:name w:val="478F66C72BC14104AFAF9B2E1314F679"/>
    <w:rsid w:val="00A0240A"/>
  </w:style>
  <w:style w:type="paragraph" w:customStyle="1" w:styleId="858CA5745B974C85814147F67F2E7648">
    <w:name w:val="858CA5745B974C85814147F67F2E7648"/>
    <w:rsid w:val="00A0240A"/>
  </w:style>
  <w:style w:type="paragraph" w:customStyle="1" w:styleId="925244266FC248639458E452C32AFD79">
    <w:name w:val="925244266FC248639458E452C32AFD79"/>
    <w:rsid w:val="00A0240A"/>
  </w:style>
  <w:style w:type="paragraph" w:customStyle="1" w:styleId="6D73716F5CF24B109BBFA080276D654E">
    <w:name w:val="6D73716F5CF24B109BBFA080276D654E"/>
    <w:rsid w:val="00A0240A"/>
  </w:style>
  <w:style w:type="paragraph" w:customStyle="1" w:styleId="CCC42313B5D54DFEA710FB5DB124ECD2">
    <w:name w:val="CCC42313B5D54DFEA710FB5DB124ECD2"/>
    <w:rsid w:val="00A0240A"/>
  </w:style>
  <w:style w:type="paragraph" w:customStyle="1" w:styleId="A5E20DE74D98427E90C6ACAEEB7EB68E">
    <w:name w:val="A5E20DE74D98427E90C6ACAEEB7EB68E"/>
    <w:rsid w:val="00A0240A"/>
  </w:style>
  <w:style w:type="paragraph" w:customStyle="1" w:styleId="F7542D240A574BE2944AA7FB0A38ADEE">
    <w:name w:val="F7542D240A574BE2944AA7FB0A38ADEE"/>
    <w:rsid w:val="00A0240A"/>
  </w:style>
  <w:style w:type="paragraph" w:customStyle="1" w:styleId="721EEE1548A6479E81CA7EBE030E702A">
    <w:name w:val="721EEE1548A6479E81CA7EBE030E702A"/>
    <w:rsid w:val="00A0240A"/>
  </w:style>
  <w:style w:type="paragraph" w:customStyle="1" w:styleId="2B86C23091F945418FB43250ED6363FD">
    <w:name w:val="2B86C23091F945418FB43250ED6363FD"/>
    <w:rsid w:val="00A0240A"/>
  </w:style>
  <w:style w:type="paragraph" w:customStyle="1" w:styleId="86775FF7922B4DACBF356F16BE6EC0C9">
    <w:name w:val="86775FF7922B4DACBF356F16BE6EC0C9"/>
    <w:rsid w:val="00A0240A"/>
  </w:style>
  <w:style w:type="paragraph" w:customStyle="1" w:styleId="820ADBC049D94E168555953A21821E05">
    <w:name w:val="820ADBC049D94E168555953A21821E05"/>
    <w:rsid w:val="00A0240A"/>
  </w:style>
  <w:style w:type="paragraph" w:customStyle="1" w:styleId="06056BA516A74DFF90D355391B650242">
    <w:name w:val="06056BA516A74DFF90D355391B650242"/>
    <w:rsid w:val="00A0240A"/>
  </w:style>
  <w:style w:type="paragraph" w:customStyle="1" w:styleId="887CEF2585FD4935A0AF0B6BE82D6CD9">
    <w:name w:val="887CEF2585FD4935A0AF0B6BE82D6CD9"/>
    <w:rsid w:val="00A0240A"/>
  </w:style>
  <w:style w:type="paragraph" w:customStyle="1" w:styleId="AD7B1E8E4220430198AABAD3C5A3CF68">
    <w:name w:val="AD7B1E8E4220430198AABAD3C5A3CF68"/>
    <w:rsid w:val="00A0240A"/>
  </w:style>
  <w:style w:type="paragraph" w:customStyle="1" w:styleId="D9F8165E6507413195CD7FA43E4C5B59">
    <w:name w:val="D9F8165E6507413195CD7FA43E4C5B59"/>
    <w:rsid w:val="00A0240A"/>
  </w:style>
  <w:style w:type="paragraph" w:customStyle="1" w:styleId="92F8CE69248A4041AF1D97DD7492B955">
    <w:name w:val="92F8CE69248A4041AF1D97DD7492B955"/>
    <w:rsid w:val="00A0240A"/>
  </w:style>
  <w:style w:type="paragraph" w:customStyle="1" w:styleId="1C2699529F314E38B6AF9729F481FB1A">
    <w:name w:val="1C2699529F314E38B6AF9729F481FB1A"/>
    <w:rsid w:val="00A0240A"/>
  </w:style>
  <w:style w:type="paragraph" w:customStyle="1" w:styleId="26A0E88C707141658E6855FC0742158F">
    <w:name w:val="26A0E88C707141658E6855FC0742158F"/>
    <w:rsid w:val="00A0240A"/>
  </w:style>
  <w:style w:type="paragraph" w:customStyle="1" w:styleId="FE06C8CF94554C738AF8BA6E16CECBB7">
    <w:name w:val="FE06C8CF94554C738AF8BA6E16CECBB7"/>
    <w:rsid w:val="00A0240A"/>
  </w:style>
  <w:style w:type="paragraph" w:customStyle="1" w:styleId="461B83617F014F3C8CAB662C4FAF401B">
    <w:name w:val="461B83617F014F3C8CAB662C4FAF401B"/>
    <w:rsid w:val="00A0240A"/>
  </w:style>
  <w:style w:type="paragraph" w:customStyle="1" w:styleId="D03D6A3247C64C219FCB93F2FFC02C6C">
    <w:name w:val="D03D6A3247C64C219FCB93F2FFC02C6C"/>
    <w:rsid w:val="00A0240A"/>
  </w:style>
  <w:style w:type="paragraph" w:customStyle="1" w:styleId="641F1D0420844B489D87A8E7DB5AD509">
    <w:name w:val="641F1D0420844B489D87A8E7DB5AD509"/>
    <w:rsid w:val="00A0240A"/>
  </w:style>
  <w:style w:type="paragraph" w:customStyle="1" w:styleId="740E0F6F741E4CCCAAC92D54A9C7E5FF">
    <w:name w:val="740E0F6F741E4CCCAAC92D54A9C7E5FF"/>
    <w:rsid w:val="00A0240A"/>
  </w:style>
  <w:style w:type="paragraph" w:customStyle="1" w:styleId="286DEBDE34F6482A93E0EB536721424F">
    <w:name w:val="286DEBDE34F6482A93E0EB536721424F"/>
    <w:rsid w:val="00A0240A"/>
  </w:style>
  <w:style w:type="paragraph" w:customStyle="1" w:styleId="DF345304B7B24E32B5FFB1A4A47CBFB7">
    <w:name w:val="DF345304B7B24E32B5FFB1A4A47CBFB7"/>
    <w:rsid w:val="00A0240A"/>
  </w:style>
  <w:style w:type="paragraph" w:customStyle="1" w:styleId="44B3B14F2B8240D59E1CCC424EFE8374">
    <w:name w:val="44B3B14F2B8240D59E1CCC424EFE8374"/>
    <w:rsid w:val="00A0240A"/>
  </w:style>
  <w:style w:type="paragraph" w:customStyle="1" w:styleId="2E8C7F08D1014713B4C5B2A281ECD1FC">
    <w:name w:val="2E8C7F08D1014713B4C5B2A281ECD1FC"/>
    <w:rsid w:val="00A0240A"/>
  </w:style>
  <w:style w:type="paragraph" w:customStyle="1" w:styleId="AA6B30CBE6744C4B8739543D706AFEF5">
    <w:name w:val="AA6B30CBE6744C4B8739543D706AFEF5"/>
    <w:rsid w:val="00A0240A"/>
  </w:style>
  <w:style w:type="paragraph" w:customStyle="1" w:styleId="DFC44261A82243BEA0CB515DD1875088">
    <w:name w:val="DFC44261A82243BEA0CB515DD1875088"/>
    <w:rsid w:val="00A0240A"/>
  </w:style>
  <w:style w:type="paragraph" w:customStyle="1" w:styleId="3A14D0EF8DEB4F2F9505F946A93EB163">
    <w:name w:val="3A14D0EF8DEB4F2F9505F946A93EB163"/>
    <w:rsid w:val="00A0240A"/>
  </w:style>
  <w:style w:type="paragraph" w:customStyle="1" w:styleId="847272A0F50A48CBAB0297BE20A12D8C">
    <w:name w:val="847272A0F50A48CBAB0297BE20A12D8C"/>
    <w:rsid w:val="00A0240A"/>
  </w:style>
  <w:style w:type="paragraph" w:customStyle="1" w:styleId="765311DC446D48E8ABEF3758C3C9B2BD">
    <w:name w:val="765311DC446D48E8ABEF3758C3C9B2BD"/>
    <w:rsid w:val="00A0240A"/>
  </w:style>
  <w:style w:type="paragraph" w:customStyle="1" w:styleId="6256426E8B1E45CC92B8AA3894E619E0">
    <w:name w:val="6256426E8B1E45CC92B8AA3894E619E0"/>
    <w:rsid w:val="00A0240A"/>
  </w:style>
  <w:style w:type="paragraph" w:customStyle="1" w:styleId="FBC89E4AA164434EB28D391DC96739C6">
    <w:name w:val="FBC89E4AA164434EB28D391DC96739C6"/>
    <w:rsid w:val="00A0240A"/>
  </w:style>
  <w:style w:type="paragraph" w:customStyle="1" w:styleId="E23A69E3B6F147E6ADE6464EF0C00479">
    <w:name w:val="E23A69E3B6F147E6ADE6464EF0C00479"/>
    <w:rsid w:val="00A0240A"/>
  </w:style>
  <w:style w:type="paragraph" w:customStyle="1" w:styleId="683DC0C488154ACBAF72EEBFC0CFA943">
    <w:name w:val="683DC0C488154ACBAF72EEBFC0CFA943"/>
    <w:rsid w:val="00A0240A"/>
  </w:style>
  <w:style w:type="paragraph" w:customStyle="1" w:styleId="173F18FACAF34C268C1F5EAD590A0619">
    <w:name w:val="173F18FACAF34C268C1F5EAD590A0619"/>
    <w:rsid w:val="00A0240A"/>
  </w:style>
  <w:style w:type="paragraph" w:customStyle="1" w:styleId="F0A1FC74881D4E0AAD75DA64E475BAC8">
    <w:name w:val="F0A1FC74881D4E0AAD75DA64E475BAC8"/>
    <w:rsid w:val="00A0240A"/>
  </w:style>
  <w:style w:type="paragraph" w:customStyle="1" w:styleId="5556F18C9C9F43648233146C6FFF4210">
    <w:name w:val="5556F18C9C9F43648233146C6FFF4210"/>
    <w:rsid w:val="00A0240A"/>
  </w:style>
  <w:style w:type="paragraph" w:customStyle="1" w:styleId="C714B8AEFA6A4F7CB870AE9724D88AC1">
    <w:name w:val="C714B8AEFA6A4F7CB870AE9724D88AC1"/>
    <w:rsid w:val="00A0240A"/>
  </w:style>
  <w:style w:type="paragraph" w:customStyle="1" w:styleId="F4852CC45B434AE2B174F5E603CB336E">
    <w:name w:val="F4852CC45B434AE2B174F5E603CB336E"/>
    <w:rsid w:val="00A0240A"/>
  </w:style>
  <w:style w:type="paragraph" w:customStyle="1" w:styleId="02A9660DB5E24565A7F275C1E3848F71">
    <w:name w:val="02A9660DB5E24565A7F275C1E3848F71"/>
    <w:rsid w:val="00A0240A"/>
  </w:style>
  <w:style w:type="paragraph" w:customStyle="1" w:styleId="4F722DFE4C2844D5B3C05AF1DC7D55B9">
    <w:name w:val="4F722DFE4C2844D5B3C05AF1DC7D55B9"/>
    <w:rsid w:val="00A0240A"/>
  </w:style>
  <w:style w:type="paragraph" w:customStyle="1" w:styleId="F54AACC4A23B4949B199C01F6AC28547">
    <w:name w:val="F54AACC4A23B4949B199C01F6AC28547"/>
    <w:rsid w:val="00A0240A"/>
  </w:style>
  <w:style w:type="paragraph" w:customStyle="1" w:styleId="3506BFDBA4CE440CA9E64DE842C3BB5A">
    <w:name w:val="3506BFDBA4CE440CA9E64DE842C3BB5A"/>
    <w:rsid w:val="00A0240A"/>
  </w:style>
  <w:style w:type="paragraph" w:customStyle="1" w:styleId="430C606E7A6F4D828C1B9BE38285B624">
    <w:name w:val="430C606E7A6F4D828C1B9BE38285B624"/>
    <w:rsid w:val="00A0240A"/>
  </w:style>
  <w:style w:type="paragraph" w:customStyle="1" w:styleId="0024DDB882BD4972AC25CDFE4155AFF5">
    <w:name w:val="0024DDB882BD4972AC25CDFE4155AFF5"/>
    <w:rsid w:val="00A0240A"/>
  </w:style>
  <w:style w:type="paragraph" w:customStyle="1" w:styleId="AC06A4B5866948CEABE7B767AE9E703B">
    <w:name w:val="AC06A4B5866948CEABE7B767AE9E703B"/>
    <w:rsid w:val="00A0240A"/>
  </w:style>
  <w:style w:type="paragraph" w:customStyle="1" w:styleId="9E12431B480E4923BC76A6C513862D54">
    <w:name w:val="9E12431B480E4923BC76A6C513862D54"/>
    <w:rsid w:val="00A0240A"/>
  </w:style>
  <w:style w:type="paragraph" w:customStyle="1" w:styleId="454E2087F22D45B894CA036BCD61551E">
    <w:name w:val="454E2087F22D45B894CA036BCD61551E"/>
    <w:rsid w:val="00A0240A"/>
  </w:style>
  <w:style w:type="paragraph" w:customStyle="1" w:styleId="044AFEB2B80341A0ADA177FAD872134C">
    <w:name w:val="044AFEB2B80341A0ADA177FAD872134C"/>
    <w:rsid w:val="00A0240A"/>
  </w:style>
  <w:style w:type="paragraph" w:customStyle="1" w:styleId="A019380F4911465B9F4BD3C81B8CC824">
    <w:name w:val="A019380F4911465B9F4BD3C81B8CC824"/>
    <w:rsid w:val="00A0240A"/>
  </w:style>
  <w:style w:type="paragraph" w:customStyle="1" w:styleId="3C7EFDF744A5438A9F01D05589541E36">
    <w:name w:val="3C7EFDF744A5438A9F01D05589541E36"/>
    <w:rsid w:val="00A0240A"/>
  </w:style>
  <w:style w:type="paragraph" w:customStyle="1" w:styleId="96C5E43D32CD46D39A967976D7A4B143">
    <w:name w:val="96C5E43D32CD46D39A967976D7A4B143"/>
    <w:rsid w:val="00A0240A"/>
  </w:style>
  <w:style w:type="paragraph" w:customStyle="1" w:styleId="4F9310B2FD544B7FA99F3B1A0FFC7A4B">
    <w:name w:val="4F9310B2FD544B7FA99F3B1A0FFC7A4B"/>
    <w:rsid w:val="00A0240A"/>
  </w:style>
  <w:style w:type="paragraph" w:customStyle="1" w:styleId="77544C17FE974B5FBDEC070EB5411135">
    <w:name w:val="77544C17FE974B5FBDEC070EB5411135"/>
    <w:rsid w:val="00A0240A"/>
  </w:style>
  <w:style w:type="paragraph" w:customStyle="1" w:styleId="43C8E74AB86E41BB8F86888290A4DFCC">
    <w:name w:val="43C8E74AB86E41BB8F86888290A4DFCC"/>
    <w:rsid w:val="00A0240A"/>
  </w:style>
  <w:style w:type="paragraph" w:customStyle="1" w:styleId="8BDF99EA2083432998724850341D7AED">
    <w:name w:val="8BDF99EA2083432998724850341D7AED"/>
    <w:rsid w:val="00A0240A"/>
  </w:style>
  <w:style w:type="paragraph" w:customStyle="1" w:styleId="F2B7A16DF845483590BE279808773F57">
    <w:name w:val="F2B7A16DF845483590BE279808773F57"/>
    <w:rsid w:val="00A0240A"/>
  </w:style>
  <w:style w:type="paragraph" w:customStyle="1" w:styleId="BEF80C01B385449EA841604D87E508ED">
    <w:name w:val="BEF80C01B385449EA841604D87E508ED"/>
    <w:rsid w:val="00A0240A"/>
  </w:style>
  <w:style w:type="paragraph" w:customStyle="1" w:styleId="006FD22DFE1B48AE8191A77B5BBBD027">
    <w:name w:val="006FD22DFE1B48AE8191A77B5BBBD027"/>
    <w:rsid w:val="00A0240A"/>
  </w:style>
  <w:style w:type="paragraph" w:customStyle="1" w:styleId="F1C561AE97924F21A7BB781BBE7DC489">
    <w:name w:val="F1C561AE97924F21A7BB781BBE7DC489"/>
    <w:rsid w:val="00A0240A"/>
  </w:style>
  <w:style w:type="paragraph" w:customStyle="1" w:styleId="39D593A92CAB43EB8E0DBCF6F8E0DAF6">
    <w:name w:val="39D593A92CAB43EB8E0DBCF6F8E0DAF6"/>
    <w:rsid w:val="00A0240A"/>
  </w:style>
  <w:style w:type="paragraph" w:customStyle="1" w:styleId="4D49BA859CED4C70BBA034C3374D4343">
    <w:name w:val="4D49BA859CED4C70BBA034C3374D4343"/>
    <w:rsid w:val="00A0240A"/>
  </w:style>
  <w:style w:type="paragraph" w:customStyle="1" w:styleId="117CEDAB85E14F7E9FAC5E66B8D1D0D9">
    <w:name w:val="117CEDAB85E14F7E9FAC5E66B8D1D0D9"/>
    <w:rsid w:val="00A0240A"/>
  </w:style>
  <w:style w:type="paragraph" w:customStyle="1" w:styleId="462CCFF611D049B28354BD1B8D70B262">
    <w:name w:val="462CCFF611D049B28354BD1B8D70B262"/>
    <w:rsid w:val="00A0240A"/>
  </w:style>
  <w:style w:type="paragraph" w:customStyle="1" w:styleId="76FB0A5CAF584B71B8FD6A4BF3B5006F">
    <w:name w:val="76FB0A5CAF584B71B8FD6A4BF3B5006F"/>
    <w:rsid w:val="00A0240A"/>
  </w:style>
  <w:style w:type="paragraph" w:customStyle="1" w:styleId="B8A76D4BD2614C41BEBD2ECBFE22C2BE">
    <w:name w:val="B8A76D4BD2614C41BEBD2ECBFE22C2BE"/>
    <w:rsid w:val="00A0240A"/>
  </w:style>
  <w:style w:type="paragraph" w:customStyle="1" w:styleId="6A7C6805F0E341E2B7C7D5B180F8A319">
    <w:name w:val="6A7C6805F0E341E2B7C7D5B180F8A319"/>
    <w:rsid w:val="00A0240A"/>
  </w:style>
  <w:style w:type="paragraph" w:customStyle="1" w:styleId="2D54D12B07D74C2AA19DB41D71442A86">
    <w:name w:val="2D54D12B07D74C2AA19DB41D71442A86"/>
    <w:rsid w:val="00A0240A"/>
  </w:style>
  <w:style w:type="paragraph" w:customStyle="1" w:styleId="A0FCE7B92ECE481AAAAA68647746D11C">
    <w:name w:val="A0FCE7B92ECE481AAAAA68647746D11C"/>
    <w:rsid w:val="00A0240A"/>
  </w:style>
  <w:style w:type="paragraph" w:customStyle="1" w:styleId="EFAFCD6CBADF4D0E8B4728159934630E">
    <w:name w:val="EFAFCD6CBADF4D0E8B4728159934630E"/>
    <w:rsid w:val="00A0240A"/>
  </w:style>
  <w:style w:type="paragraph" w:customStyle="1" w:styleId="70A8C3BF03C743588DA0881D9F3CCB69">
    <w:name w:val="70A8C3BF03C743588DA0881D9F3CCB69"/>
    <w:rsid w:val="00A0240A"/>
  </w:style>
  <w:style w:type="paragraph" w:customStyle="1" w:styleId="FFD844187EC5414FA94EFC76F8D4C9EB">
    <w:name w:val="FFD844187EC5414FA94EFC76F8D4C9EB"/>
    <w:rsid w:val="00A0240A"/>
  </w:style>
  <w:style w:type="paragraph" w:customStyle="1" w:styleId="5631C24F9A994DB6A2781C2400DCFE34">
    <w:name w:val="5631C24F9A994DB6A2781C2400DCFE34"/>
    <w:rsid w:val="00A0240A"/>
  </w:style>
  <w:style w:type="paragraph" w:customStyle="1" w:styleId="A4B7D8B5E416461A8907416DEADC86EB">
    <w:name w:val="A4B7D8B5E416461A8907416DEADC86EB"/>
    <w:rsid w:val="00A0240A"/>
  </w:style>
  <w:style w:type="paragraph" w:customStyle="1" w:styleId="4E2A9FC1ECBE4E3F8B29F3CE3C06D615">
    <w:name w:val="4E2A9FC1ECBE4E3F8B29F3CE3C06D615"/>
    <w:rsid w:val="00A0240A"/>
  </w:style>
  <w:style w:type="paragraph" w:customStyle="1" w:styleId="4711AC43511C4607B76EC4A705A52334">
    <w:name w:val="4711AC43511C4607B76EC4A705A52334"/>
    <w:rsid w:val="00A0240A"/>
  </w:style>
  <w:style w:type="paragraph" w:customStyle="1" w:styleId="A7D5C32DF4B64516877B0B6A4F3657F8">
    <w:name w:val="A7D5C32DF4B64516877B0B6A4F3657F8"/>
    <w:rsid w:val="00A0240A"/>
  </w:style>
  <w:style w:type="paragraph" w:customStyle="1" w:styleId="47E1D224758F493AA95FA0C6EEE2C3A6">
    <w:name w:val="47E1D224758F493AA95FA0C6EEE2C3A6"/>
    <w:rsid w:val="00A0240A"/>
  </w:style>
  <w:style w:type="paragraph" w:customStyle="1" w:styleId="B8DE1710CA354269B0508B84D01FB1E2">
    <w:name w:val="B8DE1710CA354269B0508B84D01FB1E2"/>
    <w:rsid w:val="00A0240A"/>
  </w:style>
  <w:style w:type="paragraph" w:customStyle="1" w:styleId="B78BE13DC67644428A003333FA6E2E3A">
    <w:name w:val="B78BE13DC67644428A003333FA6E2E3A"/>
    <w:rsid w:val="00A0240A"/>
  </w:style>
  <w:style w:type="paragraph" w:customStyle="1" w:styleId="CF89F93A03CD401EBC369E73991C0025">
    <w:name w:val="CF89F93A03CD401EBC369E73991C0025"/>
    <w:rsid w:val="00A0240A"/>
  </w:style>
  <w:style w:type="paragraph" w:customStyle="1" w:styleId="AF252EB32FCD4E838A06F31F3F932009">
    <w:name w:val="AF252EB32FCD4E838A06F31F3F932009"/>
    <w:rsid w:val="00A0240A"/>
  </w:style>
  <w:style w:type="paragraph" w:customStyle="1" w:styleId="C56A5CA68C9745A8855F5A846BB79A2E">
    <w:name w:val="C56A5CA68C9745A8855F5A846BB79A2E"/>
    <w:rsid w:val="00A0240A"/>
  </w:style>
  <w:style w:type="paragraph" w:customStyle="1" w:styleId="8E0A1299FEBC4EDC9582C9522D9013AC">
    <w:name w:val="8E0A1299FEBC4EDC9582C9522D9013AC"/>
    <w:rsid w:val="00A0240A"/>
  </w:style>
  <w:style w:type="paragraph" w:customStyle="1" w:styleId="0E9AD73B3732455FA7A943850AFFF092">
    <w:name w:val="0E9AD73B3732455FA7A943850AFFF092"/>
    <w:rsid w:val="00A0240A"/>
  </w:style>
  <w:style w:type="paragraph" w:customStyle="1" w:styleId="121045C00832402296FF0092D7704B07">
    <w:name w:val="121045C00832402296FF0092D7704B07"/>
    <w:rsid w:val="00A0240A"/>
  </w:style>
  <w:style w:type="paragraph" w:customStyle="1" w:styleId="A8C04E6C248244FCA8D84B965DC57CB8">
    <w:name w:val="A8C04E6C248244FCA8D84B965DC57CB8"/>
    <w:rsid w:val="00A0240A"/>
  </w:style>
  <w:style w:type="paragraph" w:customStyle="1" w:styleId="25AA93BCF64F453F886FD063779AF8AF">
    <w:name w:val="25AA93BCF64F453F886FD063779AF8AF"/>
    <w:rsid w:val="00A0240A"/>
  </w:style>
  <w:style w:type="paragraph" w:customStyle="1" w:styleId="83D352AD77554290BA49527B2CD226CE">
    <w:name w:val="83D352AD77554290BA49527B2CD226CE"/>
    <w:rsid w:val="00A0240A"/>
  </w:style>
  <w:style w:type="paragraph" w:customStyle="1" w:styleId="3196DA3DD6274FF68F5D3AE4BC2DB3C9">
    <w:name w:val="3196DA3DD6274FF68F5D3AE4BC2DB3C9"/>
    <w:rsid w:val="00A0240A"/>
  </w:style>
  <w:style w:type="paragraph" w:customStyle="1" w:styleId="829079744FF8491D8166FA41E7941E4E">
    <w:name w:val="829079744FF8491D8166FA41E7941E4E"/>
    <w:rsid w:val="00A0240A"/>
  </w:style>
  <w:style w:type="paragraph" w:customStyle="1" w:styleId="17C95674A9B847DCB94AC0EF0A909C97">
    <w:name w:val="17C95674A9B847DCB94AC0EF0A909C97"/>
    <w:rsid w:val="00A0240A"/>
  </w:style>
  <w:style w:type="paragraph" w:customStyle="1" w:styleId="0CF4B4EF0D1F49E8967CD474FD703DD5">
    <w:name w:val="0CF4B4EF0D1F49E8967CD474FD703DD5"/>
    <w:rsid w:val="00A0240A"/>
  </w:style>
  <w:style w:type="paragraph" w:customStyle="1" w:styleId="8C1F3074988D4763B7D6EEA8C52B6772">
    <w:name w:val="8C1F3074988D4763B7D6EEA8C52B6772"/>
    <w:rsid w:val="00A0240A"/>
  </w:style>
  <w:style w:type="paragraph" w:customStyle="1" w:styleId="F6C0FD914A6544AA9E66F92BC1CD2524">
    <w:name w:val="F6C0FD914A6544AA9E66F92BC1CD2524"/>
    <w:rsid w:val="00A0240A"/>
  </w:style>
  <w:style w:type="paragraph" w:customStyle="1" w:styleId="0681A99EEDB44B4EA7CC9765285B96C3">
    <w:name w:val="0681A99EEDB44B4EA7CC9765285B96C3"/>
    <w:rsid w:val="00A0240A"/>
  </w:style>
  <w:style w:type="paragraph" w:customStyle="1" w:styleId="FA734B1A04DB45CDA9098E3EE52E9F3D">
    <w:name w:val="FA734B1A04DB45CDA9098E3EE52E9F3D"/>
    <w:rsid w:val="00A0240A"/>
  </w:style>
  <w:style w:type="paragraph" w:customStyle="1" w:styleId="A2ABF872B4FE43D5BF36C4CB98BA4DE6">
    <w:name w:val="A2ABF872B4FE43D5BF36C4CB98BA4DE6"/>
    <w:rsid w:val="00A0240A"/>
  </w:style>
  <w:style w:type="paragraph" w:customStyle="1" w:styleId="09C17621A6594DB6B07DF82FA9A507E9">
    <w:name w:val="09C17621A6594DB6B07DF82FA9A507E9"/>
    <w:rsid w:val="00A0240A"/>
  </w:style>
  <w:style w:type="paragraph" w:customStyle="1" w:styleId="AFD7E61E2D38477995DD8EAF63F99135">
    <w:name w:val="AFD7E61E2D38477995DD8EAF63F99135"/>
    <w:rsid w:val="00A0240A"/>
  </w:style>
  <w:style w:type="paragraph" w:customStyle="1" w:styleId="F09547BBF5A24CAEB803A7BD67435F58">
    <w:name w:val="F09547BBF5A24CAEB803A7BD67435F58"/>
    <w:rsid w:val="00A0240A"/>
  </w:style>
  <w:style w:type="paragraph" w:customStyle="1" w:styleId="E2674D0E45364AB68855737DD57CEDC0">
    <w:name w:val="E2674D0E45364AB68855737DD57CEDC0"/>
    <w:rsid w:val="00A0240A"/>
  </w:style>
  <w:style w:type="paragraph" w:customStyle="1" w:styleId="8A2D34ACDCDA46AA9D6B846242653035">
    <w:name w:val="8A2D34ACDCDA46AA9D6B846242653035"/>
    <w:rsid w:val="00A0240A"/>
  </w:style>
  <w:style w:type="paragraph" w:customStyle="1" w:styleId="710063770CF34C0B9CCF01072F5DAAAD">
    <w:name w:val="710063770CF34C0B9CCF01072F5DAAAD"/>
    <w:rsid w:val="00A0240A"/>
  </w:style>
  <w:style w:type="paragraph" w:customStyle="1" w:styleId="CEEE17610C76418DAFA75ABC877C1890">
    <w:name w:val="CEEE17610C76418DAFA75ABC877C1890"/>
    <w:rsid w:val="00A0240A"/>
  </w:style>
  <w:style w:type="paragraph" w:customStyle="1" w:styleId="877A2CBBA8FD407A8F2176784FB76B3F">
    <w:name w:val="877A2CBBA8FD407A8F2176784FB76B3F"/>
    <w:rsid w:val="00A0240A"/>
  </w:style>
  <w:style w:type="paragraph" w:customStyle="1" w:styleId="C854DF51154944A380E4B3C27E9B90D3">
    <w:name w:val="C854DF51154944A380E4B3C27E9B90D3"/>
    <w:rsid w:val="00A0240A"/>
  </w:style>
  <w:style w:type="paragraph" w:customStyle="1" w:styleId="BF0EBE13DE3F4246864782FAA1B977BB">
    <w:name w:val="BF0EBE13DE3F4246864782FAA1B977BB"/>
    <w:rsid w:val="00A0240A"/>
  </w:style>
  <w:style w:type="paragraph" w:customStyle="1" w:styleId="CAA902115B054C2C96C31F6E8F4E14A8">
    <w:name w:val="CAA902115B054C2C96C31F6E8F4E14A8"/>
    <w:rsid w:val="00A0240A"/>
  </w:style>
  <w:style w:type="paragraph" w:customStyle="1" w:styleId="13DB781D60CB4035AE9DD8B1F277C2CD">
    <w:name w:val="13DB781D60CB4035AE9DD8B1F277C2CD"/>
    <w:rsid w:val="00A0240A"/>
  </w:style>
  <w:style w:type="paragraph" w:customStyle="1" w:styleId="89CA5892EED945AE868A2B8B45D65306">
    <w:name w:val="89CA5892EED945AE868A2B8B45D65306"/>
    <w:rsid w:val="00A0240A"/>
  </w:style>
  <w:style w:type="paragraph" w:customStyle="1" w:styleId="A04655C8A3FB4D92947B92CCAE955EC8">
    <w:name w:val="A04655C8A3FB4D92947B92CCAE955EC8"/>
    <w:rsid w:val="00A0240A"/>
  </w:style>
  <w:style w:type="paragraph" w:customStyle="1" w:styleId="B8875D87BAC8492BACCD8093728884FB">
    <w:name w:val="B8875D87BAC8492BACCD8093728884FB"/>
    <w:rsid w:val="00A0240A"/>
  </w:style>
  <w:style w:type="paragraph" w:customStyle="1" w:styleId="8FEE32FEF67B479DAC4D029535AF4179">
    <w:name w:val="8FEE32FEF67B479DAC4D029535AF4179"/>
    <w:rsid w:val="00A0240A"/>
  </w:style>
  <w:style w:type="paragraph" w:customStyle="1" w:styleId="F13D4EA3802542DA9CCCF8982E1C6D87">
    <w:name w:val="F13D4EA3802542DA9CCCF8982E1C6D87"/>
    <w:rsid w:val="00A0240A"/>
  </w:style>
  <w:style w:type="paragraph" w:customStyle="1" w:styleId="668DFA4607254893978EE1063F0F28C9">
    <w:name w:val="668DFA4607254893978EE1063F0F28C9"/>
    <w:rsid w:val="00A0240A"/>
  </w:style>
  <w:style w:type="paragraph" w:customStyle="1" w:styleId="AB352567915148758912AF40F0708335">
    <w:name w:val="AB352567915148758912AF40F0708335"/>
    <w:rsid w:val="00A0240A"/>
  </w:style>
  <w:style w:type="paragraph" w:customStyle="1" w:styleId="E8345D79713F40D9AD7CBE3B870B4070">
    <w:name w:val="E8345D79713F40D9AD7CBE3B870B4070"/>
    <w:rsid w:val="00A0240A"/>
  </w:style>
  <w:style w:type="paragraph" w:customStyle="1" w:styleId="4ADE64797AC1432E9BC08F1375A620C2">
    <w:name w:val="4ADE64797AC1432E9BC08F1375A620C2"/>
    <w:rsid w:val="00A0240A"/>
  </w:style>
  <w:style w:type="paragraph" w:customStyle="1" w:styleId="C036D8666C064F1B9133E7FA2DB4E39C">
    <w:name w:val="C036D8666C064F1B9133E7FA2DB4E39C"/>
    <w:rsid w:val="00A0240A"/>
  </w:style>
  <w:style w:type="paragraph" w:customStyle="1" w:styleId="91129DC7FECF4069951B22A32356E1A8">
    <w:name w:val="91129DC7FECF4069951B22A32356E1A8"/>
    <w:rsid w:val="00A0240A"/>
  </w:style>
  <w:style w:type="paragraph" w:customStyle="1" w:styleId="7BD171B68CB1436E9127F641A3E0FBC7">
    <w:name w:val="7BD171B68CB1436E9127F641A3E0FBC7"/>
    <w:rsid w:val="00A0240A"/>
  </w:style>
  <w:style w:type="paragraph" w:customStyle="1" w:styleId="1D0EE31F9D604371852C2A475712BB03">
    <w:name w:val="1D0EE31F9D604371852C2A475712BB03"/>
    <w:rsid w:val="00A0240A"/>
  </w:style>
  <w:style w:type="paragraph" w:customStyle="1" w:styleId="1A1E46A340AD491BB55D0C7AAE253F0B">
    <w:name w:val="1A1E46A340AD491BB55D0C7AAE253F0B"/>
    <w:rsid w:val="00A0240A"/>
  </w:style>
  <w:style w:type="paragraph" w:customStyle="1" w:styleId="744DF8D798FF465BA195982863E3E372">
    <w:name w:val="744DF8D798FF465BA195982863E3E372"/>
    <w:rsid w:val="00A0240A"/>
  </w:style>
  <w:style w:type="paragraph" w:customStyle="1" w:styleId="6D0F7A2AC9D14F2C8DB52D75FCB38923">
    <w:name w:val="6D0F7A2AC9D14F2C8DB52D75FCB38923"/>
    <w:rsid w:val="00A0240A"/>
  </w:style>
  <w:style w:type="paragraph" w:customStyle="1" w:styleId="00082795D7B04C0ABB5A97FE7D7B5FCC">
    <w:name w:val="00082795D7B04C0ABB5A97FE7D7B5FCC"/>
    <w:rsid w:val="00A0240A"/>
  </w:style>
  <w:style w:type="paragraph" w:customStyle="1" w:styleId="D1A147A4AE2842FEA2D9B33EA87EC93F">
    <w:name w:val="D1A147A4AE2842FEA2D9B33EA87EC93F"/>
    <w:rsid w:val="00A0240A"/>
  </w:style>
  <w:style w:type="paragraph" w:customStyle="1" w:styleId="C47E738B6FA64BC8AFDB646EB136CB7A">
    <w:name w:val="C47E738B6FA64BC8AFDB646EB136CB7A"/>
    <w:rsid w:val="00A0240A"/>
  </w:style>
  <w:style w:type="paragraph" w:customStyle="1" w:styleId="6C589F9F46CA4CC59F4258DCEBC76376">
    <w:name w:val="6C589F9F46CA4CC59F4258DCEBC76376"/>
    <w:rsid w:val="00A0240A"/>
  </w:style>
  <w:style w:type="paragraph" w:customStyle="1" w:styleId="153690BBE56741668DD0837134881F52">
    <w:name w:val="153690BBE56741668DD0837134881F52"/>
    <w:rsid w:val="00A0240A"/>
  </w:style>
  <w:style w:type="paragraph" w:customStyle="1" w:styleId="FDFD045ECD754F9BA8660A55B1610BFF">
    <w:name w:val="FDFD045ECD754F9BA8660A55B1610BFF"/>
    <w:rsid w:val="00A0240A"/>
  </w:style>
  <w:style w:type="paragraph" w:customStyle="1" w:styleId="1A424E647E5F4ACAACBB0984DFE4980C">
    <w:name w:val="1A424E647E5F4ACAACBB0984DFE4980C"/>
    <w:rsid w:val="00A0240A"/>
  </w:style>
  <w:style w:type="paragraph" w:customStyle="1" w:styleId="45BD8FD850B84027A6F7B7B49BEB913E">
    <w:name w:val="45BD8FD850B84027A6F7B7B49BEB913E"/>
    <w:rsid w:val="00A0240A"/>
  </w:style>
  <w:style w:type="paragraph" w:customStyle="1" w:styleId="D16DBF7589A448D29D77D91E5D316FD8">
    <w:name w:val="D16DBF7589A448D29D77D91E5D316FD8"/>
    <w:rsid w:val="00A0240A"/>
  </w:style>
  <w:style w:type="paragraph" w:customStyle="1" w:styleId="B3BC48246F1D42489270486085F8617D">
    <w:name w:val="B3BC48246F1D42489270486085F8617D"/>
    <w:rsid w:val="00A0240A"/>
  </w:style>
  <w:style w:type="paragraph" w:customStyle="1" w:styleId="594507B80C78494D81DA77406D73F308">
    <w:name w:val="594507B80C78494D81DA77406D73F308"/>
    <w:rsid w:val="00A0240A"/>
  </w:style>
  <w:style w:type="paragraph" w:customStyle="1" w:styleId="3F7C980232754E41886C6207064051D6">
    <w:name w:val="3F7C980232754E41886C6207064051D6"/>
    <w:rsid w:val="00A0240A"/>
  </w:style>
  <w:style w:type="paragraph" w:customStyle="1" w:styleId="EFBA1AC323394A6CB83FF6F3BBEB591B">
    <w:name w:val="EFBA1AC323394A6CB83FF6F3BBEB591B"/>
    <w:rsid w:val="00A0240A"/>
  </w:style>
  <w:style w:type="paragraph" w:customStyle="1" w:styleId="4C53B7CB6F6544DF81A6FF933576EE0E">
    <w:name w:val="4C53B7CB6F6544DF81A6FF933576EE0E"/>
    <w:rsid w:val="00A0240A"/>
  </w:style>
  <w:style w:type="paragraph" w:customStyle="1" w:styleId="FBE81A6B35814F54B2B3F05168A270D8">
    <w:name w:val="FBE81A6B35814F54B2B3F05168A270D8"/>
    <w:rsid w:val="00A0240A"/>
  </w:style>
  <w:style w:type="paragraph" w:customStyle="1" w:styleId="99E0533EE98C4F5BBBCC3F6A9CC202F6">
    <w:name w:val="99E0533EE98C4F5BBBCC3F6A9CC202F6"/>
    <w:rsid w:val="00A0240A"/>
  </w:style>
  <w:style w:type="paragraph" w:customStyle="1" w:styleId="FB4F5FF4245340238DF31E3ABC8AC7DF">
    <w:name w:val="FB4F5FF4245340238DF31E3ABC8AC7DF"/>
    <w:rsid w:val="00A0240A"/>
  </w:style>
  <w:style w:type="paragraph" w:customStyle="1" w:styleId="DB86F442E09C47F19AE02381549AAA25">
    <w:name w:val="DB86F442E09C47F19AE02381549AAA25"/>
    <w:rsid w:val="00A0240A"/>
  </w:style>
  <w:style w:type="paragraph" w:customStyle="1" w:styleId="1C0C3E13F774481C8EC2233BA44CBFC3">
    <w:name w:val="1C0C3E13F774481C8EC2233BA44CBFC3"/>
    <w:rsid w:val="00A0240A"/>
  </w:style>
  <w:style w:type="paragraph" w:customStyle="1" w:styleId="8E2CA1B2BCB34DE7BC1B8EDADA7E56CB">
    <w:name w:val="8E2CA1B2BCB34DE7BC1B8EDADA7E56CB"/>
    <w:rsid w:val="00A0240A"/>
  </w:style>
  <w:style w:type="paragraph" w:customStyle="1" w:styleId="0C7A5BCA3D7548D9B0B1DEAF20921B74">
    <w:name w:val="0C7A5BCA3D7548D9B0B1DEAF20921B74"/>
    <w:rsid w:val="00A0240A"/>
  </w:style>
  <w:style w:type="paragraph" w:customStyle="1" w:styleId="707EE8BE6CE44B609069CFDF1EC68740">
    <w:name w:val="707EE8BE6CE44B609069CFDF1EC68740"/>
    <w:rsid w:val="00A0240A"/>
  </w:style>
  <w:style w:type="paragraph" w:customStyle="1" w:styleId="6F4341162BEF43088E9E66E5EDBA78F8">
    <w:name w:val="6F4341162BEF43088E9E66E5EDBA78F8"/>
    <w:rsid w:val="00A0240A"/>
  </w:style>
  <w:style w:type="paragraph" w:customStyle="1" w:styleId="F1619F54B94C4FED9914CD417ECFF6AF">
    <w:name w:val="F1619F54B94C4FED9914CD417ECFF6AF"/>
    <w:rsid w:val="00A0240A"/>
  </w:style>
  <w:style w:type="paragraph" w:customStyle="1" w:styleId="3871EAD5CA814699A5292C0BA6E0B604">
    <w:name w:val="3871EAD5CA814699A5292C0BA6E0B604"/>
    <w:rsid w:val="00A0240A"/>
  </w:style>
  <w:style w:type="paragraph" w:customStyle="1" w:styleId="9848777E2C9F4050AAA65AD88F6B38C1">
    <w:name w:val="9848777E2C9F4050AAA65AD88F6B38C1"/>
    <w:rsid w:val="00A0240A"/>
  </w:style>
  <w:style w:type="paragraph" w:customStyle="1" w:styleId="2B268CFC1B7540D4825ABFAFB40C9F52">
    <w:name w:val="2B268CFC1B7540D4825ABFAFB40C9F52"/>
    <w:rsid w:val="00A0240A"/>
  </w:style>
  <w:style w:type="paragraph" w:customStyle="1" w:styleId="6F2F2E8EE6074B679CB12F0406476634">
    <w:name w:val="6F2F2E8EE6074B679CB12F0406476634"/>
    <w:rsid w:val="00A0240A"/>
  </w:style>
  <w:style w:type="paragraph" w:customStyle="1" w:styleId="AA335DB7D0A64280A695EFF11A23C4FB">
    <w:name w:val="AA335DB7D0A64280A695EFF11A23C4FB"/>
    <w:rsid w:val="00A0240A"/>
  </w:style>
  <w:style w:type="paragraph" w:customStyle="1" w:styleId="13F6B4FC216247DDBAA0F2A5C1B358D3">
    <w:name w:val="13F6B4FC216247DDBAA0F2A5C1B358D3"/>
    <w:rsid w:val="00A0240A"/>
  </w:style>
  <w:style w:type="paragraph" w:customStyle="1" w:styleId="A031D5C6AC83436EBEA59172EB644AFA">
    <w:name w:val="A031D5C6AC83436EBEA59172EB644AFA"/>
    <w:rsid w:val="00A0240A"/>
  </w:style>
  <w:style w:type="paragraph" w:customStyle="1" w:styleId="5C8B7B3444D24D95B190F9FB21F1FA91">
    <w:name w:val="5C8B7B3444D24D95B190F9FB21F1FA91"/>
    <w:rsid w:val="00A0240A"/>
  </w:style>
  <w:style w:type="paragraph" w:customStyle="1" w:styleId="055789EDE585417AB605E672C0838172">
    <w:name w:val="055789EDE585417AB605E672C0838172"/>
    <w:rsid w:val="00A0240A"/>
  </w:style>
  <w:style w:type="paragraph" w:customStyle="1" w:styleId="5E8877E167384F92907C33ADEB6020E5">
    <w:name w:val="5E8877E167384F92907C33ADEB6020E5"/>
    <w:rsid w:val="00A0240A"/>
  </w:style>
  <w:style w:type="paragraph" w:customStyle="1" w:styleId="3C97D1956EAD409CAD17A108DD594E65">
    <w:name w:val="3C97D1956EAD409CAD17A108DD594E65"/>
    <w:rsid w:val="00472118"/>
  </w:style>
  <w:style w:type="paragraph" w:customStyle="1" w:styleId="B688CF6303E04099AF3E47F612F74C6C">
    <w:name w:val="B688CF6303E04099AF3E47F612F74C6C"/>
    <w:rsid w:val="00652312"/>
  </w:style>
  <w:style w:type="paragraph" w:customStyle="1" w:styleId="D9CE234AD8964BA18800E5B3F96D276C">
    <w:name w:val="D9CE234AD8964BA18800E5B3F96D276C"/>
    <w:rsid w:val="00652312"/>
  </w:style>
  <w:style w:type="paragraph" w:customStyle="1" w:styleId="F722D5782E32493E994AA240C1986605">
    <w:name w:val="F722D5782E32493E994AA240C1986605"/>
    <w:rsid w:val="00652312"/>
  </w:style>
  <w:style w:type="paragraph" w:customStyle="1" w:styleId="163BDB0D5BCF4040A75EC6F2FFA2660B">
    <w:name w:val="163BDB0D5BCF4040A75EC6F2FFA2660B"/>
    <w:rsid w:val="00652312"/>
  </w:style>
  <w:style w:type="paragraph" w:customStyle="1" w:styleId="26F31ACD71054551A55C36790E949FDE">
    <w:name w:val="26F31ACD71054551A55C36790E949FDE"/>
    <w:rsid w:val="00652312"/>
  </w:style>
  <w:style w:type="paragraph" w:customStyle="1" w:styleId="99D3A21199944A08BAE396517606028C">
    <w:name w:val="99D3A21199944A08BAE396517606028C"/>
    <w:rsid w:val="00652312"/>
  </w:style>
  <w:style w:type="paragraph" w:customStyle="1" w:styleId="309359EFB2F34BA38782854C2187657B">
    <w:name w:val="309359EFB2F34BA38782854C2187657B"/>
    <w:rsid w:val="00652312"/>
  </w:style>
  <w:style w:type="paragraph" w:customStyle="1" w:styleId="78704AA33D6849228A78171FDB6C9B7F">
    <w:name w:val="78704AA33D6849228A78171FDB6C9B7F"/>
    <w:rsid w:val="00652312"/>
  </w:style>
  <w:style w:type="paragraph" w:customStyle="1" w:styleId="EF58F002F6B44CFC8000C478D8EFC023">
    <w:name w:val="EF58F002F6B44CFC8000C478D8EFC023"/>
    <w:rsid w:val="00652312"/>
  </w:style>
  <w:style w:type="paragraph" w:customStyle="1" w:styleId="A02B67B516E4406DB8496583829A65D8">
    <w:name w:val="A02B67B516E4406DB8496583829A65D8"/>
    <w:rsid w:val="00BB34D0"/>
  </w:style>
  <w:style w:type="paragraph" w:customStyle="1" w:styleId="2DC84751E9794D1B9EF7AB7A045A0696">
    <w:name w:val="2DC84751E9794D1B9EF7AB7A045A0696"/>
    <w:rsid w:val="00BB34D0"/>
  </w:style>
  <w:style w:type="paragraph" w:customStyle="1" w:styleId="844666946E5947F0949C11B66717AD19">
    <w:name w:val="844666946E5947F0949C11B66717AD19"/>
    <w:rsid w:val="00BB34D0"/>
  </w:style>
  <w:style w:type="paragraph" w:customStyle="1" w:styleId="4EE9626AFFB048158BA33B4FF1317034">
    <w:name w:val="4EE9626AFFB048158BA33B4FF1317034"/>
    <w:rsid w:val="00BB34D0"/>
  </w:style>
  <w:style w:type="paragraph" w:customStyle="1" w:styleId="7869CAC5A9EC4F1E98EF362555D0B629">
    <w:name w:val="7869CAC5A9EC4F1E98EF362555D0B629"/>
    <w:rsid w:val="00BB34D0"/>
  </w:style>
  <w:style w:type="paragraph" w:customStyle="1" w:styleId="73F8A528D758426D9ED1889D4D01B4A8">
    <w:name w:val="73F8A528D758426D9ED1889D4D01B4A8"/>
    <w:rsid w:val="00BB34D0"/>
  </w:style>
  <w:style w:type="paragraph" w:customStyle="1" w:styleId="2C519729EFCE4DE6B4FB98B50E0B56DE">
    <w:name w:val="2C519729EFCE4DE6B4FB98B50E0B56DE"/>
    <w:rsid w:val="00BB34D0"/>
  </w:style>
  <w:style w:type="paragraph" w:customStyle="1" w:styleId="BF4756010D574AECAB2A70E3882EEB7D">
    <w:name w:val="BF4756010D574AECAB2A70E3882EEB7D"/>
    <w:rsid w:val="00BB34D0"/>
  </w:style>
  <w:style w:type="paragraph" w:customStyle="1" w:styleId="64ACC281953E43DEBC7AF5ED6750A94F2">
    <w:name w:val="64ACC281953E43DEBC7AF5ED6750A94F2"/>
    <w:rsid w:val="00863BE1"/>
    <w:pPr>
      <w:spacing w:after="180"/>
    </w:pPr>
    <w:rPr>
      <w:rFonts w:eastAsiaTheme="minorHAnsi"/>
      <w:lang w:eastAsia="en-US"/>
    </w:rPr>
  </w:style>
  <w:style w:type="paragraph" w:customStyle="1" w:styleId="709713F7FD9740899EE84BA3B1677996">
    <w:name w:val="709713F7FD9740899EE84BA3B1677996"/>
    <w:rsid w:val="00863BE1"/>
    <w:pPr>
      <w:spacing w:after="180"/>
    </w:pPr>
    <w:rPr>
      <w:rFonts w:eastAsiaTheme="minorHAnsi"/>
      <w:lang w:eastAsia="en-US"/>
    </w:rPr>
  </w:style>
  <w:style w:type="paragraph" w:customStyle="1" w:styleId="9875C1D0BD6A453AAF893A7054CA0EFB">
    <w:name w:val="9875C1D0BD6A453AAF893A7054CA0EFB"/>
    <w:rsid w:val="00863BE1"/>
    <w:pPr>
      <w:spacing w:after="180"/>
    </w:pPr>
    <w:rPr>
      <w:rFonts w:eastAsiaTheme="minorHAnsi"/>
      <w:lang w:eastAsia="en-US"/>
    </w:rPr>
  </w:style>
  <w:style w:type="paragraph" w:customStyle="1" w:styleId="DF5D0466581B474CBBF37F5216D291DC">
    <w:name w:val="DF5D0466581B474CBBF37F5216D291DC"/>
    <w:rsid w:val="00863BE1"/>
    <w:pPr>
      <w:spacing w:after="180"/>
    </w:pPr>
    <w:rPr>
      <w:rFonts w:eastAsiaTheme="minorHAnsi"/>
      <w:lang w:eastAsia="en-US"/>
    </w:rPr>
  </w:style>
  <w:style w:type="paragraph" w:customStyle="1" w:styleId="0B8982A6DF084F26B50B442E872E7A81">
    <w:name w:val="0B8982A6DF084F26B50B442E872E7A81"/>
    <w:rsid w:val="00863BE1"/>
    <w:pPr>
      <w:spacing w:after="180"/>
    </w:pPr>
    <w:rPr>
      <w:rFonts w:eastAsiaTheme="minorHAnsi"/>
      <w:lang w:eastAsia="en-US"/>
    </w:rPr>
  </w:style>
  <w:style w:type="paragraph" w:customStyle="1" w:styleId="ED6B3CF6B2D046FCB9528C8942A7D405">
    <w:name w:val="ED6B3CF6B2D046FCB9528C8942A7D405"/>
    <w:rsid w:val="004E42ED"/>
    <w:pPr>
      <w:spacing w:after="180"/>
    </w:pPr>
    <w:rPr>
      <w:rFonts w:eastAsiaTheme="minorHAnsi"/>
      <w:lang w:eastAsia="en-US"/>
    </w:rPr>
  </w:style>
  <w:style w:type="paragraph" w:customStyle="1" w:styleId="D537BDFACD6A4D7BAB3A1DD9AD408656">
    <w:name w:val="D537BDFACD6A4D7BAB3A1DD9AD408656"/>
    <w:rsid w:val="004E42ED"/>
    <w:pPr>
      <w:spacing w:after="180"/>
    </w:pPr>
    <w:rPr>
      <w:rFonts w:eastAsiaTheme="minorHAnsi"/>
      <w:lang w:eastAsia="en-US"/>
    </w:rPr>
  </w:style>
  <w:style w:type="paragraph" w:customStyle="1" w:styleId="4E0BC51EFA0449B596154DD0A018650B">
    <w:name w:val="4E0BC51EFA0449B596154DD0A018650B"/>
    <w:rsid w:val="004E42ED"/>
    <w:pPr>
      <w:spacing w:after="180"/>
    </w:pPr>
    <w:rPr>
      <w:rFonts w:eastAsiaTheme="minorHAnsi"/>
      <w:lang w:eastAsia="en-US"/>
    </w:rPr>
  </w:style>
  <w:style w:type="paragraph" w:customStyle="1" w:styleId="0DD7E35F007D4DA5837692B9B3DC1557">
    <w:name w:val="0DD7E35F007D4DA5837692B9B3DC1557"/>
    <w:rsid w:val="004E42ED"/>
    <w:pPr>
      <w:spacing w:after="180"/>
    </w:pPr>
    <w:rPr>
      <w:rFonts w:eastAsiaTheme="minorHAnsi"/>
      <w:lang w:eastAsia="en-US"/>
    </w:rPr>
  </w:style>
  <w:style w:type="paragraph" w:customStyle="1" w:styleId="0B809D6FFE8E4FF1ACD5638C4E509F6A">
    <w:name w:val="0B809D6FFE8E4FF1ACD5638C4E509F6A"/>
    <w:rsid w:val="009F277A"/>
    <w:pPr>
      <w:spacing w:after="180"/>
    </w:pPr>
    <w:rPr>
      <w:rFonts w:eastAsiaTheme="minorHAnsi"/>
      <w:lang w:eastAsia="en-US"/>
    </w:rPr>
  </w:style>
  <w:style w:type="paragraph" w:customStyle="1" w:styleId="AE36F46D68BC4712B57753773F9CA8FA">
    <w:name w:val="AE36F46D68BC4712B57753773F9CA8FA"/>
    <w:rsid w:val="009F277A"/>
    <w:pPr>
      <w:spacing w:after="180"/>
    </w:pPr>
    <w:rPr>
      <w:rFonts w:eastAsiaTheme="minorHAnsi"/>
      <w:lang w:eastAsia="en-US"/>
    </w:rPr>
  </w:style>
  <w:style w:type="paragraph" w:customStyle="1" w:styleId="DBD5F8F92E4445ED92C37DB580E634B2">
    <w:name w:val="DBD5F8F92E4445ED92C37DB580E634B2"/>
    <w:rsid w:val="009F277A"/>
    <w:pPr>
      <w:spacing w:after="180"/>
    </w:pPr>
    <w:rPr>
      <w:rFonts w:eastAsiaTheme="minorHAnsi"/>
      <w:lang w:eastAsia="en-US"/>
    </w:rPr>
  </w:style>
  <w:style w:type="paragraph" w:customStyle="1" w:styleId="9CBCD4B53FFC445EBB58FEE7DEBF9187">
    <w:name w:val="9CBCD4B53FFC445EBB58FEE7DEBF9187"/>
    <w:rsid w:val="009F277A"/>
    <w:pPr>
      <w:spacing w:after="180"/>
    </w:pPr>
    <w:rPr>
      <w:rFonts w:eastAsiaTheme="minorHAnsi"/>
      <w:lang w:eastAsia="en-US"/>
    </w:rPr>
  </w:style>
  <w:style w:type="paragraph" w:customStyle="1" w:styleId="0B809D6FFE8E4FF1ACD5638C4E509F6A1">
    <w:name w:val="0B809D6FFE8E4FF1ACD5638C4E509F6A1"/>
    <w:rsid w:val="009F277A"/>
    <w:pPr>
      <w:spacing w:after="180"/>
    </w:pPr>
    <w:rPr>
      <w:rFonts w:eastAsiaTheme="minorHAnsi"/>
      <w:lang w:eastAsia="en-US"/>
    </w:rPr>
  </w:style>
  <w:style w:type="paragraph" w:customStyle="1" w:styleId="AE36F46D68BC4712B57753773F9CA8FA1">
    <w:name w:val="AE36F46D68BC4712B57753773F9CA8FA1"/>
    <w:rsid w:val="009F277A"/>
    <w:pPr>
      <w:spacing w:after="180"/>
    </w:pPr>
    <w:rPr>
      <w:rFonts w:eastAsiaTheme="minorHAnsi"/>
      <w:lang w:eastAsia="en-US"/>
    </w:rPr>
  </w:style>
  <w:style w:type="paragraph" w:customStyle="1" w:styleId="DBD5F8F92E4445ED92C37DB580E634B21">
    <w:name w:val="DBD5F8F92E4445ED92C37DB580E634B21"/>
    <w:rsid w:val="009F277A"/>
    <w:pPr>
      <w:spacing w:after="180"/>
    </w:pPr>
    <w:rPr>
      <w:rFonts w:eastAsiaTheme="minorHAnsi"/>
      <w:lang w:eastAsia="en-US"/>
    </w:rPr>
  </w:style>
  <w:style w:type="paragraph" w:customStyle="1" w:styleId="9CBCD4B53FFC445EBB58FEE7DEBF91871">
    <w:name w:val="9CBCD4B53FFC445EBB58FEE7DEBF91871"/>
    <w:rsid w:val="009F277A"/>
    <w:pPr>
      <w:spacing w:after="180"/>
    </w:pPr>
    <w:rPr>
      <w:rFonts w:eastAsiaTheme="minorHAnsi"/>
      <w:lang w:eastAsia="en-US"/>
    </w:rPr>
  </w:style>
  <w:style w:type="paragraph" w:customStyle="1" w:styleId="0B809D6FFE8E4FF1ACD5638C4E509F6A2">
    <w:name w:val="0B809D6FFE8E4FF1ACD5638C4E509F6A2"/>
    <w:rsid w:val="009F277A"/>
    <w:pPr>
      <w:spacing w:after="180"/>
    </w:pPr>
    <w:rPr>
      <w:rFonts w:eastAsiaTheme="minorHAnsi"/>
      <w:lang w:eastAsia="en-US"/>
    </w:rPr>
  </w:style>
  <w:style w:type="paragraph" w:customStyle="1" w:styleId="AE36F46D68BC4712B57753773F9CA8FA2">
    <w:name w:val="AE36F46D68BC4712B57753773F9CA8FA2"/>
    <w:rsid w:val="009F277A"/>
    <w:pPr>
      <w:spacing w:after="180"/>
    </w:pPr>
    <w:rPr>
      <w:rFonts w:eastAsiaTheme="minorHAnsi"/>
      <w:lang w:eastAsia="en-US"/>
    </w:rPr>
  </w:style>
  <w:style w:type="paragraph" w:customStyle="1" w:styleId="DBD5F8F92E4445ED92C37DB580E634B22">
    <w:name w:val="DBD5F8F92E4445ED92C37DB580E634B22"/>
    <w:rsid w:val="009F277A"/>
    <w:pPr>
      <w:spacing w:after="180"/>
    </w:pPr>
    <w:rPr>
      <w:rFonts w:eastAsiaTheme="minorHAnsi"/>
      <w:lang w:eastAsia="en-US"/>
    </w:rPr>
  </w:style>
  <w:style w:type="paragraph" w:customStyle="1" w:styleId="9CBCD4B53FFC445EBB58FEE7DEBF91872">
    <w:name w:val="9CBCD4B53FFC445EBB58FEE7DEBF91872"/>
    <w:rsid w:val="009F277A"/>
    <w:pPr>
      <w:spacing w:after="180"/>
    </w:pPr>
    <w:rPr>
      <w:rFonts w:eastAsiaTheme="minorHAnsi"/>
      <w:lang w:eastAsia="en-US"/>
    </w:rPr>
  </w:style>
  <w:style w:type="paragraph" w:customStyle="1" w:styleId="0B809D6FFE8E4FF1ACD5638C4E509F6A3">
    <w:name w:val="0B809D6FFE8E4FF1ACD5638C4E509F6A3"/>
    <w:rsid w:val="009F277A"/>
    <w:pPr>
      <w:spacing w:after="180"/>
    </w:pPr>
    <w:rPr>
      <w:rFonts w:eastAsiaTheme="minorHAnsi"/>
      <w:lang w:eastAsia="en-US"/>
    </w:rPr>
  </w:style>
  <w:style w:type="paragraph" w:customStyle="1" w:styleId="AE36F46D68BC4712B57753773F9CA8FA3">
    <w:name w:val="AE36F46D68BC4712B57753773F9CA8FA3"/>
    <w:rsid w:val="009F277A"/>
    <w:pPr>
      <w:spacing w:after="180"/>
    </w:pPr>
    <w:rPr>
      <w:rFonts w:eastAsiaTheme="minorHAnsi"/>
      <w:lang w:eastAsia="en-US"/>
    </w:rPr>
  </w:style>
  <w:style w:type="paragraph" w:customStyle="1" w:styleId="DBD5F8F92E4445ED92C37DB580E634B23">
    <w:name w:val="DBD5F8F92E4445ED92C37DB580E634B23"/>
    <w:rsid w:val="009F277A"/>
    <w:pPr>
      <w:spacing w:after="180"/>
    </w:pPr>
    <w:rPr>
      <w:rFonts w:eastAsiaTheme="minorHAnsi"/>
      <w:lang w:eastAsia="en-US"/>
    </w:rPr>
  </w:style>
  <w:style w:type="paragraph" w:customStyle="1" w:styleId="9CBCD4B53FFC445EBB58FEE7DEBF91873">
    <w:name w:val="9CBCD4B53FFC445EBB58FEE7DEBF91873"/>
    <w:rsid w:val="009F277A"/>
    <w:pPr>
      <w:spacing w:after="180"/>
    </w:pPr>
    <w:rPr>
      <w:rFonts w:eastAsiaTheme="minorHAnsi"/>
      <w:lang w:eastAsia="en-US"/>
    </w:rPr>
  </w:style>
  <w:style w:type="paragraph" w:customStyle="1" w:styleId="0B809D6FFE8E4FF1ACD5638C4E509F6A4">
    <w:name w:val="0B809D6FFE8E4FF1ACD5638C4E509F6A4"/>
    <w:rsid w:val="009F277A"/>
    <w:pPr>
      <w:spacing w:after="180"/>
    </w:pPr>
    <w:rPr>
      <w:rFonts w:eastAsiaTheme="minorHAnsi"/>
      <w:lang w:eastAsia="en-US"/>
    </w:rPr>
  </w:style>
  <w:style w:type="paragraph" w:customStyle="1" w:styleId="AE36F46D68BC4712B57753773F9CA8FA4">
    <w:name w:val="AE36F46D68BC4712B57753773F9CA8FA4"/>
    <w:rsid w:val="009F277A"/>
    <w:pPr>
      <w:spacing w:after="180"/>
    </w:pPr>
    <w:rPr>
      <w:rFonts w:eastAsiaTheme="minorHAnsi"/>
      <w:lang w:eastAsia="en-US"/>
    </w:rPr>
  </w:style>
  <w:style w:type="paragraph" w:customStyle="1" w:styleId="DBD5F8F92E4445ED92C37DB580E634B24">
    <w:name w:val="DBD5F8F92E4445ED92C37DB580E634B24"/>
    <w:rsid w:val="009F277A"/>
    <w:pPr>
      <w:spacing w:after="180"/>
    </w:pPr>
    <w:rPr>
      <w:rFonts w:eastAsiaTheme="minorHAnsi"/>
      <w:lang w:eastAsia="en-US"/>
    </w:rPr>
  </w:style>
  <w:style w:type="paragraph" w:customStyle="1" w:styleId="9CBCD4B53FFC445EBB58FEE7DEBF91874">
    <w:name w:val="9CBCD4B53FFC445EBB58FEE7DEBF91874"/>
    <w:rsid w:val="009F277A"/>
    <w:pPr>
      <w:spacing w:after="180"/>
    </w:pPr>
    <w:rPr>
      <w:rFonts w:eastAsiaTheme="minorHAnsi"/>
      <w:lang w:eastAsia="en-US"/>
    </w:rPr>
  </w:style>
  <w:style w:type="paragraph" w:customStyle="1" w:styleId="0B809D6FFE8E4FF1ACD5638C4E509F6A5">
    <w:name w:val="0B809D6FFE8E4FF1ACD5638C4E509F6A5"/>
    <w:rsid w:val="009F277A"/>
    <w:pPr>
      <w:spacing w:after="180"/>
    </w:pPr>
    <w:rPr>
      <w:rFonts w:eastAsiaTheme="minorHAnsi"/>
      <w:lang w:eastAsia="en-US"/>
    </w:rPr>
  </w:style>
  <w:style w:type="paragraph" w:customStyle="1" w:styleId="AE36F46D68BC4712B57753773F9CA8FA5">
    <w:name w:val="AE36F46D68BC4712B57753773F9CA8FA5"/>
    <w:rsid w:val="009F277A"/>
    <w:pPr>
      <w:spacing w:after="180"/>
    </w:pPr>
    <w:rPr>
      <w:rFonts w:eastAsiaTheme="minorHAnsi"/>
      <w:lang w:eastAsia="en-US"/>
    </w:rPr>
  </w:style>
  <w:style w:type="paragraph" w:customStyle="1" w:styleId="DBD5F8F92E4445ED92C37DB580E634B25">
    <w:name w:val="DBD5F8F92E4445ED92C37DB580E634B25"/>
    <w:rsid w:val="009F277A"/>
    <w:pPr>
      <w:spacing w:after="180"/>
    </w:pPr>
    <w:rPr>
      <w:rFonts w:eastAsiaTheme="minorHAnsi"/>
      <w:lang w:eastAsia="en-US"/>
    </w:rPr>
  </w:style>
  <w:style w:type="paragraph" w:customStyle="1" w:styleId="9CBCD4B53FFC445EBB58FEE7DEBF91875">
    <w:name w:val="9CBCD4B53FFC445EBB58FEE7DEBF91875"/>
    <w:rsid w:val="009F277A"/>
    <w:pPr>
      <w:spacing w:after="180"/>
    </w:pPr>
    <w:rPr>
      <w:rFonts w:eastAsiaTheme="minorHAnsi"/>
      <w:lang w:eastAsia="en-US"/>
    </w:rPr>
  </w:style>
  <w:style w:type="paragraph" w:customStyle="1" w:styleId="0B809D6FFE8E4FF1ACD5638C4E509F6A6">
    <w:name w:val="0B809D6FFE8E4FF1ACD5638C4E509F6A6"/>
    <w:rsid w:val="009F277A"/>
    <w:pPr>
      <w:spacing w:after="180"/>
    </w:pPr>
    <w:rPr>
      <w:rFonts w:eastAsiaTheme="minorHAnsi"/>
      <w:lang w:eastAsia="en-US"/>
    </w:rPr>
  </w:style>
  <w:style w:type="paragraph" w:customStyle="1" w:styleId="AE36F46D68BC4712B57753773F9CA8FA6">
    <w:name w:val="AE36F46D68BC4712B57753773F9CA8FA6"/>
    <w:rsid w:val="009F277A"/>
    <w:pPr>
      <w:spacing w:after="180"/>
    </w:pPr>
    <w:rPr>
      <w:rFonts w:eastAsiaTheme="minorHAnsi"/>
      <w:lang w:eastAsia="en-US"/>
    </w:rPr>
  </w:style>
  <w:style w:type="paragraph" w:customStyle="1" w:styleId="DBD5F8F92E4445ED92C37DB580E634B26">
    <w:name w:val="DBD5F8F92E4445ED92C37DB580E634B26"/>
    <w:rsid w:val="009F277A"/>
    <w:pPr>
      <w:spacing w:after="180"/>
    </w:pPr>
    <w:rPr>
      <w:rFonts w:eastAsiaTheme="minorHAnsi"/>
      <w:lang w:eastAsia="en-US"/>
    </w:rPr>
  </w:style>
  <w:style w:type="paragraph" w:customStyle="1" w:styleId="9CBCD4B53FFC445EBB58FEE7DEBF91876">
    <w:name w:val="9CBCD4B53FFC445EBB58FEE7DEBF91876"/>
    <w:rsid w:val="009F277A"/>
    <w:pPr>
      <w:spacing w:after="180"/>
    </w:pPr>
    <w:rPr>
      <w:rFonts w:eastAsiaTheme="minorHAnsi"/>
      <w:lang w:eastAsia="en-US"/>
    </w:rPr>
  </w:style>
  <w:style w:type="paragraph" w:customStyle="1" w:styleId="0B809D6FFE8E4FF1ACD5638C4E509F6A7">
    <w:name w:val="0B809D6FFE8E4FF1ACD5638C4E509F6A7"/>
    <w:rsid w:val="009F277A"/>
    <w:pPr>
      <w:spacing w:after="180"/>
    </w:pPr>
    <w:rPr>
      <w:rFonts w:eastAsiaTheme="minorHAnsi"/>
      <w:lang w:eastAsia="en-US"/>
    </w:rPr>
  </w:style>
  <w:style w:type="paragraph" w:customStyle="1" w:styleId="AE36F46D68BC4712B57753773F9CA8FA7">
    <w:name w:val="AE36F46D68BC4712B57753773F9CA8FA7"/>
    <w:rsid w:val="009F277A"/>
    <w:pPr>
      <w:spacing w:after="180"/>
    </w:pPr>
    <w:rPr>
      <w:rFonts w:eastAsiaTheme="minorHAnsi"/>
      <w:lang w:eastAsia="en-US"/>
    </w:rPr>
  </w:style>
  <w:style w:type="paragraph" w:customStyle="1" w:styleId="DBD5F8F92E4445ED92C37DB580E634B27">
    <w:name w:val="DBD5F8F92E4445ED92C37DB580E634B27"/>
    <w:rsid w:val="009F277A"/>
    <w:pPr>
      <w:spacing w:after="180"/>
    </w:pPr>
    <w:rPr>
      <w:rFonts w:eastAsiaTheme="minorHAnsi"/>
      <w:lang w:eastAsia="en-US"/>
    </w:rPr>
  </w:style>
  <w:style w:type="paragraph" w:customStyle="1" w:styleId="9CBCD4B53FFC445EBB58FEE7DEBF91877">
    <w:name w:val="9CBCD4B53FFC445EBB58FEE7DEBF91877"/>
    <w:rsid w:val="009F277A"/>
    <w:pPr>
      <w:spacing w:after="180"/>
    </w:pPr>
    <w:rPr>
      <w:rFonts w:eastAsiaTheme="minorHAnsi"/>
      <w:lang w:eastAsia="en-US"/>
    </w:rPr>
  </w:style>
  <w:style w:type="paragraph" w:customStyle="1" w:styleId="0B809D6FFE8E4FF1ACD5638C4E509F6A8">
    <w:name w:val="0B809D6FFE8E4FF1ACD5638C4E509F6A8"/>
    <w:rsid w:val="009F277A"/>
    <w:pPr>
      <w:spacing w:after="180"/>
    </w:pPr>
    <w:rPr>
      <w:rFonts w:eastAsiaTheme="minorHAnsi"/>
      <w:lang w:eastAsia="en-US"/>
    </w:rPr>
  </w:style>
  <w:style w:type="paragraph" w:customStyle="1" w:styleId="AE36F46D68BC4712B57753773F9CA8FA8">
    <w:name w:val="AE36F46D68BC4712B57753773F9CA8FA8"/>
    <w:rsid w:val="009F277A"/>
    <w:pPr>
      <w:spacing w:after="180"/>
    </w:pPr>
    <w:rPr>
      <w:rFonts w:eastAsiaTheme="minorHAnsi"/>
      <w:lang w:eastAsia="en-US"/>
    </w:rPr>
  </w:style>
  <w:style w:type="paragraph" w:customStyle="1" w:styleId="DBD5F8F92E4445ED92C37DB580E634B28">
    <w:name w:val="DBD5F8F92E4445ED92C37DB580E634B28"/>
    <w:rsid w:val="009F277A"/>
    <w:pPr>
      <w:spacing w:after="180"/>
    </w:pPr>
    <w:rPr>
      <w:rFonts w:eastAsiaTheme="minorHAnsi"/>
      <w:lang w:eastAsia="en-US"/>
    </w:rPr>
  </w:style>
  <w:style w:type="paragraph" w:customStyle="1" w:styleId="9CBCD4B53FFC445EBB58FEE7DEBF91878">
    <w:name w:val="9CBCD4B53FFC445EBB58FEE7DEBF91878"/>
    <w:rsid w:val="009F277A"/>
    <w:pPr>
      <w:spacing w:after="180"/>
    </w:pPr>
    <w:rPr>
      <w:rFonts w:eastAsiaTheme="minorHAnsi"/>
      <w:lang w:eastAsia="en-US"/>
    </w:rPr>
  </w:style>
  <w:style w:type="paragraph" w:customStyle="1" w:styleId="0B809D6FFE8E4FF1ACD5638C4E509F6A9">
    <w:name w:val="0B809D6FFE8E4FF1ACD5638C4E509F6A9"/>
    <w:rsid w:val="009F277A"/>
    <w:pPr>
      <w:spacing w:after="180"/>
    </w:pPr>
    <w:rPr>
      <w:rFonts w:eastAsiaTheme="minorHAnsi"/>
      <w:lang w:eastAsia="en-US"/>
    </w:rPr>
  </w:style>
  <w:style w:type="paragraph" w:customStyle="1" w:styleId="AE36F46D68BC4712B57753773F9CA8FA9">
    <w:name w:val="AE36F46D68BC4712B57753773F9CA8FA9"/>
    <w:rsid w:val="009F277A"/>
    <w:pPr>
      <w:spacing w:after="180"/>
    </w:pPr>
    <w:rPr>
      <w:rFonts w:eastAsiaTheme="minorHAnsi"/>
      <w:lang w:eastAsia="en-US"/>
    </w:rPr>
  </w:style>
  <w:style w:type="paragraph" w:customStyle="1" w:styleId="DBD5F8F92E4445ED92C37DB580E634B29">
    <w:name w:val="DBD5F8F92E4445ED92C37DB580E634B29"/>
    <w:rsid w:val="009F277A"/>
    <w:pPr>
      <w:spacing w:after="180"/>
    </w:pPr>
    <w:rPr>
      <w:rFonts w:eastAsiaTheme="minorHAnsi"/>
      <w:lang w:eastAsia="en-US"/>
    </w:rPr>
  </w:style>
  <w:style w:type="paragraph" w:customStyle="1" w:styleId="9CBCD4B53FFC445EBB58FEE7DEBF91879">
    <w:name w:val="9CBCD4B53FFC445EBB58FEE7DEBF91879"/>
    <w:rsid w:val="009F277A"/>
    <w:pPr>
      <w:spacing w:after="180"/>
    </w:pPr>
    <w:rPr>
      <w:rFonts w:eastAsiaTheme="minorHAnsi"/>
      <w:lang w:eastAsia="en-US"/>
    </w:rPr>
  </w:style>
  <w:style w:type="paragraph" w:customStyle="1" w:styleId="0B809D6FFE8E4FF1ACD5638C4E509F6A10">
    <w:name w:val="0B809D6FFE8E4FF1ACD5638C4E509F6A10"/>
    <w:rsid w:val="009F277A"/>
    <w:pPr>
      <w:spacing w:after="180"/>
    </w:pPr>
    <w:rPr>
      <w:rFonts w:eastAsiaTheme="minorHAnsi"/>
      <w:lang w:eastAsia="en-US"/>
    </w:rPr>
  </w:style>
  <w:style w:type="paragraph" w:customStyle="1" w:styleId="AE36F46D68BC4712B57753773F9CA8FA10">
    <w:name w:val="AE36F46D68BC4712B57753773F9CA8FA10"/>
    <w:rsid w:val="009F277A"/>
    <w:pPr>
      <w:spacing w:after="180"/>
    </w:pPr>
    <w:rPr>
      <w:rFonts w:eastAsiaTheme="minorHAnsi"/>
      <w:lang w:eastAsia="en-US"/>
    </w:rPr>
  </w:style>
  <w:style w:type="paragraph" w:customStyle="1" w:styleId="DBD5F8F92E4445ED92C37DB580E634B210">
    <w:name w:val="DBD5F8F92E4445ED92C37DB580E634B210"/>
    <w:rsid w:val="009F277A"/>
    <w:pPr>
      <w:spacing w:after="180"/>
    </w:pPr>
    <w:rPr>
      <w:rFonts w:eastAsiaTheme="minorHAnsi"/>
      <w:lang w:eastAsia="en-US"/>
    </w:rPr>
  </w:style>
  <w:style w:type="paragraph" w:customStyle="1" w:styleId="9CBCD4B53FFC445EBB58FEE7DEBF918710">
    <w:name w:val="9CBCD4B53FFC445EBB58FEE7DEBF918710"/>
    <w:rsid w:val="009F277A"/>
    <w:pPr>
      <w:spacing w:after="180"/>
    </w:pPr>
    <w:rPr>
      <w:rFonts w:eastAsiaTheme="minorHAnsi"/>
      <w:lang w:eastAsia="en-US"/>
    </w:rPr>
  </w:style>
  <w:style w:type="paragraph" w:customStyle="1" w:styleId="0B809D6FFE8E4FF1ACD5638C4E509F6A11">
    <w:name w:val="0B809D6FFE8E4FF1ACD5638C4E509F6A11"/>
    <w:rsid w:val="009F277A"/>
    <w:pPr>
      <w:spacing w:after="180"/>
    </w:pPr>
    <w:rPr>
      <w:rFonts w:eastAsiaTheme="minorHAnsi"/>
      <w:lang w:eastAsia="en-US"/>
    </w:rPr>
  </w:style>
  <w:style w:type="paragraph" w:customStyle="1" w:styleId="AE36F46D68BC4712B57753773F9CA8FA11">
    <w:name w:val="AE36F46D68BC4712B57753773F9CA8FA11"/>
    <w:rsid w:val="009F277A"/>
    <w:pPr>
      <w:spacing w:after="180"/>
    </w:pPr>
    <w:rPr>
      <w:rFonts w:eastAsiaTheme="minorHAnsi"/>
      <w:lang w:eastAsia="en-US"/>
    </w:rPr>
  </w:style>
  <w:style w:type="paragraph" w:customStyle="1" w:styleId="DBD5F8F92E4445ED92C37DB580E634B211">
    <w:name w:val="DBD5F8F92E4445ED92C37DB580E634B211"/>
    <w:rsid w:val="009F277A"/>
    <w:pPr>
      <w:spacing w:after="180"/>
    </w:pPr>
    <w:rPr>
      <w:rFonts w:eastAsiaTheme="minorHAnsi"/>
      <w:lang w:eastAsia="en-US"/>
    </w:rPr>
  </w:style>
  <w:style w:type="paragraph" w:customStyle="1" w:styleId="9CBCD4B53FFC445EBB58FEE7DEBF918711">
    <w:name w:val="9CBCD4B53FFC445EBB58FEE7DEBF918711"/>
    <w:rsid w:val="009F277A"/>
    <w:pPr>
      <w:spacing w:after="180"/>
    </w:pPr>
    <w:rPr>
      <w:rFonts w:eastAsiaTheme="minorHAnsi"/>
      <w:lang w:eastAsia="en-US"/>
    </w:rPr>
  </w:style>
  <w:style w:type="paragraph" w:customStyle="1" w:styleId="0B809D6FFE8E4FF1ACD5638C4E509F6A12">
    <w:name w:val="0B809D6FFE8E4FF1ACD5638C4E509F6A12"/>
    <w:rsid w:val="009F277A"/>
    <w:pPr>
      <w:spacing w:after="180"/>
    </w:pPr>
    <w:rPr>
      <w:rFonts w:eastAsiaTheme="minorHAnsi"/>
      <w:lang w:eastAsia="en-US"/>
    </w:rPr>
  </w:style>
  <w:style w:type="paragraph" w:customStyle="1" w:styleId="AE36F46D68BC4712B57753773F9CA8FA12">
    <w:name w:val="AE36F46D68BC4712B57753773F9CA8FA12"/>
    <w:rsid w:val="009F277A"/>
    <w:pPr>
      <w:spacing w:after="180"/>
    </w:pPr>
    <w:rPr>
      <w:rFonts w:eastAsiaTheme="minorHAnsi"/>
      <w:lang w:eastAsia="en-US"/>
    </w:rPr>
  </w:style>
  <w:style w:type="paragraph" w:customStyle="1" w:styleId="DBD5F8F92E4445ED92C37DB580E634B212">
    <w:name w:val="DBD5F8F92E4445ED92C37DB580E634B212"/>
    <w:rsid w:val="009F277A"/>
    <w:pPr>
      <w:spacing w:after="180"/>
    </w:pPr>
    <w:rPr>
      <w:rFonts w:eastAsiaTheme="minorHAnsi"/>
      <w:lang w:eastAsia="en-US"/>
    </w:rPr>
  </w:style>
  <w:style w:type="paragraph" w:customStyle="1" w:styleId="9CBCD4B53FFC445EBB58FEE7DEBF918712">
    <w:name w:val="9CBCD4B53FFC445EBB58FEE7DEBF918712"/>
    <w:rsid w:val="009F277A"/>
    <w:pPr>
      <w:spacing w:after="180"/>
    </w:pPr>
    <w:rPr>
      <w:rFonts w:eastAsiaTheme="minorHAnsi"/>
      <w:lang w:eastAsia="en-US"/>
    </w:rPr>
  </w:style>
  <w:style w:type="paragraph" w:customStyle="1" w:styleId="FCC7534631954E05BCF59EA68994C376">
    <w:name w:val="FCC7534631954E05BCF59EA68994C376"/>
    <w:rsid w:val="00EE3C41"/>
    <w:pPr>
      <w:spacing w:after="180"/>
    </w:pPr>
    <w:rPr>
      <w:rFonts w:eastAsiaTheme="minorHAnsi"/>
      <w:lang w:eastAsia="en-US"/>
    </w:rPr>
  </w:style>
  <w:style w:type="paragraph" w:customStyle="1" w:styleId="A200918114EC441FB4EDED0A2B2F668D">
    <w:name w:val="A200918114EC441FB4EDED0A2B2F668D"/>
    <w:rsid w:val="00EE3C41"/>
    <w:pPr>
      <w:spacing w:after="180"/>
    </w:pPr>
    <w:rPr>
      <w:rFonts w:eastAsiaTheme="minorHAnsi"/>
      <w:lang w:eastAsia="en-US"/>
    </w:rPr>
  </w:style>
  <w:style w:type="paragraph" w:customStyle="1" w:styleId="D9149CBD00154DD998B0CFB09EDB34B5">
    <w:name w:val="D9149CBD00154DD998B0CFB09EDB34B5"/>
    <w:rsid w:val="00EE3C41"/>
    <w:pPr>
      <w:spacing w:after="180"/>
    </w:pPr>
    <w:rPr>
      <w:rFonts w:eastAsiaTheme="minorHAnsi"/>
      <w:lang w:eastAsia="en-US"/>
    </w:rPr>
  </w:style>
  <w:style w:type="paragraph" w:customStyle="1" w:styleId="681F6A4DE66941608FE9FE8CBE750DFF">
    <w:name w:val="681F6A4DE66941608FE9FE8CBE750DFF"/>
    <w:rsid w:val="00EE3C41"/>
    <w:pPr>
      <w:spacing w:after="180"/>
    </w:pPr>
    <w:rPr>
      <w:rFonts w:eastAsiaTheme="minorHAnsi"/>
      <w:lang w:eastAsia="en-US"/>
    </w:rPr>
  </w:style>
  <w:style w:type="paragraph" w:customStyle="1" w:styleId="FCC7534631954E05BCF59EA68994C3761">
    <w:name w:val="FCC7534631954E05BCF59EA68994C3761"/>
    <w:rsid w:val="00EE3C41"/>
    <w:pPr>
      <w:spacing w:after="180"/>
    </w:pPr>
    <w:rPr>
      <w:rFonts w:eastAsiaTheme="minorHAnsi"/>
      <w:lang w:eastAsia="en-US"/>
    </w:rPr>
  </w:style>
  <w:style w:type="paragraph" w:customStyle="1" w:styleId="A200918114EC441FB4EDED0A2B2F668D1">
    <w:name w:val="A200918114EC441FB4EDED0A2B2F668D1"/>
    <w:rsid w:val="00EE3C41"/>
    <w:pPr>
      <w:spacing w:after="180"/>
    </w:pPr>
    <w:rPr>
      <w:rFonts w:eastAsiaTheme="minorHAnsi"/>
      <w:lang w:eastAsia="en-US"/>
    </w:rPr>
  </w:style>
  <w:style w:type="paragraph" w:customStyle="1" w:styleId="D9149CBD00154DD998B0CFB09EDB34B51">
    <w:name w:val="D9149CBD00154DD998B0CFB09EDB34B51"/>
    <w:rsid w:val="00EE3C41"/>
    <w:pPr>
      <w:spacing w:after="180"/>
    </w:pPr>
    <w:rPr>
      <w:rFonts w:eastAsiaTheme="minorHAnsi"/>
      <w:lang w:eastAsia="en-US"/>
    </w:rPr>
  </w:style>
  <w:style w:type="paragraph" w:customStyle="1" w:styleId="681F6A4DE66941608FE9FE8CBE750DFF1">
    <w:name w:val="681F6A4DE66941608FE9FE8CBE750DFF1"/>
    <w:rsid w:val="00EE3C41"/>
    <w:pPr>
      <w:spacing w:after="180"/>
    </w:pPr>
    <w:rPr>
      <w:rFonts w:eastAsiaTheme="minorHAnsi"/>
      <w:lang w:eastAsia="en-US"/>
    </w:rPr>
  </w:style>
  <w:style w:type="paragraph" w:customStyle="1" w:styleId="FCC7534631954E05BCF59EA68994C3762">
    <w:name w:val="FCC7534631954E05BCF59EA68994C3762"/>
    <w:rsid w:val="00EE3C41"/>
    <w:pPr>
      <w:spacing w:after="180"/>
    </w:pPr>
    <w:rPr>
      <w:rFonts w:eastAsiaTheme="minorHAnsi"/>
      <w:lang w:eastAsia="en-US"/>
    </w:rPr>
  </w:style>
  <w:style w:type="paragraph" w:customStyle="1" w:styleId="A200918114EC441FB4EDED0A2B2F668D2">
    <w:name w:val="A200918114EC441FB4EDED0A2B2F668D2"/>
    <w:rsid w:val="00EE3C41"/>
    <w:pPr>
      <w:spacing w:after="180"/>
    </w:pPr>
    <w:rPr>
      <w:rFonts w:eastAsiaTheme="minorHAnsi"/>
      <w:lang w:eastAsia="en-US"/>
    </w:rPr>
  </w:style>
  <w:style w:type="paragraph" w:customStyle="1" w:styleId="D9149CBD00154DD998B0CFB09EDB34B52">
    <w:name w:val="D9149CBD00154DD998B0CFB09EDB34B52"/>
    <w:rsid w:val="00EE3C41"/>
    <w:pPr>
      <w:spacing w:after="180"/>
    </w:pPr>
    <w:rPr>
      <w:rFonts w:eastAsiaTheme="minorHAnsi"/>
      <w:lang w:eastAsia="en-US"/>
    </w:rPr>
  </w:style>
  <w:style w:type="paragraph" w:customStyle="1" w:styleId="681F6A4DE66941608FE9FE8CBE750DFF2">
    <w:name w:val="681F6A4DE66941608FE9FE8CBE750DFF2"/>
    <w:rsid w:val="00EE3C41"/>
    <w:pPr>
      <w:spacing w:after="180"/>
    </w:pPr>
    <w:rPr>
      <w:rFonts w:eastAsiaTheme="minorHAnsi"/>
      <w:lang w:eastAsia="en-US"/>
    </w:rPr>
  </w:style>
  <w:style w:type="paragraph" w:customStyle="1" w:styleId="FCC7534631954E05BCF59EA68994C3763">
    <w:name w:val="FCC7534631954E05BCF59EA68994C3763"/>
    <w:rsid w:val="00EE3C41"/>
    <w:pPr>
      <w:spacing w:after="180"/>
    </w:pPr>
    <w:rPr>
      <w:rFonts w:eastAsiaTheme="minorHAnsi"/>
      <w:lang w:eastAsia="en-US"/>
    </w:rPr>
  </w:style>
  <w:style w:type="paragraph" w:customStyle="1" w:styleId="A200918114EC441FB4EDED0A2B2F668D3">
    <w:name w:val="A200918114EC441FB4EDED0A2B2F668D3"/>
    <w:rsid w:val="00EE3C41"/>
    <w:pPr>
      <w:spacing w:after="180"/>
    </w:pPr>
    <w:rPr>
      <w:rFonts w:eastAsiaTheme="minorHAnsi"/>
      <w:lang w:eastAsia="en-US"/>
    </w:rPr>
  </w:style>
  <w:style w:type="paragraph" w:customStyle="1" w:styleId="D9149CBD00154DD998B0CFB09EDB34B53">
    <w:name w:val="D9149CBD00154DD998B0CFB09EDB34B53"/>
    <w:rsid w:val="00EE3C41"/>
    <w:pPr>
      <w:spacing w:after="180"/>
    </w:pPr>
    <w:rPr>
      <w:rFonts w:eastAsiaTheme="minorHAnsi"/>
      <w:lang w:eastAsia="en-US"/>
    </w:rPr>
  </w:style>
  <w:style w:type="paragraph" w:customStyle="1" w:styleId="681F6A4DE66941608FE9FE8CBE750DFF3">
    <w:name w:val="681F6A4DE66941608FE9FE8CBE750DFF3"/>
    <w:rsid w:val="00EE3C41"/>
    <w:pPr>
      <w:spacing w:after="180"/>
    </w:pPr>
    <w:rPr>
      <w:rFonts w:eastAsiaTheme="minorHAnsi"/>
      <w:lang w:eastAsia="en-US"/>
    </w:rPr>
  </w:style>
  <w:style w:type="paragraph" w:customStyle="1" w:styleId="FCC7534631954E05BCF59EA68994C3764">
    <w:name w:val="FCC7534631954E05BCF59EA68994C3764"/>
    <w:rsid w:val="00EE3C41"/>
    <w:pPr>
      <w:spacing w:after="180"/>
    </w:pPr>
    <w:rPr>
      <w:rFonts w:eastAsiaTheme="minorHAnsi"/>
      <w:lang w:eastAsia="en-US"/>
    </w:rPr>
  </w:style>
  <w:style w:type="paragraph" w:customStyle="1" w:styleId="A200918114EC441FB4EDED0A2B2F668D4">
    <w:name w:val="A200918114EC441FB4EDED0A2B2F668D4"/>
    <w:rsid w:val="00EE3C41"/>
    <w:pPr>
      <w:spacing w:after="180"/>
    </w:pPr>
    <w:rPr>
      <w:rFonts w:eastAsiaTheme="minorHAnsi"/>
      <w:lang w:eastAsia="en-US"/>
    </w:rPr>
  </w:style>
  <w:style w:type="paragraph" w:customStyle="1" w:styleId="D9149CBD00154DD998B0CFB09EDB34B54">
    <w:name w:val="D9149CBD00154DD998B0CFB09EDB34B54"/>
    <w:rsid w:val="00EE3C41"/>
    <w:pPr>
      <w:spacing w:after="180"/>
    </w:pPr>
    <w:rPr>
      <w:rFonts w:eastAsiaTheme="minorHAnsi"/>
      <w:lang w:eastAsia="en-US"/>
    </w:rPr>
  </w:style>
  <w:style w:type="paragraph" w:customStyle="1" w:styleId="681F6A4DE66941608FE9FE8CBE750DFF4">
    <w:name w:val="681F6A4DE66941608FE9FE8CBE750DFF4"/>
    <w:rsid w:val="00EE3C41"/>
    <w:pPr>
      <w:spacing w:after="180"/>
    </w:pPr>
    <w:rPr>
      <w:rFonts w:eastAsiaTheme="minorHAnsi"/>
      <w:lang w:eastAsia="en-US"/>
    </w:rPr>
  </w:style>
  <w:style w:type="paragraph" w:customStyle="1" w:styleId="FCC7534631954E05BCF59EA68994C3765">
    <w:name w:val="FCC7534631954E05BCF59EA68994C3765"/>
    <w:rsid w:val="00EE3C41"/>
    <w:pPr>
      <w:spacing w:after="180"/>
    </w:pPr>
    <w:rPr>
      <w:rFonts w:eastAsiaTheme="minorHAnsi"/>
      <w:lang w:eastAsia="en-US"/>
    </w:rPr>
  </w:style>
  <w:style w:type="paragraph" w:customStyle="1" w:styleId="A200918114EC441FB4EDED0A2B2F668D5">
    <w:name w:val="A200918114EC441FB4EDED0A2B2F668D5"/>
    <w:rsid w:val="00EE3C41"/>
    <w:pPr>
      <w:spacing w:after="180"/>
    </w:pPr>
    <w:rPr>
      <w:rFonts w:eastAsiaTheme="minorHAnsi"/>
      <w:lang w:eastAsia="en-US"/>
    </w:rPr>
  </w:style>
  <w:style w:type="paragraph" w:customStyle="1" w:styleId="D9149CBD00154DD998B0CFB09EDB34B55">
    <w:name w:val="D9149CBD00154DD998B0CFB09EDB34B55"/>
    <w:rsid w:val="00EE3C41"/>
    <w:pPr>
      <w:spacing w:after="180"/>
    </w:pPr>
    <w:rPr>
      <w:rFonts w:eastAsiaTheme="minorHAnsi"/>
      <w:lang w:eastAsia="en-US"/>
    </w:rPr>
  </w:style>
  <w:style w:type="paragraph" w:customStyle="1" w:styleId="681F6A4DE66941608FE9FE8CBE750DFF5">
    <w:name w:val="681F6A4DE66941608FE9FE8CBE750DFF5"/>
    <w:rsid w:val="00EE3C41"/>
    <w:pPr>
      <w:spacing w:after="180"/>
    </w:pPr>
    <w:rPr>
      <w:rFonts w:eastAsiaTheme="minorHAnsi"/>
      <w:lang w:eastAsia="en-US"/>
    </w:rPr>
  </w:style>
  <w:style w:type="paragraph" w:customStyle="1" w:styleId="FCC7534631954E05BCF59EA68994C3766">
    <w:name w:val="FCC7534631954E05BCF59EA68994C3766"/>
    <w:rsid w:val="00EE3C41"/>
    <w:pPr>
      <w:spacing w:after="180"/>
    </w:pPr>
    <w:rPr>
      <w:rFonts w:eastAsiaTheme="minorHAnsi"/>
      <w:lang w:eastAsia="en-US"/>
    </w:rPr>
  </w:style>
  <w:style w:type="paragraph" w:customStyle="1" w:styleId="A200918114EC441FB4EDED0A2B2F668D6">
    <w:name w:val="A200918114EC441FB4EDED0A2B2F668D6"/>
    <w:rsid w:val="00EE3C41"/>
    <w:pPr>
      <w:spacing w:after="180"/>
    </w:pPr>
    <w:rPr>
      <w:rFonts w:eastAsiaTheme="minorHAnsi"/>
      <w:lang w:eastAsia="en-US"/>
    </w:rPr>
  </w:style>
  <w:style w:type="paragraph" w:customStyle="1" w:styleId="D9149CBD00154DD998B0CFB09EDB34B56">
    <w:name w:val="D9149CBD00154DD998B0CFB09EDB34B56"/>
    <w:rsid w:val="00EE3C41"/>
    <w:pPr>
      <w:spacing w:after="180"/>
    </w:pPr>
    <w:rPr>
      <w:rFonts w:eastAsiaTheme="minorHAnsi"/>
      <w:lang w:eastAsia="en-US"/>
    </w:rPr>
  </w:style>
  <w:style w:type="paragraph" w:customStyle="1" w:styleId="681F6A4DE66941608FE9FE8CBE750DFF6">
    <w:name w:val="681F6A4DE66941608FE9FE8CBE750DFF6"/>
    <w:rsid w:val="00EE3C41"/>
    <w:pPr>
      <w:spacing w:after="180"/>
    </w:pPr>
    <w:rPr>
      <w:rFonts w:eastAsiaTheme="minorHAnsi"/>
      <w:lang w:eastAsia="en-US"/>
    </w:rPr>
  </w:style>
  <w:style w:type="paragraph" w:customStyle="1" w:styleId="FCC7534631954E05BCF59EA68994C3767">
    <w:name w:val="FCC7534631954E05BCF59EA68994C3767"/>
    <w:rsid w:val="00EE3C41"/>
    <w:pPr>
      <w:spacing w:after="180"/>
    </w:pPr>
    <w:rPr>
      <w:rFonts w:eastAsiaTheme="minorHAnsi"/>
      <w:lang w:eastAsia="en-US"/>
    </w:rPr>
  </w:style>
  <w:style w:type="paragraph" w:customStyle="1" w:styleId="A200918114EC441FB4EDED0A2B2F668D7">
    <w:name w:val="A200918114EC441FB4EDED0A2B2F668D7"/>
    <w:rsid w:val="00EE3C41"/>
    <w:pPr>
      <w:spacing w:after="180"/>
    </w:pPr>
    <w:rPr>
      <w:rFonts w:eastAsiaTheme="minorHAnsi"/>
      <w:lang w:eastAsia="en-US"/>
    </w:rPr>
  </w:style>
  <w:style w:type="paragraph" w:customStyle="1" w:styleId="D9149CBD00154DD998B0CFB09EDB34B57">
    <w:name w:val="D9149CBD00154DD998B0CFB09EDB34B57"/>
    <w:rsid w:val="00EE3C41"/>
    <w:pPr>
      <w:spacing w:after="180"/>
    </w:pPr>
    <w:rPr>
      <w:rFonts w:eastAsiaTheme="minorHAnsi"/>
      <w:lang w:eastAsia="en-US"/>
    </w:rPr>
  </w:style>
  <w:style w:type="paragraph" w:customStyle="1" w:styleId="681F6A4DE66941608FE9FE8CBE750DFF7">
    <w:name w:val="681F6A4DE66941608FE9FE8CBE750DFF7"/>
    <w:rsid w:val="00EE3C41"/>
    <w:pPr>
      <w:spacing w:after="180"/>
    </w:pPr>
    <w:rPr>
      <w:rFonts w:eastAsiaTheme="minorHAnsi"/>
      <w:lang w:eastAsia="en-US"/>
    </w:rPr>
  </w:style>
  <w:style w:type="paragraph" w:customStyle="1" w:styleId="FCC7534631954E05BCF59EA68994C3768">
    <w:name w:val="FCC7534631954E05BCF59EA68994C3768"/>
    <w:rsid w:val="00EE3C41"/>
    <w:pPr>
      <w:spacing w:after="180"/>
    </w:pPr>
    <w:rPr>
      <w:rFonts w:eastAsiaTheme="minorHAnsi"/>
      <w:lang w:eastAsia="en-US"/>
    </w:rPr>
  </w:style>
  <w:style w:type="paragraph" w:customStyle="1" w:styleId="A200918114EC441FB4EDED0A2B2F668D8">
    <w:name w:val="A200918114EC441FB4EDED0A2B2F668D8"/>
    <w:rsid w:val="00EE3C41"/>
    <w:pPr>
      <w:spacing w:after="180"/>
    </w:pPr>
    <w:rPr>
      <w:rFonts w:eastAsiaTheme="minorHAnsi"/>
      <w:lang w:eastAsia="en-US"/>
    </w:rPr>
  </w:style>
  <w:style w:type="paragraph" w:customStyle="1" w:styleId="D9149CBD00154DD998B0CFB09EDB34B58">
    <w:name w:val="D9149CBD00154DD998B0CFB09EDB34B58"/>
    <w:rsid w:val="00EE3C41"/>
    <w:pPr>
      <w:spacing w:after="180"/>
    </w:pPr>
    <w:rPr>
      <w:rFonts w:eastAsiaTheme="minorHAnsi"/>
      <w:lang w:eastAsia="en-US"/>
    </w:rPr>
  </w:style>
  <w:style w:type="paragraph" w:customStyle="1" w:styleId="681F6A4DE66941608FE9FE8CBE750DFF8">
    <w:name w:val="681F6A4DE66941608FE9FE8CBE750DFF8"/>
    <w:rsid w:val="00EE3C41"/>
    <w:pPr>
      <w:spacing w:after="180"/>
    </w:pPr>
    <w:rPr>
      <w:rFonts w:eastAsiaTheme="minorHAnsi"/>
      <w:lang w:eastAsia="en-US"/>
    </w:rPr>
  </w:style>
  <w:style w:type="paragraph" w:customStyle="1" w:styleId="FCC7534631954E05BCF59EA68994C3769">
    <w:name w:val="FCC7534631954E05BCF59EA68994C3769"/>
    <w:rsid w:val="00EE3C41"/>
    <w:pPr>
      <w:spacing w:after="180"/>
    </w:pPr>
    <w:rPr>
      <w:rFonts w:eastAsiaTheme="minorHAnsi"/>
      <w:lang w:eastAsia="en-US"/>
    </w:rPr>
  </w:style>
  <w:style w:type="paragraph" w:customStyle="1" w:styleId="A200918114EC441FB4EDED0A2B2F668D9">
    <w:name w:val="A200918114EC441FB4EDED0A2B2F668D9"/>
    <w:rsid w:val="00EE3C41"/>
    <w:pPr>
      <w:spacing w:after="180"/>
    </w:pPr>
    <w:rPr>
      <w:rFonts w:eastAsiaTheme="minorHAnsi"/>
      <w:lang w:eastAsia="en-US"/>
    </w:rPr>
  </w:style>
  <w:style w:type="paragraph" w:customStyle="1" w:styleId="D9149CBD00154DD998B0CFB09EDB34B59">
    <w:name w:val="D9149CBD00154DD998B0CFB09EDB34B59"/>
    <w:rsid w:val="00EE3C41"/>
    <w:pPr>
      <w:spacing w:after="180"/>
    </w:pPr>
    <w:rPr>
      <w:rFonts w:eastAsiaTheme="minorHAnsi"/>
      <w:lang w:eastAsia="en-US"/>
    </w:rPr>
  </w:style>
  <w:style w:type="paragraph" w:customStyle="1" w:styleId="681F6A4DE66941608FE9FE8CBE750DFF9">
    <w:name w:val="681F6A4DE66941608FE9FE8CBE750DFF9"/>
    <w:rsid w:val="00EE3C41"/>
    <w:pPr>
      <w:spacing w:after="180"/>
    </w:pPr>
    <w:rPr>
      <w:rFonts w:eastAsiaTheme="minorHAnsi"/>
      <w:lang w:eastAsia="en-US"/>
    </w:rPr>
  </w:style>
  <w:style w:type="paragraph" w:customStyle="1" w:styleId="FCC7534631954E05BCF59EA68994C37610">
    <w:name w:val="FCC7534631954E05BCF59EA68994C37610"/>
    <w:rsid w:val="00EE3C41"/>
    <w:pPr>
      <w:spacing w:after="180"/>
    </w:pPr>
    <w:rPr>
      <w:rFonts w:eastAsiaTheme="minorHAnsi"/>
      <w:lang w:eastAsia="en-US"/>
    </w:rPr>
  </w:style>
  <w:style w:type="paragraph" w:customStyle="1" w:styleId="A200918114EC441FB4EDED0A2B2F668D10">
    <w:name w:val="A200918114EC441FB4EDED0A2B2F668D10"/>
    <w:rsid w:val="00EE3C41"/>
    <w:pPr>
      <w:spacing w:after="180"/>
    </w:pPr>
    <w:rPr>
      <w:rFonts w:eastAsiaTheme="minorHAnsi"/>
      <w:lang w:eastAsia="en-US"/>
    </w:rPr>
  </w:style>
  <w:style w:type="paragraph" w:customStyle="1" w:styleId="D9149CBD00154DD998B0CFB09EDB34B510">
    <w:name w:val="D9149CBD00154DD998B0CFB09EDB34B510"/>
    <w:rsid w:val="00EE3C41"/>
    <w:pPr>
      <w:spacing w:after="180"/>
    </w:pPr>
    <w:rPr>
      <w:rFonts w:eastAsiaTheme="minorHAnsi"/>
      <w:lang w:eastAsia="en-US"/>
    </w:rPr>
  </w:style>
  <w:style w:type="paragraph" w:customStyle="1" w:styleId="681F6A4DE66941608FE9FE8CBE750DFF10">
    <w:name w:val="681F6A4DE66941608FE9FE8CBE750DFF10"/>
    <w:rsid w:val="00EE3C41"/>
    <w:pPr>
      <w:spacing w:after="180"/>
    </w:pPr>
    <w:rPr>
      <w:rFonts w:eastAsiaTheme="minorHAnsi"/>
      <w:lang w:eastAsia="en-US"/>
    </w:rPr>
  </w:style>
  <w:style w:type="paragraph" w:customStyle="1" w:styleId="FCC7534631954E05BCF59EA68994C37611">
    <w:name w:val="FCC7534631954E05BCF59EA68994C37611"/>
    <w:rsid w:val="00EE3C41"/>
    <w:pPr>
      <w:spacing w:after="180"/>
    </w:pPr>
    <w:rPr>
      <w:rFonts w:eastAsiaTheme="minorHAnsi"/>
      <w:lang w:eastAsia="en-US"/>
    </w:rPr>
  </w:style>
  <w:style w:type="paragraph" w:customStyle="1" w:styleId="A200918114EC441FB4EDED0A2B2F668D11">
    <w:name w:val="A200918114EC441FB4EDED0A2B2F668D11"/>
    <w:rsid w:val="00EE3C41"/>
    <w:pPr>
      <w:spacing w:after="180"/>
    </w:pPr>
    <w:rPr>
      <w:rFonts w:eastAsiaTheme="minorHAnsi"/>
      <w:lang w:eastAsia="en-US"/>
    </w:rPr>
  </w:style>
  <w:style w:type="paragraph" w:customStyle="1" w:styleId="D9149CBD00154DD998B0CFB09EDB34B511">
    <w:name w:val="D9149CBD00154DD998B0CFB09EDB34B511"/>
    <w:rsid w:val="00EE3C41"/>
    <w:pPr>
      <w:spacing w:after="180"/>
    </w:pPr>
    <w:rPr>
      <w:rFonts w:eastAsiaTheme="minorHAnsi"/>
      <w:lang w:eastAsia="en-US"/>
    </w:rPr>
  </w:style>
  <w:style w:type="paragraph" w:customStyle="1" w:styleId="681F6A4DE66941608FE9FE8CBE750DFF11">
    <w:name w:val="681F6A4DE66941608FE9FE8CBE750DFF11"/>
    <w:rsid w:val="00EE3C41"/>
    <w:pPr>
      <w:spacing w:after="180"/>
    </w:pPr>
    <w:rPr>
      <w:rFonts w:eastAsiaTheme="minorHAnsi"/>
      <w:lang w:eastAsia="en-US"/>
    </w:rPr>
  </w:style>
  <w:style w:type="paragraph" w:customStyle="1" w:styleId="FCC7534631954E05BCF59EA68994C37612">
    <w:name w:val="FCC7534631954E05BCF59EA68994C37612"/>
    <w:rsid w:val="00EE3C41"/>
    <w:pPr>
      <w:spacing w:after="180"/>
    </w:pPr>
    <w:rPr>
      <w:rFonts w:eastAsiaTheme="minorHAnsi"/>
      <w:lang w:eastAsia="en-US"/>
    </w:rPr>
  </w:style>
  <w:style w:type="paragraph" w:customStyle="1" w:styleId="A200918114EC441FB4EDED0A2B2F668D12">
    <w:name w:val="A200918114EC441FB4EDED0A2B2F668D12"/>
    <w:rsid w:val="00EE3C41"/>
    <w:pPr>
      <w:spacing w:after="180"/>
    </w:pPr>
    <w:rPr>
      <w:rFonts w:eastAsiaTheme="minorHAnsi"/>
      <w:lang w:eastAsia="en-US"/>
    </w:rPr>
  </w:style>
  <w:style w:type="paragraph" w:customStyle="1" w:styleId="D9149CBD00154DD998B0CFB09EDB34B512">
    <w:name w:val="D9149CBD00154DD998B0CFB09EDB34B512"/>
    <w:rsid w:val="00EE3C41"/>
    <w:pPr>
      <w:spacing w:after="180"/>
    </w:pPr>
    <w:rPr>
      <w:rFonts w:eastAsiaTheme="minorHAnsi"/>
      <w:lang w:eastAsia="en-US"/>
    </w:rPr>
  </w:style>
  <w:style w:type="paragraph" w:customStyle="1" w:styleId="681F6A4DE66941608FE9FE8CBE750DFF12">
    <w:name w:val="681F6A4DE66941608FE9FE8CBE750DFF12"/>
    <w:rsid w:val="00EE3C41"/>
    <w:pPr>
      <w:spacing w:after="180"/>
    </w:pPr>
    <w:rPr>
      <w:rFonts w:eastAsiaTheme="minorHAnsi"/>
      <w:lang w:eastAsia="en-US"/>
    </w:rPr>
  </w:style>
  <w:style w:type="paragraph" w:customStyle="1" w:styleId="FCC7534631954E05BCF59EA68994C37613">
    <w:name w:val="FCC7534631954E05BCF59EA68994C37613"/>
    <w:rsid w:val="00EE3C41"/>
    <w:pPr>
      <w:spacing w:after="180"/>
    </w:pPr>
    <w:rPr>
      <w:rFonts w:eastAsiaTheme="minorHAnsi"/>
      <w:lang w:eastAsia="en-US"/>
    </w:rPr>
  </w:style>
  <w:style w:type="paragraph" w:customStyle="1" w:styleId="A200918114EC441FB4EDED0A2B2F668D13">
    <w:name w:val="A200918114EC441FB4EDED0A2B2F668D13"/>
    <w:rsid w:val="00EE3C41"/>
    <w:pPr>
      <w:spacing w:after="180"/>
    </w:pPr>
    <w:rPr>
      <w:rFonts w:eastAsiaTheme="minorHAnsi"/>
      <w:lang w:eastAsia="en-US"/>
    </w:rPr>
  </w:style>
  <w:style w:type="paragraph" w:customStyle="1" w:styleId="D9149CBD00154DD998B0CFB09EDB34B513">
    <w:name w:val="D9149CBD00154DD998B0CFB09EDB34B513"/>
    <w:rsid w:val="00EE3C41"/>
    <w:pPr>
      <w:spacing w:after="180"/>
    </w:pPr>
    <w:rPr>
      <w:rFonts w:eastAsiaTheme="minorHAnsi"/>
      <w:lang w:eastAsia="en-US"/>
    </w:rPr>
  </w:style>
  <w:style w:type="paragraph" w:customStyle="1" w:styleId="681F6A4DE66941608FE9FE8CBE750DFF13">
    <w:name w:val="681F6A4DE66941608FE9FE8CBE750DFF13"/>
    <w:rsid w:val="00EE3C41"/>
    <w:pPr>
      <w:spacing w:after="180"/>
    </w:pPr>
    <w:rPr>
      <w:rFonts w:eastAsiaTheme="minorHAnsi"/>
      <w:lang w:eastAsia="en-US"/>
    </w:rPr>
  </w:style>
  <w:style w:type="paragraph" w:customStyle="1" w:styleId="FCC7534631954E05BCF59EA68994C37614">
    <w:name w:val="FCC7534631954E05BCF59EA68994C37614"/>
    <w:rsid w:val="00EE3C41"/>
    <w:pPr>
      <w:spacing w:after="180"/>
    </w:pPr>
    <w:rPr>
      <w:rFonts w:eastAsiaTheme="minorHAnsi"/>
      <w:lang w:eastAsia="en-US"/>
    </w:rPr>
  </w:style>
  <w:style w:type="paragraph" w:customStyle="1" w:styleId="A200918114EC441FB4EDED0A2B2F668D14">
    <w:name w:val="A200918114EC441FB4EDED0A2B2F668D14"/>
    <w:rsid w:val="00EE3C41"/>
    <w:pPr>
      <w:spacing w:after="180"/>
    </w:pPr>
    <w:rPr>
      <w:rFonts w:eastAsiaTheme="minorHAnsi"/>
      <w:lang w:eastAsia="en-US"/>
    </w:rPr>
  </w:style>
  <w:style w:type="paragraph" w:customStyle="1" w:styleId="D9149CBD00154DD998B0CFB09EDB34B514">
    <w:name w:val="D9149CBD00154DD998B0CFB09EDB34B514"/>
    <w:rsid w:val="00EE3C41"/>
    <w:pPr>
      <w:spacing w:after="180"/>
    </w:pPr>
    <w:rPr>
      <w:rFonts w:eastAsiaTheme="minorHAnsi"/>
      <w:lang w:eastAsia="en-US"/>
    </w:rPr>
  </w:style>
  <w:style w:type="paragraph" w:customStyle="1" w:styleId="681F6A4DE66941608FE9FE8CBE750DFF14">
    <w:name w:val="681F6A4DE66941608FE9FE8CBE750DFF14"/>
    <w:rsid w:val="00EE3C41"/>
    <w:pPr>
      <w:spacing w:after="180"/>
    </w:pPr>
    <w:rPr>
      <w:rFonts w:eastAsiaTheme="minorHAnsi"/>
      <w:lang w:eastAsia="en-US"/>
    </w:rPr>
  </w:style>
  <w:style w:type="paragraph" w:customStyle="1" w:styleId="FCC7534631954E05BCF59EA68994C37615">
    <w:name w:val="FCC7534631954E05BCF59EA68994C37615"/>
    <w:rsid w:val="00EE3C41"/>
    <w:pPr>
      <w:spacing w:after="180"/>
    </w:pPr>
    <w:rPr>
      <w:rFonts w:eastAsiaTheme="minorHAnsi"/>
      <w:lang w:eastAsia="en-US"/>
    </w:rPr>
  </w:style>
  <w:style w:type="paragraph" w:customStyle="1" w:styleId="A200918114EC441FB4EDED0A2B2F668D15">
    <w:name w:val="A200918114EC441FB4EDED0A2B2F668D15"/>
    <w:rsid w:val="00EE3C41"/>
    <w:pPr>
      <w:spacing w:after="180"/>
    </w:pPr>
    <w:rPr>
      <w:rFonts w:eastAsiaTheme="minorHAnsi"/>
      <w:lang w:eastAsia="en-US"/>
    </w:rPr>
  </w:style>
  <w:style w:type="paragraph" w:customStyle="1" w:styleId="D9149CBD00154DD998B0CFB09EDB34B515">
    <w:name w:val="D9149CBD00154DD998B0CFB09EDB34B515"/>
    <w:rsid w:val="00EE3C41"/>
    <w:pPr>
      <w:spacing w:after="180"/>
    </w:pPr>
    <w:rPr>
      <w:rFonts w:eastAsiaTheme="minorHAnsi"/>
      <w:lang w:eastAsia="en-US"/>
    </w:rPr>
  </w:style>
  <w:style w:type="paragraph" w:customStyle="1" w:styleId="681F6A4DE66941608FE9FE8CBE750DFF15">
    <w:name w:val="681F6A4DE66941608FE9FE8CBE750DFF15"/>
    <w:rsid w:val="00EE3C41"/>
    <w:pPr>
      <w:spacing w:after="180"/>
    </w:pPr>
    <w:rPr>
      <w:rFonts w:eastAsiaTheme="minorHAnsi"/>
      <w:lang w:eastAsia="en-US"/>
    </w:rPr>
  </w:style>
  <w:style w:type="paragraph" w:customStyle="1" w:styleId="FCC7534631954E05BCF59EA68994C37616">
    <w:name w:val="FCC7534631954E05BCF59EA68994C37616"/>
    <w:rsid w:val="00EE3C41"/>
    <w:pPr>
      <w:spacing w:after="180"/>
    </w:pPr>
    <w:rPr>
      <w:rFonts w:eastAsiaTheme="minorHAnsi"/>
      <w:lang w:eastAsia="en-US"/>
    </w:rPr>
  </w:style>
  <w:style w:type="paragraph" w:customStyle="1" w:styleId="A200918114EC441FB4EDED0A2B2F668D16">
    <w:name w:val="A200918114EC441FB4EDED0A2B2F668D16"/>
    <w:rsid w:val="00EE3C41"/>
    <w:pPr>
      <w:spacing w:after="180"/>
    </w:pPr>
    <w:rPr>
      <w:rFonts w:eastAsiaTheme="minorHAnsi"/>
      <w:lang w:eastAsia="en-US"/>
    </w:rPr>
  </w:style>
  <w:style w:type="paragraph" w:customStyle="1" w:styleId="D9149CBD00154DD998B0CFB09EDB34B516">
    <w:name w:val="D9149CBD00154DD998B0CFB09EDB34B516"/>
    <w:rsid w:val="00EE3C41"/>
    <w:pPr>
      <w:spacing w:after="180"/>
    </w:pPr>
    <w:rPr>
      <w:rFonts w:eastAsiaTheme="minorHAnsi"/>
      <w:lang w:eastAsia="en-US"/>
    </w:rPr>
  </w:style>
  <w:style w:type="paragraph" w:customStyle="1" w:styleId="681F6A4DE66941608FE9FE8CBE750DFF16">
    <w:name w:val="681F6A4DE66941608FE9FE8CBE750DFF16"/>
    <w:rsid w:val="00EE3C41"/>
    <w:pPr>
      <w:spacing w:after="180"/>
    </w:pPr>
    <w:rPr>
      <w:rFonts w:eastAsiaTheme="minorHAnsi"/>
      <w:lang w:eastAsia="en-US"/>
    </w:rPr>
  </w:style>
  <w:style w:type="paragraph" w:customStyle="1" w:styleId="FCC7534631954E05BCF59EA68994C37617">
    <w:name w:val="FCC7534631954E05BCF59EA68994C37617"/>
    <w:rsid w:val="00EE3C41"/>
    <w:pPr>
      <w:spacing w:after="180"/>
    </w:pPr>
    <w:rPr>
      <w:rFonts w:eastAsiaTheme="minorHAnsi"/>
      <w:lang w:eastAsia="en-US"/>
    </w:rPr>
  </w:style>
  <w:style w:type="paragraph" w:customStyle="1" w:styleId="A200918114EC441FB4EDED0A2B2F668D17">
    <w:name w:val="A200918114EC441FB4EDED0A2B2F668D17"/>
    <w:rsid w:val="00EE3C41"/>
    <w:pPr>
      <w:spacing w:after="180"/>
    </w:pPr>
    <w:rPr>
      <w:rFonts w:eastAsiaTheme="minorHAnsi"/>
      <w:lang w:eastAsia="en-US"/>
    </w:rPr>
  </w:style>
  <w:style w:type="paragraph" w:customStyle="1" w:styleId="D9149CBD00154DD998B0CFB09EDB34B517">
    <w:name w:val="D9149CBD00154DD998B0CFB09EDB34B517"/>
    <w:rsid w:val="00EE3C41"/>
    <w:pPr>
      <w:spacing w:after="180"/>
    </w:pPr>
    <w:rPr>
      <w:rFonts w:eastAsiaTheme="minorHAnsi"/>
      <w:lang w:eastAsia="en-US"/>
    </w:rPr>
  </w:style>
  <w:style w:type="paragraph" w:customStyle="1" w:styleId="681F6A4DE66941608FE9FE8CBE750DFF17">
    <w:name w:val="681F6A4DE66941608FE9FE8CBE750DFF17"/>
    <w:rsid w:val="00EE3C41"/>
    <w:pPr>
      <w:spacing w:after="180"/>
    </w:pPr>
    <w:rPr>
      <w:rFonts w:eastAsiaTheme="minorHAnsi"/>
      <w:lang w:eastAsia="en-US"/>
    </w:rPr>
  </w:style>
  <w:style w:type="paragraph" w:customStyle="1" w:styleId="FCC7534631954E05BCF59EA68994C37618">
    <w:name w:val="FCC7534631954E05BCF59EA68994C37618"/>
    <w:rsid w:val="00EE3C41"/>
    <w:pPr>
      <w:spacing w:after="180"/>
    </w:pPr>
    <w:rPr>
      <w:rFonts w:eastAsiaTheme="minorHAnsi"/>
      <w:lang w:eastAsia="en-US"/>
    </w:rPr>
  </w:style>
  <w:style w:type="paragraph" w:customStyle="1" w:styleId="A200918114EC441FB4EDED0A2B2F668D18">
    <w:name w:val="A200918114EC441FB4EDED0A2B2F668D18"/>
    <w:rsid w:val="00EE3C41"/>
    <w:pPr>
      <w:spacing w:after="180"/>
    </w:pPr>
    <w:rPr>
      <w:rFonts w:eastAsiaTheme="minorHAnsi"/>
      <w:lang w:eastAsia="en-US"/>
    </w:rPr>
  </w:style>
  <w:style w:type="paragraph" w:customStyle="1" w:styleId="D9149CBD00154DD998B0CFB09EDB34B518">
    <w:name w:val="D9149CBD00154DD998B0CFB09EDB34B518"/>
    <w:rsid w:val="00EE3C41"/>
    <w:pPr>
      <w:spacing w:after="180"/>
    </w:pPr>
    <w:rPr>
      <w:rFonts w:eastAsiaTheme="minorHAnsi"/>
      <w:lang w:eastAsia="en-US"/>
    </w:rPr>
  </w:style>
  <w:style w:type="paragraph" w:customStyle="1" w:styleId="681F6A4DE66941608FE9FE8CBE750DFF18">
    <w:name w:val="681F6A4DE66941608FE9FE8CBE750DFF18"/>
    <w:rsid w:val="00EE3C41"/>
    <w:pPr>
      <w:spacing w:after="180"/>
    </w:pPr>
    <w:rPr>
      <w:rFonts w:eastAsiaTheme="minorHAnsi"/>
      <w:lang w:eastAsia="en-US"/>
    </w:rPr>
  </w:style>
  <w:style w:type="paragraph" w:customStyle="1" w:styleId="FCC7534631954E05BCF59EA68994C37619">
    <w:name w:val="FCC7534631954E05BCF59EA68994C37619"/>
    <w:rsid w:val="00EE3C41"/>
    <w:pPr>
      <w:spacing w:after="180"/>
    </w:pPr>
    <w:rPr>
      <w:rFonts w:eastAsiaTheme="minorHAnsi"/>
      <w:lang w:eastAsia="en-US"/>
    </w:rPr>
  </w:style>
  <w:style w:type="paragraph" w:customStyle="1" w:styleId="A200918114EC441FB4EDED0A2B2F668D19">
    <w:name w:val="A200918114EC441FB4EDED0A2B2F668D19"/>
    <w:rsid w:val="00EE3C41"/>
    <w:pPr>
      <w:spacing w:after="180"/>
    </w:pPr>
    <w:rPr>
      <w:rFonts w:eastAsiaTheme="minorHAnsi"/>
      <w:lang w:eastAsia="en-US"/>
    </w:rPr>
  </w:style>
  <w:style w:type="paragraph" w:customStyle="1" w:styleId="D9149CBD00154DD998B0CFB09EDB34B519">
    <w:name w:val="D9149CBD00154DD998B0CFB09EDB34B519"/>
    <w:rsid w:val="00EE3C41"/>
    <w:pPr>
      <w:spacing w:after="180"/>
    </w:pPr>
    <w:rPr>
      <w:rFonts w:eastAsiaTheme="minorHAnsi"/>
      <w:lang w:eastAsia="en-US"/>
    </w:rPr>
  </w:style>
  <w:style w:type="paragraph" w:customStyle="1" w:styleId="681F6A4DE66941608FE9FE8CBE750DFF19">
    <w:name w:val="681F6A4DE66941608FE9FE8CBE750DFF19"/>
    <w:rsid w:val="00EE3C41"/>
    <w:pPr>
      <w:spacing w:after="180"/>
    </w:pPr>
    <w:rPr>
      <w:rFonts w:eastAsiaTheme="minorHAnsi"/>
      <w:lang w:eastAsia="en-US"/>
    </w:rPr>
  </w:style>
  <w:style w:type="paragraph" w:customStyle="1" w:styleId="F49878EEA20A4C84AAF382231E5A2388">
    <w:name w:val="F49878EEA20A4C84AAF382231E5A2388"/>
    <w:rsid w:val="000D6D0E"/>
    <w:pPr>
      <w:spacing w:after="180"/>
    </w:pPr>
    <w:rPr>
      <w:rFonts w:eastAsiaTheme="minorHAnsi"/>
      <w:lang w:eastAsia="en-US"/>
    </w:rPr>
  </w:style>
  <w:style w:type="paragraph" w:customStyle="1" w:styleId="E409AE4EBD3B4741A98442F348FD217B">
    <w:name w:val="E409AE4EBD3B4741A98442F348FD217B"/>
    <w:rsid w:val="000D6D0E"/>
    <w:pPr>
      <w:spacing w:after="180"/>
    </w:pPr>
    <w:rPr>
      <w:rFonts w:eastAsiaTheme="minorHAnsi"/>
      <w:lang w:eastAsia="en-US"/>
    </w:rPr>
  </w:style>
  <w:style w:type="paragraph" w:customStyle="1" w:styleId="00A87B55FEDF4A1DB358BADB32510649">
    <w:name w:val="00A87B55FEDF4A1DB358BADB32510649"/>
    <w:rsid w:val="000D6D0E"/>
    <w:pPr>
      <w:spacing w:after="180"/>
    </w:pPr>
    <w:rPr>
      <w:rFonts w:eastAsiaTheme="minorHAnsi"/>
      <w:lang w:eastAsia="en-US"/>
    </w:rPr>
  </w:style>
  <w:style w:type="paragraph" w:customStyle="1" w:styleId="BF2AAD1010A94BA0AB4A906ADCA47D7F">
    <w:name w:val="BF2AAD1010A94BA0AB4A906ADCA47D7F"/>
    <w:rsid w:val="000D6D0E"/>
    <w:pPr>
      <w:spacing w:after="180"/>
    </w:pPr>
    <w:rPr>
      <w:rFonts w:eastAsiaTheme="minorHAnsi"/>
      <w:lang w:eastAsia="en-US"/>
    </w:rPr>
  </w:style>
  <w:style w:type="paragraph" w:customStyle="1" w:styleId="F49878EEA20A4C84AAF382231E5A23881">
    <w:name w:val="F49878EEA20A4C84AAF382231E5A23881"/>
    <w:rsid w:val="000D6D0E"/>
    <w:pPr>
      <w:spacing w:after="180"/>
    </w:pPr>
    <w:rPr>
      <w:rFonts w:eastAsiaTheme="minorHAnsi"/>
      <w:lang w:eastAsia="en-US"/>
    </w:rPr>
  </w:style>
  <w:style w:type="paragraph" w:customStyle="1" w:styleId="E409AE4EBD3B4741A98442F348FD217B1">
    <w:name w:val="E409AE4EBD3B4741A98442F348FD217B1"/>
    <w:rsid w:val="000D6D0E"/>
    <w:pPr>
      <w:spacing w:after="180"/>
    </w:pPr>
    <w:rPr>
      <w:rFonts w:eastAsiaTheme="minorHAnsi"/>
      <w:lang w:eastAsia="en-US"/>
    </w:rPr>
  </w:style>
  <w:style w:type="paragraph" w:customStyle="1" w:styleId="00A87B55FEDF4A1DB358BADB325106491">
    <w:name w:val="00A87B55FEDF4A1DB358BADB325106491"/>
    <w:rsid w:val="000D6D0E"/>
    <w:pPr>
      <w:spacing w:after="180"/>
    </w:pPr>
    <w:rPr>
      <w:rFonts w:eastAsiaTheme="minorHAnsi"/>
      <w:lang w:eastAsia="en-US"/>
    </w:rPr>
  </w:style>
  <w:style w:type="paragraph" w:customStyle="1" w:styleId="BF2AAD1010A94BA0AB4A906ADCA47D7F1">
    <w:name w:val="BF2AAD1010A94BA0AB4A906ADCA47D7F1"/>
    <w:rsid w:val="000D6D0E"/>
    <w:pPr>
      <w:spacing w:after="180"/>
    </w:pPr>
    <w:rPr>
      <w:rFonts w:eastAsiaTheme="minorHAnsi"/>
      <w:lang w:eastAsia="en-US"/>
    </w:rPr>
  </w:style>
  <w:style w:type="paragraph" w:customStyle="1" w:styleId="F49878EEA20A4C84AAF382231E5A23882">
    <w:name w:val="F49878EEA20A4C84AAF382231E5A23882"/>
    <w:rsid w:val="000D6D0E"/>
    <w:pPr>
      <w:spacing w:after="180"/>
    </w:pPr>
    <w:rPr>
      <w:rFonts w:eastAsiaTheme="minorHAnsi"/>
      <w:lang w:eastAsia="en-US"/>
    </w:rPr>
  </w:style>
  <w:style w:type="paragraph" w:customStyle="1" w:styleId="E409AE4EBD3B4741A98442F348FD217B2">
    <w:name w:val="E409AE4EBD3B4741A98442F348FD217B2"/>
    <w:rsid w:val="000D6D0E"/>
    <w:pPr>
      <w:spacing w:after="180"/>
    </w:pPr>
    <w:rPr>
      <w:rFonts w:eastAsiaTheme="minorHAnsi"/>
      <w:lang w:eastAsia="en-US"/>
    </w:rPr>
  </w:style>
  <w:style w:type="paragraph" w:customStyle="1" w:styleId="00A87B55FEDF4A1DB358BADB325106492">
    <w:name w:val="00A87B55FEDF4A1DB358BADB325106492"/>
    <w:rsid w:val="000D6D0E"/>
    <w:pPr>
      <w:spacing w:after="180"/>
    </w:pPr>
    <w:rPr>
      <w:rFonts w:eastAsiaTheme="minorHAnsi"/>
      <w:lang w:eastAsia="en-US"/>
    </w:rPr>
  </w:style>
  <w:style w:type="paragraph" w:customStyle="1" w:styleId="BF2AAD1010A94BA0AB4A906ADCA47D7F2">
    <w:name w:val="BF2AAD1010A94BA0AB4A906ADCA47D7F2"/>
    <w:rsid w:val="000D6D0E"/>
    <w:pPr>
      <w:spacing w:after="180"/>
    </w:pPr>
    <w:rPr>
      <w:rFonts w:eastAsiaTheme="minorHAnsi"/>
      <w:lang w:eastAsia="en-US"/>
    </w:rPr>
  </w:style>
  <w:style w:type="paragraph" w:customStyle="1" w:styleId="F49878EEA20A4C84AAF382231E5A23883">
    <w:name w:val="F49878EEA20A4C84AAF382231E5A23883"/>
    <w:rsid w:val="000D6D0E"/>
    <w:pPr>
      <w:spacing w:after="180"/>
    </w:pPr>
    <w:rPr>
      <w:rFonts w:eastAsiaTheme="minorHAnsi"/>
      <w:lang w:eastAsia="en-US"/>
    </w:rPr>
  </w:style>
  <w:style w:type="paragraph" w:customStyle="1" w:styleId="E409AE4EBD3B4741A98442F348FD217B3">
    <w:name w:val="E409AE4EBD3B4741A98442F348FD217B3"/>
    <w:rsid w:val="000D6D0E"/>
    <w:pPr>
      <w:spacing w:after="180"/>
    </w:pPr>
    <w:rPr>
      <w:rFonts w:eastAsiaTheme="minorHAnsi"/>
      <w:lang w:eastAsia="en-US"/>
    </w:rPr>
  </w:style>
  <w:style w:type="paragraph" w:customStyle="1" w:styleId="00A87B55FEDF4A1DB358BADB325106493">
    <w:name w:val="00A87B55FEDF4A1DB358BADB325106493"/>
    <w:rsid w:val="000D6D0E"/>
    <w:pPr>
      <w:spacing w:after="180"/>
    </w:pPr>
    <w:rPr>
      <w:rFonts w:eastAsiaTheme="minorHAnsi"/>
      <w:lang w:eastAsia="en-US"/>
    </w:rPr>
  </w:style>
  <w:style w:type="paragraph" w:customStyle="1" w:styleId="BF2AAD1010A94BA0AB4A906ADCA47D7F3">
    <w:name w:val="BF2AAD1010A94BA0AB4A906ADCA47D7F3"/>
    <w:rsid w:val="000D6D0E"/>
    <w:pPr>
      <w:spacing w:after="180"/>
    </w:pPr>
    <w:rPr>
      <w:rFonts w:eastAsiaTheme="minorHAnsi"/>
      <w:lang w:eastAsia="en-US"/>
    </w:rPr>
  </w:style>
  <w:style w:type="paragraph" w:customStyle="1" w:styleId="F49878EEA20A4C84AAF382231E5A23884">
    <w:name w:val="F49878EEA20A4C84AAF382231E5A23884"/>
    <w:rsid w:val="000D6D0E"/>
    <w:pPr>
      <w:spacing w:after="180"/>
    </w:pPr>
    <w:rPr>
      <w:rFonts w:eastAsiaTheme="minorHAnsi"/>
      <w:lang w:eastAsia="en-US"/>
    </w:rPr>
  </w:style>
  <w:style w:type="paragraph" w:customStyle="1" w:styleId="E409AE4EBD3B4741A98442F348FD217B4">
    <w:name w:val="E409AE4EBD3B4741A98442F348FD217B4"/>
    <w:rsid w:val="000D6D0E"/>
    <w:pPr>
      <w:spacing w:after="180"/>
    </w:pPr>
    <w:rPr>
      <w:rFonts w:eastAsiaTheme="minorHAnsi"/>
      <w:lang w:eastAsia="en-US"/>
    </w:rPr>
  </w:style>
  <w:style w:type="paragraph" w:customStyle="1" w:styleId="00A87B55FEDF4A1DB358BADB325106494">
    <w:name w:val="00A87B55FEDF4A1DB358BADB325106494"/>
    <w:rsid w:val="000D6D0E"/>
    <w:pPr>
      <w:spacing w:after="180"/>
    </w:pPr>
    <w:rPr>
      <w:rFonts w:eastAsiaTheme="minorHAnsi"/>
      <w:lang w:eastAsia="en-US"/>
    </w:rPr>
  </w:style>
  <w:style w:type="paragraph" w:customStyle="1" w:styleId="BF2AAD1010A94BA0AB4A906ADCA47D7F4">
    <w:name w:val="BF2AAD1010A94BA0AB4A906ADCA47D7F4"/>
    <w:rsid w:val="000D6D0E"/>
    <w:pPr>
      <w:spacing w:after="180"/>
    </w:pPr>
    <w:rPr>
      <w:rFonts w:eastAsiaTheme="minorHAnsi"/>
      <w:lang w:eastAsia="en-US"/>
    </w:rPr>
  </w:style>
  <w:style w:type="paragraph" w:customStyle="1" w:styleId="F49878EEA20A4C84AAF382231E5A23885">
    <w:name w:val="F49878EEA20A4C84AAF382231E5A23885"/>
    <w:rsid w:val="000D6D0E"/>
    <w:pPr>
      <w:spacing w:after="180"/>
    </w:pPr>
    <w:rPr>
      <w:rFonts w:eastAsiaTheme="minorHAnsi"/>
      <w:lang w:eastAsia="en-US"/>
    </w:rPr>
  </w:style>
  <w:style w:type="paragraph" w:customStyle="1" w:styleId="E409AE4EBD3B4741A98442F348FD217B5">
    <w:name w:val="E409AE4EBD3B4741A98442F348FD217B5"/>
    <w:rsid w:val="000D6D0E"/>
    <w:pPr>
      <w:spacing w:after="180"/>
    </w:pPr>
    <w:rPr>
      <w:rFonts w:eastAsiaTheme="minorHAnsi"/>
      <w:lang w:eastAsia="en-US"/>
    </w:rPr>
  </w:style>
  <w:style w:type="paragraph" w:customStyle="1" w:styleId="00A87B55FEDF4A1DB358BADB325106495">
    <w:name w:val="00A87B55FEDF4A1DB358BADB325106495"/>
    <w:rsid w:val="000D6D0E"/>
    <w:pPr>
      <w:spacing w:after="180"/>
    </w:pPr>
    <w:rPr>
      <w:rFonts w:eastAsiaTheme="minorHAnsi"/>
      <w:lang w:eastAsia="en-US"/>
    </w:rPr>
  </w:style>
  <w:style w:type="paragraph" w:customStyle="1" w:styleId="BF2AAD1010A94BA0AB4A906ADCA47D7F5">
    <w:name w:val="BF2AAD1010A94BA0AB4A906ADCA47D7F5"/>
    <w:rsid w:val="000D6D0E"/>
    <w:pPr>
      <w:spacing w:after="180"/>
    </w:pPr>
    <w:rPr>
      <w:rFonts w:eastAsiaTheme="minorHAnsi"/>
      <w:lang w:eastAsia="en-US"/>
    </w:rPr>
  </w:style>
  <w:style w:type="paragraph" w:customStyle="1" w:styleId="F49878EEA20A4C84AAF382231E5A23886">
    <w:name w:val="F49878EEA20A4C84AAF382231E5A23886"/>
    <w:rsid w:val="000D6D0E"/>
    <w:pPr>
      <w:spacing w:after="180"/>
    </w:pPr>
    <w:rPr>
      <w:rFonts w:eastAsiaTheme="minorHAnsi"/>
      <w:lang w:eastAsia="en-US"/>
    </w:rPr>
  </w:style>
  <w:style w:type="paragraph" w:customStyle="1" w:styleId="E409AE4EBD3B4741A98442F348FD217B6">
    <w:name w:val="E409AE4EBD3B4741A98442F348FD217B6"/>
    <w:rsid w:val="000D6D0E"/>
    <w:pPr>
      <w:spacing w:after="180"/>
    </w:pPr>
    <w:rPr>
      <w:rFonts w:eastAsiaTheme="minorHAnsi"/>
      <w:lang w:eastAsia="en-US"/>
    </w:rPr>
  </w:style>
  <w:style w:type="paragraph" w:customStyle="1" w:styleId="00A87B55FEDF4A1DB358BADB325106496">
    <w:name w:val="00A87B55FEDF4A1DB358BADB325106496"/>
    <w:rsid w:val="000D6D0E"/>
    <w:pPr>
      <w:spacing w:after="180"/>
    </w:pPr>
    <w:rPr>
      <w:rFonts w:eastAsiaTheme="minorHAnsi"/>
      <w:lang w:eastAsia="en-US"/>
    </w:rPr>
  </w:style>
  <w:style w:type="paragraph" w:customStyle="1" w:styleId="BF2AAD1010A94BA0AB4A906ADCA47D7F6">
    <w:name w:val="BF2AAD1010A94BA0AB4A906ADCA47D7F6"/>
    <w:rsid w:val="000D6D0E"/>
    <w:pPr>
      <w:spacing w:after="180"/>
    </w:pPr>
    <w:rPr>
      <w:rFonts w:eastAsiaTheme="minorHAnsi"/>
      <w:lang w:eastAsia="en-US"/>
    </w:rPr>
  </w:style>
  <w:style w:type="paragraph" w:customStyle="1" w:styleId="F49878EEA20A4C84AAF382231E5A23887">
    <w:name w:val="F49878EEA20A4C84AAF382231E5A23887"/>
    <w:rsid w:val="000D6D0E"/>
    <w:pPr>
      <w:spacing w:after="180"/>
    </w:pPr>
    <w:rPr>
      <w:rFonts w:eastAsiaTheme="minorHAnsi"/>
      <w:lang w:eastAsia="en-US"/>
    </w:rPr>
  </w:style>
  <w:style w:type="paragraph" w:customStyle="1" w:styleId="E409AE4EBD3B4741A98442F348FD217B7">
    <w:name w:val="E409AE4EBD3B4741A98442F348FD217B7"/>
    <w:rsid w:val="000D6D0E"/>
    <w:pPr>
      <w:spacing w:after="180"/>
    </w:pPr>
    <w:rPr>
      <w:rFonts w:eastAsiaTheme="minorHAnsi"/>
      <w:lang w:eastAsia="en-US"/>
    </w:rPr>
  </w:style>
  <w:style w:type="paragraph" w:customStyle="1" w:styleId="00A87B55FEDF4A1DB358BADB325106497">
    <w:name w:val="00A87B55FEDF4A1DB358BADB325106497"/>
    <w:rsid w:val="000D6D0E"/>
    <w:pPr>
      <w:spacing w:after="180"/>
    </w:pPr>
    <w:rPr>
      <w:rFonts w:eastAsiaTheme="minorHAnsi"/>
      <w:lang w:eastAsia="en-US"/>
    </w:rPr>
  </w:style>
  <w:style w:type="paragraph" w:customStyle="1" w:styleId="BF2AAD1010A94BA0AB4A906ADCA47D7F7">
    <w:name w:val="BF2AAD1010A94BA0AB4A906ADCA47D7F7"/>
    <w:rsid w:val="000D6D0E"/>
    <w:pPr>
      <w:spacing w:after="180"/>
    </w:pPr>
    <w:rPr>
      <w:rFonts w:eastAsiaTheme="minorHAnsi"/>
      <w:lang w:eastAsia="en-US"/>
    </w:rPr>
  </w:style>
  <w:style w:type="paragraph" w:customStyle="1" w:styleId="F49878EEA20A4C84AAF382231E5A23888">
    <w:name w:val="F49878EEA20A4C84AAF382231E5A23888"/>
    <w:rsid w:val="000D6D0E"/>
    <w:pPr>
      <w:spacing w:after="180"/>
    </w:pPr>
    <w:rPr>
      <w:rFonts w:eastAsiaTheme="minorHAnsi"/>
      <w:lang w:eastAsia="en-US"/>
    </w:rPr>
  </w:style>
  <w:style w:type="paragraph" w:customStyle="1" w:styleId="E409AE4EBD3B4741A98442F348FD217B8">
    <w:name w:val="E409AE4EBD3B4741A98442F348FD217B8"/>
    <w:rsid w:val="000D6D0E"/>
    <w:pPr>
      <w:spacing w:after="180"/>
    </w:pPr>
    <w:rPr>
      <w:rFonts w:eastAsiaTheme="minorHAnsi"/>
      <w:lang w:eastAsia="en-US"/>
    </w:rPr>
  </w:style>
  <w:style w:type="paragraph" w:customStyle="1" w:styleId="00A87B55FEDF4A1DB358BADB325106498">
    <w:name w:val="00A87B55FEDF4A1DB358BADB325106498"/>
    <w:rsid w:val="000D6D0E"/>
    <w:pPr>
      <w:spacing w:after="180"/>
    </w:pPr>
    <w:rPr>
      <w:rFonts w:eastAsiaTheme="minorHAnsi"/>
      <w:lang w:eastAsia="en-US"/>
    </w:rPr>
  </w:style>
  <w:style w:type="paragraph" w:customStyle="1" w:styleId="BF2AAD1010A94BA0AB4A906ADCA47D7F8">
    <w:name w:val="BF2AAD1010A94BA0AB4A906ADCA47D7F8"/>
    <w:rsid w:val="000D6D0E"/>
    <w:pPr>
      <w:spacing w:after="180"/>
    </w:pPr>
    <w:rPr>
      <w:rFonts w:eastAsiaTheme="minorHAnsi"/>
      <w:lang w:eastAsia="en-US"/>
    </w:rPr>
  </w:style>
  <w:style w:type="paragraph" w:customStyle="1" w:styleId="F49878EEA20A4C84AAF382231E5A23889">
    <w:name w:val="F49878EEA20A4C84AAF382231E5A23889"/>
    <w:rsid w:val="000D6D0E"/>
    <w:pPr>
      <w:spacing w:after="180"/>
    </w:pPr>
    <w:rPr>
      <w:rFonts w:eastAsiaTheme="minorHAnsi"/>
      <w:lang w:eastAsia="en-US"/>
    </w:rPr>
  </w:style>
  <w:style w:type="paragraph" w:customStyle="1" w:styleId="E409AE4EBD3B4741A98442F348FD217B9">
    <w:name w:val="E409AE4EBD3B4741A98442F348FD217B9"/>
    <w:rsid w:val="000D6D0E"/>
    <w:pPr>
      <w:spacing w:after="180"/>
    </w:pPr>
    <w:rPr>
      <w:rFonts w:eastAsiaTheme="minorHAnsi"/>
      <w:lang w:eastAsia="en-US"/>
    </w:rPr>
  </w:style>
  <w:style w:type="paragraph" w:customStyle="1" w:styleId="00A87B55FEDF4A1DB358BADB325106499">
    <w:name w:val="00A87B55FEDF4A1DB358BADB325106499"/>
    <w:rsid w:val="000D6D0E"/>
    <w:pPr>
      <w:spacing w:after="180"/>
    </w:pPr>
    <w:rPr>
      <w:rFonts w:eastAsiaTheme="minorHAnsi"/>
      <w:lang w:eastAsia="en-US"/>
    </w:rPr>
  </w:style>
  <w:style w:type="paragraph" w:customStyle="1" w:styleId="BF2AAD1010A94BA0AB4A906ADCA47D7F9">
    <w:name w:val="BF2AAD1010A94BA0AB4A906ADCA47D7F9"/>
    <w:rsid w:val="000D6D0E"/>
    <w:pPr>
      <w:spacing w:after="180"/>
    </w:pPr>
    <w:rPr>
      <w:rFonts w:eastAsiaTheme="minorHAnsi"/>
      <w:lang w:eastAsia="en-US"/>
    </w:rPr>
  </w:style>
  <w:style w:type="paragraph" w:customStyle="1" w:styleId="525A8B086F2E48A388FD8C7867074EBE">
    <w:name w:val="525A8B086F2E48A388FD8C7867074EBE"/>
    <w:rsid w:val="00B94958"/>
    <w:pPr>
      <w:spacing w:after="180"/>
    </w:pPr>
    <w:rPr>
      <w:rFonts w:eastAsiaTheme="minorHAnsi"/>
      <w:lang w:eastAsia="en-US"/>
    </w:rPr>
  </w:style>
  <w:style w:type="paragraph" w:customStyle="1" w:styleId="2D21AFCC5E454067ADF33F592FFCDD52">
    <w:name w:val="2D21AFCC5E454067ADF33F592FFCDD52"/>
    <w:rsid w:val="00B94958"/>
    <w:pPr>
      <w:spacing w:after="180"/>
    </w:pPr>
    <w:rPr>
      <w:rFonts w:eastAsiaTheme="minorHAnsi"/>
      <w:lang w:eastAsia="en-US"/>
    </w:rPr>
  </w:style>
  <w:style w:type="paragraph" w:customStyle="1" w:styleId="B295915E1B774DAE8A465DA2117ABBF6">
    <w:name w:val="B295915E1B774DAE8A465DA2117ABBF6"/>
    <w:rsid w:val="00B94958"/>
    <w:pPr>
      <w:spacing w:after="180"/>
    </w:pPr>
    <w:rPr>
      <w:rFonts w:eastAsiaTheme="minorHAnsi"/>
      <w:lang w:eastAsia="en-US"/>
    </w:rPr>
  </w:style>
  <w:style w:type="paragraph" w:customStyle="1" w:styleId="FF185024C5874931AFBF5FCCA448ABDC">
    <w:name w:val="FF185024C5874931AFBF5FCCA448ABDC"/>
    <w:rsid w:val="00B94958"/>
    <w:pPr>
      <w:spacing w:after="180"/>
    </w:pPr>
    <w:rPr>
      <w:rFonts w:eastAsiaTheme="minorHAnsi"/>
      <w:lang w:eastAsia="en-US"/>
    </w:rPr>
  </w:style>
  <w:style w:type="paragraph" w:customStyle="1" w:styleId="525A8B086F2E48A388FD8C7867074EBE1">
    <w:name w:val="525A8B086F2E48A388FD8C7867074EBE1"/>
    <w:rsid w:val="00B94958"/>
    <w:pPr>
      <w:spacing w:after="180"/>
    </w:pPr>
    <w:rPr>
      <w:rFonts w:eastAsiaTheme="minorHAnsi"/>
      <w:lang w:eastAsia="en-US"/>
    </w:rPr>
  </w:style>
  <w:style w:type="paragraph" w:customStyle="1" w:styleId="2D21AFCC5E454067ADF33F592FFCDD521">
    <w:name w:val="2D21AFCC5E454067ADF33F592FFCDD521"/>
    <w:rsid w:val="00B94958"/>
    <w:pPr>
      <w:spacing w:after="180"/>
    </w:pPr>
    <w:rPr>
      <w:rFonts w:eastAsiaTheme="minorHAnsi"/>
      <w:lang w:eastAsia="en-US"/>
    </w:rPr>
  </w:style>
  <w:style w:type="paragraph" w:customStyle="1" w:styleId="B295915E1B774DAE8A465DA2117ABBF61">
    <w:name w:val="B295915E1B774DAE8A465DA2117ABBF61"/>
    <w:rsid w:val="00B94958"/>
    <w:pPr>
      <w:spacing w:after="180"/>
    </w:pPr>
    <w:rPr>
      <w:rFonts w:eastAsiaTheme="minorHAnsi"/>
      <w:lang w:eastAsia="en-US"/>
    </w:rPr>
  </w:style>
  <w:style w:type="paragraph" w:customStyle="1" w:styleId="FF185024C5874931AFBF5FCCA448ABDC1">
    <w:name w:val="FF185024C5874931AFBF5FCCA448ABDC1"/>
    <w:rsid w:val="00B94958"/>
    <w:pPr>
      <w:spacing w:after="180"/>
    </w:pPr>
    <w:rPr>
      <w:rFonts w:eastAsiaTheme="minorHAnsi"/>
      <w:lang w:eastAsia="en-US"/>
    </w:rPr>
  </w:style>
  <w:style w:type="paragraph" w:customStyle="1" w:styleId="525A8B086F2E48A388FD8C7867074EBE2">
    <w:name w:val="525A8B086F2E48A388FD8C7867074EBE2"/>
    <w:rsid w:val="00B94958"/>
    <w:pPr>
      <w:spacing w:after="180"/>
    </w:pPr>
    <w:rPr>
      <w:rFonts w:eastAsiaTheme="minorHAnsi"/>
      <w:lang w:eastAsia="en-US"/>
    </w:rPr>
  </w:style>
  <w:style w:type="paragraph" w:customStyle="1" w:styleId="2D21AFCC5E454067ADF33F592FFCDD522">
    <w:name w:val="2D21AFCC5E454067ADF33F592FFCDD522"/>
    <w:rsid w:val="00B94958"/>
    <w:pPr>
      <w:spacing w:after="180"/>
    </w:pPr>
    <w:rPr>
      <w:rFonts w:eastAsiaTheme="minorHAnsi"/>
      <w:lang w:eastAsia="en-US"/>
    </w:rPr>
  </w:style>
  <w:style w:type="paragraph" w:customStyle="1" w:styleId="B295915E1B774DAE8A465DA2117ABBF62">
    <w:name w:val="B295915E1B774DAE8A465DA2117ABBF62"/>
    <w:rsid w:val="00B94958"/>
    <w:pPr>
      <w:spacing w:after="180"/>
    </w:pPr>
    <w:rPr>
      <w:rFonts w:eastAsiaTheme="minorHAnsi"/>
      <w:lang w:eastAsia="en-US"/>
    </w:rPr>
  </w:style>
  <w:style w:type="paragraph" w:customStyle="1" w:styleId="FF185024C5874931AFBF5FCCA448ABDC2">
    <w:name w:val="FF185024C5874931AFBF5FCCA448ABDC2"/>
    <w:rsid w:val="00B94958"/>
    <w:pPr>
      <w:spacing w:after="180"/>
    </w:pPr>
    <w:rPr>
      <w:rFonts w:eastAsiaTheme="minorHAnsi"/>
      <w:lang w:eastAsia="en-US"/>
    </w:rPr>
  </w:style>
  <w:style w:type="paragraph" w:customStyle="1" w:styleId="525A8B086F2E48A388FD8C7867074EBE3">
    <w:name w:val="525A8B086F2E48A388FD8C7867074EBE3"/>
    <w:rsid w:val="00B94958"/>
    <w:pPr>
      <w:spacing w:after="180"/>
    </w:pPr>
    <w:rPr>
      <w:rFonts w:eastAsiaTheme="minorHAnsi"/>
      <w:lang w:eastAsia="en-US"/>
    </w:rPr>
  </w:style>
  <w:style w:type="paragraph" w:customStyle="1" w:styleId="2D21AFCC5E454067ADF33F592FFCDD523">
    <w:name w:val="2D21AFCC5E454067ADF33F592FFCDD523"/>
    <w:rsid w:val="00B94958"/>
    <w:pPr>
      <w:spacing w:after="180"/>
    </w:pPr>
    <w:rPr>
      <w:rFonts w:eastAsiaTheme="minorHAnsi"/>
      <w:lang w:eastAsia="en-US"/>
    </w:rPr>
  </w:style>
  <w:style w:type="paragraph" w:customStyle="1" w:styleId="B295915E1B774DAE8A465DA2117ABBF63">
    <w:name w:val="B295915E1B774DAE8A465DA2117ABBF63"/>
    <w:rsid w:val="00B94958"/>
    <w:pPr>
      <w:spacing w:after="180"/>
    </w:pPr>
    <w:rPr>
      <w:rFonts w:eastAsiaTheme="minorHAnsi"/>
      <w:lang w:eastAsia="en-US"/>
    </w:rPr>
  </w:style>
  <w:style w:type="paragraph" w:customStyle="1" w:styleId="FF185024C5874931AFBF5FCCA448ABDC3">
    <w:name w:val="FF185024C5874931AFBF5FCCA448ABDC3"/>
    <w:rsid w:val="00B94958"/>
    <w:pPr>
      <w:spacing w:after="180"/>
    </w:pPr>
    <w:rPr>
      <w:rFonts w:eastAsiaTheme="minorHAnsi"/>
      <w:lang w:eastAsia="en-US"/>
    </w:rPr>
  </w:style>
  <w:style w:type="paragraph" w:customStyle="1" w:styleId="525A8B086F2E48A388FD8C7867074EBE4">
    <w:name w:val="525A8B086F2E48A388FD8C7867074EBE4"/>
    <w:rsid w:val="00B94958"/>
    <w:pPr>
      <w:spacing w:after="180"/>
    </w:pPr>
    <w:rPr>
      <w:rFonts w:eastAsiaTheme="minorHAnsi"/>
      <w:lang w:eastAsia="en-US"/>
    </w:rPr>
  </w:style>
  <w:style w:type="paragraph" w:customStyle="1" w:styleId="2D21AFCC5E454067ADF33F592FFCDD524">
    <w:name w:val="2D21AFCC5E454067ADF33F592FFCDD524"/>
    <w:rsid w:val="00B94958"/>
    <w:pPr>
      <w:spacing w:after="180"/>
    </w:pPr>
    <w:rPr>
      <w:rFonts w:eastAsiaTheme="minorHAnsi"/>
      <w:lang w:eastAsia="en-US"/>
    </w:rPr>
  </w:style>
  <w:style w:type="paragraph" w:customStyle="1" w:styleId="B295915E1B774DAE8A465DA2117ABBF64">
    <w:name w:val="B295915E1B774DAE8A465DA2117ABBF64"/>
    <w:rsid w:val="00B94958"/>
    <w:pPr>
      <w:spacing w:after="180"/>
    </w:pPr>
    <w:rPr>
      <w:rFonts w:eastAsiaTheme="minorHAnsi"/>
      <w:lang w:eastAsia="en-US"/>
    </w:rPr>
  </w:style>
  <w:style w:type="paragraph" w:customStyle="1" w:styleId="FF185024C5874931AFBF5FCCA448ABDC4">
    <w:name w:val="FF185024C5874931AFBF5FCCA448ABDC4"/>
    <w:rsid w:val="00B94958"/>
    <w:pPr>
      <w:spacing w:after="180"/>
    </w:pPr>
    <w:rPr>
      <w:rFonts w:eastAsiaTheme="minorHAnsi"/>
      <w:lang w:eastAsia="en-US"/>
    </w:rPr>
  </w:style>
  <w:style w:type="paragraph" w:customStyle="1" w:styleId="525A8B086F2E48A388FD8C7867074EBE5">
    <w:name w:val="525A8B086F2E48A388FD8C7867074EBE5"/>
    <w:rsid w:val="00B94958"/>
    <w:pPr>
      <w:spacing w:after="180"/>
    </w:pPr>
    <w:rPr>
      <w:rFonts w:eastAsiaTheme="minorHAnsi"/>
      <w:lang w:eastAsia="en-US"/>
    </w:rPr>
  </w:style>
  <w:style w:type="paragraph" w:customStyle="1" w:styleId="2D21AFCC5E454067ADF33F592FFCDD525">
    <w:name w:val="2D21AFCC5E454067ADF33F592FFCDD525"/>
    <w:rsid w:val="00B94958"/>
    <w:pPr>
      <w:spacing w:after="180"/>
    </w:pPr>
    <w:rPr>
      <w:rFonts w:eastAsiaTheme="minorHAnsi"/>
      <w:lang w:eastAsia="en-US"/>
    </w:rPr>
  </w:style>
  <w:style w:type="paragraph" w:customStyle="1" w:styleId="B295915E1B774DAE8A465DA2117ABBF65">
    <w:name w:val="B295915E1B774DAE8A465DA2117ABBF65"/>
    <w:rsid w:val="00B94958"/>
    <w:pPr>
      <w:spacing w:after="180"/>
    </w:pPr>
    <w:rPr>
      <w:rFonts w:eastAsiaTheme="minorHAnsi"/>
      <w:lang w:eastAsia="en-US"/>
    </w:rPr>
  </w:style>
  <w:style w:type="paragraph" w:customStyle="1" w:styleId="FF185024C5874931AFBF5FCCA448ABDC5">
    <w:name w:val="FF185024C5874931AFBF5FCCA448ABDC5"/>
    <w:rsid w:val="00B94958"/>
    <w:pPr>
      <w:spacing w:after="180"/>
    </w:pPr>
    <w:rPr>
      <w:rFonts w:eastAsiaTheme="minorHAnsi"/>
      <w:lang w:eastAsia="en-US"/>
    </w:rPr>
  </w:style>
  <w:style w:type="paragraph" w:customStyle="1" w:styleId="525A8B086F2E48A388FD8C7867074EBE6">
    <w:name w:val="525A8B086F2E48A388FD8C7867074EBE6"/>
    <w:rsid w:val="00B94958"/>
    <w:pPr>
      <w:spacing w:after="180"/>
    </w:pPr>
    <w:rPr>
      <w:rFonts w:eastAsiaTheme="minorHAnsi"/>
      <w:lang w:eastAsia="en-US"/>
    </w:rPr>
  </w:style>
  <w:style w:type="paragraph" w:customStyle="1" w:styleId="525A8B086F2E48A388FD8C7867074EBE7">
    <w:name w:val="525A8B086F2E48A388FD8C7867074EBE7"/>
    <w:rsid w:val="00B94958"/>
    <w:pPr>
      <w:spacing w:after="180"/>
    </w:pPr>
    <w:rPr>
      <w:rFonts w:eastAsiaTheme="minorHAnsi"/>
      <w:lang w:eastAsia="en-US"/>
    </w:rPr>
  </w:style>
  <w:style w:type="paragraph" w:customStyle="1" w:styleId="525A8B086F2E48A388FD8C7867074EBE8">
    <w:name w:val="525A8B086F2E48A388FD8C7867074EBE8"/>
    <w:rsid w:val="00B94958"/>
    <w:pPr>
      <w:spacing w:after="180"/>
    </w:pPr>
    <w:rPr>
      <w:rFonts w:eastAsiaTheme="minorHAnsi"/>
      <w:lang w:eastAsia="en-US"/>
    </w:rPr>
  </w:style>
  <w:style w:type="paragraph" w:customStyle="1" w:styleId="2036480D513B46DC8746E5E437AA646F">
    <w:name w:val="2036480D513B46DC8746E5E437AA646F"/>
    <w:rsid w:val="00672DD2"/>
  </w:style>
  <w:style w:type="paragraph" w:customStyle="1" w:styleId="169CD2A5F2B74638B9D96811D17EA3B1">
    <w:name w:val="169CD2A5F2B74638B9D96811D17EA3B1"/>
    <w:rsid w:val="004E4CFB"/>
    <w:pPr>
      <w:spacing w:after="180"/>
    </w:pPr>
    <w:rPr>
      <w:rFonts w:eastAsiaTheme="minorHAnsi"/>
      <w:lang w:eastAsia="en-US"/>
    </w:rPr>
  </w:style>
  <w:style w:type="paragraph" w:customStyle="1" w:styleId="A755C3C52A4E4AC2ABCE14E06E01D1A6">
    <w:name w:val="A755C3C52A4E4AC2ABCE14E06E01D1A6"/>
    <w:rsid w:val="004E4CFB"/>
    <w:pPr>
      <w:spacing w:after="180"/>
    </w:pPr>
    <w:rPr>
      <w:rFonts w:eastAsiaTheme="minorHAnsi"/>
      <w:lang w:eastAsia="en-US"/>
    </w:rPr>
  </w:style>
  <w:style w:type="paragraph" w:customStyle="1" w:styleId="8ECC028AE2774ACEB26B5A56342EF92B">
    <w:name w:val="8ECC028AE2774ACEB26B5A56342EF92B"/>
    <w:rsid w:val="0034178A"/>
    <w:pPr>
      <w:spacing w:after="180"/>
    </w:pPr>
    <w:rPr>
      <w:rFonts w:eastAsiaTheme="minorHAnsi"/>
      <w:lang w:eastAsia="en-US"/>
    </w:rPr>
  </w:style>
  <w:style w:type="paragraph" w:customStyle="1" w:styleId="C0CAA995A70A4B07B18CAC9009183283">
    <w:name w:val="C0CAA995A70A4B07B18CAC9009183283"/>
    <w:rsid w:val="001F4139"/>
    <w:pPr>
      <w:spacing w:after="180"/>
    </w:pPr>
    <w:rPr>
      <w:rFonts w:eastAsiaTheme="minorHAnsi"/>
      <w:lang w:eastAsia="en-US"/>
    </w:rPr>
  </w:style>
  <w:style w:type="paragraph" w:customStyle="1" w:styleId="B97740F38DA34A4C85A68CCC69B30804">
    <w:name w:val="B97740F38DA34A4C85A68CCC69B30804"/>
    <w:rsid w:val="00CC7328"/>
    <w:pPr>
      <w:spacing w:after="180"/>
    </w:pPr>
    <w:rPr>
      <w:rFonts w:eastAsiaTheme="minorHAnsi"/>
      <w:lang w:eastAsia="en-US"/>
    </w:rPr>
  </w:style>
  <w:style w:type="paragraph" w:customStyle="1" w:styleId="A64EC967C609453AB574072DB6E9B288">
    <w:name w:val="A64EC967C609453AB574072DB6E9B288"/>
    <w:rsid w:val="004415BD"/>
  </w:style>
  <w:style w:type="paragraph" w:customStyle="1" w:styleId="5EBF27F0E7A54C10B4C955F34416840B">
    <w:name w:val="5EBF27F0E7A54C10B4C955F34416840B"/>
    <w:rsid w:val="004415BD"/>
  </w:style>
  <w:style w:type="paragraph" w:customStyle="1" w:styleId="0E6ACFE8CF3E4B0EAF6BFB1376C4FDD3">
    <w:name w:val="0E6ACFE8CF3E4B0EAF6BFB1376C4FDD3"/>
    <w:rsid w:val="004415BD"/>
  </w:style>
  <w:style w:type="paragraph" w:customStyle="1" w:styleId="922EE41515B44B51AE5A3BFF3E1E58ED">
    <w:name w:val="922EE41515B44B51AE5A3BFF3E1E58ED"/>
    <w:rsid w:val="004415BD"/>
  </w:style>
  <w:style w:type="paragraph" w:customStyle="1" w:styleId="F5587F961F41485A94833519A7BC83A1">
    <w:name w:val="F5587F961F41485A94833519A7BC83A1"/>
    <w:rsid w:val="004415BD"/>
  </w:style>
  <w:style w:type="paragraph" w:customStyle="1" w:styleId="DBF1F714861E46CD994972018F802E1F">
    <w:name w:val="DBF1F714861E46CD994972018F802E1F"/>
    <w:rsid w:val="004415BD"/>
  </w:style>
  <w:style w:type="paragraph" w:customStyle="1" w:styleId="4A6BA30B966347379FE009B2D9F5F6E7">
    <w:name w:val="4A6BA30B966347379FE009B2D9F5F6E7"/>
    <w:rsid w:val="004415BD"/>
  </w:style>
  <w:style w:type="paragraph" w:customStyle="1" w:styleId="208FDE819BE448A2BEE29E1F339799A1">
    <w:name w:val="208FDE819BE448A2BEE29E1F339799A1"/>
    <w:rsid w:val="004415BD"/>
  </w:style>
  <w:style w:type="paragraph" w:customStyle="1" w:styleId="CBD2990838114C8A9662525C5D4387EE">
    <w:name w:val="CBD2990838114C8A9662525C5D4387EE"/>
    <w:rsid w:val="004415BD"/>
  </w:style>
  <w:style w:type="paragraph" w:customStyle="1" w:styleId="8BF6C0C1D7BF44DB9E0AD28BD9C12ECD">
    <w:name w:val="8BF6C0C1D7BF44DB9E0AD28BD9C12ECD"/>
    <w:rsid w:val="00283E5E"/>
  </w:style>
  <w:style w:type="paragraph" w:customStyle="1" w:styleId="3A5394CD06DD474687917535E777406E">
    <w:name w:val="3A5394CD06DD474687917535E777406E"/>
    <w:rsid w:val="00283E5E"/>
  </w:style>
  <w:style w:type="paragraph" w:customStyle="1" w:styleId="DD9F07E931D8449F996D81E0DE08C47A">
    <w:name w:val="DD9F07E931D8449F996D81E0DE08C47A"/>
    <w:rsid w:val="00283E5E"/>
  </w:style>
  <w:style w:type="paragraph" w:customStyle="1" w:styleId="FC94339404734C76A805C5E5E9A8BD35">
    <w:name w:val="FC94339404734C76A805C5E5E9A8BD35"/>
    <w:rsid w:val="00283E5E"/>
  </w:style>
  <w:style w:type="paragraph" w:customStyle="1" w:styleId="495D5646B0894135A568D139675FD83B">
    <w:name w:val="495D5646B0894135A568D139675FD83B"/>
    <w:rsid w:val="00283E5E"/>
  </w:style>
  <w:style w:type="paragraph" w:customStyle="1" w:styleId="266380216A5D4E2490C30F6661DBF263">
    <w:name w:val="266380216A5D4E2490C30F6661DBF263"/>
    <w:rsid w:val="00283E5E"/>
  </w:style>
  <w:style w:type="paragraph" w:customStyle="1" w:styleId="5BE62607C17B4E3FAF6922884C352442">
    <w:name w:val="5BE62607C17B4E3FAF6922884C352442"/>
    <w:rsid w:val="00283E5E"/>
  </w:style>
  <w:style w:type="paragraph" w:customStyle="1" w:styleId="90AA3986F84F4DAF80D09B0D1E99C154">
    <w:name w:val="90AA3986F84F4DAF80D09B0D1E99C154"/>
    <w:rsid w:val="00283E5E"/>
  </w:style>
  <w:style w:type="paragraph" w:customStyle="1" w:styleId="44812A230AFF47E79C1D91647E375CDA">
    <w:name w:val="44812A230AFF47E79C1D91647E375CDA"/>
    <w:rsid w:val="00283E5E"/>
  </w:style>
  <w:style w:type="paragraph" w:customStyle="1" w:styleId="F08C125892A44927BD4410F468BA9BD4">
    <w:name w:val="F08C125892A44927BD4410F468BA9BD4"/>
    <w:rsid w:val="00283E5E"/>
  </w:style>
  <w:style w:type="paragraph" w:customStyle="1" w:styleId="11F7EF68B74742AC852D891C86B1B29D">
    <w:name w:val="11F7EF68B74742AC852D891C86B1B29D"/>
    <w:rsid w:val="00283E5E"/>
  </w:style>
  <w:style w:type="paragraph" w:customStyle="1" w:styleId="7AB76E10B3B94D9DA63AE032BDFA68FB">
    <w:name w:val="7AB76E10B3B94D9DA63AE032BDFA68FB"/>
    <w:rsid w:val="00283E5E"/>
  </w:style>
  <w:style w:type="paragraph" w:customStyle="1" w:styleId="33B138DD05C547F3847FEC091A8878D9">
    <w:name w:val="33B138DD05C547F3847FEC091A8878D9"/>
    <w:rsid w:val="00283E5E"/>
  </w:style>
  <w:style w:type="paragraph" w:customStyle="1" w:styleId="88B89E6B96284010936DDA918FCC6AA1">
    <w:name w:val="88B89E6B96284010936DDA918FCC6AA1"/>
    <w:rsid w:val="00283E5E"/>
  </w:style>
  <w:style w:type="paragraph" w:customStyle="1" w:styleId="D810B0DFFE34411F91C999310C35C011">
    <w:name w:val="D810B0DFFE34411F91C999310C35C011"/>
    <w:rsid w:val="00283E5E"/>
  </w:style>
  <w:style w:type="paragraph" w:customStyle="1" w:styleId="F82BED45762A46CEAE6208EDB0B0DC48">
    <w:name w:val="F82BED45762A46CEAE6208EDB0B0DC48"/>
    <w:rsid w:val="00283E5E"/>
  </w:style>
  <w:style w:type="paragraph" w:customStyle="1" w:styleId="1D33B821D7774FBFB0C024A0DAFD95D6">
    <w:name w:val="1D33B821D7774FBFB0C024A0DAFD95D6"/>
    <w:rsid w:val="00283E5E"/>
  </w:style>
  <w:style w:type="paragraph" w:customStyle="1" w:styleId="6E672CB6DFA14BC3A727BA42EB169436">
    <w:name w:val="6E672CB6DFA14BC3A727BA42EB169436"/>
    <w:rsid w:val="00283E5E"/>
  </w:style>
  <w:style w:type="paragraph" w:customStyle="1" w:styleId="5315E5244CD64D7A96818D851BE85ACC">
    <w:name w:val="5315E5244CD64D7A96818D851BE85ACC"/>
    <w:rsid w:val="00283E5E"/>
  </w:style>
  <w:style w:type="paragraph" w:customStyle="1" w:styleId="99B49442D77D40DF94F7F77B14870B0E">
    <w:name w:val="99B49442D77D40DF94F7F77B14870B0E"/>
    <w:rsid w:val="00283E5E"/>
  </w:style>
  <w:style w:type="paragraph" w:customStyle="1" w:styleId="ABDBCE2141334D2D8C37C2A36A7D0AF1">
    <w:name w:val="ABDBCE2141334D2D8C37C2A36A7D0AF1"/>
    <w:rsid w:val="00283E5E"/>
  </w:style>
  <w:style w:type="paragraph" w:customStyle="1" w:styleId="8A04299B664B41F9BDB3B26153A97BB3">
    <w:name w:val="8A04299B664B41F9BDB3B26153A97BB3"/>
    <w:rsid w:val="00283E5E"/>
  </w:style>
  <w:style w:type="paragraph" w:customStyle="1" w:styleId="E7D4F7F94FF54A4C917AF91E922DFF70">
    <w:name w:val="E7D4F7F94FF54A4C917AF91E922DFF70"/>
    <w:rsid w:val="00283E5E"/>
  </w:style>
  <w:style w:type="paragraph" w:customStyle="1" w:styleId="7498E636E30843989B4C3710E1ED7B12">
    <w:name w:val="7498E636E30843989B4C3710E1ED7B12"/>
    <w:rsid w:val="00283E5E"/>
  </w:style>
  <w:style w:type="paragraph" w:customStyle="1" w:styleId="326DEE21B1ED4A24AFA0D42511A15607">
    <w:name w:val="326DEE21B1ED4A24AFA0D42511A15607"/>
    <w:rsid w:val="00283E5E"/>
  </w:style>
  <w:style w:type="paragraph" w:customStyle="1" w:styleId="5A4D5EC3CF07497081B7EC082B1AD470">
    <w:name w:val="5A4D5EC3CF07497081B7EC082B1AD470"/>
    <w:rsid w:val="00283E5E"/>
  </w:style>
  <w:style w:type="paragraph" w:customStyle="1" w:styleId="80EBE90EE13E4E7D964F12D34543E8E0">
    <w:name w:val="80EBE90EE13E4E7D964F12D34543E8E0"/>
    <w:rsid w:val="00283E5E"/>
  </w:style>
  <w:style w:type="paragraph" w:customStyle="1" w:styleId="6E1E36C1B0014EFE86B847326257F561">
    <w:name w:val="6E1E36C1B0014EFE86B847326257F561"/>
    <w:rsid w:val="00283E5E"/>
  </w:style>
  <w:style w:type="paragraph" w:customStyle="1" w:styleId="29D6E351EB78451D95206740705F0653">
    <w:name w:val="29D6E351EB78451D95206740705F0653"/>
    <w:rsid w:val="00283E5E"/>
  </w:style>
  <w:style w:type="paragraph" w:customStyle="1" w:styleId="01C47438C0D64835B7A21DAB741C6AB5">
    <w:name w:val="01C47438C0D64835B7A21DAB741C6AB5"/>
    <w:rsid w:val="00283E5E"/>
  </w:style>
  <w:style w:type="paragraph" w:customStyle="1" w:styleId="944D0FBE82974CE88C2C03A88FD82453">
    <w:name w:val="944D0FBE82974CE88C2C03A88FD82453"/>
    <w:rsid w:val="00283E5E"/>
  </w:style>
  <w:style w:type="paragraph" w:customStyle="1" w:styleId="83908144BB0B48B7A20CDBD8AC591E59">
    <w:name w:val="83908144BB0B48B7A20CDBD8AC591E59"/>
    <w:rsid w:val="00283E5E"/>
  </w:style>
  <w:style w:type="paragraph" w:customStyle="1" w:styleId="3A123DE1E2684B9082CCB58E44A9D8B3">
    <w:name w:val="3A123DE1E2684B9082CCB58E44A9D8B3"/>
    <w:rsid w:val="00283E5E"/>
  </w:style>
  <w:style w:type="paragraph" w:customStyle="1" w:styleId="156E20101E064B81807EFA7FB8634411">
    <w:name w:val="156E20101E064B81807EFA7FB8634411"/>
  </w:style>
  <w:style w:type="paragraph" w:customStyle="1" w:styleId="4CC44B3686774594A0B604A59AE400FE">
    <w:name w:val="4CC44B3686774594A0B604A59AE400FE"/>
  </w:style>
  <w:style w:type="paragraph" w:customStyle="1" w:styleId="33E1EBED9CAF48E9AABC38FF417C1A7A">
    <w:name w:val="33E1EBED9CAF48E9AABC38FF417C1A7A"/>
  </w:style>
  <w:style w:type="paragraph" w:customStyle="1" w:styleId="27DB41A2716E493485AEF64B04CD64FC">
    <w:name w:val="27DB41A2716E493485AEF64B04CD64FC"/>
  </w:style>
  <w:style w:type="paragraph" w:customStyle="1" w:styleId="1AFDD95E93234E91AD05E08973A4BF55">
    <w:name w:val="1AFDD95E93234E91AD05E08973A4BF55"/>
  </w:style>
  <w:style w:type="paragraph" w:customStyle="1" w:styleId="5A047A2A5E774143B3AD2280D8615A60">
    <w:name w:val="5A047A2A5E774143B3AD2280D8615A60"/>
  </w:style>
  <w:style w:type="paragraph" w:customStyle="1" w:styleId="CDC137D100964AB7B365053942E4116D">
    <w:name w:val="CDC137D100964AB7B365053942E4116D"/>
  </w:style>
  <w:style w:type="paragraph" w:customStyle="1" w:styleId="E5107CAA3E3C4B5F9B323CFA5A43C242">
    <w:name w:val="E5107CAA3E3C4B5F9B323CFA5A43C242"/>
  </w:style>
  <w:style w:type="paragraph" w:customStyle="1" w:styleId="E8CC9DC9371C4DAA80DEE55FEDB988E3">
    <w:name w:val="E8CC9DC9371C4DAA80DEE55FEDB988E3"/>
  </w:style>
  <w:style w:type="paragraph" w:customStyle="1" w:styleId="F0C50BC3C2ED48AC92E3F93870FEA14E">
    <w:name w:val="F0C50BC3C2ED48AC92E3F93870FEA14E"/>
  </w:style>
  <w:style w:type="paragraph" w:customStyle="1" w:styleId="7AA29F89AAB747EAB45BD27006AAFF47">
    <w:name w:val="7AA29F89AAB747EAB45BD27006AAFF47"/>
  </w:style>
  <w:style w:type="paragraph" w:customStyle="1" w:styleId="1D2A0E40A1654C668B3F564CD9A16BDB">
    <w:name w:val="1D2A0E40A1654C668B3F564CD9A16BDB"/>
  </w:style>
  <w:style w:type="paragraph" w:customStyle="1" w:styleId="D722191970264A10B1B42FDB052F5E5F">
    <w:name w:val="D722191970264A10B1B42FDB052F5E5F"/>
  </w:style>
  <w:style w:type="paragraph" w:customStyle="1" w:styleId="66D4F84882B14AA9BDE05E70E00F950B">
    <w:name w:val="66D4F84882B14AA9BDE05E70E00F950B"/>
  </w:style>
  <w:style w:type="paragraph" w:customStyle="1" w:styleId="3B8F3921A8DF4BD68EF7D50FD817B6FC">
    <w:name w:val="3B8F3921A8DF4BD68EF7D50FD817B6FC"/>
  </w:style>
  <w:style w:type="paragraph" w:customStyle="1" w:styleId="156E20101E064B81807EFA7FB86344111">
    <w:name w:val="156E20101E064B81807EFA7FB86344111"/>
    <w:rsid w:val="00134690"/>
    <w:pPr>
      <w:spacing w:after="180"/>
    </w:pPr>
    <w:rPr>
      <w:rFonts w:eastAsiaTheme="minorHAnsi"/>
      <w:lang w:eastAsia="en-US"/>
    </w:rPr>
  </w:style>
  <w:style w:type="paragraph" w:customStyle="1" w:styleId="4CC44B3686774594A0B604A59AE400FE1">
    <w:name w:val="4CC44B3686774594A0B604A59AE400FE1"/>
    <w:rsid w:val="00134690"/>
    <w:pPr>
      <w:spacing w:after="180"/>
    </w:pPr>
    <w:rPr>
      <w:rFonts w:eastAsiaTheme="minorHAnsi"/>
      <w:lang w:eastAsia="en-US"/>
    </w:rPr>
  </w:style>
  <w:style w:type="paragraph" w:customStyle="1" w:styleId="33E1EBED9CAF48E9AABC38FF417C1A7A1">
    <w:name w:val="33E1EBED9CAF48E9AABC38FF417C1A7A1"/>
    <w:rsid w:val="00134690"/>
    <w:pPr>
      <w:spacing w:after="180"/>
    </w:pPr>
    <w:rPr>
      <w:rFonts w:eastAsiaTheme="minorHAnsi"/>
      <w:lang w:eastAsia="en-US"/>
    </w:rPr>
  </w:style>
  <w:style w:type="paragraph" w:customStyle="1" w:styleId="27DB41A2716E493485AEF64B04CD64FC1">
    <w:name w:val="27DB41A2716E493485AEF64B04CD64FC1"/>
    <w:rsid w:val="00134690"/>
    <w:pPr>
      <w:spacing w:after="180"/>
    </w:pPr>
    <w:rPr>
      <w:rFonts w:eastAsiaTheme="minorHAnsi"/>
      <w:lang w:eastAsia="en-US"/>
    </w:rPr>
  </w:style>
  <w:style w:type="paragraph" w:customStyle="1" w:styleId="1AFDD95E93234E91AD05E08973A4BF551">
    <w:name w:val="1AFDD95E93234E91AD05E08973A4BF551"/>
    <w:rsid w:val="00134690"/>
    <w:pPr>
      <w:spacing w:after="180"/>
    </w:pPr>
    <w:rPr>
      <w:rFonts w:eastAsiaTheme="minorHAnsi"/>
      <w:lang w:eastAsia="en-US"/>
    </w:rPr>
  </w:style>
  <w:style w:type="paragraph" w:customStyle="1" w:styleId="5A047A2A5E774143B3AD2280D8615A601">
    <w:name w:val="5A047A2A5E774143B3AD2280D8615A601"/>
    <w:rsid w:val="00134690"/>
    <w:pPr>
      <w:spacing w:after="180"/>
    </w:pPr>
    <w:rPr>
      <w:rFonts w:eastAsiaTheme="minorHAnsi"/>
      <w:lang w:eastAsia="en-US"/>
    </w:rPr>
  </w:style>
  <w:style w:type="paragraph" w:customStyle="1" w:styleId="CDC137D100964AB7B365053942E4116D1">
    <w:name w:val="CDC137D100964AB7B365053942E4116D1"/>
    <w:rsid w:val="00134690"/>
    <w:pPr>
      <w:spacing w:after="180"/>
    </w:pPr>
    <w:rPr>
      <w:rFonts w:eastAsiaTheme="minorHAnsi"/>
      <w:lang w:eastAsia="en-US"/>
    </w:rPr>
  </w:style>
  <w:style w:type="paragraph" w:customStyle="1" w:styleId="E5107CAA3E3C4B5F9B323CFA5A43C2421">
    <w:name w:val="E5107CAA3E3C4B5F9B323CFA5A43C2421"/>
    <w:rsid w:val="00134690"/>
    <w:pPr>
      <w:spacing w:after="180"/>
    </w:pPr>
    <w:rPr>
      <w:rFonts w:eastAsiaTheme="minorHAnsi"/>
      <w:lang w:eastAsia="en-US"/>
    </w:rPr>
  </w:style>
  <w:style w:type="paragraph" w:customStyle="1" w:styleId="E8CC9DC9371C4DAA80DEE55FEDB988E31">
    <w:name w:val="E8CC9DC9371C4DAA80DEE55FEDB988E31"/>
    <w:rsid w:val="00134690"/>
    <w:pPr>
      <w:spacing w:after="180"/>
    </w:pPr>
    <w:rPr>
      <w:rFonts w:eastAsiaTheme="minorHAnsi"/>
      <w:lang w:eastAsia="en-US"/>
    </w:rPr>
  </w:style>
  <w:style w:type="paragraph" w:customStyle="1" w:styleId="F0C50BC3C2ED48AC92E3F93870FEA14E1">
    <w:name w:val="F0C50BC3C2ED48AC92E3F93870FEA14E1"/>
    <w:rsid w:val="00134690"/>
    <w:pPr>
      <w:spacing w:after="180"/>
    </w:pPr>
    <w:rPr>
      <w:rFonts w:eastAsiaTheme="minorHAnsi"/>
      <w:lang w:eastAsia="en-US"/>
    </w:rPr>
  </w:style>
  <w:style w:type="paragraph" w:customStyle="1" w:styleId="7AA29F89AAB747EAB45BD27006AAFF471">
    <w:name w:val="7AA29F89AAB747EAB45BD27006AAFF471"/>
    <w:rsid w:val="00134690"/>
    <w:pPr>
      <w:spacing w:after="180"/>
    </w:pPr>
    <w:rPr>
      <w:rFonts w:eastAsiaTheme="minorHAnsi"/>
      <w:lang w:eastAsia="en-US"/>
    </w:rPr>
  </w:style>
  <w:style w:type="paragraph" w:customStyle="1" w:styleId="1D2A0E40A1654C668B3F564CD9A16BDB1">
    <w:name w:val="1D2A0E40A1654C668B3F564CD9A16BDB1"/>
    <w:rsid w:val="00134690"/>
    <w:pPr>
      <w:spacing w:after="180"/>
    </w:pPr>
    <w:rPr>
      <w:rFonts w:eastAsiaTheme="minorHAnsi"/>
      <w:lang w:eastAsia="en-US"/>
    </w:rPr>
  </w:style>
  <w:style w:type="paragraph" w:customStyle="1" w:styleId="D722191970264A10B1B42FDB052F5E5F1">
    <w:name w:val="D722191970264A10B1B42FDB052F5E5F1"/>
    <w:rsid w:val="00134690"/>
    <w:pPr>
      <w:spacing w:after="180"/>
    </w:pPr>
    <w:rPr>
      <w:rFonts w:eastAsiaTheme="minorHAnsi"/>
      <w:lang w:eastAsia="en-US"/>
    </w:rPr>
  </w:style>
  <w:style w:type="paragraph" w:customStyle="1" w:styleId="66D4F84882B14AA9BDE05E70E00F950B1">
    <w:name w:val="66D4F84882B14AA9BDE05E70E00F950B1"/>
    <w:rsid w:val="00134690"/>
    <w:pPr>
      <w:spacing w:after="180"/>
    </w:pPr>
    <w:rPr>
      <w:rFonts w:eastAsiaTheme="minorHAnsi"/>
      <w:lang w:eastAsia="en-US"/>
    </w:rPr>
  </w:style>
  <w:style w:type="paragraph" w:customStyle="1" w:styleId="3B8F3921A8DF4BD68EF7D50FD817B6FC1">
    <w:name w:val="3B8F3921A8DF4BD68EF7D50FD817B6FC1"/>
    <w:rsid w:val="00134690"/>
    <w:pPr>
      <w:spacing w:after="180"/>
    </w:pPr>
    <w:rPr>
      <w:rFonts w:eastAsiaTheme="minorHAnsi"/>
      <w:lang w:eastAsia="en-US"/>
    </w:rPr>
  </w:style>
  <w:style w:type="paragraph" w:customStyle="1" w:styleId="00C64667AE957547B461599268DB820A">
    <w:name w:val="00C64667AE957547B461599268DB820A"/>
    <w:rsid w:val="00134690"/>
    <w:pPr>
      <w:spacing w:after="180"/>
    </w:pPr>
    <w:rPr>
      <w:rFonts w:eastAsiaTheme="minorHAnsi"/>
      <w:lang w:eastAsia="en-US"/>
    </w:rPr>
  </w:style>
  <w:style w:type="paragraph" w:customStyle="1" w:styleId="B362173C9A204C4C820D0F0B51E95C0E">
    <w:name w:val="B362173C9A204C4C820D0F0B51E95C0E"/>
    <w:rsid w:val="00130697"/>
    <w:pPr>
      <w:spacing w:after="0" w:line="240" w:lineRule="auto"/>
    </w:pPr>
    <w:rPr>
      <w:sz w:val="24"/>
      <w:szCs w:val="24"/>
      <w:lang w:val="en-US" w:eastAsia="en-US"/>
    </w:rPr>
  </w:style>
  <w:style w:type="paragraph" w:customStyle="1" w:styleId="492BE39326D05E4F9CF7D56D74C84DB7">
    <w:name w:val="492BE39326D05E4F9CF7D56D74C84DB7"/>
    <w:rsid w:val="00130697"/>
    <w:pPr>
      <w:spacing w:after="0" w:line="240" w:lineRule="auto"/>
    </w:pPr>
    <w:rPr>
      <w:sz w:val="24"/>
      <w:szCs w:val="24"/>
      <w:lang w:val="en-US" w:eastAsia="en-US"/>
    </w:rPr>
  </w:style>
  <w:style w:type="paragraph" w:customStyle="1" w:styleId="B4A0D0BD49BB144381E1BFA24E63EE3E">
    <w:name w:val="B4A0D0BD49BB144381E1BFA24E63EE3E"/>
    <w:rsid w:val="00130697"/>
    <w:pPr>
      <w:spacing w:after="0" w:line="240" w:lineRule="auto"/>
    </w:pPr>
    <w:rPr>
      <w:sz w:val="24"/>
      <w:szCs w:val="24"/>
      <w:lang w:val="en-US" w:eastAsia="en-US"/>
    </w:rPr>
  </w:style>
  <w:style w:type="paragraph" w:customStyle="1" w:styleId="86234EC24ABAC942BA6D4067DC2C42DB">
    <w:name w:val="86234EC24ABAC942BA6D4067DC2C42DB"/>
    <w:rsid w:val="00130697"/>
    <w:pPr>
      <w:spacing w:after="0" w:line="240" w:lineRule="auto"/>
    </w:pPr>
    <w:rPr>
      <w:sz w:val="24"/>
      <w:szCs w:val="24"/>
      <w:lang w:val="en-US" w:eastAsia="en-US"/>
    </w:rPr>
  </w:style>
  <w:style w:type="paragraph" w:customStyle="1" w:styleId="B82CDD57452FA148A882BBBF99916898">
    <w:name w:val="B82CDD57452FA148A882BBBF99916898"/>
    <w:rsid w:val="00130697"/>
    <w:pPr>
      <w:spacing w:after="0" w:line="240" w:lineRule="auto"/>
    </w:pPr>
    <w:rPr>
      <w:sz w:val="24"/>
      <w:szCs w:val="24"/>
      <w:lang w:val="en-US" w:eastAsia="en-US"/>
    </w:rPr>
  </w:style>
  <w:style w:type="paragraph" w:customStyle="1" w:styleId="922FE98E9FEA4D4A9132D79F1AADE30E">
    <w:name w:val="922FE98E9FEA4D4A9132D79F1AADE30E"/>
    <w:rsid w:val="00130697"/>
    <w:pPr>
      <w:spacing w:after="0" w:line="240" w:lineRule="auto"/>
    </w:pPr>
    <w:rPr>
      <w:sz w:val="24"/>
      <w:szCs w:val="24"/>
      <w:lang w:val="en-US" w:eastAsia="en-US"/>
    </w:rPr>
  </w:style>
  <w:style w:type="paragraph" w:customStyle="1" w:styleId="D73E9AA456CD5C4790DCC11125C69341">
    <w:name w:val="D73E9AA456CD5C4790DCC11125C69341"/>
    <w:rsid w:val="00130697"/>
    <w:pPr>
      <w:spacing w:after="0" w:line="240" w:lineRule="auto"/>
    </w:pPr>
    <w:rPr>
      <w:sz w:val="24"/>
      <w:szCs w:val="24"/>
      <w:lang w:val="en-US" w:eastAsia="en-US"/>
    </w:rPr>
  </w:style>
  <w:style w:type="paragraph" w:customStyle="1" w:styleId="14FAB378424C194D8F6BE44B51A1B612">
    <w:name w:val="14FAB378424C194D8F6BE44B51A1B612"/>
    <w:rsid w:val="00130697"/>
    <w:pPr>
      <w:spacing w:after="0" w:line="240" w:lineRule="auto"/>
    </w:pPr>
    <w:rPr>
      <w:sz w:val="24"/>
      <w:szCs w:val="24"/>
      <w:lang w:val="en-US" w:eastAsia="en-US"/>
    </w:rPr>
  </w:style>
  <w:style w:type="paragraph" w:customStyle="1" w:styleId="E28FF71B1B581B4BB208AD2D4B7D741B">
    <w:name w:val="E28FF71B1B581B4BB208AD2D4B7D741B"/>
    <w:rsid w:val="00130697"/>
    <w:pPr>
      <w:spacing w:after="0" w:line="240" w:lineRule="auto"/>
    </w:pPr>
    <w:rPr>
      <w:sz w:val="24"/>
      <w:szCs w:val="24"/>
      <w:lang w:val="en-US" w:eastAsia="en-US"/>
    </w:rPr>
  </w:style>
  <w:style w:type="paragraph" w:customStyle="1" w:styleId="4157CD1B5E5A474F86799E29A6FDE47B">
    <w:name w:val="4157CD1B5E5A474F86799E29A6FDE47B"/>
    <w:rsid w:val="00130697"/>
    <w:pPr>
      <w:spacing w:after="0" w:line="240" w:lineRule="auto"/>
    </w:pPr>
    <w:rPr>
      <w:sz w:val="24"/>
      <w:szCs w:val="24"/>
      <w:lang w:val="en-US" w:eastAsia="en-US"/>
    </w:rPr>
  </w:style>
  <w:style w:type="paragraph" w:customStyle="1" w:styleId="76703C2C1D841B4FBA57858545A0B598">
    <w:name w:val="76703C2C1D841B4FBA57858545A0B598"/>
    <w:rsid w:val="00130697"/>
    <w:pPr>
      <w:spacing w:after="0" w:line="240" w:lineRule="auto"/>
    </w:pPr>
    <w:rPr>
      <w:sz w:val="24"/>
      <w:szCs w:val="24"/>
      <w:lang w:val="en-US" w:eastAsia="en-US"/>
    </w:rPr>
  </w:style>
  <w:style w:type="paragraph" w:customStyle="1" w:styleId="6A90E9FC0A908042B329FFBC9AB76388">
    <w:name w:val="6A90E9FC0A908042B329FFBC9AB76388"/>
    <w:rsid w:val="00130697"/>
    <w:pPr>
      <w:spacing w:after="0" w:line="240" w:lineRule="auto"/>
    </w:pPr>
    <w:rPr>
      <w:sz w:val="24"/>
      <w:szCs w:val="24"/>
      <w:lang w:val="en-US" w:eastAsia="en-US"/>
    </w:rPr>
  </w:style>
  <w:style w:type="paragraph" w:customStyle="1" w:styleId="6258462BA131D749BB4E7DA4968532B6">
    <w:name w:val="6258462BA131D749BB4E7DA4968532B6"/>
    <w:rsid w:val="00130697"/>
    <w:pPr>
      <w:spacing w:after="0" w:line="240" w:lineRule="auto"/>
    </w:pPr>
    <w:rPr>
      <w:sz w:val="24"/>
      <w:szCs w:val="24"/>
      <w:lang w:val="en-US" w:eastAsia="en-US"/>
    </w:rPr>
  </w:style>
  <w:style w:type="paragraph" w:customStyle="1" w:styleId="BD592844EE01B748AC2D9030588F10AD">
    <w:name w:val="BD592844EE01B748AC2D9030588F10AD"/>
    <w:rsid w:val="00130697"/>
    <w:pPr>
      <w:spacing w:after="0" w:line="240" w:lineRule="auto"/>
    </w:pPr>
    <w:rPr>
      <w:sz w:val="24"/>
      <w:szCs w:val="24"/>
      <w:lang w:val="en-US" w:eastAsia="en-US"/>
    </w:rPr>
  </w:style>
  <w:style w:type="paragraph" w:customStyle="1" w:styleId="75661D7C7BB49A4E8E61092159F85C00">
    <w:name w:val="75661D7C7BB49A4E8E61092159F85C00"/>
    <w:rsid w:val="00130697"/>
    <w:pPr>
      <w:spacing w:after="0" w:line="240" w:lineRule="auto"/>
    </w:pPr>
    <w:rPr>
      <w:sz w:val="24"/>
      <w:szCs w:val="24"/>
      <w:lang w:val="en-US" w:eastAsia="en-US"/>
    </w:rPr>
  </w:style>
  <w:style w:type="paragraph" w:customStyle="1" w:styleId="A38A6A0CCC291B45AFD2E7C89EDFFFE5">
    <w:name w:val="A38A6A0CCC291B45AFD2E7C89EDFFFE5"/>
    <w:rsid w:val="00130697"/>
    <w:pPr>
      <w:spacing w:after="0" w:line="240" w:lineRule="auto"/>
    </w:pPr>
    <w:rPr>
      <w:sz w:val="24"/>
      <w:szCs w:val="24"/>
      <w:lang w:val="en-US" w:eastAsia="en-US"/>
    </w:rPr>
  </w:style>
  <w:style w:type="paragraph" w:customStyle="1" w:styleId="F4A657925E85B84C9EFEF0356D656E65">
    <w:name w:val="F4A657925E85B84C9EFEF0356D656E65"/>
    <w:rsid w:val="00130697"/>
    <w:pPr>
      <w:spacing w:after="0" w:line="240" w:lineRule="auto"/>
    </w:pPr>
    <w:rPr>
      <w:sz w:val="24"/>
      <w:szCs w:val="24"/>
      <w:lang w:val="en-US" w:eastAsia="en-US"/>
    </w:rPr>
  </w:style>
  <w:style w:type="paragraph" w:customStyle="1" w:styleId="BFDF48AE00F54B4A808660A62450B7D7">
    <w:name w:val="BFDF48AE00F54B4A808660A62450B7D7"/>
    <w:rsid w:val="00130697"/>
    <w:pPr>
      <w:spacing w:after="0" w:line="240" w:lineRule="auto"/>
    </w:pPr>
    <w:rPr>
      <w:sz w:val="24"/>
      <w:szCs w:val="24"/>
      <w:lang w:val="en-US" w:eastAsia="en-US"/>
    </w:rPr>
  </w:style>
  <w:style w:type="paragraph" w:customStyle="1" w:styleId="D9013BD91B5BA3428FB86C0BEFB15FC0">
    <w:name w:val="D9013BD91B5BA3428FB86C0BEFB15FC0"/>
    <w:rsid w:val="00130697"/>
    <w:pPr>
      <w:spacing w:after="0" w:line="240" w:lineRule="auto"/>
    </w:pPr>
    <w:rPr>
      <w:sz w:val="24"/>
      <w:szCs w:val="24"/>
      <w:lang w:val="en-US" w:eastAsia="en-US"/>
    </w:rPr>
  </w:style>
  <w:style w:type="paragraph" w:customStyle="1" w:styleId="622C955398D9E64C818FCC8393AFB456">
    <w:name w:val="622C955398D9E64C818FCC8393AFB456"/>
    <w:rsid w:val="00130697"/>
    <w:pPr>
      <w:spacing w:after="0" w:line="240" w:lineRule="auto"/>
    </w:pPr>
    <w:rPr>
      <w:sz w:val="24"/>
      <w:szCs w:val="24"/>
      <w:lang w:val="en-US" w:eastAsia="en-US"/>
    </w:rPr>
  </w:style>
  <w:style w:type="paragraph" w:customStyle="1" w:styleId="12E15AF2ADA8424CB45D97A6D6AFEB86">
    <w:name w:val="12E15AF2ADA8424CB45D97A6D6AFEB86"/>
    <w:rsid w:val="00130697"/>
    <w:pPr>
      <w:spacing w:after="0" w:line="240" w:lineRule="auto"/>
    </w:pPr>
    <w:rPr>
      <w:sz w:val="24"/>
      <w:szCs w:val="24"/>
      <w:lang w:val="en-US" w:eastAsia="en-US"/>
    </w:rPr>
  </w:style>
  <w:style w:type="paragraph" w:customStyle="1" w:styleId="E892C7E719283E4BA87887EA38DBFD4C">
    <w:name w:val="E892C7E719283E4BA87887EA38DBFD4C"/>
    <w:rsid w:val="00130697"/>
    <w:pPr>
      <w:spacing w:after="0" w:line="240" w:lineRule="auto"/>
    </w:pPr>
    <w:rPr>
      <w:sz w:val="24"/>
      <w:szCs w:val="24"/>
      <w:lang w:val="en-US" w:eastAsia="en-US"/>
    </w:rPr>
  </w:style>
  <w:style w:type="paragraph" w:customStyle="1" w:styleId="56013534D01FCC45BE63454315B4A1E5">
    <w:name w:val="56013534D01FCC45BE63454315B4A1E5"/>
    <w:rsid w:val="00130697"/>
    <w:pPr>
      <w:spacing w:after="0" w:line="240" w:lineRule="auto"/>
    </w:pPr>
    <w:rPr>
      <w:sz w:val="24"/>
      <w:szCs w:val="24"/>
      <w:lang w:val="en-US" w:eastAsia="en-US"/>
    </w:rPr>
  </w:style>
  <w:style w:type="paragraph" w:customStyle="1" w:styleId="E8CA9B0F0B23524E86A8273EE237906C">
    <w:name w:val="E8CA9B0F0B23524E86A8273EE237906C"/>
    <w:rsid w:val="00130697"/>
    <w:pPr>
      <w:spacing w:after="0" w:line="240" w:lineRule="auto"/>
    </w:pPr>
    <w:rPr>
      <w:sz w:val="24"/>
      <w:szCs w:val="24"/>
      <w:lang w:val="en-US" w:eastAsia="en-US"/>
    </w:rPr>
  </w:style>
  <w:style w:type="paragraph" w:customStyle="1" w:styleId="593BCFB64B3F1845AFCE0253B34832A3">
    <w:name w:val="593BCFB64B3F1845AFCE0253B34832A3"/>
    <w:rsid w:val="00130697"/>
    <w:pPr>
      <w:spacing w:after="0" w:line="240" w:lineRule="auto"/>
    </w:pPr>
    <w:rPr>
      <w:sz w:val="24"/>
      <w:szCs w:val="24"/>
      <w:lang w:val="en-US" w:eastAsia="en-US"/>
    </w:rPr>
  </w:style>
  <w:style w:type="paragraph" w:customStyle="1" w:styleId="8709B24C5EC35843B88AED6E2A4A0B37">
    <w:name w:val="8709B24C5EC35843B88AED6E2A4A0B37"/>
    <w:rsid w:val="00130697"/>
    <w:pPr>
      <w:spacing w:after="0" w:line="240" w:lineRule="auto"/>
    </w:pPr>
    <w:rPr>
      <w:sz w:val="24"/>
      <w:szCs w:val="24"/>
      <w:lang w:val="en-US" w:eastAsia="en-US"/>
    </w:rPr>
  </w:style>
  <w:style w:type="paragraph" w:customStyle="1" w:styleId="5E3F1EBF76A30B4F8F0146A567691A04">
    <w:name w:val="5E3F1EBF76A30B4F8F0146A567691A04"/>
    <w:rsid w:val="00130697"/>
    <w:pPr>
      <w:spacing w:after="0" w:line="240" w:lineRule="auto"/>
    </w:pPr>
    <w:rPr>
      <w:sz w:val="24"/>
      <w:szCs w:val="24"/>
      <w:lang w:val="en-US" w:eastAsia="en-US"/>
    </w:rPr>
  </w:style>
  <w:style w:type="paragraph" w:customStyle="1" w:styleId="3631FDE9C5C88348B19FC629ED4231F9">
    <w:name w:val="3631FDE9C5C88348B19FC629ED4231F9"/>
    <w:rsid w:val="00130697"/>
    <w:pPr>
      <w:spacing w:after="0" w:line="240" w:lineRule="auto"/>
    </w:pPr>
    <w:rPr>
      <w:sz w:val="24"/>
      <w:szCs w:val="24"/>
      <w:lang w:val="en-US" w:eastAsia="en-US"/>
    </w:rPr>
  </w:style>
  <w:style w:type="paragraph" w:customStyle="1" w:styleId="06BD088D8A864D4BBBC008E984173AD6">
    <w:name w:val="06BD088D8A864D4BBBC008E984173AD6"/>
    <w:rsid w:val="00130697"/>
    <w:pPr>
      <w:spacing w:after="0" w:line="240" w:lineRule="auto"/>
    </w:pPr>
    <w:rPr>
      <w:sz w:val="24"/>
      <w:szCs w:val="24"/>
      <w:lang w:val="en-US" w:eastAsia="en-US"/>
    </w:rPr>
  </w:style>
  <w:style w:type="paragraph" w:customStyle="1" w:styleId="9E6C644CED695040B8F0CB6925697238">
    <w:name w:val="9E6C644CED695040B8F0CB6925697238"/>
    <w:rsid w:val="00130697"/>
    <w:pPr>
      <w:spacing w:after="0" w:line="240" w:lineRule="auto"/>
    </w:pPr>
    <w:rPr>
      <w:sz w:val="24"/>
      <w:szCs w:val="24"/>
      <w:lang w:val="en-US" w:eastAsia="en-US"/>
    </w:rPr>
  </w:style>
  <w:style w:type="paragraph" w:customStyle="1" w:styleId="9D14BDBDEC4A2B40AE93874DD217E3CB">
    <w:name w:val="9D14BDBDEC4A2B40AE93874DD217E3CB"/>
    <w:rsid w:val="00130697"/>
    <w:pPr>
      <w:spacing w:after="0" w:line="240" w:lineRule="auto"/>
    </w:pPr>
    <w:rPr>
      <w:sz w:val="24"/>
      <w:szCs w:val="24"/>
      <w:lang w:val="en-US" w:eastAsia="en-US"/>
    </w:rPr>
  </w:style>
  <w:style w:type="paragraph" w:customStyle="1" w:styleId="22A1B39C7940DA4491F699E251B5E931">
    <w:name w:val="22A1B39C7940DA4491F699E251B5E931"/>
    <w:rsid w:val="00130697"/>
    <w:pPr>
      <w:spacing w:after="0" w:line="240" w:lineRule="auto"/>
    </w:pPr>
    <w:rPr>
      <w:sz w:val="24"/>
      <w:szCs w:val="24"/>
      <w:lang w:val="en-US" w:eastAsia="en-US"/>
    </w:rPr>
  </w:style>
  <w:style w:type="paragraph" w:customStyle="1" w:styleId="F846A186BEBB6C40B5E986BDDE97A469">
    <w:name w:val="F846A186BEBB6C40B5E986BDDE97A469"/>
    <w:rsid w:val="00130697"/>
    <w:pPr>
      <w:spacing w:after="0" w:line="240" w:lineRule="auto"/>
    </w:pPr>
    <w:rPr>
      <w:sz w:val="24"/>
      <w:szCs w:val="24"/>
      <w:lang w:val="en-US" w:eastAsia="en-US"/>
    </w:rPr>
  </w:style>
  <w:style w:type="paragraph" w:customStyle="1" w:styleId="125D8A2EDBB1C84395199D3732530EFA">
    <w:name w:val="125D8A2EDBB1C84395199D3732530EFA"/>
    <w:rsid w:val="00130697"/>
    <w:pPr>
      <w:spacing w:after="0" w:line="240" w:lineRule="auto"/>
    </w:pPr>
    <w:rPr>
      <w:sz w:val="24"/>
      <w:szCs w:val="24"/>
      <w:lang w:val="en-US" w:eastAsia="en-US"/>
    </w:rPr>
  </w:style>
  <w:style w:type="paragraph" w:customStyle="1" w:styleId="536A0977496EEA47B97E0375EE4AA33F">
    <w:name w:val="536A0977496EEA47B97E0375EE4AA33F"/>
    <w:rsid w:val="00130697"/>
    <w:pPr>
      <w:spacing w:after="0" w:line="240" w:lineRule="auto"/>
    </w:pPr>
    <w:rPr>
      <w:sz w:val="24"/>
      <w:szCs w:val="24"/>
      <w:lang w:val="en-US" w:eastAsia="en-US"/>
    </w:rPr>
  </w:style>
  <w:style w:type="paragraph" w:customStyle="1" w:styleId="ED8435CAA3085045ABED02F8AB9110E6">
    <w:name w:val="ED8435CAA3085045ABED02F8AB9110E6"/>
    <w:rsid w:val="00130697"/>
    <w:pPr>
      <w:spacing w:after="0" w:line="240" w:lineRule="auto"/>
    </w:pPr>
    <w:rPr>
      <w:sz w:val="24"/>
      <w:szCs w:val="24"/>
      <w:lang w:val="en-US" w:eastAsia="en-US"/>
    </w:rPr>
  </w:style>
  <w:style w:type="paragraph" w:customStyle="1" w:styleId="9A334FE64C0B3A46A8840EAFDC46A9C8">
    <w:name w:val="9A334FE64C0B3A46A8840EAFDC46A9C8"/>
    <w:rsid w:val="00130697"/>
    <w:pPr>
      <w:spacing w:after="0" w:line="240" w:lineRule="auto"/>
    </w:pPr>
    <w:rPr>
      <w:sz w:val="24"/>
      <w:szCs w:val="24"/>
      <w:lang w:val="en-US" w:eastAsia="en-US"/>
    </w:rPr>
  </w:style>
  <w:style w:type="paragraph" w:customStyle="1" w:styleId="940C26F74AC1B249A707A5DD1AB4DC1A">
    <w:name w:val="940C26F74AC1B249A707A5DD1AB4DC1A"/>
    <w:rsid w:val="00130697"/>
    <w:pPr>
      <w:spacing w:after="0" w:line="240" w:lineRule="auto"/>
    </w:pPr>
    <w:rPr>
      <w:sz w:val="24"/>
      <w:szCs w:val="24"/>
      <w:lang w:val="en-US" w:eastAsia="en-US"/>
    </w:rPr>
  </w:style>
  <w:style w:type="paragraph" w:customStyle="1" w:styleId="5972A24FB6ED234383FEB7E87B40C999">
    <w:name w:val="5972A24FB6ED234383FEB7E87B40C999"/>
    <w:rsid w:val="00130697"/>
    <w:pPr>
      <w:spacing w:after="0" w:line="240" w:lineRule="auto"/>
    </w:pPr>
    <w:rPr>
      <w:sz w:val="24"/>
      <w:szCs w:val="24"/>
      <w:lang w:val="en-US" w:eastAsia="en-US"/>
    </w:rPr>
  </w:style>
  <w:style w:type="paragraph" w:customStyle="1" w:styleId="86700F54FAE2E646BA6D27AEB2DFA347">
    <w:name w:val="86700F54FAE2E646BA6D27AEB2DFA347"/>
    <w:rsid w:val="00130697"/>
    <w:pPr>
      <w:spacing w:after="0" w:line="240" w:lineRule="auto"/>
    </w:pPr>
    <w:rPr>
      <w:sz w:val="24"/>
      <w:szCs w:val="24"/>
      <w:lang w:val="en-US" w:eastAsia="en-US"/>
    </w:rPr>
  </w:style>
  <w:style w:type="paragraph" w:customStyle="1" w:styleId="EF93563D2924DA4FB64FFBBE3DD74663">
    <w:name w:val="EF93563D2924DA4FB64FFBBE3DD74663"/>
    <w:rsid w:val="00130697"/>
    <w:pPr>
      <w:spacing w:after="0" w:line="240" w:lineRule="auto"/>
    </w:pPr>
    <w:rPr>
      <w:sz w:val="24"/>
      <w:szCs w:val="24"/>
      <w:lang w:val="en-US" w:eastAsia="en-US"/>
    </w:rPr>
  </w:style>
  <w:style w:type="paragraph" w:customStyle="1" w:styleId="FCC0045B25B5A049A961A4EE3FEE8C01">
    <w:name w:val="FCC0045B25B5A049A961A4EE3FEE8C01"/>
    <w:rsid w:val="00130697"/>
    <w:pPr>
      <w:spacing w:after="0" w:line="240" w:lineRule="auto"/>
    </w:pPr>
    <w:rPr>
      <w:sz w:val="24"/>
      <w:szCs w:val="24"/>
      <w:lang w:val="en-US" w:eastAsia="en-US"/>
    </w:rPr>
  </w:style>
  <w:style w:type="paragraph" w:customStyle="1" w:styleId="D8F01B1A4CE29D489DCFFA2154F24032">
    <w:name w:val="D8F01B1A4CE29D489DCFFA2154F24032"/>
    <w:rsid w:val="00130697"/>
    <w:pPr>
      <w:spacing w:after="0" w:line="240" w:lineRule="auto"/>
    </w:pPr>
    <w:rPr>
      <w:sz w:val="24"/>
      <w:szCs w:val="24"/>
      <w:lang w:val="en-US" w:eastAsia="en-US"/>
    </w:rPr>
  </w:style>
  <w:style w:type="paragraph" w:customStyle="1" w:styleId="156E20101E064B81807EFA7FB86344112">
    <w:name w:val="156E20101E064B81807EFA7FB86344112"/>
    <w:rsid w:val="00CE2EF4"/>
    <w:pPr>
      <w:spacing w:after="0" w:line="240" w:lineRule="auto"/>
    </w:pPr>
    <w:rPr>
      <w:rFonts w:eastAsiaTheme="minorHAnsi" w:cs="Arial"/>
      <w:sz w:val="20"/>
      <w:szCs w:val="20"/>
      <w:lang w:eastAsia="en-US"/>
    </w:rPr>
  </w:style>
  <w:style w:type="paragraph" w:customStyle="1" w:styleId="156E20101E064B81807EFA7FB86344113">
    <w:name w:val="156E20101E064B81807EFA7FB86344113"/>
    <w:rsid w:val="00DC7CD6"/>
    <w:pPr>
      <w:spacing w:after="0" w:line="240" w:lineRule="auto"/>
    </w:pPr>
    <w:rPr>
      <w:rFonts w:eastAsiaTheme="minorHAnsi" w:cs="Arial"/>
      <w:sz w:val="20"/>
      <w:szCs w:val="20"/>
      <w:lang w:eastAsia="en-US"/>
    </w:rPr>
  </w:style>
  <w:style w:type="paragraph" w:customStyle="1" w:styleId="9C5D53B3F7BA4354B4D1D9CAEDA0F8B2">
    <w:name w:val="9C5D53B3F7BA4354B4D1D9CAEDA0F8B2"/>
    <w:rsid w:val="001A78B9"/>
  </w:style>
  <w:style w:type="paragraph" w:customStyle="1" w:styleId="E311EAC58A3C4442B761729338DF24F8">
    <w:name w:val="E311EAC58A3C4442B761729338DF24F8"/>
    <w:rsid w:val="001A78B9"/>
  </w:style>
  <w:style w:type="paragraph" w:customStyle="1" w:styleId="FF99BA0AAACE41E985BECA17BD6BBE2E">
    <w:name w:val="FF99BA0AAACE41E985BECA17BD6BBE2E"/>
    <w:rsid w:val="001A78B9"/>
  </w:style>
  <w:style w:type="paragraph" w:customStyle="1" w:styleId="BEDD9DC0B72D4E5EBFB641C88D838A20">
    <w:name w:val="BEDD9DC0B72D4E5EBFB641C88D838A20"/>
    <w:rsid w:val="001A78B9"/>
  </w:style>
  <w:style w:type="paragraph" w:customStyle="1" w:styleId="EBBF4AA688174B7DAAE344344AC17E7F">
    <w:name w:val="EBBF4AA688174B7DAAE344344AC17E7F"/>
    <w:rsid w:val="001A78B9"/>
  </w:style>
  <w:style w:type="paragraph" w:customStyle="1" w:styleId="87B660588C3D4276A5B1AED31263656D">
    <w:name w:val="87B660588C3D4276A5B1AED31263656D"/>
    <w:rsid w:val="001E6CB4"/>
  </w:style>
  <w:style w:type="paragraph" w:customStyle="1" w:styleId="25A6BDA2D9044689AB5D04C6530D9859">
    <w:name w:val="25A6BDA2D9044689AB5D04C6530D9859"/>
    <w:rsid w:val="001E6CB4"/>
  </w:style>
  <w:style w:type="paragraph" w:customStyle="1" w:styleId="C2F1BBC06B7348BBA11BCA15A36AF5A7">
    <w:name w:val="C2F1BBC06B7348BBA11BCA15A36AF5A7"/>
    <w:rsid w:val="001E6CB4"/>
  </w:style>
  <w:style w:type="paragraph" w:customStyle="1" w:styleId="A2BB7EFFE6E14D4DAAFF24BC51203D6F">
    <w:name w:val="A2BB7EFFE6E14D4DAAFF24BC51203D6F"/>
    <w:rsid w:val="001E6CB4"/>
  </w:style>
  <w:style w:type="paragraph" w:customStyle="1" w:styleId="9101875DEF024C8DA3AF65DFEEF7B397">
    <w:name w:val="9101875DEF024C8DA3AF65DFEEF7B397"/>
    <w:rsid w:val="001E6CB4"/>
  </w:style>
  <w:style w:type="paragraph" w:customStyle="1" w:styleId="63B60F7B6D2B4CF98391CB255118D1FD">
    <w:name w:val="63B60F7B6D2B4CF98391CB255118D1FD"/>
    <w:rsid w:val="001E6CB4"/>
  </w:style>
  <w:style w:type="paragraph" w:customStyle="1" w:styleId="51B7D9CE81BB4599BF57C1CC12EF99F0">
    <w:name w:val="51B7D9CE81BB4599BF57C1CC12EF99F0"/>
    <w:rsid w:val="001E6CB4"/>
  </w:style>
  <w:style w:type="paragraph" w:customStyle="1" w:styleId="A0A782773AD546098F301572FFF95931">
    <w:name w:val="A0A782773AD546098F301572FFF95931"/>
    <w:rsid w:val="001E6CB4"/>
  </w:style>
  <w:style w:type="paragraph" w:customStyle="1" w:styleId="56C08E20BA414451B29B28D1A71B3517">
    <w:name w:val="56C08E20BA414451B29B28D1A71B3517"/>
    <w:rsid w:val="001E6CB4"/>
  </w:style>
  <w:style w:type="paragraph" w:customStyle="1" w:styleId="8996DD0305ED4167946CE20F82133301">
    <w:name w:val="8996DD0305ED4167946CE20F82133301"/>
    <w:rsid w:val="001E6CB4"/>
  </w:style>
  <w:style w:type="paragraph" w:customStyle="1" w:styleId="C732F8CD1BC14B3699542051C00C8E10">
    <w:name w:val="C732F8CD1BC14B3699542051C00C8E10"/>
    <w:rsid w:val="001E6CB4"/>
  </w:style>
  <w:style w:type="paragraph" w:customStyle="1" w:styleId="7C227C092DBA4DD1B786B5EB627388F4">
    <w:name w:val="7C227C092DBA4DD1B786B5EB627388F4"/>
    <w:rsid w:val="001E6CB4"/>
  </w:style>
  <w:style w:type="paragraph" w:customStyle="1" w:styleId="923789EE21AE4FD89EC0D25B4FB0A0AC">
    <w:name w:val="923789EE21AE4FD89EC0D25B4FB0A0AC"/>
    <w:rsid w:val="001E6CB4"/>
  </w:style>
  <w:style w:type="paragraph" w:customStyle="1" w:styleId="8DAC1D495BF54389B473468A0FDB8727">
    <w:name w:val="8DAC1D495BF54389B473468A0FDB8727"/>
    <w:rsid w:val="001E6CB4"/>
  </w:style>
  <w:style w:type="paragraph" w:customStyle="1" w:styleId="EFF1EABE33D8470DAE9FE3BEB6FC43D9">
    <w:name w:val="EFF1EABE33D8470DAE9FE3BEB6FC43D9"/>
    <w:rsid w:val="001E6CB4"/>
  </w:style>
  <w:style w:type="paragraph" w:customStyle="1" w:styleId="15603BE121A941A89743415DFD0F80D0">
    <w:name w:val="15603BE121A941A89743415DFD0F80D0"/>
    <w:rsid w:val="001E6CB4"/>
  </w:style>
  <w:style w:type="paragraph" w:customStyle="1" w:styleId="1548F39F03764CC296BA87C2DF1603BA">
    <w:name w:val="1548F39F03764CC296BA87C2DF1603BA"/>
    <w:rsid w:val="001E6CB4"/>
  </w:style>
  <w:style w:type="paragraph" w:customStyle="1" w:styleId="2984A6C5F73A4EF9AC238CFF6668423C">
    <w:name w:val="2984A6C5F73A4EF9AC238CFF6668423C"/>
    <w:rsid w:val="001E6CB4"/>
  </w:style>
  <w:style w:type="paragraph" w:customStyle="1" w:styleId="9A57B762A95B4E07BC892ED2115587AE">
    <w:name w:val="9A57B762A95B4E07BC892ED2115587AE"/>
    <w:rsid w:val="001E6CB4"/>
  </w:style>
  <w:style w:type="paragraph" w:customStyle="1" w:styleId="0A2B516102314037A54FFD46692788AC">
    <w:name w:val="0A2B516102314037A54FFD46692788AC"/>
    <w:rsid w:val="001E6CB4"/>
  </w:style>
  <w:style w:type="paragraph" w:customStyle="1" w:styleId="F9C906E253BE44629A91C19860BB6795">
    <w:name w:val="F9C906E253BE44629A91C19860BB6795"/>
    <w:rsid w:val="001E6CB4"/>
  </w:style>
  <w:style w:type="paragraph" w:customStyle="1" w:styleId="2377FF6468EC4181A999FB47D86E5EA6">
    <w:name w:val="2377FF6468EC4181A999FB47D86E5EA6"/>
    <w:rsid w:val="001E6CB4"/>
  </w:style>
  <w:style w:type="paragraph" w:customStyle="1" w:styleId="6A7FD761CEC64F0DB72973FB19AE8524">
    <w:name w:val="6A7FD761CEC64F0DB72973FB19AE8524"/>
    <w:rsid w:val="001E6CB4"/>
  </w:style>
  <w:style w:type="paragraph" w:customStyle="1" w:styleId="2079ACECBDA84503B1F15F1A9E1228DD">
    <w:name w:val="2079ACECBDA84503B1F15F1A9E1228DD"/>
    <w:rsid w:val="001E6CB4"/>
  </w:style>
  <w:style w:type="paragraph" w:customStyle="1" w:styleId="23E13D6CDF56455ABDE3A03DCCD1AEFA">
    <w:name w:val="23E13D6CDF56455ABDE3A03DCCD1AEFA"/>
    <w:rsid w:val="001E6CB4"/>
  </w:style>
  <w:style w:type="paragraph" w:customStyle="1" w:styleId="0C9353227A684BD8AE4879BD846BD24F">
    <w:name w:val="0C9353227A684BD8AE4879BD846BD24F"/>
    <w:rsid w:val="001E6CB4"/>
  </w:style>
  <w:style w:type="paragraph" w:customStyle="1" w:styleId="17712FF50E3D4A63B5DA4BADB06C3C23">
    <w:name w:val="17712FF50E3D4A63B5DA4BADB06C3C23"/>
    <w:rsid w:val="001E6CB4"/>
  </w:style>
  <w:style w:type="paragraph" w:customStyle="1" w:styleId="4DD35FDAF15149318DC66DC45F6DE853">
    <w:name w:val="4DD35FDAF15149318DC66DC45F6DE853"/>
    <w:rsid w:val="001E6CB4"/>
  </w:style>
  <w:style w:type="paragraph" w:customStyle="1" w:styleId="B404CC652959403E82538E7B126EBE6D">
    <w:name w:val="B404CC652959403E82538E7B126EBE6D"/>
    <w:rsid w:val="001E6CB4"/>
  </w:style>
  <w:style w:type="paragraph" w:customStyle="1" w:styleId="48E67ACEB201424A880226C4F183EC03">
    <w:name w:val="48E67ACEB201424A880226C4F183EC03"/>
    <w:rsid w:val="001E6CB4"/>
  </w:style>
  <w:style w:type="paragraph" w:customStyle="1" w:styleId="711BAE8DA1C944AAA0D9AFF657859620">
    <w:name w:val="711BAE8DA1C944AAA0D9AFF657859620"/>
    <w:rsid w:val="001E6CB4"/>
  </w:style>
  <w:style w:type="paragraph" w:customStyle="1" w:styleId="884B9CAA0F684FDD83FB7FCB151FF1B7">
    <w:name w:val="884B9CAA0F684FDD83FB7FCB151FF1B7"/>
    <w:rsid w:val="001E6CB4"/>
  </w:style>
  <w:style w:type="paragraph" w:customStyle="1" w:styleId="921E3F710CA549D7BE5E4D90EDFA8CA6">
    <w:name w:val="921E3F710CA549D7BE5E4D90EDFA8CA6"/>
    <w:rsid w:val="001E6CB4"/>
  </w:style>
  <w:style w:type="paragraph" w:customStyle="1" w:styleId="95DC082592AD4BA795DCEEE40A0D11D2">
    <w:name w:val="95DC082592AD4BA795DCEEE40A0D11D2"/>
    <w:rsid w:val="001E6CB4"/>
  </w:style>
  <w:style w:type="paragraph" w:customStyle="1" w:styleId="152C2C8EE6D24F1288238B734ACA0942">
    <w:name w:val="152C2C8EE6D24F1288238B734ACA0942"/>
    <w:rsid w:val="001E6CB4"/>
  </w:style>
  <w:style w:type="paragraph" w:customStyle="1" w:styleId="A9DF857A4DD34AB494DD961BF06F9711">
    <w:name w:val="A9DF857A4DD34AB494DD961BF06F9711"/>
    <w:rsid w:val="001E6CB4"/>
  </w:style>
  <w:style w:type="paragraph" w:customStyle="1" w:styleId="FD737E08457340F792FEDE65C866088A">
    <w:name w:val="FD737E08457340F792FEDE65C866088A"/>
    <w:rsid w:val="001E6CB4"/>
  </w:style>
  <w:style w:type="paragraph" w:customStyle="1" w:styleId="6B87834E41844BAAB656C23AE43A9A5C">
    <w:name w:val="6B87834E41844BAAB656C23AE43A9A5C"/>
    <w:rsid w:val="001E6CB4"/>
  </w:style>
  <w:style w:type="paragraph" w:customStyle="1" w:styleId="1106065E96764754867DFF7BD7087B54">
    <w:name w:val="1106065E96764754867DFF7BD7087B54"/>
    <w:rsid w:val="001E6CB4"/>
  </w:style>
  <w:style w:type="paragraph" w:customStyle="1" w:styleId="D523F7BA0E5046729ADF0C0CFD76FFE6">
    <w:name w:val="D523F7BA0E5046729ADF0C0CFD76FFE6"/>
    <w:rsid w:val="001E6CB4"/>
  </w:style>
  <w:style w:type="paragraph" w:customStyle="1" w:styleId="0E16DD256F134E1199073F5054743AE9">
    <w:name w:val="0E16DD256F134E1199073F5054743AE9"/>
    <w:rsid w:val="001E6CB4"/>
  </w:style>
  <w:style w:type="paragraph" w:customStyle="1" w:styleId="B6DD07C9A9344759A2042096B8B103C8">
    <w:name w:val="B6DD07C9A9344759A2042096B8B103C8"/>
    <w:rsid w:val="001E6CB4"/>
  </w:style>
  <w:style w:type="paragraph" w:customStyle="1" w:styleId="50E373DBB92443449C0C703863F2E427">
    <w:name w:val="50E373DBB92443449C0C703863F2E427"/>
    <w:rsid w:val="001E6CB4"/>
  </w:style>
  <w:style w:type="paragraph" w:customStyle="1" w:styleId="72888F5AF7314C6F98F79615F6B5D926">
    <w:name w:val="72888F5AF7314C6F98F79615F6B5D926"/>
    <w:rsid w:val="001E6CB4"/>
  </w:style>
  <w:style w:type="paragraph" w:customStyle="1" w:styleId="A5C64D032EA341E0A9AD6BE18E1BC7F1">
    <w:name w:val="A5C64D032EA341E0A9AD6BE18E1BC7F1"/>
    <w:rsid w:val="001E6CB4"/>
  </w:style>
  <w:style w:type="paragraph" w:customStyle="1" w:styleId="9C53164C2A4F4280B1B4228EB9BAFCE9">
    <w:name w:val="9C53164C2A4F4280B1B4228EB9BAFCE9"/>
    <w:rsid w:val="001E6CB4"/>
  </w:style>
  <w:style w:type="paragraph" w:customStyle="1" w:styleId="420C688EB8E54BB5967FCE5C7C1B0135">
    <w:name w:val="420C688EB8E54BB5967FCE5C7C1B0135"/>
    <w:rsid w:val="001E6CB4"/>
  </w:style>
  <w:style w:type="paragraph" w:customStyle="1" w:styleId="21195D66E9AC4894AF2A2A72AED2E5DB">
    <w:name w:val="21195D66E9AC4894AF2A2A72AED2E5DB"/>
    <w:rsid w:val="001E6CB4"/>
  </w:style>
  <w:style w:type="paragraph" w:customStyle="1" w:styleId="01F8DD26814E4398A8CB4D275EA8FD7B">
    <w:name w:val="01F8DD26814E4398A8CB4D275EA8FD7B"/>
    <w:rsid w:val="001E6CB4"/>
  </w:style>
  <w:style w:type="paragraph" w:customStyle="1" w:styleId="B337A0BA03C448738A8A720F62F7A808">
    <w:name w:val="B337A0BA03C448738A8A720F62F7A808"/>
    <w:rsid w:val="001E6CB4"/>
  </w:style>
  <w:style w:type="paragraph" w:customStyle="1" w:styleId="A0334D73AC6A42CBB3B812CDB85C44C6">
    <w:name w:val="A0334D73AC6A42CBB3B812CDB85C44C6"/>
    <w:rsid w:val="001E6CB4"/>
  </w:style>
  <w:style w:type="paragraph" w:customStyle="1" w:styleId="F654A02DF5714DBEB030F5A0CA6DBE74">
    <w:name w:val="F654A02DF5714DBEB030F5A0CA6DBE74"/>
    <w:rsid w:val="001E6CB4"/>
  </w:style>
  <w:style w:type="paragraph" w:customStyle="1" w:styleId="7D84664859424B94B6DF581652655747">
    <w:name w:val="7D84664859424B94B6DF581652655747"/>
    <w:rsid w:val="00F269C5"/>
  </w:style>
  <w:style w:type="paragraph" w:customStyle="1" w:styleId="11B6CDC23F14444F9E078EF00C476FE3">
    <w:name w:val="11B6CDC23F14444F9E078EF00C476FE3"/>
    <w:rsid w:val="00F269C5"/>
  </w:style>
  <w:style w:type="paragraph" w:customStyle="1" w:styleId="1D36528F2CDA40DDA8D0DC8B89D59930">
    <w:name w:val="1D36528F2CDA40DDA8D0DC8B89D59930"/>
    <w:rsid w:val="00F269C5"/>
  </w:style>
  <w:style w:type="paragraph" w:customStyle="1" w:styleId="5FAD50758BC24D1B901D48382FF6E92D">
    <w:name w:val="5FAD50758BC24D1B901D48382FF6E92D"/>
    <w:rsid w:val="00F269C5"/>
  </w:style>
  <w:style w:type="paragraph" w:customStyle="1" w:styleId="E14685037872489096ABD44D3442D12F">
    <w:name w:val="E14685037872489096ABD44D3442D12F"/>
    <w:rsid w:val="00F269C5"/>
  </w:style>
  <w:style w:type="paragraph" w:customStyle="1" w:styleId="2F1CB6811EF649F784D5D556CD6774B9">
    <w:name w:val="2F1CB6811EF649F784D5D556CD6774B9"/>
    <w:rsid w:val="00F269C5"/>
  </w:style>
  <w:style w:type="paragraph" w:customStyle="1" w:styleId="36E4B881456B45B39D4775DA25D4375A">
    <w:name w:val="36E4B881456B45B39D4775DA25D4375A"/>
    <w:rsid w:val="00F269C5"/>
  </w:style>
  <w:style w:type="paragraph" w:customStyle="1" w:styleId="4F7DF22B88CB4AB293A959AB62612A9C">
    <w:name w:val="4F7DF22B88CB4AB293A959AB62612A9C"/>
    <w:rsid w:val="00F269C5"/>
  </w:style>
  <w:style w:type="paragraph" w:customStyle="1" w:styleId="70E872F293974524A335AB5626FBB141">
    <w:name w:val="70E872F293974524A335AB5626FBB141"/>
    <w:rsid w:val="00F269C5"/>
  </w:style>
  <w:style w:type="paragraph" w:customStyle="1" w:styleId="AE8F45D9C69F41068306312403DC03FE">
    <w:name w:val="AE8F45D9C69F41068306312403DC03FE"/>
    <w:rsid w:val="00F269C5"/>
  </w:style>
  <w:style w:type="paragraph" w:customStyle="1" w:styleId="9828E611C0E0483BBBC3250E18A5BBA4">
    <w:name w:val="9828E611C0E0483BBBC3250E18A5BBA4"/>
    <w:rsid w:val="00F269C5"/>
  </w:style>
  <w:style w:type="paragraph" w:customStyle="1" w:styleId="B5DBEE1071144FB8905D04A015B5624E">
    <w:name w:val="B5DBEE1071144FB8905D04A015B5624E"/>
    <w:rsid w:val="00F269C5"/>
  </w:style>
  <w:style w:type="paragraph" w:customStyle="1" w:styleId="7A3AAD9C5AA843419C08D8D82255618B">
    <w:name w:val="7A3AAD9C5AA843419C08D8D82255618B"/>
    <w:rsid w:val="00F269C5"/>
  </w:style>
  <w:style w:type="paragraph" w:customStyle="1" w:styleId="C496C6CA0A124F77B08F8E61A58839D8">
    <w:name w:val="C496C6CA0A124F77B08F8E61A58839D8"/>
    <w:rsid w:val="00F269C5"/>
  </w:style>
  <w:style w:type="paragraph" w:customStyle="1" w:styleId="D8D9DA32ED3B4329B04931B963DAC999">
    <w:name w:val="D8D9DA32ED3B4329B04931B963DAC999"/>
    <w:rsid w:val="00F269C5"/>
  </w:style>
  <w:style w:type="paragraph" w:customStyle="1" w:styleId="D40F758DB3F243D18164C9D53ED1EE19">
    <w:name w:val="D40F758DB3F243D18164C9D53ED1EE19"/>
    <w:rsid w:val="00F269C5"/>
  </w:style>
  <w:style w:type="paragraph" w:customStyle="1" w:styleId="DC7A5B67147C461EB883C07112111D97">
    <w:name w:val="DC7A5B67147C461EB883C07112111D97"/>
    <w:rsid w:val="00F269C5"/>
  </w:style>
  <w:style w:type="paragraph" w:customStyle="1" w:styleId="FD99720785D44A70A78F1CEC1407504C">
    <w:name w:val="FD99720785D44A70A78F1CEC1407504C"/>
    <w:rsid w:val="00F269C5"/>
  </w:style>
  <w:style w:type="paragraph" w:customStyle="1" w:styleId="6CE20794513F485081E5D79FDB505A61">
    <w:name w:val="6CE20794513F485081E5D79FDB505A61"/>
    <w:rsid w:val="00F269C5"/>
  </w:style>
  <w:style w:type="paragraph" w:customStyle="1" w:styleId="E39570807E0C411D9ACEE4BBAA9B341F">
    <w:name w:val="E39570807E0C411D9ACEE4BBAA9B341F"/>
    <w:rsid w:val="00F269C5"/>
  </w:style>
  <w:style w:type="paragraph" w:customStyle="1" w:styleId="AD85751384C14C3EABBAECDDC8FEFFDA">
    <w:name w:val="AD85751384C14C3EABBAECDDC8FEFFDA"/>
    <w:rsid w:val="00F269C5"/>
  </w:style>
  <w:style w:type="paragraph" w:customStyle="1" w:styleId="2D46ABB548814240B0E4B651CB7CDD9E">
    <w:name w:val="2D46ABB548814240B0E4B651CB7CDD9E"/>
    <w:rsid w:val="00F269C5"/>
  </w:style>
  <w:style w:type="paragraph" w:customStyle="1" w:styleId="03C0774CA2A24B89B0596D1244D88A07">
    <w:name w:val="03C0774CA2A24B89B0596D1244D88A07"/>
    <w:rsid w:val="00F269C5"/>
  </w:style>
  <w:style w:type="paragraph" w:customStyle="1" w:styleId="8ADEB9EBB2974599AFD3F5E863B68F7F">
    <w:name w:val="8ADEB9EBB2974599AFD3F5E863B68F7F"/>
    <w:rsid w:val="00F269C5"/>
  </w:style>
  <w:style w:type="paragraph" w:customStyle="1" w:styleId="5CBAA22D7C49481EBF64DCEA5E1C8B1F">
    <w:name w:val="5CBAA22D7C49481EBF64DCEA5E1C8B1F"/>
    <w:rsid w:val="00F269C5"/>
  </w:style>
  <w:style w:type="paragraph" w:customStyle="1" w:styleId="8414702D88754DB99972B297133BC339">
    <w:name w:val="8414702D88754DB99972B297133BC339"/>
    <w:rsid w:val="00F269C5"/>
  </w:style>
  <w:style w:type="paragraph" w:customStyle="1" w:styleId="948DA9DF9B6C44699B7CEA3D684C9896">
    <w:name w:val="948DA9DF9B6C44699B7CEA3D684C9896"/>
    <w:rsid w:val="00F269C5"/>
  </w:style>
  <w:style w:type="paragraph" w:customStyle="1" w:styleId="89A512006F154A8697566373CAB62D68">
    <w:name w:val="89A512006F154A8697566373CAB62D68"/>
    <w:rsid w:val="00F269C5"/>
  </w:style>
  <w:style w:type="paragraph" w:customStyle="1" w:styleId="44F431070F024AB8ABBE563BCD94C7E4">
    <w:name w:val="44F431070F024AB8ABBE563BCD94C7E4"/>
    <w:rsid w:val="00F269C5"/>
  </w:style>
  <w:style w:type="paragraph" w:customStyle="1" w:styleId="BDC9DAEC46AA4FC58AF4872B97D24859">
    <w:name w:val="BDC9DAEC46AA4FC58AF4872B97D24859"/>
    <w:rsid w:val="00F269C5"/>
  </w:style>
  <w:style w:type="paragraph" w:customStyle="1" w:styleId="EB63779517F0436B96E1EEC9967B68A9">
    <w:name w:val="EB63779517F0436B96E1EEC9967B68A9"/>
    <w:rsid w:val="00F269C5"/>
  </w:style>
  <w:style w:type="paragraph" w:customStyle="1" w:styleId="5CFFE99E47F548E298CC6A9605FBEA5D">
    <w:name w:val="5CFFE99E47F548E298CC6A9605FBEA5D"/>
    <w:rsid w:val="00F269C5"/>
  </w:style>
  <w:style w:type="paragraph" w:customStyle="1" w:styleId="F53A4A8258F1461BB1722E17313F090C">
    <w:name w:val="F53A4A8258F1461BB1722E17313F090C"/>
    <w:rsid w:val="00F269C5"/>
  </w:style>
  <w:style w:type="paragraph" w:customStyle="1" w:styleId="563B07DFC2AE4B7CB3E3425545E7120F">
    <w:name w:val="563B07DFC2AE4B7CB3E3425545E7120F"/>
    <w:rsid w:val="00F269C5"/>
  </w:style>
  <w:style w:type="paragraph" w:customStyle="1" w:styleId="73DD7B1D5F9847E7A4E29874252D252B">
    <w:name w:val="73DD7B1D5F9847E7A4E29874252D252B"/>
    <w:rsid w:val="00F269C5"/>
  </w:style>
  <w:style w:type="paragraph" w:customStyle="1" w:styleId="AB2C77C7713D4066BE021B2A71C734C1">
    <w:name w:val="AB2C77C7713D4066BE021B2A71C734C1"/>
    <w:rsid w:val="00F269C5"/>
  </w:style>
  <w:style w:type="paragraph" w:customStyle="1" w:styleId="E13592F288334070B409DB68127DF13B">
    <w:name w:val="E13592F288334070B409DB68127DF13B"/>
    <w:rsid w:val="00F269C5"/>
  </w:style>
  <w:style w:type="paragraph" w:customStyle="1" w:styleId="DA87B05677934D15B33A08C2CBE4483A">
    <w:name w:val="DA87B05677934D15B33A08C2CBE4483A"/>
    <w:rsid w:val="00F269C5"/>
  </w:style>
  <w:style w:type="paragraph" w:customStyle="1" w:styleId="66C061D717D346C086E34D4974179C40">
    <w:name w:val="66C061D717D346C086E34D4974179C40"/>
    <w:rsid w:val="00F269C5"/>
  </w:style>
  <w:style w:type="paragraph" w:customStyle="1" w:styleId="22775D0BB6A749BBAFA6F33BD11C3629">
    <w:name w:val="22775D0BB6A749BBAFA6F33BD11C3629"/>
    <w:rsid w:val="00F269C5"/>
  </w:style>
  <w:style w:type="paragraph" w:customStyle="1" w:styleId="FB65DAB51BFA436095C8FA5F6B2B843A">
    <w:name w:val="FB65DAB51BFA436095C8FA5F6B2B843A"/>
    <w:rsid w:val="00F269C5"/>
  </w:style>
  <w:style w:type="paragraph" w:customStyle="1" w:styleId="74F619ABD4F645528A53FC89D49F26D3">
    <w:name w:val="74F619ABD4F645528A53FC89D49F26D3"/>
    <w:rsid w:val="00F269C5"/>
  </w:style>
  <w:style w:type="paragraph" w:customStyle="1" w:styleId="05E4D9919775475DADA436B6C0D00E00">
    <w:name w:val="05E4D9919775475DADA436B6C0D00E00"/>
    <w:rsid w:val="00F269C5"/>
  </w:style>
  <w:style w:type="paragraph" w:customStyle="1" w:styleId="EF8F98767ADB4D7DB92274AE9EF35F85">
    <w:name w:val="EF8F98767ADB4D7DB92274AE9EF35F85"/>
    <w:rsid w:val="00F269C5"/>
  </w:style>
  <w:style w:type="paragraph" w:customStyle="1" w:styleId="E3E1CA6E0B6B4692B0A3F13888F02A4A">
    <w:name w:val="E3E1CA6E0B6B4692B0A3F13888F02A4A"/>
    <w:rsid w:val="00F269C5"/>
  </w:style>
  <w:style w:type="paragraph" w:customStyle="1" w:styleId="72739AA66A2C4D41A885424BBF71B56A">
    <w:name w:val="72739AA66A2C4D41A885424BBF71B56A"/>
    <w:rsid w:val="00F269C5"/>
  </w:style>
  <w:style w:type="paragraph" w:customStyle="1" w:styleId="A0F3B4FBC87A4D98A7DCE6AF9FDC17FD">
    <w:name w:val="A0F3B4FBC87A4D98A7DCE6AF9FDC17FD"/>
    <w:rsid w:val="00F269C5"/>
  </w:style>
  <w:style w:type="paragraph" w:customStyle="1" w:styleId="6CAB6FC137104BF8A462FF95B71C521E">
    <w:name w:val="6CAB6FC137104BF8A462FF95B71C521E"/>
    <w:rsid w:val="00F3457F"/>
  </w:style>
  <w:style w:type="paragraph" w:customStyle="1" w:styleId="4D8404189A754AF383C85EA351304F27">
    <w:name w:val="4D8404189A754AF383C85EA351304F27"/>
    <w:rsid w:val="00F3457F"/>
  </w:style>
  <w:style w:type="paragraph" w:customStyle="1" w:styleId="6D14E8D33CA84D3CB8067E9A9538DB41">
    <w:name w:val="6D14E8D33CA84D3CB8067E9A9538DB41"/>
    <w:rsid w:val="00F3457F"/>
  </w:style>
  <w:style w:type="paragraph" w:customStyle="1" w:styleId="10BBB057A1BA49309B1297EE477BC981">
    <w:name w:val="10BBB057A1BA49309B1297EE477BC981"/>
    <w:rsid w:val="00F3457F"/>
  </w:style>
  <w:style w:type="paragraph" w:customStyle="1" w:styleId="225F8BB69E5546E195D7EA61CB50D129">
    <w:name w:val="225F8BB69E5546E195D7EA61CB50D129"/>
    <w:rsid w:val="00F3457F"/>
  </w:style>
  <w:style w:type="paragraph" w:customStyle="1" w:styleId="86046D446ED04CC6A26E5574616AF602">
    <w:name w:val="86046D446ED04CC6A26E5574616AF602"/>
    <w:rsid w:val="00F3457F"/>
  </w:style>
  <w:style w:type="paragraph" w:customStyle="1" w:styleId="363CD6800CCD4A6482C6FC6DDE8C0AB2">
    <w:name w:val="363CD6800CCD4A6482C6FC6DDE8C0AB2"/>
    <w:rsid w:val="00F3457F"/>
  </w:style>
  <w:style w:type="paragraph" w:customStyle="1" w:styleId="F4BB2AF563134A50B578FF761FDCA59F">
    <w:name w:val="F4BB2AF563134A50B578FF761FDCA59F"/>
    <w:rsid w:val="00F3457F"/>
  </w:style>
  <w:style w:type="paragraph" w:customStyle="1" w:styleId="2A2F04B4B67F4DC3A558D36A2CBD2256">
    <w:name w:val="2A2F04B4B67F4DC3A558D36A2CBD2256"/>
    <w:rsid w:val="00F3457F"/>
  </w:style>
  <w:style w:type="paragraph" w:customStyle="1" w:styleId="99DC8AF32B574638BB6FBA5B800EF865">
    <w:name w:val="99DC8AF32B574638BB6FBA5B800EF865"/>
    <w:rsid w:val="00F3457F"/>
  </w:style>
  <w:style w:type="paragraph" w:customStyle="1" w:styleId="96F734E1257E4474A60FA52E7E7AD92C">
    <w:name w:val="96F734E1257E4474A60FA52E7E7AD92C"/>
    <w:rsid w:val="00F3457F"/>
  </w:style>
  <w:style w:type="paragraph" w:customStyle="1" w:styleId="01893A30A6A14B4FAF5CEAB219E7B44D">
    <w:name w:val="01893A30A6A14B4FAF5CEAB219E7B44D"/>
    <w:rsid w:val="00F3457F"/>
  </w:style>
  <w:style w:type="paragraph" w:customStyle="1" w:styleId="75E323CA6E5D4086B84FE9F5EAB1104F">
    <w:name w:val="75E323CA6E5D4086B84FE9F5EAB1104F"/>
    <w:rsid w:val="00F3457F"/>
  </w:style>
  <w:style w:type="paragraph" w:customStyle="1" w:styleId="6FDBDF5144304BC4ADC8870C84C07F16">
    <w:name w:val="6FDBDF5144304BC4ADC8870C84C07F16"/>
    <w:rsid w:val="00F3457F"/>
  </w:style>
  <w:style w:type="paragraph" w:customStyle="1" w:styleId="F7672E9BFA7A4D619A298A1FD871BC7E">
    <w:name w:val="F7672E9BFA7A4D619A298A1FD871BC7E"/>
    <w:rsid w:val="00F3457F"/>
  </w:style>
  <w:style w:type="paragraph" w:customStyle="1" w:styleId="0ED3A9DD864A42EE87A5382CE0B7D9AE">
    <w:name w:val="0ED3A9DD864A42EE87A5382CE0B7D9AE"/>
    <w:rsid w:val="00F3457F"/>
  </w:style>
  <w:style w:type="paragraph" w:customStyle="1" w:styleId="84508C839CAB49C69C6C6A5D6351A869">
    <w:name w:val="84508C839CAB49C69C6C6A5D6351A869"/>
    <w:rsid w:val="00F3457F"/>
  </w:style>
  <w:style w:type="paragraph" w:customStyle="1" w:styleId="E6F1BA5D98F64A76B6332B03737A92B3">
    <w:name w:val="E6F1BA5D98F64A76B6332B03737A92B3"/>
    <w:rsid w:val="00F3457F"/>
  </w:style>
  <w:style w:type="paragraph" w:customStyle="1" w:styleId="F40945716BA6479D8E9C7FE6DB9B2B98">
    <w:name w:val="F40945716BA6479D8E9C7FE6DB9B2B98"/>
    <w:rsid w:val="00F3457F"/>
  </w:style>
  <w:style w:type="paragraph" w:customStyle="1" w:styleId="FAC841555D5A4895B5C028CDED804D62">
    <w:name w:val="FAC841555D5A4895B5C028CDED804D62"/>
    <w:rsid w:val="00F3457F"/>
  </w:style>
  <w:style w:type="paragraph" w:customStyle="1" w:styleId="4617078C74B34635AAE2F3CC07C513CC">
    <w:name w:val="4617078C74B34635AAE2F3CC07C513CC"/>
    <w:rsid w:val="00F3457F"/>
  </w:style>
  <w:style w:type="paragraph" w:customStyle="1" w:styleId="ABFD9AE3A43A411AAB4F966770E3C1F9">
    <w:name w:val="ABFD9AE3A43A411AAB4F966770E3C1F9"/>
    <w:rsid w:val="00F3457F"/>
  </w:style>
  <w:style w:type="paragraph" w:customStyle="1" w:styleId="8E60F503FF914CC6BA4A19795248F884">
    <w:name w:val="8E60F503FF914CC6BA4A19795248F884"/>
    <w:rsid w:val="00F3457F"/>
  </w:style>
  <w:style w:type="paragraph" w:customStyle="1" w:styleId="3858BF22CC3E458887E2ABBAE7112013">
    <w:name w:val="3858BF22CC3E458887E2ABBAE7112013"/>
    <w:rsid w:val="00F3457F"/>
  </w:style>
  <w:style w:type="paragraph" w:customStyle="1" w:styleId="2507E7E9361A4EB2AF517FEC981A04F3">
    <w:name w:val="2507E7E9361A4EB2AF517FEC981A04F3"/>
    <w:rsid w:val="00F3457F"/>
  </w:style>
  <w:style w:type="paragraph" w:customStyle="1" w:styleId="6E3DC5EDB0D6487CB168FAA532A0F75A">
    <w:name w:val="6E3DC5EDB0D6487CB168FAA532A0F75A"/>
    <w:rsid w:val="00F3457F"/>
  </w:style>
  <w:style w:type="paragraph" w:customStyle="1" w:styleId="0F1949B67543440E94BAE28625F26D33">
    <w:name w:val="0F1949B67543440E94BAE28625F26D33"/>
    <w:rsid w:val="00F3457F"/>
  </w:style>
  <w:style w:type="paragraph" w:customStyle="1" w:styleId="EDED38634E7B4DBBBF1525F3094F142A">
    <w:name w:val="EDED38634E7B4DBBBF1525F3094F142A"/>
    <w:rsid w:val="00F3457F"/>
  </w:style>
  <w:style w:type="paragraph" w:customStyle="1" w:styleId="AD508FCFCE9B4F31B6E5F70CC07A5650">
    <w:name w:val="AD508FCFCE9B4F31B6E5F70CC07A5650"/>
    <w:rsid w:val="00F3457F"/>
  </w:style>
  <w:style w:type="paragraph" w:customStyle="1" w:styleId="A07F7B39655B40F5B8FF65B1E836704C">
    <w:name w:val="A07F7B39655B40F5B8FF65B1E836704C"/>
    <w:rsid w:val="00F3457F"/>
  </w:style>
  <w:style w:type="paragraph" w:customStyle="1" w:styleId="476F56FF70E64855A1E66F8ABF5E5E14">
    <w:name w:val="476F56FF70E64855A1E66F8ABF5E5E14"/>
    <w:rsid w:val="00F3457F"/>
  </w:style>
  <w:style w:type="paragraph" w:customStyle="1" w:styleId="368524A1D73B4A35B1111683847F0F0D">
    <w:name w:val="368524A1D73B4A35B1111683847F0F0D"/>
    <w:rsid w:val="00F3457F"/>
  </w:style>
  <w:style w:type="paragraph" w:customStyle="1" w:styleId="1FFB05DF9AF044209809151A9A6D28C2">
    <w:name w:val="1FFB05DF9AF044209809151A9A6D28C2"/>
    <w:rsid w:val="00F3457F"/>
  </w:style>
  <w:style w:type="paragraph" w:customStyle="1" w:styleId="ADEA148EE6CF4B53BFEE0DA557876ED0">
    <w:name w:val="ADEA148EE6CF4B53BFEE0DA557876ED0"/>
    <w:rsid w:val="00F3457F"/>
  </w:style>
  <w:style w:type="paragraph" w:customStyle="1" w:styleId="DAD886F8B2C44E5BA5185B27132ED8F6">
    <w:name w:val="DAD886F8B2C44E5BA5185B27132ED8F6"/>
    <w:rsid w:val="00F3457F"/>
  </w:style>
  <w:style w:type="paragraph" w:customStyle="1" w:styleId="8AFA66CB729B422E9C03EE3AD2075EA5">
    <w:name w:val="8AFA66CB729B422E9C03EE3AD2075EA5"/>
    <w:rsid w:val="00F3457F"/>
  </w:style>
  <w:style w:type="paragraph" w:customStyle="1" w:styleId="7DB201C1B04A481BA93AD44DF0B44FB8">
    <w:name w:val="7DB201C1B04A481BA93AD44DF0B44FB8"/>
    <w:rsid w:val="00F3457F"/>
  </w:style>
  <w:style w:type="paragraph" w:customStyle="1" w:styleId="26EC3333ADEA42D7AAB25E84F5116E60">
    <w:name w:val="26EC3333ADEA42D7AAB25E84F5116E60"/>
    <w:rsid w:val="00F3457F"/>
  </w:style>
  <w:style w:type="paragraph" w:customStyle="1" w:styleId="DD0F553A59634F11888CB45349F6154D">
    <w:name w:val="DD0F553A59634F11888CB45349F6154D"/>
    <w:rsid w:val="00F3457F"/>
  </w:style>
  <w:style w:type="paragraph" w:customStyle="1" w:styleId="F7C5230AD73448DF855AAF6ED27BD6D5">
    <w:name w:val="F7C5230AD73448DF855AAF6ED27BD6D5"/>
    <w:rsid w:val="00F3457F"/>
  </w:style>
  <w:style w:type="paragraph" w:customStyle="1" w:styleId="0EB2456F285442DBA0523595E831FAA5">
    <w:name w:val="0EB2456F285442DBA0523595E831FAA5"/>
    <w:rsid w:val="00F3457F"/>
  </w:style>
  <w:style w:type="paragraph" w:customStyle="1" w:styleId="BADB05A31D52455497AC1D005372B66C">
    <w:name w:val="BADB05A31D52455497AC1D005372B66C"/>
    <w:rsid w:val="00F3457F"/>
  </w:style>
  <w:style w:type="paragraph" w:customStyle="1" w:styleId="6C733F057A2144EAA390EF444C76BE62">
    <w:name w:val="6C733F057A2144EAA390EF444C76BE62"/>
    <w:rsid w:val="00F3457F"/>
  </w:style>
  <w:style w:type="paragraph" w:customStyle="1" w:styleId="A88281C4CC564C45925024529C1B6627">
    <w:name w:val="A88281C4CC564C45925024529C1B6627"/>
    <w:rsid w:val="00F3457F"/>
  </w:style>
  <w:style w:type="paragraph" w:customStyle="1" w:styleId="7F28E5CE77634374800912F1003DB6EA">
    <w:name w:val="7F28E5CE77634374800912F1003DB6EA"/>
    <w:rsid w:val="00F3457F"/>
  </w:style>
  <w:style w:type="paragraph" w:customStyle="1" w:styleId="792E640A613A4882828C5E4F15908003">
    <w:name w:val="792E640A613A4882828C5E4F15908003"/>
    <w:rsid w:val="00F3457F"/>
  </w:style>
  <w:style w:type="paragraph" w:customStyle="1" w:styleId="39E5786B649E48B2816E3B604EB756CD">
    <w:name w:val="39E5786B649E48B2816E3B604EB756CD"/>
    <w:rsid w:val="00F3457F"/>
  </w:style>
  <w:style w:type="paragraph" w:customStyle="1" w:styleId="C8C2ACA9083E4978AA745F73076B204B">
    <w:name w:val="C8C2ACA9083E4978AA745F73076B204B"/>
    <w:rsid w:val="00F3457F"/>
  </w:style>
  <w:style w:type="paragraph" w:customStyle="1" w:styleId="F62F3038795248B7B1816944FFB0EDB7">
    <w:name w:val="F62F3038795248B7B1816944FFB0EDB7"/>
    <w:rsid w:val="00F3457F"/>
  </w:style>
  <w:style w:type="paragraph" w:customStyle="1" w:styleId="B9BB53D1A5B14323B17205C5A43540ED">
    <w:name w:val="B9BB53D1A5B14323B17205C5A43540ED"/>
    <w:rsid w:val="00F3457F"/>
  </w:style>
  <w:style w:type="paragraph" w:customStyle="1" w:styleId="35B425EB3D6F4C0295CE2D303123192D">
    <w:name w:val="35B425EB3D6F4C0295CE2D303123192D"/>
    <w:rsid w:val="00F3457F"/>
  </w:style>
  <w:style w:type="paragraph" w:customStyle="1" w:styleId="7E21F49644704D7DBC05AB2ACE42E9C3">
    <w:name w:val="7E21F49644704D7DBC05AB2ACE42E9C3"/>
    <w:rsid w:val="00F3457F"/>
  </w:style>
  <w:style w:type="paragraph" w:customStyle="1" w:styleId="4907FEF797C440C1BFDFB5D7C92208DC">
    <w:name w:val="4907FEF797C440C1BFDFB5D7C92208DC"/>
    <w:rsid w:val="00F3457F"/>
  </w:style>
  <w:style w:type="paragraph" w:customStyle="1" w:styleId="6B8A06FE41C24819B3DB3B00550745C4">
    <w:name w:val="6B8A06FE41C24819B3DB3B00550745C4"/>
    <w:rsid w:val="00F3457F"/>
  </w:style>
  <w:style w:type="paragraph" w:customStyle="1" w:styleId="2E6D854A83B54AE9B4D4CB9E1B8AA09D">
    <w:name w:val="2E6D854A83B54AE9B4D4CB9E1B8AA09D"/>
    <w:rsid w:val="00F3457F"/>
  </w:style>
  <w:style w:type="paragraph" w:customStyle="1" w:styleId="885F9D4354914B00B63BE776EEBBDA78">
    <w:name w:val="885F9D4354914B00B63BE776EEBBDA78"/>
    <w:rsid w:val="00F3457F"/>
  </w:style>
  <w:style w:type="paragraph" w:customStyle="1" w:styleId="B91EB3ECE3054477AFDDC1EED1C9D865">
    <w:name w:val="B91EB3ECE3054477AFDDC1EED1C9D865"/>
    <w:rsid w:val="00F3457F"/>
  </w:style>
  <w:style w:type="paragraph" w:customStyle="1" w:styleId="CFA6B749B2E74EB48F266BD0B3EDCFB6">
    <w:name w:val="CFA6B749B2E74EB48F266BD0B3EDCFB6"/>
    <w:rsid w:val="00F3457F"/>
  </w:style>
  <w:style w:type="paragraph" w:customStyle="1" w:styleId="8136BC8F7F56438DAE2E0333F27A3FAB">
    <w:name w:val="8136BC8F7F56438DAE2E0333F27A3FAB"/>
    <w:rsid w:val="00F3457F"/>
  </w:style>
  <w:style w:type="paragraph" w:customStyle="1" w:styleId="711F160AF8234FC1A87E8E2255715C46">
    <w:name w:val="711F160AF8234FC1A87E8E2255715C46"/>
    <w:rsid w:val="00F3457F"/>
  </w:style>
  <w:style w:type="paragraph" w:customStyle="1" w:styleId="E4515C49731A43038DB37088406AC2A2">
    <w:name w:val="E4515C49731A43038DB37088406AC2A2"/>
    <w:rsid w:val="00F3457F"/>
  </w:style>
  <w:style w:type="paragraph" w:customStyle="1" w:styleId="DD0A2DBE3AA34FD4A7AD6740D158E009">
    <w:name w:val="DD0A2DBE3AA34FD4A7AD6740D158E009"/>
    <w:rsid w:val="00F3457F"/>
  </w:style>
  <w:style w:type="paragraph" w:customStyle="1" w:styleId="4A45CAED487D452795EDF4630CD98B9F">
    <w:name w:val="4A45CAED487D452795EDF4630CD98B9F"/>
    <w:rsid w:val="00F3457F"/>
  </w:style>
  <w:style w:type="paragraph" w:customStyle="1" w:styleId="3BCB6DCA9DF54AF5AB47A06D2B77D461">
    <w:name w:val="3BCB6DCA9DF54AF5AB47A06D2B77D461"/>
    <w:rsid w:val="00F3457F"/>
  </w:style>
  <w:style w:type="paragraph" w:customStyle="1" w:styleId="3E6CD504413B4DFA82AC35976FF8FD7C">
    <w:name w:val="3E6CD504413B4DFA82AC35976FF8FD7C"/>
    <w:rsid w:val="00F3457F"/>
  </w:style>
  <w:style w:type="paragraph" w:customStyle="1" w:styleId="4F5AE92ADF634F9D9FC222244142A76A">
    <w:name w:val="4F5AE92ADF634F9D9FC222244142A76A"/>
    <w:rsid w:val="00F3457F"/>
  </w:style>
  <w:style w:type="paragraph" w:customStyle="1" w:styleId="F7224D84ADD64749ADF8DE6E46A884CD">
    <w:name w:val="F7224D84ADD64749ADF8DE6E46A884CD"/>
    <w:rsid w:val="00F3457F"/>
  </w:style>
  <w:style w:type="paragraph" w:customStyle="1" w:styleId="6E86E448596D452EAF4D572A3D3B1075">
    <w:name w:val="6E86E448596D452EAF4D572A3D3B1075"/>
    <w:rsid w:val="00F3457F"/>
  </w:style>
  <w:style w:type="paragraph" w:customStyle="1" w:styleId="1A77A14565394F7F948235800765301F">
    <w:name w:val="1A77A14565394F7F948235800765301F"/>
    <w:rsid w:val="00F3457F"/>
  </w:style>
  <w:style w:type="paragraph" w:customStyle="1" w:styleId="19F38272D7CF480C8960AFBA830185C4">
    <w:name w:val="19F38272D7CF480C8960AFBA830185C4"/>
    <w:rsid w:val="00F3457F"/>
  </w:style>
  <w:style w:type="paragraph" w:customStyle="1" w:styleId="E015903028EF4F3E855EA8DCEBB1B351">
    <w:name w:val="E015903028EF4F3E855EA8DCEBB1B351"/>
    <w:rsid w:val="00F3457F"/>
  </w:style>
  <w:style w:type="paragraph" w:customStyle="1" w:styleId="0220A88E24E94C178ABC85F1CCC6742F">
    <w:name w:val="0220A88E24E94C178ABC85F1CCC6742F"/>
    <w:rsid w:val="00F3457F"/>
  </w:style>
  <w:style w:type="paragraph" w:customStyle="1" w:styleId="603158700BBD488492A9C2B17E90409F">
    <w:name w:val="603158700BBD488492A9C2B17E90409F"/>
    <w:rsid w:val="00F3457F"/>
  </w:style>
  <w:style w:type="paragraph" w:customStyle="1" w:styleId="39F707AFD364475B81F56CEEEC52F866">
    <w:name w:val="39F707AFD364475B81F56CEEEC52F866"/>
    <w:rsid w:val="00F3457F"/>
  </w:style>
  <w:style w:type="paragraph" w:customStyle="1" w:styleId="5983C437BD8F4C2F924A7F9DEDB768DD">
    <w:name w:val="5983C437BD8F4C2F924A7F9DEDB768DD"/>
    <w:rsid w:val="00F3457F"/>
  </w:style>
  <w:style w:type="paragraph" w:customStyle="1" w:styleId="1D2B2EAE30294EEFBF5B3D64F337681F">
    <w:name w:val="1D2B2EAE30294EEFBF5B3D64F337681F"/>
    <w:rsid w:val="00F3457F"/>
  </w:style>
  <w:style w:type="paragraph" w:customStyle="1" w:styleId="5AB938D39F5B40688E9ADF7AEE38380F">
    <w:name w:val="5AB938D39F5B40688E9ADF7AEE38380F"/>
    <w:rsid w:val="00F3457F"/>
  </w:style>
  <w:style w:type="paragraph" w:customStyle="1" w:styleId="8778168700A1483D98390D198B2E840A">
    <w:name w:val="8778168700A1483D98390D198B2E840A"/>
    <w:rsid w:val="00F3457F"/>
  </w:style>
  <w:style w:type="paragraph" w:customStyle="1" w:styleId="6C85593EB7FA4268A82947F748B91185">
    <w:name w:val="6C85593EB7FA4268A82947F748B91185"/>
    <w:rsid w:val="00F3457F"/>
  </w:style>
  <w:style w:type="paragraph" w:customStyle="1" w:styleId="A99836B40D654A4A91E9CFF7E68BAEF1">
    <w:name w:val="A99836B40D654A4A91E9CFF7E68BAEF1"/>
    <w:rsid w:val="00F3457F"/>
  </w:style>
  <w:style w:type="paragraph" w:customStyle="1" w:styleId="4ADB4AD2361342B4B36BFB456BBA8B9C">
    <w:name w:val="4ADB4AD2361342B4B36BFB456BBA8B9C"/>
    <w:rsid w:val="00F3457F"/>
  </w:style>
  <w:style w:type="paragraph" w:customStyle="1" w:styleId="C9F07F0663384B9DA9624542DA8C9B44">
    <w:name w:val="C9F07F0663384B9DA9624542DA8C9B44"/>
    <w:rsid w:val="00F3457F"/>
  </w:style>
  <w:style w:type="paragraph" w:customStyle="1" w:styleId="EBB6AA43EEF84403894714BAC3B34E14">
    <w:name w:val="EBB6AA43EEF84403894714BAC3B34E14"/>
    <w:rsid w:val="00F3457F"/>
  </w:style>
  <w:style w:type="paragraph" w:customStyle="1" w:styleId="1498136DEE0E49E28EE74428FE29572C">
    <w:name w:val="1498136DEE0E49E28EE74428FE29572C"/>
    <w:rsid w:val="00F3457F"/>
  </w:style>
  <w:style w:type="paragraph" w:customStyle="1" w:styleId="DEDDE36CFEFD4329A1502FF9585471C3">
    <w:name w:val="DEDDE36CFEFD4329A1502FF9585471C3"/>
    <w:rsid w:val="00F3457F"/>
  </w:style>
  <w:style w:type="paragraph" w:customStyle="1" w:styleId="2B463A4E9AE9459888043E530D364846">
    <w:name w:val="2B463A4E9AE9459888043E530D364846"/>
    <w:rsid w:val="00F3457F"/>
  </w:style>
  <w:style w:type="paragraph" w:customStyle="1" w:styleId="04E1637482944AB7B7C0A1DFF1532F98">
    <w:name w:val="04E1637482944AB7B7C0A1DFF1532F98"/>
    <w:rsid w:val="00F3457F"/>
  </w:style>
  <w:style w:type="paragraph" w:customStyle="1" w:styleId="5A72D74D61354BF28BDD0FDDE230F78D">
    <w:name w:val="5A72D74D61354BF28BDD0FDDE230F78D"/>
    <w:rsid w:val="00F3457F"/>
  </w:style>
  <w:style w:type="paragraph" w:customStyle="1" w:styleId="E9E4944E9CCB41078ED8917779808CA0">
    <w:name w:val="E9E4944E9CCB41078ED8917779808CA0"/>
    <w:rsid w:val="00F3457F"/>
  </w:style>
  <w:style w:type="paragraph" w:customStyle="1" w:styleId="ADE1005E017446A2A4E0B3179BC538FA">
    <w:name w:val="ADE1005E017446A2A4E0B3179BC538FA"/>
    <w:rsid w:val="00F3457F"/>
  </w:style>
  <w:style w:type="paragraph" w:customStyle="1" w:styleId="B564236261854DC2BE57EDEAEE4736CE">
    <w:name w:val="B564236261854DC2BE57EDEAEE4736CE"/>
    <w:rsid w:val="00F3457F"/>
  </w:style>
  <w:style w:type="paragraph" w:customStyle="1" w:styleId="A3222830D8814C3AABBDF8DEA928EB0B">
    <w:name w:val="A3222830D8814C3AABBDF8DEA928EB0B"/>
    <w:rsid w:val="00F3457F"/>
  </w:style>
  <w:style w:type="paragraph" w:customStyle="1" w:styleId="0C0E64062EEF46FD91D163B2E0F9B36B">
    <w:name w:val="0C0E64062EEF46FD91D163B2E0F9B36B"/>
    <w:rsid w:val="00F3457F"/>
  </w:style>
  <w:style w:type="paragraph" w:customStyle="1" w:styleId="1A6832ACCEA14FCB85C1385D677B2929">
    <w:name w:val="1A6832ACCEA14FCB85C1385D677B2929"/>
    <w:rsid w:val="00F3457F"/>
  </w:style>
  <w:style w:type="paragraph" w:customStyle="1" w:styleId="151CEE74CDC045DB812BD85B82CDE820">
    <w:name w:val="151CEE74CDC045DB812BD85B82CDE820"/>
    <w:rsid w:val="00F3457F"/>
  </w:style>
  <w:style w:type="paragraph" w:customStyle="1" w:styleId="BACE1FEBA443480184DC6E4E951DC30F">
    <w:name w:val="BACE1FEBA443480184DC6E4E951DC30F"/>
    <w:rsid w:val="00F3457F"/>
  </w:style>
  <w:style w:type="paragraph" w:customStyle="1" w:styleId="9DC8AC2A14A041A190DE016B73042C64">
    <w:name w:val="9DC8AC2A14A041A190DE016B73042C64"/>
    <w:rsid w:val="00F3457F"/>
  </w:style>
  <w:style w:type="paragraph" w:customStyle="1" w:styleId="6047C3E94BE34B1AA5BB59ACCEFC4ABF">
    <w:name w:val="6047C3E94BE34B1AA5BB59ACCEFC4ABF"/>
    <w:rsid w:val="00F3457F"/>
  </w:style>
  <w:style w:type="paragraph" w:customStyle="1" w:styleId="D42533E095BD4F309E14ABE1C8FC486A">
    <w:name w:val="D42533E095BD4F309E14ABE1C8FC486A"/>
    <w:rsid w:val="00F3457F"/>
  </w:style>
  <w:style w:type="paragraph" w:customStyle="1" w:styleId="90FD8785959545A89493E9761FC2D245">
    <w:name w:val="90FD8785959545A89493E9761FC2D245"/>
    <w:rsid w:val="00F3457F"/>
  </w:style>
  <w:style w:type="paragraph" w:customStyle="1" w:styleId="26A3107A37D1494FA79171EC4031B4F6">
    <w:name w:val="26A3107A37D1494FA79171EC4031B4F6"/>
    <w:rsid w:val="00F3457F"/>
  </w:style>
  <w:style w:type="paragraph" w:customStyle="1" w:styleId="4AAB2622E3B8483691428A1C051E3996">
    <w:name w:val="4AAB2622E3B8483691428A1C051E3996"/>
    <w:rsid w:val="00F3457F"/>
  </w:style>
  <w:style w:type="paragraph" w:customStyle="1" w:styleId="4C587810A27449749D77A8CAF1DDC092">
    <w:name w:val="4C587810A27449749D77A8CAF1DDC092"/>
    <w:rsid w:val="00F3457F"/>
  </w:style>
  <w:style w:type="paragraph" w:customStyle="1" w:styleId="FB441E9CECA34CDDA5B39B30B4679EAA">
    <w:name w:val="FB441E9CECA34CDDA5B39B30B4679EAA"/>
    <w:rsid w:val="00F3457F"/>
  </w:style>
  <w:style w:type="paragraph" w:customStyle="1" w:styleId="C54060EB4CB14E829F7EB572632FB92F">
    <w:name w:val="C54060EB4CB14E829F7EB572632FB92F"/>
    <w:rsid w:val="00F3457F"/>
  </w:style>
  <w:style w:type="paragraph" w:customStyle="1" w:styleId="EB0E9043EB1C438F880D9F67F3E51FC9">
    <w:name w:val="EB0E9043EB1C438F880D9F67F3E51FC9"/>
    <w:rsid w:val="00F3457F"/>
  </w:style>
  <w:style w:type="paragraph" w:customStyle="1" w:styleId="A58985746617450EBB7D5E9D1127D6C5">
    <w:name w:val="A58985746617450EBB7D5E9D1127D6C5"/>
    <w:rsid w:val="00F3457F"/>
  </w:style>
  <w:style w:type="paragraph" w:customStyle="1" w:styleId="49FF01EF16C64E7AB717CE3F704E0798">
    <w:name w:val="49FF01EF16C64E7AB717CE3F704E0798"/>
    <w:rsid w:val="00F3457F"/>
  </w:style>
  <w:style w:type="paragraph" w:customStyle="1" w:styleId="5A9DB053E14F4DC6922710F4D01A8220">
    <w:name w:val="5A9DB053E14F4DC6922710F4D01A8220"/>
    <w:rsid w:val="00F3457F"/>
  </w:style>
  <w:style w:type="paragraph" w:customStyle="1" w:styleId="B9EFC9D82A214774BE105657E2DEA200">
    <w:name w:val="B9EFC9D82A214774BE105657E2DEA200"/>
    <w:rsid w:val="00F3457F"/>
  </w:style>
  <w:style w:type="paragraph" w:customStyle="1" w:styleId="1F9FB964E6224754B4BFB1F23892C8E3">
    <w:name w:val="1F9FB964E6224754B4BFB1F23892C8E3"/>
    <w:rsid w:val="00F3457F"/>
  </w:style>
  <w:style w:type="paragraph" w:customStyle="1" w:styleId="0E1D3EFE6EED4227B7CBB13FEA3F5A43">
    <w:name w:val="0E1D3EFE6EED4227B7CBB13FEA3F5A43"/>
    <w:rsid w:val="00F3457F"/>
  </w:style>
  <w:style w:type="paragraph" w:customStyle="1" w:styleId="D38E41429307472087AF6F9183785FE9">
    <w:name w:val="D38E41429307472087AF6F9183785FE9"/>
    <w:rsid w:val="00F3457F"/>
  </w:style>
  <w:style w:type="paragraph" w:customStyle="1" w:styleId="3A898C53B74A4D6C830219FCC676F246">
    <w:name w:val="3A898C53B74A4D6C830219FCC676F246"/>
    <w:rsid w:val="00F3457F"/>
  </w:style>
  <w:style w:type="paragraph" w:customStyle="1" w:styleId="F22608231F86459C85F2D87C817EA539">
    <w:name w:val="F22608231F86459C85F2D87C817EA539"/>
    <w:rsid w:val="00F3457F"/>
  </w:style>
  <w:style w:type="paragraph" w:customStyle="1" w:styleId="833C9469B0ED4EA0B2C7E130142AC6DC">
    <w:name w:val="833C9469B0ED4EA0B2C7E130142AC6DC"/>
    <w:rsid w:val="00F3457F"/>
  </w:style>
  <w:style w:type="paragraph" w:customStyle="1" w:styleId="C590314EA106467EB658DC4E621CAA14">
    <w:name w:val="C590314EA106467EB658DC4E621CAA14"/>
    <w:rsid w:val="00F3457F"/>
  </w:style>
  <w:style w:type="paragraph" w:customStyle="1" w:styleId="B6ACD7A10AD941FD97C281217E0A4061">
    <w:name w:val="B6ACD7A10AD941FD97C281217E0A4061"/>
    <w:rsid w:val="00F3457F"/>
  </w:style>
  <w:style w:type="paragraph" w:customStyle="1" w:styleId="EBB6EBC569BD47DE859E13488333D88E">
    <w:name w:val="EBB6EBC569BD47DE859E13488333D88E"/>
    <w:rsid w:val="00F3457F"/>
  </w:style>
  <w:style w:type="paragraph" w:customStyle="1" w:styleId="B17AF4F890BE484E835C7A5ACACB04B5">
    <w:name w:val="B17AF4F890BE484E835C7A5ACACB04B5"/>
    <w:rsid w:val="00F3457F"/>
  </w:style>
  <w:style w:type="paragraph" w:customStyle="1" w:styleId="CB3ED9437CEB4B7997723E2F49BBA16A">
    <w:name w:val="CB3ED9437CEB4B7997723E2F49BBA16A"/>
    <w:rsid w:val="00F3457F"/>
  </w:style>
  <w:style w:type="paragraph" w:customStyle="1" w:styleId="019C9A85759341C0A85806D33DD562DC">
    <w:name w:val="019C9A85759341C0A85806D33DD562DC"/>
    <w:rsid w:val="00F3457F"/>
  </w:style>
  <w:style w:type="paragraph" w:customStyle="1" w:styleId="1364040B0E974DEF8FF12D912A6B1438">
    <w:name w:val="1364040B0E974DEF8FF12D912A6B1438"/>
    <w:rsid w:val="00F3457F"/>
  </w:style>
  <w:style w:type="paragraph" w:customStyle="1" w:styleId="0C52E3BD401F4952B21622449F2269A5">
    <w:name w:val="0C52E3BD401F4952B21622449F2269A5"/>
    <w:rsid w:val="00F3457F"/>
  </w:style>
  <w:style w:type="paragraph" w:customStyle="1" w:styleId="DDA7440370B845DFB6D5B6B12EA0A9DA">
    <w:name w:val="DDA7440370B845DFB6D5B6B12EA0A9DA"/>
    <w:rsid w:val="00F3457F"/>
  </w:style>
  <w:style w:type="paragraph" w:customStyle="1" w:styleId="C1C5312B6754459E8FA2A2E5E4127582">
    <w:name w:val="C1C5312B6754459E8FA2A2E5E4127582"/>
    <w:rsid w:val="00F3457F"/>
  </w:style>
  <w:style w:type="paragraph" w:customStyle="1" w:styleId="000D167086E0445D94DE40581DD9709D">
    <w:name w:val="000D167086E0445D94DE40581DD9709D"/>
    <w:rsid w:val="00F3457F"/>
  </w:style>
  <w:style w:type="paragraph" w:customStyle="1" w:styleId="3EE5F578DC1E4BACA1A840FFECF8AACE">
    <w:name w:val="3EE5F578DC1E4BACA1A840FFECF8AACE"/>
    <w:rsid w:val="00F3457F"/>
  </w:style>
  <w:style w:type="paragraph" w:customStyle="1" w:styleId="F44A43C0293041C5B10BA40BDF449E14">
    <w:name w:val="F44A43C0293041C5B10BA40BDF449E14"/>
    <w:rsid w:val="00F3457F"/>
  </w:style>
  <w:style w:type="paragraph" w:customStyle="1" w:styleId="5D0D6362CE274B77A1B53F1C8D7DD04B">
    <w:name w:val="5D0D6362CE274B77A1B53F1C8D7DD04B"/>
    <w:rsid w:val="00F3457F"/>
  </w:style>
  <w:style w:type="paragraph" w:customStyle="1" w:styleId="EBE48F375E92435F964176E2BFDD4BBD">
    <w:name w:val="EBE48F375E92435F964176E2BFDD4BBD"/>
    <w:rsid w:val="00F3457F"/>
  </w:style>
  <w:style w:type="paragraph" w:customStyle="1" w:styleId="EAD207E370BC403D86345B2ACAB26887">
    <w:name w:val="EAD207E370BC403D86345B2ACAB26887"/>
    <w:rsid w:val="00F3457F"/>
  </w:style>
  <w:style w:type="paragraph" w:customStyle="1" w:styleId="9C83271E37764C40AB6D895D9D1E4083">
    <w:name w:val="9C83271E37764C40AB6D895D9D1E4083"/>
    <w:rsid w:val="00F3457F"/>
  </w:style>
  <w:style w:type="paragraph" w:customStyle="1" w:styleId="EB419A76CD474B7AADF1A70FCFA10A94">
    <w:name w:val="EB419A76CD474B7AADF1A70FCFA10A94"/>
    <w:rsid w:val="00F3457F"/>
  </w:style>
  <w:style w:type="paragraph" w:customStyle="1" w:styleId="4B2A381886654B879887CE4D2C557139">
    <w:name w:val="4B2A381886654B879887CE4D2C557139"/>
    <w:rsid w:val="00F3457F"/>
  </w:style>
  <w:style w:type="paragraph" w:customStyle="1" w:styleId="AC2D32896B6249008C9B099F62DA097C">
    <w:name w:val="AC2D32896B6249008C9B099F62DA097C"/>
    <w:rsid w:val="00F3457F"/>
  </w:style>
  <w:style w:type="paragraph" w:customStyle="1" w:styleId="E191959B8C0142BD99FD511DCB2BAAAC">
    <w:name w:val="E191959B8C0142BD99FD511DCB2BAAAC"/>
    <w:rsid w:val="00F3457F"/>
  </w:style>
  <w:style w:type="paragraph" w:customStyle="1" w:styleId="0A32411CDB274E26A6968506C7F7DF83">
    <w:name w:val="0A32411CDB274E26A6968506C7F7DF83"/>
    <w:rsid w:val="00F3457F"/>
  </w:style>
  <w:style w:type="paragraph" w:customStyle="1" w:styleId="71608E1C2F0E4D2FAE93EAC65EB055AB">
    <w:name w:val="71608E1C2F0E4D2FAE93EAC65EB055AB"/>
    <w:rsid w:val="00F3457F"/>
  </w:style>
  <w:style w:type="paragraph" w:customStyle="1" w:styleId="2F08B9DB89DE492091545A95FEE917E6">
    <w:name w:val="2F08B9DB89DE492091545A95FEE917E6"/>
    <w:rsid w:val="00F3457F"/>
  </w:style>
  <w:style w:type="paragraph" w:customStyle="1" w:styleId="2762FADE402D4C688E9758F09394634B">
    <w:name w:val="2762FADE402D4C688E9758F09394634B"/>
    <w:rsid w:val="00F3457F"/>
  </w:style>
  <w:style w:type="paragraph" w:customStyle="1" w:styleId="A82431C0326C4805A671BC3DFA913358">
    <w:name w:val="A82431C0326C4805A671BC3DFA913358"/>
    <w:rsid w:val="00F3457F"/>
  </w:style>
  <w:style w:type="paragraph" w:customStyle="1" w:styleId="D8FA4D38A6CA41C2AF03618CAEE8D284">
    <w:name w:val="D8FA4D38A6CA41C2AF03618CAEE8D284"/>
    <w:rsid w:val="00F3457F"/>
  </w:style>
  <w:style w:type="paragraph" w:customStyle="1" w:styleId="10297889F58C4B3A8080846A280ACE8C">
    <w:name w:val="10297889F58C4B3A8080846A280ACE8C"/>
    <w:rsid w:val="00F3457F"/>
  </w:style>
  <w:style w:type="paragraph" w:customStyle="1" w:styleId="E26005156E8545939553C34CD8837794">
    <w:name w:val="E26005156E8545939553C34CD8837794"/>
    <w:rsid w:val="00F3457F"/>
  </w:style>
  <w:style w:type="paragraph" w:customStyle="1" w:styleId="A7E3EF5A4D3948899DEDB898782A4822">
    <w:name w:val="A7E3EF5A4D3948899DEDB898782A4822"/>
    <w:rsid w:val="00F3457F"/>
  </w:style>
  <w:style w:type="paragraph" w:customStyle="1" w:styleId="81786021E8CD4BBE95493C133EF2F2DD">
    <w:name w:val="81786021E8CD4BBE95493C133EF2F2DD"/>
    <w:rsid w:val="00F3457F"/>
  </w:style>
  <w:style w:type="paragraph" w:customStyle="1" w:styleId="1CC7D8CA67AC4B58BFCF30A3F0B5318B">
    <w:name w:val="1CC7D8CA67AC4B58BFCF30A3F0B5318B"/>
    <w:rsid w:val="00F3457F"/>
  </w:style>
  <w:style w:type="paragraph" w:customStyle="1" w:styleId="3B3C7D393CA04BDDA03473B8793F6364">
    <w:name w:val="3B3C7D393CA04BDDA03473B8793F6364"/>
    <w:rsid w:val="00F3457F"/>
  </w:style>
  <w:style w:type="paragraph" w:customStyle="1" w:styleId="E91F0BBFA8AE4A96BD6E4BA68F9E69B8">
    <w:name w:val="E91F0BBFA8AE4A96BD6E4BA68F9E69B8"/>
    <w:rsid w:val="00F3457F"/>
  </w:style>
  <w:style w:type="paragraph" w:customStyle="1" w:styleId="D855F6BF290742DDB6675051ADEB05C4">
    <w:name w:val="D855F6BF290742DDB6675051ADEB05C4"/>
    <w:rsid w:val="00F3457F"/>
  </w:style>
  <w:style w:type="paragraph" w:customStyle="1" w:styleId="0ABC60C76E374A90B69A1491A18CC0F7">
    <w:name w:val="0ABC60C76E374A90B69A1491A18CC0F7"/>
    <w:rsid w:val="00F3457F"/>
  </w:style>
  <w:style w:type="paragraph" w:customStyle="1" w:styleId="F8188280AF754A3593160C75A168807F">
    <w:name w:val="F8188280AF754A3593160C75A168807F"/>
    <w:rsid w:val="00F3457F"/>
  </w:style>
  <w:style w:type="paragraph" w:customStyle="1" w:styleId="FA782311CA124196A807ABEC047D10B7">
    <w:name w:val="FA782311CA124196A807ABEC047D10B7"/>
    <w:rsid w:val="00F3457F"/>
  </w:style>
  <w:style w:type="paragraph" w:customStyle="1" w:styleId="AC1F54C0A6E748439D0594B8C91F28EC">
    <w:name w:val="AC1F54C0A6E748439D0594B8C91F28EC"/>
    <w:rsid w:val="00F3457F"/>
  </w:style>
  <w:style w:type="paragraph" w:customStyle="1" w:styleId="A07F1C8268E54E6DAC7651D3ABF583D8">
    <w:name w:val="A07F1C8268E54E6DAC7651D3ABF583D8"/>
    <w:rsid w:val="00F3457F"/>
  </w:style>
  <w:style w:type="paragraph" w:customStyle="1" w:styleId="3AD90E0BB3564BBFB3669381FCEEC354">
    <w:name w:val="3AD90E0BB3564BBFB3669381FCEEC354"/>
    <w:rsid w:val="00F3457F"/>
  </w:style>
  <w:style w:type="paragraph" w:customStyle="1" w:styleId="3B4C35573FCA4056846D07760552114F">
    <w:name w:val="3B4C35573FCA4056846D07760552114F"/>
    <w:rsid w:val="00F3457F"/>
  </w:style>
  <w:style w:type="paragraph" w:customStyle="1" w:styleId="68CE78B4F6D24A44BB1127ACAEFC2737">
    <w:name w:val="68CE78B4F6D24A44BB1127ACAEFC2737"/>
    <w:rsid w:val="00F3457F"/>
  </w:style>
  <w:style w:type="paragraph" w:customStyle="1" w:styleId="27EB3C8B504243F4AF1AA9A49B0DB30D">
    <w:name w:val="27EB3C8B504243F4AF1AA9A49B0DB30D"/>
    <w:rsid w:val="00F3457F"/>
  </w:style>
  <w:style w:type="paragraph" w:customStyle="1" w:styleId="AE2E37B4FDA0439EB89552DFF4116843">
    <w:name w:val="AE2E37B4FDA0439EB89552DFF4116843"/>
    <w:rsid w:val="00F3457F"/>
  </w:style>
  <w:style w:type="paragraph" w:customStyle="1" w:styleId="63803B65104F450884BF7CEAE6E5328D">
    <w:name w:val="63803B65104F450884BF7CEAE6E5328D"/>
    <w:rsid w:val="00F3457F"/>
  </w:style>
  <w:style w:type="paragraph" w:customStyle="1" w:styleId="09283C5DF8C049488F75AC6E057EBCCA">
    <w:name w:val="09283C5DF8C049488F75AC6E057EBCCA"/>
    <w:rsid w:val="00F3457F"/>
  </w:style>
  <w:style w:type="paragraph" w:customStyle="1" w:styleId="7BC921776E364C26881777E6045DC20E">
    <w:name w:val="7BC921776E364C26881777E6045DC20E"/>
    <w:rsid w:val="00F3457F"/>
  </w:style>
  <w:style w:type="paragraph" w:customStyle="1" w:styleId="E8E913217E3F4B61911F69E6E7632BEB">
    <w:name w:val="E8E913217E3F4B61911F69E6E7632BEB"/>
    <w:rsid w:val="00F3457F"/>
  </w:style>
  <w:style w:type="paragraph" w:customStyle="1" w:styleId="FCD408924ECC4E129CF02E14392809DE">
    <w:name w:val="FCD408924ECC4E129CF02E14392809DE"/>
    <w:rsid w:val="00F3457F"/>
  </w:style>
  <w:style w:type="paragraph" w:customStyle="1" w:styleId="65745C43835B4B398883364028BBEC6F">
    <w:name w:val="65745C43835B4B398883364028BBEC6F"/>
    <w:rsid w:val="00F3457F"/>
  </w:style>
  <w:style w:type="paragraph" w:customStyle="1" w:styleId="773C229F91964766AC75C03CB6A5842F">
    <w:name w:val="773C229F91964766AC75C03CB6A5842F"/>
    <w:rsid w:val="00F3457F"/>
  </w:style>
  <w:style w:type="paragraph" w:customStyle="1" w:styleId="862B00A1E23142B9A65D85AB06B5202C">
    <w:name w:val="862B00A1E23142B9A65D85AB06B5202C"/>
    <w:rsid w:val="00F3457F"/>
  </w:style>
  <w:style w:type="paragraph" w:customStyle="1" w:styleId="8083FD99D06D4B5B91C212C6C2DF144B">
    <w:name w:val="8083FD99D06D4B5B91C212C6C2DF144B"/>
    <w:rsid w:val="00F3457F"/>
  </w:style>
  <w:style w:type="paragraph" w:customStyle="1" w:styleId="8DD9CCB8DF404BFEB14DFB7FD9553CD9">
    <w:name w:val="8DD9CCB8DF404BFEB14DFB7FD9553CD9"/>
    <w:rsid w:val="00F3457F"/>
  </w:style>
  <w:style w:type="paragraph" w:customStyle="1" w:styleId="F91B1D8FB2F24014983DC1F0D940266B">
    <w:name w:val="F91B1D8FB2F24014983DC1F0D940266B"/>
    <w:rsid w:val="00F3457F"/>
  </w:style>
  <w:style w:type="paragraph" w:customStyle="1" w:styleId="C451CB40417943F0896A7F74FB5652B3">
    <w:name w:val="C451CB40417943F0896A7F74FB5652B3"/>
    <w:rsid w:val="00F3457F"/>
  </w:style>
  <w:style w:type="paragraph" w:customStyle="1" w:styleId="B57C4F5FEBD648EB9E136826F11B5DDD">
    <w:name w:val="B57C4F5FEBD648EB9E136826F11B5DDD"/>
    <w:rsid w:val="00F3457F"/>
  </w:style>
  <w:style w:type="paragraph" w:customStyle="1" w:styleId="3984F19701BC46E981CB45C26B4C9706">
    <w:name w:val="3984F19701BC46E981CB45C26B4C9706"/>
    <w:rsid w:val="00F3457F"/>
  </w:style>
  <w:style w:type="paragraph" w:customStyle="1" w:styleId="C145249C15FA4328AC0CA9D437578A6D">
    <w:name w:val="C145249C15FA4328AC0CA9D437578A6D"/>
    <w:rsid w:val="00F3457F"/>
  </w:style>
  <w:style w:type="paragraph" w:customStyle="1" w:styleId="F191A512EA0F45038A0EB95F7F6CCEDB">
    <w:name w:val="F191A512EA0F45038A0EB95F7F6CCEDB"/>
    <w:rsid w:val="00F3457F"/>
  </w:style>
  <w:style w:type="paragraph" w:customStyle="1" w:styleId="C680E0E1192C44A89452476AB65FC639">
    <w:name w:val="C680E0E1192C44A89452476AB65FC639"/>
    <w:rsid w:val="00F3457F"/>
  </w:style>
  <w:style w:type="paragraph" w:customStyle="1" w:styleId="47867782FDDE4A5CB01D8961D24684C9">
    <w:name w:val="47867782FDDE4A5CB01D8961D24684C9"/>
    <w:rsid w:val="00F3457F"/>
  </w:style>
  <w:style w:type="paragraph" w:customStyle="1" w:styleId="A473ED404FEA491CAFF227264217C956">
    <w:name w:val="A473ED404FEA491CAFF227264217C956"/>
    <w:rsid w:val="00F3457F"/>
  </w:style>
  <w:style w:type="paragraph" w:customStyle="1" w:styleId="F49C1CC62C8744FC92E54545EB15B90A">
    <w:name w:val="F49C1CC62C8744FC92E54545EB15B90A"/>
    <w:rsid w:val="00F3457F"/>
  </w:style>
  <w:style w:type="paragraph" w:customStyle="1" w:styleId="0D51750D91354D49B57F8116EA86ECFB">
    <w:name w:val="0D51750D91354D49B57F8116EA86ECFB"/>
    <w:rsid w:val="00F3457F"/>
  </w:style>
  <w:style w:type="paragraph" w:customStyle="1" w:styleId="163370C2B20D407EACACF4BBA4E67686">
    <w:name w:val="163370C2B20D407EACACF4BBA4E67686"/>
    <w:rsid w:val="00F3457F"/>
  </w:style>
  <w:style w:type="paragraph" w:customStyle="1" w:styleId="C8047D38480342B0B61FEF342A86DF53">
    <w:name w:val="C8047D38480342B0B61FEF342A86DF53"/>
    <w:rsid w:val="00F3457F"/>
  </w:style>
  <w:style w:type="paragraph" w:customStyle="1" w:styleId="8DA3F2541B5F44D1A5B24502BF27187F">
    <w:name w:val="8DA3F2541B5F44D1A5B24502BF27187F"/>
    <w:rsid w:val="00F3457F"/>
  </w:style>
  <w:style w:type="paragraph" w:customStyle="1" w:styleId="6C5F89AF1C054F7F96EE875B8FE5E6BB">
    <w:name w:val="6C5F89AF1C054F7F96EE875B8FE5E6BB"/>
    <w:rsid w:val="00F3457F"/>
  </w:style>
  <w:style w:type="paragraph" w:customStyle="1" w:styleId="D0C0A700A0634FE7832E2C2FD63A2E69">
    <w:name w:val="D0C0A700A0634FE7832E2C2FD63A2E69"/>
    <w:rsid w:val="00F3457F"/>
  </w:style>
  <w:style w:type="paragraph" w:customStyle="1" w:styleId="8D8B0DB115AC473E87C6A1E2421A00B3">
    <w:name w:val="8D8B0DB115AC473E87C6A1E2421A00B3"/>
    <w:rsid w:val="00F3457F"/>
  </w:style>
  <w:style w:type="paragraph" w:customStyle="1" w:styleId="ED94A53DA89D488290EAE184AE46969E">
    <w:name w:val="ED94A53DA89D488290EAE184AE46969E"/>
    <w:rsid w:val="00F3457F"/>
  </w:style>
  <w:style w:type="paragraph" w:customStyle="1" w:styleId="DAABC2F2674E4B8F9271F65B24A173D0">
    <w:name w:val="DAABC2F2674E4B8F9271F65B24A173D0"/>
    <w:rsid w:val="00F3457F"/>
  </w:style>
  <w:style w:type="paragraph" w:customStyle="1" w:styleId="71298064C5714F248A3E6E54DAB5BC9E">
    <w:name w:val="71298064C5714F248A3E6E54DAB5BC9E"/>
    <w:rsid w:val="00F3457F"/>
  </w:style>
  <w:style w:type="paragraph" w:customStyle="1" w:styleId="51268E76C78741E7AB1197E2108D60BD">
    <w:name w:val="51268E76C78741E7AB1197E2108D60BD"/>
    <w:rsid w:val="00F3457F"/>
  </w:style>
  <w:style w:type="paragraph" w:customStyle="1" w:styleId="8A0F43A18FC043419B181DE192C9C6DE">
    <w:name w:val="8A0F43A18FC043419B181DE192C9C6DE"/>
    <w:rsid w:val="00F3457F"/>
  </w:style>
  <w:style w:type="paragraph" w:customStyle="1" w:styleId="96E8CF4E339345D995C6C1FFCAF9A651">
    <w:name w:val="96E8CF4E339345D995C6C1FFCAF9A651"/>
    <w:rsid w:val="00F3457F"/>
  </w:style>
  <w:style w:type="paragraph" w:customStyle="1" w:styleId="152F7B9A464144B6857F50FE0435F928">
    <w:name w:val="152F7B9A464144B6857F50FE0435F928"/>
    <w:rsid w:val="00F3457F"/>
  </w:style>
  <w:style w:type="paragraph" w:customStyle="1" w:styleId="BFD26F1F57274E768944AF20DB0B080C">
    <w:name w:val="BFD26F1F57274E768944AF20DB0B080C"/>
    <w:rsid w:val="00F3457F"/>
  </w:style>
  <w:style w:type="paragraph" w:customStyle="1" w:styleId="AAAEE0C1412D4CF093244724F04A1E21">
    <w:name w:val="AAAEE0C1412D4CF093244724F04A1E21"/>
    <w:rsid w:val="00F3457F"/>
  </w:style>
  <w:style w:type="paragraph" w:customStyle="1" w:styleId="AD5B1C1B592F4808A028E4F940FA948F">
    <w:name w:val="AD5B1C1B592F4808A028E4F940FA948F"/>
    <w:rsid w:val="00F3457F"/>
  </w:style>
  <w:style w:type="paragraph" w:customStyle="1" w:styleId="D27893634D3C43EE92166977D177CE24">
    <w:name w:val="D27893634D3C43EE92166977D177CE24"/>
    <w:rsid w:val="00F3457F"/>
  </w:style>
  <w:style w:type="paragraph" w:customStyle="1" w:styleId="4AAE14FAE506424FA2EBDB02675EDE0D">
    <w:name w:val="4AAE14FAE506424FA2EBDB02675EDE0D"/>
    <w:rsid w:val="00F3457F"/>
  </w:style>
  <w:style w:type="paragraph" w:customStyle="1" w:styleId="C0027BD12E33401EB8D0C5B516C91E37">
    <w:name w:val="C0027BD12E33401EB8D0C5B516C91E37"/>
    <w:rsid w:val="00F3457F"/>
  </w:style>
  <w:style w:type="paragraph" w:customStyle="1" w:styleId="73FE29D8771A4FB4A60700BD47F59474">
    <w:name w:val="73FE29D8771A4FB4A60700BD47F59474"/>
    <w:rsid w:val="00F3457F"/>
  </w:style>
  <w:style w:type="paragraph" w:customStyle="1" w:styleId="64EFFF18FEEE42B88CC4225959147DB4">
    <w:name w:val="64EFFF18FEEE42B88CC4225959147DB4"/>
    <w:rsid w:val="00F3457F"/>
  </w:style>
  <w:style w:type="paragraph" w:customStyle="1" w:styleId="6310E95286784272B44F3B4BAAEE861D">
    <w:name w:val="6310E95286784272B44F3B4BAAEE861D"/>
    <w:rsid w:val="00F3457F"/>
  </w:style>
  <w:style w:type="paragraph" w:customStyle="1" w:styleId="FFE2DEE147414154AED5C78138EB6627">
    <w:name w:val="FFE2DEE147414154AED5C78138EB6627"/>
    <w:rsid w:val="00F3457F"/>
  </w:style>
  <w:style w:type="paragraph" w:customStyle="1" w:styleId="46914D9E6004447D85643CD6DD9614E2">
    <w:name w:val="46914D9E6004447D85643CD6DD9614E2"/>
    <w:rsid w:val="00F3457F"/>
  </w:style>
  <w:style w:type="paragraph" w:customStyle="1" w:styleId="F7F3DB0E58694297998CCE618D2D33EE">
    <w:name w:val="F7F3DB0E58694297998CCE618D2D33EE"/>
    <w:rsid w:val="00F3457F"/>
  </w:style>
  <w:style w:type="paragraph" w:customStyle="1" w:styleId="B4008071B5204F02B69F769A5895190C">
    <w:name w:val="B4008071B5204F02B69F769A5895190C"/>
    <w:rsid w:val="00F3457F"/>
  </w:style>
  <w:style w:type="paragraph" w:customStyle="1" w:styleId="836A95B4FD5F41CB8559B97CA5A7A50F">
    <w:name w:val="836A95B4FD5F41CB8559B97CA5A7A50F"/>
    <w:rsid w:val="00F3457F"/>
  </w:style>
  <w:style w:type="paragraph" w:customStyle="1" w:styleId="8160007C5522492B897EC4A0BF120AA5">
    <w:name w:val="8160007C5522492B897EC4A0BF120AA5"/>
    <w:rsid w:val="00F3457F"/>
  </w:style>
  <w:style w:type="paragraph" w:customStyle="1" w:styleId="13D083818E07420C9CE432F8BC9EDC6B">
    <w:name w:val="13D083818E07420C9CE432F8BC9EDC6B"/>
    <w:rsid w:val="00F3457F"/>
  </w:style>
  <w:style w:type="paragraph" w:customStyle="1" w:styleId="481831E1757A4FB8B8567CBB4AF45617">
    <w:name w:val="481831E1757A4FB8B8567CBB4AF45617"/>
    <w:rsid w:val="00F3457F"/>
  </w:style>
  <w:style w:type="paragraph" w:customStyle="1" w:styleId="E31EC3E67E584157B42BA64821CE091B">
    <w:name w:val="E31EC3E67E584157B42BA64821CE091B"/>
    <w:rsid w:val="00F3457F"/>
  </w:style>
  <w:style w:type="paragraph" w:customStyle="1" w:styleId="C413C10A6D7D41FA8F7A84F29E0BCB22">
    <w:name w:val="C413C10A6D7D41FA8F7A84F29E0BCB22"/>
    <w:rsid w:val="00F3457F"/>
  </w:style>
  <w:style w:type="paragraph" w:customStyle="1" w:styleId="10B4643D0E03449493607E9BA5DFF39B">
    <w:name w:val="10B4643D0E03449493607E9BA5DFF39B"/>
    <w:rsid w:val="00F3457F"/>
  </w:style>
  <w:style w:type="paragraph" w:customStyle="1" w:styleId="15A428DF49564059A309AD38FA9E6022">
    <w:name w:val="15A428DF49564059A309AD38FA9E6022"/>
    <w:rsid w:val="00F3457F"/>
  </w:style>
  <w:style w:type="paragraph" w:customStyle="1" w:styleId="BDEEF2240A8740A499A65420579BA1A1">
    <w:name w:val="BDEEF2240A8740A499A65420579BA1A1"/>
    <w:rsid w:val="00F3457F"/>
  </w:style>
  <w:style w:type="paragraph" w:customStyle="1" w:styleId="0EBB7160760F48A59030AFD422681157">
    <w:name w:val="0EBB7160760F48A59030AFD422681157"/>
    <w:rsid w:val="00F3457F"/>
  </w:style>
  <w:style w:type="paragraph" w:customStyle="1" w:styleId="C200029070EC417999EEEAF022BDE0E8">
    <w:name w:val="C200029070EC417999EEEAF022BDE0E8"/>
    <w:rsid w:val="00F3457F"/>
  </w:style>
  <w:style w:type="paragraph" w:customStyle="1" w:styleId="63F6ED90D1994D07B2DB3BB8D433301C">
    <w:name w:val="63F6ED90D1994D07B2DB3BB8D433301C"/>
    <w:rsid w:val="00F3457F"/>
  </w:style>
  <w:style w:type="paragraph" w:customStyle="1" w:styleId="33A854808A70421CB09DFD65F18FF016">
    <w:name w:val="33A854808A70421CB09DFD65F18FF016"/>
    <w:rsid w:val="00F3457F"/>
  </w:style>
  <w:style w:type="paragraph" w:customStyle="1" w:styleId="82711D892EFB417EA99F97900D90A944">
    <w:name w:val="82711D892EFB417EA99F97900D90A944"/>
    <w:rsid w:val="00F3457F"/>
  </w:style>
  <w:style w:type="paragraph" w:customStyle="1" w:styleId="1DAC859F610F4577A9D24D48B8E740A4">
    <w:name w:val="1DAC859F610F4577A9D24D48B8E740A4"/>
    <w:rsid w:val="00F3457F"/>
  </w:style>
  <w:style w:type="paragraph" w:customStyle="1" w:styleId="6EC1955B41DA4C518A4ECE59508B4D72">
    <w:name w:val="6EC1955B41DA4C518A4ECE59508B4D72"/>
    <w:rsid w:val="00F3457F"/>
  </w:style>
  <w:style w:type="paragraph" w:customStyle="1" w:styleId="8CF754305E9F4852B015B75C0953C1BD">
    <w:name w:val="8CF754305E9F4852B015B75C0953C1BD"/>
    <w:rsid w:val="00F3457F"/>
  </w:style>
  <w:style w:type="paragraph" w:customStyle="1" w:styleId="5E079307ABE745DF8B61F1808B45402D">
    <w:name w:val="5E079307ABE745DF8B61F1808B45402D"/>
    <w:rsid w:val="00F3457F"/>
  </w:style>
  <w:style w:type="paragraph" w:customStyle="1" w:styleId="4DAFEA995CFB413190D3CE1AC4A47F41">
    <w:name w:val="4DAFEA995CFB413190D3CE1AC4A47F41"/>
    <w:rsid w:val="00F3457F"/>
  </w:style>
  <w:style w:type="paragraph" w:customStyle="1" w:styleId="83B6D692E12149AC9C959837600C02A6">
    <w:name w:val="83B6D692E12149AC9C959837600C02A6"/>
    <w:rsid w:val="00F3457F"/>
  </w:style>
  <w:style w:type="paragraph" w:customStyle="1" w:styleId="1DE8198943804C7DB5A5F1E69874A1F0">
    <w:name w:val="1DE8198943804C7DB5A5F1E69874A1F0"/>
    <w:rsid w:val="00F3457F"/>
  </w:style>
  <w:style w:type="paragraph" w:customStyle="1" w:styleId="82E4DF1564C843A69FE734E9A5682E2E">
    <w:name w:val="82E4DF1564C843A69FE734E9A5682E2E"/>
    <w:rsid w:val="00F3457F"/>
  </w:style>
  <w:style w:type="paragraph" w:customStyle="1" w:styleId="C781E0BE386E4C8DB345DD32965268F0">
    <w:name w:val="C781E0BE386E4C8DB345DD32965268F0"/>
    <w:rsid w:val="00F3457F"/>
  </w:style>
  <w:style w:type="paragraph" w:customStyle="1" w:styleId="3EEDC81A7355496F98C0681A3E237ABF">
    <w:name w:val="3EEDC81A7355496F98C0681A3E237ABF"/>
    <w:rsid w:val="00F3457F"/>
  </w:style>
  <w:style w:type="paragraph" w:customStyle="1" w:styleId="E4FAC3D92B7A4F71805B04F46CCC5929">
    <w:name w:val="E4FAC3D92B7A4F71805B04F46CCC5929"/>
    <w:rsid w:val="00F3457F"/>
  </w:style>
  <w:style w:type="paragraph" w:customStyle="1" w:styleId="BC178F8E57D74586876559388BD1117C">
    <w:name w:val="BC178F8E57D74586876559388BD1117C"/>
    <w:rsid w:val="00F3457F"/>
  </w:style>
  <w:style w:type="paragraph" w:customStyle="1" w:styleId="A0A442E9B3484BE298A93B2980133589">
    <w:name w:val="A0A442E9B3484BE298A93B2980133589"/>
    <w:rsid w:val="00F3457F"/>
  </w:style>
  <w:style w:type="paragraph" w:customStyle="1" w:styleId="5650E4853028414E80A3931103B949F3">
    <w:name w:val="5650E4853028414E80A3931103B949F3"/>
    <w:rsid w:val="00F3457F"/>
  </w:style>
  <w:style w:type="paragraph" w:customStyle="1" w:styleId="66B0FA0B8B6E41399CD533631DB35C07">
    <w:name w:val="66B0FA0B8B6E41399CD533631DB35C07"/>
    <w:rsid w:val="00F3457F"/>
  </w:style>
  <w:style w:type="paragraph" w:customStyle="1" w:styleId="8474DD96B0DB47AEB90B748296C44105">
    <w:name w:val="8474DD96B0DB47AEB90B748296C44105"/>
    <w:rsid w:val="00F3457F"/>
  </w:style>
  <w:style w:type="paragraph" w:customStyle="1" w:styleId="309A0571C55744DAB0A43F1CDC69F375">
    <w:name w:val="309A0571C55744DAB0A43F1CDC69F375"/>
    <w:rsid w:val="00F3457F"/>
  </w:style>
  <w:style w:type="paragraph" w:customStyle="1" w:styleId="D7950EA42EEA47AEBEC8BF21607BA8B7">
    <w:name w:val="D7950EA42EEA47AEBEC8BF21607BA8B7"/>
    <w:rsid w:val="00F3457F"/>
  </w:style>
  <w:style w:type="paragraph" w:customStyle="1" w:styleId="687C0E3EAA9849B3A0113AE2106901A0">
    <w:name w:val="687C0E3EAA9849B3A0113AE2106901A0"/>
    <w:rsid w:val="006E3034"/>
  </w:style>
  <w:style w:type="paragraph" w:customStyle="1" w:styleId="A7243B42ABDF47E890A4F353CE830AAE">
    <w:name w:val="A7243B42ABDF47E890A4F353CE830AAE"/>
    <w:rsid w:val="006E3034"/>
  </w:style>
  <w:style w:type="paragraph" w:customStyle="1" w:styleId="9BDD9CE3564A42ADBB99C58384CCC70A">
    <w:name w:val="9BDD9CE3564A42ADBB99C58384CCC70A"/>
    <w:rsid w:val="006E3034"/>
  </w:style>
  <w:style w:type="paragraph" w:customStyle="1" w:styleId="EFD8AD4BC0704ADE81E7A2FAF8421A7F">
    <w:name w:val="EFD8AD4BC0704ADE81E7A2FAF8421A7F"/>
    <w:rsid w:val="006E3034"/>
  </w:style>
  <w:style w:type="paragraph" w:customStyle="1" w:styleId="EE15547B9F9B49FA904C8C1E3D19AB70">
    <w:name w:val="EE15547B9F9B49FA904C8C1E3D19AB70"/>
    <w:rsid w:val="006E3034"/>
  </w:style>
  <w:style w:type="paragraph" w:customStyle="1" w:styleId="4C2206D391314C25BD5BA2D2AC93229F">
    <w:name w:val="4C2206D391314C25BD5BA2D2AC93229F"/>
    <w:rsid w:val="006E3034"/>
  </w:style>
  <w:style w:type="paragraph" w:customStyle="1" w:styleId="617AD65E111B4E2E80D125E3D1A309B0">
    <w:name w:val="617AD65E111B4E2E80D125E3D1A309B0"/>
    <w:rsid w:val="006E3034"/>
  </w:style>
  <w:style w:type="paragraph" w:customStyle="1" w:styleId="389352FA23B04C0A9D47CBFCDA09BF9A">
    <w:name w:val="389352FA23B04C0A9D47CBFCDA09BF9A"/>
    <w:rsid w:val="006E3034"/>
  </w:style>
  <w:style w:type="paragraph" w:customStyle="1" w:styleId="251E2E0F8F334D799F6940B588C043BA">
    <w:name w:val="251E2E0F8F334D799F6940B588C043BA"/>
    <w:rsid w:val="006E3034"/>
  </w:style>
  <w:style w:type="paragraph" w:customStyle="1" w:styleId="DDF2F720FAC94933A1A1181907CE5014">
    <w:name w:val="DDF2F720FAC94933A1A1181907CE5014"/>
    <w:rsid w:val="006E3034"/>
  </w:style>
  <w:style w:type="paragraph" w:customStyle="1" w:styleId="ED4EC1C7DCF34CD7878A0F7E1E07AD75">
    <w:name w:val="ED4EC1C7DCF34CD7878A0F7E1E07AD75"/>
    <w:rsid w:val="006E3034"/>
  </w:style>
  <w:style w:type="paragraph" w:customStyle="1" w:styleId="92B4C532F9E3478A90490CE9926F11CD">
    <w:name w:val="92B4C532F9E3478A90490CE9926F11CD"/>
    <w:rsid w:val="006E3034"/>
  </w:style>
  <w:style w:type="paragraph" w:customStyle="1" w:styleId="A497C2BB8713453CA8CF0E66DD093FD6">
    <w:name w:val="A497C2BB8713453CA8CF0E66DD093FD6"/>
    <w:rsid w:val="006E3034"/>
  </w:style>
  <w:style w:type="paragraph" w:customStyle="1" w:styleId="B7652D02B65B4B7B906C50904DEF0F4E">
    <w:name w:val="B7652D02B65B4B7B906C50904DEF0F4E"/>
    <w:rsid w:val="00075F9F"/>
  </w:style>
  <w:style w:type="paragraph" w:customStyle="1" w:styleId="06394844A8A34AC5B7BBC214940C483A">
    <w:name w:val="06394844A8A34AC5B7BBC214940C483A"/>
    <w:rsid w:val="00075F9F"/>
  </w:style>
  <w:style w:type="paragraph" w:customStyle="1" w:styleId="5532F44AB2CB442F897B577CD5438D50">
    <w:name w:val="5532F44AB2CB442F897B577CD5438D50"/>
    <w:rsid w:val="00075F9F"/>
  </w:style>
  <w:style w:type="paragraph" w:customStyle="1" w:styleId="2D051AFC10C64385A17D7345E2CAF9E3">
    <w:name w:val="2D051AFC10C64385A17D7345E2CAF9E3"/>
    <w:rsid w:val="00075F9F"/>
  </w:style>
  <w:style w:type="paragraph" w:customStyle="1" w:styleId="06970A64A3CE4979B16DE9A3F86DA37A">
    <w:name w:val="06970A64A3CE4979B16DE9A3F86DA37A"/>
    <w:rsid w:val="00075F9F"/>
  </w:style>
  <w:style w:type="paragraph" w:customStyle="1" w:styleId="4BD929E2CE194A8E8ABE6E3756E7CFCA">
    <w:name w:val="4BD929E2CE194A8E8ABE6E3756E7CFCA"/>
    <w:rsid w:val="00075F9F"/>
  </w:style>
  <w:style w:type="paragraph" w:customStyle="1" w:styleId="452AC8D7CD6543CD8FA9562DF10A844E">
    <w:name w:val="452AC8D7CD6543CD8FA9562DF10A844E"/>
    <w:rsid w:val="00075F9F"/>
  </w:style>
  <w:style w:type="paragraph" w:customStyle="1" w:styleId="DFF11500ACA448DE9763F3CB75C024D7">
    <w:name w:val="DFF11500ACA448DE9763F3CB75C024D7"/>
    <w:rsid w:val="00075F9F"/>
  </w:style>
  <w:style w:type="paragraph" w:customStyle="1" w:styleId="089DB61B3DF74C4999A8094B174524D9">
    <w:name w:val="089DB61B3DF74C4999A8094B174524D9"/>
    <w:rsid w:val="00075F9F"/>
  </w:style>
  <w:style w:type="paragraph" w:customStyle="1" w:styleId="88C0BD0FB58C462B9417B4E0D33A3E48">
    <w:name w:val="88C0BD0FB58C462B9417B4E0D33A3E48"/>
    <w:rsid w:val="00075F9F"/>
  </w:style>
  <w:style w:type="paragraph" w:customStyle="1" w:styleId="074068F67AC04372BB857E23709BEF61">
    <w:name w:val="074068F67AC04372BB857E23709BEF61"/>
    <w:rsid w:val="005B412C"/>
  </w:style>
  <w:style w:type="paragraph" w:customStyle="1" w:styleId="DCB89BBEAB654A95923B398189034004">
    <w:name w:val="DCB89BBEAB654A95923B398189034004"/>
    <w:rsid w:val="005B412C"/>
  </w:style>
  <w:style w:type="paragraph" w:customStyle="1" w:styleId="12A48903A60E4942AD0BE3EBDE37C4A4">
    <w:name w:val="12A48903A60E4942AD0BE3EBDE37C4A4"/>
    <w:rsid w:val="005B412C"/>
  </w:style>
  <w:style w:type="paragraph" w:customStyle="1" w:styleId="D6BA8A45289B4997A84E4DEE71D24069">
    <w:name w:val="D6BA8A45289B4997A84E4DEE71D24069"/>
    <w:rsid w:val="005B412C"/>
  </w:style>
  <w:style w:type="paragraph" w:customStyle="1" w:styleId="56F7C3196387497F8A1E9CEF9731851A">
    <w:name w:val="56F7C3196387497F8A1E9CEF9731851A"/>
    <w:rsid w:val="005B412C"/>
  </w:style>
  <w:style w:type="paragraph" w:customStyle="1" w:styleId="50807298F28C482598B20B9BB27B9563">
    <w:name w:val="50807298F28C482598B20B9BB27B9563"/>
    <w:rsid w:val="005B412C"/>
  </w:style>
  <w:style w:type="paragraph" w:customStyle="1" w:styleId="D093B79D1A7542D19881B59AC49F3594">
    <w:name w:val="D093B79D1A7542D19881B59AC49F3594"/>
    <w:rsid w:val="005B412C"/>
  </w:style>
  <w:style w:type="paragraph" w:customStyle="1" w:styleId="A88383094EBE4CBBB9C740252F1C4250">
    <w:name w:val="A88383094EBE4CBBB9C740252F1C4250"/>
    <w:rsid w:val="005B412C"/>
  </w:style>
  <w:style w:type="paragraph" w:customStyle="1" w:styleId="7A1966C339DD458D878861681D4553C1">
    <w:name w:val="7A1966C339DD458D878861681D4553C1"/>
    <w:rsid w:val="005B412C"/>
  </w:style>
  <w:style w:type="paragraph" w:customStyle="1" w:styleId="3BF88E98E4A749C8B80C94E2143E7F8D">
    <w:name w:val="3BF88E98E4A749C8B80C94E2143E7F8D"/>
    <w:rsid w:val="005B412C"/>
  </w:style>
  <w:style w:type="paragraph" w:customStyle="1" w:styleId="2E800E2A17334F918A5F628FB3AE3790">
    <w:name w:val="2E800E2A17334F918A5F628FB3AE3790"/>
    <w:rsid w:val="005B412C"/>
  </w:style>
  <w:style w:type="paragraph" w:customStyle="1" w:styleId="3FCCBD97413C4301B5CFAEC38580128B">
    <w:name w:val="3FCCBD97413C4301B5CFAEC38580128B"/>
    <w:rsid w:val="005B412C"/>
  </w:style>
  <w:style w:type="paragraph" w:customStyle="1" w:styleId="0AE766F012BB46E9B947027107E8824B">
    <w:name w:val="0AE766F012BB46E9B947027107E8824B"/>
    <w:rsid w:val="005B412C"/>
  </w:style>
  <w:style w:type="paragraph" w:customStyle="1" w:styleId="65B09187A7A747858BA7F648F3297156">
    <w:name w:val="65B09187A7A747858BA7F648F3297156"/>
    <w:rsid w:val="005B412C"/>
  </w:style>
  <w:style w:type="paragraph" w:customStyle="1" w:styleId="3E39E5D120D14581BCAD6FC0E2EF6E04">
    <w:name w:val="3E39E5D120D14581BCAD6FC0E2EF6E04"/>
    <w:rsid w:val="005B412C"/>
  </w:style>
  <w:style w:type="paragraph" w:customStyle="1" w:styleId="ADC34631D48D48B58B5B2DBF6020EA13">
    <w:name w:val="ADC34631D48D48B58B5B2DBF6020EA13"/>
    <w:rsid w:val="005B412C"/>
  </w:style>
  <w:style w:type="paragraph" w:customStyle="1" w:styleId="4BD0FAF162E8434F93F3660476A1E6E7">
    <w:name w:val="4BD0FAF162E8434F93F3660476A1E6E7"/>
    <w:rsid w:val="005B412C"/>
  </w:style>
  <w:style w:type="paragraph" w:customStyle="1" w:styleId="C3E3079B0D99489293A8E3CD3638BBB8">
    <w:name w:val="C3E3079B0D99489293A8E3CD3638BBB8"/>
    <w:rsid w:val="00061422"/>
  </w:style>
  <w:style w:type="paragraph" w:customStyle="1" w:styleId="B02FE86E493A437E8EDF994A535BE4C0">
    <w:name w:val="B02FE86E493A437E8EDF994A535BE4C0"/>
    <w:rsid w:val="00061422"/>
  </w:style>
  <w:style w:type="paragraph" w:customStyle="1" w:styleId="C244D979EC8B447BB85ED0B0CF0EBA87">
    <w:name w:val="C244D979EC8B447BB85ED0B0CF0EBA87"/>
    <w:rsid w:val="0083411C"/>
  </w:style>
  <w:style w:type="paragraph" w:customStyle="1" w:styleId="6A072969BF424CF8BFCFF0FC542318BE">
    <w:name w:val="6A072969BF424CF8BFCFF0FC542318BE"/>
    <w:rsid w:val="0083411C"/>
  </w:style>
  <w:style w:type="paragraph" w:customStyle="1" w:styleId="5650E4853028414E80A3931103B949F31">
    <w:name w:val="5650E4853028414E80A3931103B949F31"/>
    <w:rsid w:val="0083411C"/>
    <w:pPr>
      <w:spacing w:after="0" w:line="240" w:lineRule="auto"/>
    </w:pPr>
    <w:rPr>
      <w:rFonts w:eastAsiaTheme="minorHAnsi" w:cs="Arial"/>
      <w:sz w:val="20"/>
      <w:szCs w:val="20"/>
      <w:lang w:eastAsia="en-US"/>
    </w:rPr>
  </w:style>
  <w:style w:type="paragraph" w:customStyle="1" w:styleId="0A1FF2AD8ABD4C169AC4B581C870FB3E">
    <w:name w:val="0A1FF2AD8ABD4C169AC4B581C870FB3E"/>
    <w:rsid w:val="0083411C"/>
  </w:style>
  <w:style w:type="paragraph" w:customStyle="1" w:styleId="E9099C28AD07499FBF5B73C9B928054C">
    <w:name w:val="E9099C28AD07499FBF5B73C9B928054C"/>
    <w:rsid w:val="0083411C"/>
  </w:style>
  <w:style w:type="paragraph" w:customStyle="1" w:styleId="A4FA754EA3424C21A23F230D8C9D3659">
    <w:name w:val="A4FA754EA3424C21A23F230D8C9D3659"/>
    <w:rsid w:val="0083411C"/>
  </w:style>
  <w:style w:type="paragraph" w:customStyle="1" w:styleId="FCF498255D544FF794DF49B036589E33">
    <w:name w:val="FCF498255D544FF794DF49B036589E33"/>
    <w:rsid w:val="0083411C"/>
  </w:style>
  <w:style w:type="paragraph" w:customStyle="1" w:styleId="9AE10BE5CFA440AB9E4D9C9A6D202701">
    <w:name w:val="9AE10BE5CFA440AB9E4D9C9A6D202701"/>
    <w:rsid w:val="0083411C"/>
  </w:style>
  <w:style w:type="paragraph" w:customStyle="1" w:styleId="4188DADAC43741A99DB3176E0406655E">
    <w:name w:val="4188DADAC43741A99DB3176E0406655E"/>
    <w:rsid w:val="0083411C"/>
  </w:style>
  <w:style w:type="paragraph" w:customStyle="1" w:styleId="2C33F8547C8048ED9BED0AA8A107ACEE">
    <w:name w:val="2C33F8547C8048ED9BED0AA8A107ACEE"/>
    <w:rsid w:val="00C5121E"/>
  </w:style>
  <w:style w:type="paragraph" w:customStyle="1" w:styleId="234A57D760734BD5B3CCED13FDCDBE75">
    <w:name w:val="234A57D760734BD5B3CCED13FDCDBE75"/>
    <w:rsid w:val="00C5121E"/>
  </w:style>
  <w:style w:type="paragraph" w:customStyle="1" w:styleId="007CDDBE7DA742A89638910FFE917B78">
    <w:name w:val="007CDDBE7DA742A89638910FFE917B78"/>
    <w:rsid w:val="00C5121E"/>
  </w:style>
  <w:style w:type="paragraph" w:customStyle="1" w:styleId="D5CE6E214E824A8DAFFD137D393AD8FA">
    <w:name w:val="D5CE6E214E824A8DAFFD137D393AD8FA"/>
    <w:rsid w:val="00C5121E"/>
  </w:style>
  <w:style w:type="paragraph" w:customStyle="1" w:styleId="454FEB9526464DCC93DB5F05FC556A1F">
    <w:name w:val="454FEB9526464DCC93DB5F05FC556A1F"/>
    <w:rsid w:val="00C5121E"/>
  </w:style>
  <w:style w:type="paragraph" w:customStyle="1" w:styleId="0A05CA46F74D4CF2A8E7223FBAC8172B">
    <w:name w:val="0A05CA46F74D4CF2A8E7223FBAC8172B"/>
    <w:rsid w:val="00C5121E"/>
  </w:style>
  <w:style w:type="paragraph" w:customStyle="1" w:styleId="DE317031C6914CDD98F6D2EDE0511EE7">
    <w:name w:val="DE317031C6914CDD98F6D2EDE0511EE7"/>
    <w:rsid w:val="00C5121E"/>
  </w:style>
  <w:style w:type="paragraph" w:customStyle="1" w:styleId="43CE712A15624D39A6FF91C08A4870B7">
    <w:name w:val="43CE712A15624D39A6FF91C08A4870B7"/>
    <w:rsid w:val="00C5121E"/>
  </w:style>
  <w:style w:type="paragraph" w:customStyle="1" w:styleId="D38209CE84DC48EF87ED63D453D8B8DA">
    <w:name w:val="D38209CE84DC48EF87ED63D453D8B8DA"/>
    <w:rsid w:val="00C5121E"/>
  </w:style>
  <w:style w:type="paragraph" w:customStyle="1" w:styleId="B26DFA7B9DB34833B0F1B4EA3AA5730D">
    <w:name w:val="B26DFA7B9DB34833B0F1B4EA3AA5730D"/>
    <w:rsid w:val="00C5121E"/>
  </w:style>
  <w:style w:type="paragraph" w:customStyle="1" w:styleId="1C83118585EF4C72AE3700D903C15A92">
    <w:name w:val="1C83118585EF4C72AE3700D903C15A92"/>
    <w:rsid w:val="00C5121E"/>
  </w:style>
  <w:style w:type="paragraph" w:customStyle="1" w:styleId="C81CE50FADD344438546FC07AA1B9554">
    <w:name w:val="C81CE50FADD344438546FC07AA1B9554"/>
    <w:rsid w:val="00C5121E"/>
  </w:style>
  <w:style w:type="paragraph" w:customStyle="1" w:styleId="3AD43CFEF2E9446E806CDBCF65BAF0F0">
    <w:name w:val="3AD43CFEF2E9446E806CDBCF65BAF0F0"/>
    <w:rsid w:val="00C5121E"/>
  </w:style>
  <w:style w:type="paragraph" w:customStyle="1" w:styleId="DD5ADE67EDBC41C1A539B82CD549890F">
    <w:name w:val="DD5ADE67EDBC41C1A539B82CD549890F"/>
    <w:rsid w:val="00C5121E"/>
  </w:style>
  <w:style w:type="paragraph" w:customStyle="1" w:styleId="485534B836CB49A4903C2C2B4E211B60">
    <w:name w:val="485534B836CB49A4903C2C2B4E211B60"/>
    <w:rsid w:val="00C5121E"/>
  </w:style>
  <w:style w:type="paragraph" w:customStyle="1" w:styleId="D78D4EF0AD0E4D979C16EC29BF50BAE0">
    <w:name w:val="D78D4EF0AD0E4D979C16EC29BF50BAE0"/>
    <w:rsid w:val="00C5121E"/>
  </w:style>
  <w:style w:type="paragraph" w:customStyle="1" w:styleId="5E59258FE85545929F6C2B4B9EDB0AB3">
    <w:name w:val="5E59258FE85545929F6C2B4B9EDB0AB3"/>
    <w:rsid w:val="00C5121E"/>
  </w:style>
  <w:style w:type="paragraph" w:customStyle="1" w:styleId="8F2D42C9EA274F7198269988111C04F1">
    <w:name w:val="8F2D42C9EA274F7198269988111C04F1"/>
    <w:rsid w:val="00C5121E"/>
  </w:style>
  <w:style w:type="paragraph" w:customStyle="1" w:styleId="7ADABFE443B44E1AB83E7E4079E21D50">
    <w:name w:val="7ADABFE443B44E1AB83E7E4079E21D50"/>
    <w:rsid w:val="00C5121E"/>
  </w:style>
  <w:style w:type="paragraph" w:customStyle="1" w:styleId="59D66E336CC04ADBAAB05D97EE01DB21">
    <w:name w:val="59D66E336CC04ADBAAB05D97EE01DB21"/>
    <w:rsid w:val="00C5121E"/>
  </w:style>
  <w:style w:type="paragraph" w:customStyle="1" w:styleId="9AB10BD12C2F4AFD8E715345C9F004AA">
    <w:name w:val="9AB10BD12C2F4AFD8E715345C9F004AA"/>
    <w:rsid w:val="00C5121E"/>
  </w:style>
  <w:style w:type="paragraph" w:customStyle="1" w:styleId="6BDDBC9BE9D34D0CB95891012F10DF04">
    <w:name w:val="6BDDBC9BE9D34D0CB95891012F10DF04"/>
    <w:rsid w:val="00C5121E"/>
  </w:style>
  <w:style w:type="paragraph" w:customStyle="1" w:styleId="2E6AD3FF7783478692DA23F9AAEA32E4">
    <w:name w:val="2E6AD3FF7783478692DA23F9AAEA32E4"/>
    <w:rsid w:val="00C5121E"/>
  </w:style>
  <w:style w:type="paragraph" w:customStyle="1" w:styleId="4655D45F3EE44DC8B4C97B7830C74596">
    <w:name w:val="4655D45F3EE44DC8B4C97B7830C74596"/>
    <w:rsid w:val="00C5121E"/>
  </w:style>
  <w:style w:type="paragraph" w:customStyle="1" w:styleId="153076AC77B544BFA214AC3293AC1CF6">
    <w:name w:val="153076AC77B544BFA214AC3293AC1CF6"/>
    <w:rsid w:val="00C5121E"/>
  </w:style>
  <w:style w:type="paragraph" w:customStyle="1" w:styleId="D154B430D6DA477680701764EA988CCD">
    <w:name w:val="D154B430D6DA477680701764EA988CCD"/>
    <w:rsid w:val="00C5121E"/>
  </w:style>
  <w:style w:type="paragraph" w:customStyle="1" w:styleId="BC5C95C3F2AD4828A4E6835F0C0E7EBE">
    <w:name w:val="BC5C95C3F2AD4828A4E6835F0C0E7EBE"/>
    <w:rsid w:val="00C5121E"/>
  </w:style>
  <w:style w:type="paragraph" w:customStyle="1" w:styleId="857D75BE263E4352A596C01699C1A54B">
    <w:name w:val="857D75BE263E4352A596C01699C1A54B"/>
    <w:rsid w:val="00C5121E"/>
  </w:style>
  <w:style w:type="paragraph" w:customStyle="1" w:styleId="BBFB55BED5F04E5FAA34FC001AB31CFD">
    <w:name w:val="BBFB55BED5F04E5FAA34FC001AB31CFD"/>
    <w:rsid w:val="00C5121E"/>
  </w:style>
  <w:style w:type="paragraph" w:customStyle="1" w:styleId="5E0CD206C7FB4150BDF6DD9E4042D071">
    <w:name w:val="5E0CD206C7FB4150BDF6DD9E4042D071"/>
    <w:rsid w:val="00C5121E"/>
  </w:style>
  <w:style w:type="paragraph" w:customStyle="1" w:styleId="2F66EBEAC8A54228AF79886366E8200E">
    <w:name w:val="2F66EBEAC8A54228AF79886366E8200E"/>
    <w:rsid w:val="00C5121E"/>
  </w:style>
  <w:style w:type="paragraph" w:customStyle="1" w:styleId="9986D51722E646948AC17AFE2339CCC9">
    <w:name w:val="9986D51722E646948AC17AFE2339CCC9"/>
    <w:rsid w:val="00C5121E"/>
  </w:style>
  <w:style w:type="paragraph" w:customStyle="1" w:styleId="A76DE93EFCA8484CA56984CA346AE589">
    <w:name w:val="A76DE93EFCA8484CA56984CA346AE589"/>
    <w:rsid w:val="00C5121E"/>
  </w:style>
  <w:style w:type="paragraph" w:customStyle="1" w:styleId="CA61FEA4213A40B9807A393B2F4DB0B9">
    <w:name w:val="CA61FEA4213A40B9807A393B2F4DB0B9"/>
    <w:rsid w:val="00C5121E"/>
  </w:style>
  <w:style w:type="paragraph" w:customStyle="1" w:styleId="9C24E807AAA94D199C916CE9C43A38E3">
    <w:name w:val="9C24E807AAA94D199C916CE9C43A38E3"/>
    <w:rsid w:val="00593C32"/>
  </w:style>
  <w:style w:type="paragraph" w:customStyle="1" w:styleId="E9ED1E7EB8A5442B832027062F3E2775">
    <w:name w:val="E9ED1E7EB8A5442B832027062F3E2775"/>
    <w:rsid w:val="00593C32"/>
  </w:style>
  <w:style w:type="paragraph" w:customStyle="1" w:styleId="79710E05B47040B4B5CC8F4B68774825">
    <w:name w:val="79710E05B47040B4B5CC8F4B68774825"/>
    <w:rsid w:val="00593C32"/>
  </w:style>
  <w:style w:type="paragraph" w:customStyle="1" w:styleId="29499535E8CE41EB8ED75CD3D404C8AB">
    <w:name w:val="29499535E8CE41EB8ED75CD3D404C8AB"/>
    <w:rsid w:val="00593C32"/>
  </w:style>
  <w:style w:type="paragraph" w:customStyle="1" w:styleId="50BFD039E1E34276B5B120051C8C54D4">
    <w:name w:val="50BFD039E1E34276B5B120051C8C54D4"/>
    <w:rsid w:val="00593C32"/>
  </w:style>
  <w:style w:type="paragraph" w:customStyle="1" w:styleId="2E5EC25FD3EF49B5955E4CBAD74F47B6">
    <w:name w:val="2E5EC25FD3EF49B5955E4CBAD74F47B6"/>
    <w:rsid w:val="00593C32"/>
  </w:style>
  <w:style w:type="paragraph" w:customStyle="1" w:styleId="213BAFE1E9B740119BFDAB0633C524A8">
    <w:name w:val="213BAFE1E9B740119BFDAB0633C524A8"/>
    <w:rsid w:val="00593C32"/>
  </w:style>
  <w:style w:type="paragraph" w:customStyle="1" w:styleId="F4F7FA806B8544FE8024C589C59CD4C7">
    <w:name w:val="F4F7FA806B8544FE8024C589C59CD4C7"/>
    <w:rsid w:val="00593C32"/>
  </w:style>
  <w:style w:type="paragraph" w:customStyle="1" w:styleId="381773689E174ED08D493F25D66519BD">
    <w:name w:val="381773689E174ED08D493F25D66519BD"/>
    <w:rsid w:val="00593C32"/>
  </w:style>
  <w:style w:type="paragraph" w:customStyle="1" w:styleId="2820A38242864534A93EED208DCBD836">
    <w:name w:val="2820A38242864534A93EED208DCBD836"/>
    <w:rsid w:val="002A3C22"/>
  </w:style>
  <w:style w:type="paragraph" w:customStyle="1" w:styleId="8C3FAD54685E4C2AA91405CE2952CD61">
    <w:name w:val="8C3FAD54685E4C2AA91405CE2952CD61"/>
    <w:rsid w:val="002A3C22"/>
  </w:style>
  <w:style w:type="paragraph" w:customStyle="1" w:styleId="F80B5C460BFF417E9E3E8B6522369447">
    <w:name w:val="F80B5C460BFF417E9E3E8B6522369447"/>
    <w:rsid w:val="002A3C22"/>
  </w:style>
  <w:style w:type="paragraph" w:customStyle="1" w:styleId="A98C618368BD4AA99EEC123605E2BA7A">
    <w:name w:val="A98C618368BD4AA99EEC123605E2BA7A"/>
    <w:rsid w:val="002A3C22"/>
  </w:style>
  <w:style w:type="paragraph" w:customStyle="1" w:styleId="6A9DB3CD4EAF46D39891FF5256296A0F">
    <w:name w:val="6A9DB3CD4EAF46D39891FF5256296A0F"/>
    <w:rsid w:val="00457D1E"/>
  </w:style>
  <w:style w:type="paragraph" w:customStyle="1" w:styleId="0307807542E74FD1A09E2BCA37BF7A20">
    <w:name w:val="0307807542E74FD1A09E2BCA37BF7A20"/>
    <w:rsid w:val="00457D1E"/>
  </w:style>
  <w:style w:type="paragraph" w:customStyle="1" w:styleId="E9900BE47BC84E37B8B555BE8EF87789">
    <w:name w:val="E9900BE47BC84E37B8B555BE8EF87789"/>
    <w:rsid w:val="00457D1E"/>
  </w:style>
  <w:style w:type="paragraph" w:customStyle="1" w:styleId="9AE188C385C9457887F214D1BAC124D7">
    <w:name w:val="9AE188C385C9457887F214D1BAC124D7"/>
    <w:rsid w:val="00457D1E"/>
  </w:style>
  <w:style w:type="paragraph" w:customStyle="1" w:styleId="2577E27AA69D42699DCC95D5E26DCCF8">
    <w:name w:val="2577E27AA69D42699DCC95D5E26DCCF8"/>
    <w:rsid w:val="001D357F"/>
  </w:style>
  <w:style w:type="paragraph" w:customStyle="1" w:styleId="887938C36E8348668CE6ED683463A786">
    <w:name w:val="887938C36E8348668CE6ED683463A786"/>
    <w:rsid w:val="001D357F"/>
  </w:style>
  <w:style w:type="paragraph" w:customStyle="1" w:styleId="9E9B1D28FDEA47A3A598362485FB7EA3">
    <w:name w:val="9E9B1D28FDEA47A3A598362485FB7EA3"/>
    <w:rsid w:val="001D357F"/>
  </w:style>
  <w:style w:type="paragraph" w:customStyle="1" w:styleId="935E28CE18D046C6B03EE807C27C174B">
    <w:name w:val="935E28CE18D046C6B03EE807C27C174B"/>
    <w:rsid w:val="001D357F"/>
  </w:style>
  <w:style w:type="paragraph" w:customStyle="1" w:styleId="7054FF36CE304B419656533BDAA75933">
    <w:name w:val="7054FF36CE304B419656533BDAA75933"/>
    <w:rsid w:val="001D357F"/>
    <w:pPr>
      <w:spacing w:after="0" w:line="240" w:lineRule="auto"/>
      <w:outlineLvl w:val="1"/>
    </w:pPr>
    <w:rPr>
      <w:rFonts w:eastAsiaTheme="minorHAnsi" w:cs="Arial"/>
      <w:b/>
      <w:noProof/>
      <w:color w:val="C45911" w:themeColor="accent2" w:themeShade="BF"/>
      <w:sz w:val="24"/>
      <w:szCs w:val="24"/>
      <w:lang w:eastAsia="en-US"/>
    </w:rPr>
  </w:style>
  <w:style w:type="paragraph" w:customStyle="1" w:styleId="3BAD694183FC4F8D91B331AFB78345A6">
    <w:name w:val="3BAD694183FC4F8D91B331AFB78345A6"/>
    <w:rsid w:val="001D357F"/>
  </w:style>
  <w:style w:type="paragraph" w:customStyle="1" w:styleId="21C3EAFF75D040B0BEC72BEB3FF37BAA">
    <w:name w:val="21C3EAFF75D040B0BEC72BEB3FF37BAA"/>
    <w:rsid w:val="001D357F"/>
  </w:style>
  <w:style w:type="paragraph" w:customStyle="1" w:styleId="7054FF36CE304B419656533BDAA759331">
    <w:name w:val="7054FF36CE304B419656533BDAA759331"/>
    <w:rsid w:val="001D357F"/>
    <w:pPr>
      <w:spacing w:after="0" w:line="240" w:lineRule="auto"/>
      <w:outlineLvl w:val="1"/>
    </w:pPr>
    <w:rPr>
      <w:rFonts w:eastAsiaTheme="minorHAnsi" w:cs="Arial"/>
      <w:b/>
      <w:noProof/>
      <w:color w:val="C45911" w:themeColor="accent2" w:themeShade="BF"/>
      <w:sz w:val="24"/>
      <w:szCs w:val="24"/>
      <w:lang w:eastAsia="en-US"/>
    </w:rPr>
  </w:style>
  <w:style w:type="paragraph" w:customStyle="1" w:styleId="4201EE30D1E54AF68927A1414A2A5842">
    <w:name w:val="4201EE30D1E54AF68927A1414A2A5842"/>
    <w:rsid w:val="001D357F"/>
    <w:pPr>
      <w:spacing w:after="0" w:line="240" w:lineRule="auto"/>
    </w:pPr>
    <w:rPr>
      <w:rFonts w:eastAsiaTheme="minorHAnsi" w:cs="Arial"/>
      <w:sz w:val="20"/>
      <w:szCs w:val="20"/>
      <w:lang w:eastAsia="en-US"/>
    </w:rPr>
  </w:style>
  <w:style w:type="paragraph" w:customStyle="1" w:styleId="7054FF36CE304B419656533BDAA759332">
    <w:name w:val="7054FF36CE304B419656533BDAA759332"/>
    <w:rsid w:val="001D357F"/>
    <w:pPr>
      <w:spacing w:after="0" w:line="240" w:lineRule="auto"/>
      <w:outlineLvl w:val="1"/>
    </w:pPr>
    <w:rPr>
      <w:rFonts w:eastAsiaTheme="minorHAnsi" w:cs="Arial"/>
      <w:b/>
      <w:noProof/>
      <w:color w:val="C45911" w:themeColor="accent2" w:themeShade="BF"/>
      <w:sz w:val="24"/>
      <w:szCs w:val="24"/>
      <w:lang w:eastAsia="en-US"/>
    </w:rPr>
  </w:style>
  <w:style w:type="paragraph" w:customStyle="1" w:styleId="4201EE30D1E54AF68927A1414A2A58421">
    <w:name w:val="4201EE30D1E54AF68927A1414A2A58421"/>
    <w:rsid w:val="001D357F"/>
    <w:pPr>
      <w:spacing w:after="0" w:line="240" w:lineRule="auto"/>
    </w:pPr>
    <w:rPr>
      <w:rFonts w:eastAsiaTheme="minorHAnsi" w:cs="Arial"/>
      <w:sz w:val="20"/>
      <w:szCs w:val="20"/>
      <w:lang w:eastAsia="en-US"/>
    </w:rPr>
  </w:style>
  <w:style w:type="paragraph" w:customStyle="1" w:styleId="5AC37271A7234950A8216D59F04D4EA0">
    <w:name w:val="5AC37271A7234950A8216D59F04D4EA0"/>
    <w:rsid w:val="001D357F"/>
  </w:style>
  <w:style w:type="paragraph" w:customStyle="1" w:styleId="523E19479ADD4396AF40A2556BF811D1">
    <w:name w:val="523E19479ADD4396AF40A2556BF811D1"/>
    <w:rsid w:val="001D357F"/>
  </w:style>
  <w:style w:type="paragraph" w:customStyle="1" w:styleId="57572E7B126B423885406A77E60B7645">
    <w:name w:val="57572E7B126B423885406A77E60B7645"/>
    <w:rsid w:val="001D357F"/>
  </w:style>
  <w:style w:type="paragraph" w:customStyle="1" w:styleId="3ABE19CFDB0A4474B3CCB59859F78DE0">
    <w:name w:val="3ABE19CFDB0A4474B3CCB59859F78DE0"/>
    <w:rsid w:val="001D357F"/>
  </w:style>
  <w:style w:type="paragraph" w:customStyle="1" w:styleId="D5D73A4E06A84874A95B47D9DF24BF4A">
    <w:name w:val="D5D73A4E06A84874A95B47D9DF24BF4A"/>
    <w:rsid w:val="001D357F"/>
  </w:style>
  <w:style w:type="paragraph" w:customStyle="1" w:styleId="CAF177A70CC1435995F39A5DA766F59D">
    <w:name w:val="CAF177A70CC1435995F39A5DA766F59D"/>
    <w:rsid w:val="001D357F"/>
  </w:style>
  <w:style w:type="paragraph" w:customStyle="1" w:styleId="6A5B135E59A244DD949CEFE801B897EB">
    <w:name w:val="6A5B135E59A244DD949CEFE801B897EB"/>
    <w:rsid w:val="001D357F"/>
  </w:style>
  <w:style w:type="paragraph" w:customStyle="1" w:styleId="FD3C3A0154084201A334CB997112D06A">
    <w:name w:val="FD3C3A0154084201A334CB997112D06A"/>
    <w:rsid w:val="001D357F"/>
  </w:style>
  <w:style w:type="paragraph" w:customStyle="1" w:styleId="F543687E85FD48489749A7DF9A112CC6">
    <w:name w:val="F543687E85FD48489749A7DF9A112CC6"/>
    <w:rsid w:val="001D357F"/>
  </w:style>
  <w:style w:type="paragraph" w:customStyle="1" w:styleId="1A00BDBA4B22439885557E075A191AAD">
    <w:name w:val="1A00BDBA4B22439885557E075A191AAD"/>
    <w:rsid w:val="001D357F"/>
  </w:style>
  <w:style w:type="paragraph" w:customStyle="1" w:styleId="D7436E88F4FB49C79E45E97FDD6A5B9E">
    <w:name w:val="D7436E88F4FB49C79E45E97FDD6A5B9E"/>
    <w:rsid w:val="001D357F"/>
  </w:style>
  <w:style w:type="paragraph" w:customStyle="1" w:styleId="A9236F72BAC24E33830940E5E6927295">
    <w:name w:val="A9236F72BAC24E33830940E5E6927295"/>
    <w:rsid w:val="001D357F"/>
  </w:style>
  <w:style w:type="paragraph" w:customStyle="1" w:styleId="B9AFF166D3C148EF84DAC50EB7468A35">
    <w:name w:val="B9AFF166D3C148EF84DAC50EB7468A35"/>
    <w:rsid w:val="001D357F"/>
  </w:style>
  <w:style w:type="paragraph" w:customStyle="1" w:styleId="CB7638F678604BE982F1C0B372A4D4E7">
    <w:name w:val="CB7638F678604BE982F1C0B372A4D4E7"/>
    <w:rsid w:val="001D357F"/>
  </w:style>
  <w:style w:type="paragraph" w:customStyle="1" w:styleId="C9447C8C42714969AEDDB58AA5362B75">
    <w:name w:val="C9447C8C42714969AEDDB58AA5362B75"/>
    <w:rsid w:val="001D357F"/>
  </w:style>
  <w:style w:type="paragraph" w:customStyle="1" w:styleId="7054FF36CE304B419656533BDAA759333">
    <w:name w:val="7054FF36CE304B419656533BDAA759333"/>
    <w:rsid w:val="001D357F"/>
    <w:pPr>
      <w:spacing w:after="0" w:line="240" w:lineRule="auto"/>
      <w:outlineLvl w:val="1"/>
    </w:pPr>
    <w:rPr>
      <w:rFonts w:eastAsiaTheme="minorHAnsi" w:cs="Arial"/>
      <w:b/>
      <w:noProof/>
      <w:color w:val="C45911" w:themeColor="accent2" w:themeShade="BF"/>
      <w:sz w:val="24"/>
      <w:szCs w:val="24"/>
      <w:lang w:eastAsia="en-US"/>
    </w:rPr>
  </w:style>
  <w:style w:type="paragraph" w:customStyle="1" w:styleId="792070D29EAE498AA7567B350365B2BE">
    <w:name w:val="792070D29EAE498AA7567B350365B2BE"/>
    <w:rsid w:val="001D357F"/>
    <w:pPr>
      <w:spacing w:after="0" w:line="240" w:lineRule="auto"/>
    </w:pPr>
    <w:rPr>
      <w:rFonts w:eastAsiaTheme="minorHAnsi" w:cs="Arial"/>
      <w:sz w:val="20"/>
      <w:szCs w:val="20"/>
      <w:lang w:eastAsia="en-US"/>
    </w:rPr>
  </w:style>
  <w:style w:type="paragraph" w:customStyle="1" w:styleId="5AC37271A7234950A8216D59F04D4EA01">
    <w:name w:val="5AC37271A7234950A8216D59F04D4EA01"/>
    <w:rsid w:val="001D357F"/>
    <w:pPr>
      <w:spacing w:after="0" w:line="240" w:lineRule="auto"/>
    </w:pPr>
    <w:rPr>
      <w:rFonts w:eastAsiaTheme="minorHAnsi" w:cs="Arial"/>
      <w:sz w:val="20"/>
      <w:szCs w:val="20"/>
      <w:lang w:eastAsia="en-US"/>
    </w:rPr>
  </w:style>
  <w:style w:type="paragraph" w:customStyle="1" w:styleId="523E19479ADD4396AF40A2556BF811D11">
    <w:name w:val="523E19479ADD4396AF40A2556BF811D11"/>
    <w:rsid w:val="001D357F"/>
    <w:pPr>
      <w:spacing w:after="0" w:line="240" w:lineRule="auto"/>
    </w:pPr>
    <w:rPr>
      <w:rFonts w:eastAsiaTheme="minorHAnsi" w:cs="Arial"/>
      <w:sz w:val="20"/>
      <w:szCs w:val="20"/>
      <w:lang w:eastAsia="en-US"/>
    </w:rPr>
  </w:style>
  <w:style w:type="paragraph" w:customStyle="1" w:styleId="57572E7B126B423885406A77E60B76451">
    <w:name w:val="57572E7B126B423885406A77E60B76451"/>
    <w:rsid w:val="001D357F"/>
    <w:pPr>
      <w:spacing w:after="0" w:line="240" w:lineRule="auto"/>
    </w:pPr>
    <w:rPr>
      <w:rFonts w:eastAsiaTheme="minorHAnsi" w:cs="Arial"/>
      <w:sz w:val="20"/>
      <w:szCs w:val="20"/>
      <w:lang w:eastAsia="en-US"/>
    </w:rPr>
  </w:style>
  <w:style w:type="paragraph" w:customStyle="1" w:styleId="069E6B36C22F42CFBC10CBDDAFFBD66A">
    <w:name w:val="069E6B36C22F42CFBC10CBDDAFFBD66A"/>
    <w:rsid w:val="001D357F"/>
    <w:pPr>
      <w:spacing w:after="0" w:line="240" w:lineRule="auto"/>
    </w:pPr>
    <w:rPr>
      <w:rFonts w:eastAsiaTheme="minorHAnsi" w:cs="Arial"/>
      <w:sz w:val="20"/>
      <w:szCs w:val="20"/>
      <w:lang w:eastAsia="en-US"/>
    </w:rPr>
  </w:style>
  <w:style w:type="paragraph" w:customStyle="1" w:styleId="3ABE19CFDB0A4474B3CCB59859F78DE01">
    <w:name w:val="3ABE19CFDB0A4474B3CCB59859F78DE01"/>
    <w:rsid w:val="001D357F"/>
    <w:pPr>
      <w:spacing w:after="0" w:line="240" w:lineRule="auto"/>
    </w:pPr>
    <w:rPr>
      <w:rFonts w:eastAsiaTheme="minorHAnsi" w:cs="Arial"/>
      <w:sz w:val="20"/>
      <w:szCs w:val="20"/>
      <w:lang w:eastAsia="en-US"/>
    </w:rPr>
  </w:style>
  <w:style w:type="paragraph" w:customStyle="1" w:styleId="D5D73A4E06A84874A95B47D9DF24BF4A1">
    <w:name w:val="D5D73A4E06A84874A95B47D9DF24BF4A1"/>
    <w:rsid w:val="001D357F"/>
    <w:pPr>
      <w:spacing w:after="0" w:line="240" w:lineRule="auto"/>
    </w:pPr>
    <w:rPr>
      <w:rFonts w:eastAsiaTheme="minorHAnsi" w:cs="Arial"/>
      <w:sz w:val="20"/>
      <w:szCs w:val="20"/>
      <w:lang w:eastAsia="en-US"/>
    </w:rPr>
  </w:style>
  <w:style w:type="paragraph" w:customStyle="1" w:styleId="CAF177A70CC1435995F39A5DA766F59D1">
    <w:name w:val="CAF177A70CC1435995F39A5DA766F59D1"/>
    <w:rsid w:val="001D357F"/>
    <w:pPr>
      <w:spacing w:after="0" w:line="240" w:lineRule="auto"/>
    </w:pPr>
    <w:rPr>
      <w:rFonts w:eastAsiaTheme="minorHAnsi" w:cs="Arial"/>
      <w:sz w:val="20"/>
      <w:szCs w:val="20"/>
      <w:lang w:eastAsia="en-US"/>
    </w:rPr>
  </w:style>
  <w:style w:type="paragraph" w:customStyle="1" w:styleId="6A5B135E59A244DD949CEFE801B897EB1">
    <w:name w:val="6A5B135E59A244DD949CEFE801B897EB1"/>
    <w:rsid w:val="001D357F"/>
    <w:pPr>
      <w:spacing w:after="0" w:line="240" w:lineRule="auto"/>
    </w:pPr>
    <w:rPr>
      <w:rFonts w:eastAsiaTheme="minorHAnsi" w:cs="Arial"/>
      <w:sz w:val="20"/>
      <w:szCs w:val="20"/>
      <w:lang w:eastAsia="en-US"/>
    </w:rPr>
  </w:style>
  <w:style w:type="paragraph" w:customStyle="1" w:styleId="FD3C3A0154084201A334CB997112D06A1">
    <w:name w:val="FD3C3A0154084201A334CB997112D06A1"/>
    <w:rsid w:val="001D357F"/>
    <w:pPr>
      <w:spacing w:after="0" w:line="240" w:lineRule="auto"/>
    </w:pPr>
    <w:rPr>
      <w:rFonts w:eastAsiaTheme="minorHAnsi" w:cs="Arial"/>
      <w:sz w:val="20"/>
      <w:szCs w:val="20"/>
      <w:lang w:eastAsia="en-US"/>
    </w:rPr>
  </w:style>
  <w:style w:type="paragraph" w:customStyle="1" w:styleId="F543687E85FD48489749A7DF9A112CC61">
    <w:name w:val="F543687E85FD48489749A7DF9A112CC61"/>
    <w:rsid w:val="001D357F"/>
    <w:pPr>
      <w:spacing w:after="0" w:line="240" w:lineRule="auto"/>
    </w:pPr>
    <w:rPr>
      <w:rFonts w:eastAsiaTheme="minorHAnsi" w:cs="Arial"/>
      <w:sz w:val="20"/>
      <w:szCs w:val="20"/>
      <w:lang w:eastAsia="en-US"/>
    </w:rPr>
  </w:style>
  <w:style w:type="paragraph" w:customStyle="1" w:styleId="1A00BDBA4B22439885557E075A191AAD1">
    <w:name w:val="1A00BDBA4B22439885557E075A191AAD1"/>
    <w:rsid w:val="001D357F"/>
    <w:pPr>
      <w:spacing w:after="0" w:line="240" w:lineRule="auto"/>
    </w:pPr>
    <w:rPr>
      <w:rFonts w:eastAsiaTheme="minorHAnsi" w:cs="Arial"/>
      <w:sz w:val="20"/>
      <w:szCs w:val="20"/>
      <w:lang w:eastAsia="en-US"/>
    </w:rPr>
  </w:style>
  <w:style w:type="paragraph" w:customStyle="1" w:styleId="D7436E88F4FB49C79E45E97FDD6A5B9E1">
    <w:name w:val="D7436E88F4FB49C79E45E97FDD6A5B9E1"/>
    <w:rsid w:val="001D357F"/>
    <w:pPr>
      <w:spacing w:after="0" w:line="240" w:lineRule="auto"/>
    </w:pPr>
    <w:rPr>
      <w:rFonts w:eastAsiaTheme="minorHAnsi" w:cs="Arial"/>
      <w:sz w:val="20"/>
      <w:szCs w:val="20"/>
      <w:lang w:eastAsia="en-US"/>
    </w:rPr>
  </w:style>
  <w:style w:type="paragraph" w:customStyle="1" w:styleId="A9236F72BAC24E33830940E5E69272951">
    <w:name w:val="A9236F72BAC24E33830940E5E69272951"/>
    <w:rsid w:val="001D357F"/>
    <w:pPr>
      <w:spacing w:after="0" w:line="240" w:lineRule="auto"/>
    </w:pPr>
    <w:rPr>
      <w:rFonts w:eastAsiaTheme="minorHAnsi" w:cs="Arial"/>
      <w:sz w:val="20"/>
      <w:szCs w:val="20"/>
      <w:lang w:eastAsia="en-US"/>
    </w:rPr>
  </w:style>
  <w:style w:type="paragraph" w:customStyle="1" w:styleId="B9AFF166D3C148EF84DAC50EB7468A351">
    <w:name w:val="B9AFF166D3C148EF84DAC50EB7468A351"/>
    <w:rsid w:val="001D357F"/>
    <w:pPr>
      <w:spacing w:after="0" w:line="240" w:lineRule="auto"/>
    </w:pPr>
    <w:rPr>
      <w:rFonts w:eastAsiaTheme="minorHAnsi" w:cs="Arial"/>
      <w:sz w:val="20"/>
      <w:szCs w:val="20"/>
      <w:lang w:eastAsia="en-US"/>
    </w:rPr>
  </w:style>
  <w:style w:type="paragraph" w:customStyle="1" w:styleId="CB7638F678604BE982F1C0B372A4D4E71">
    <w:name w:val="CB7638F678604BE982F1C0B372A4D4E71"/>
    <w:rsid w:val="001D357F"/>
    <w:pPr>
      <w:spacing w:after="0" w:line="240" w:lineRule="auto"/>
    </w:pPr>
    <w:rPr>
      <w:rFonts w:eastAsiaTheme="minorHAnsi" w:cs="Arial"/>
      <w:sz w:val="20"/>
      <w:szCs w:val="20"/>
      <w:lang w:eastAsia="en-US"/>
    </w:rPr>
  </w:style>
  <w:style w:type="paragraph" w:customStyle="1" w:styleId="C9447C8C42714969AEDDB58AA5362B751">
    <w:name w:val="C9447C8C42714969AEDDB58AA5362B751"/>
    <w:rsid w:val="001D357F"/>
    <w:pPr>
      <w:spacing w:after="0" w:line="240" w:lineRule="auto"/>
      <w:outlineLvl w:val="1"/>
    </w:pPr>
    <w:rPr>
      <w:rFonts w:eastAsiaTheme="minorHAnsi" w:cs="Arial"/>
      <w:b/>
      <w:noProof/>
      <w:color w:val="C45911" w:themeColor="accent2" w:themeShade="BF"/>
      <w:sz w:val="24"/>
      <w:szCs w:val="24"/>
      <w:lang w:eastAsia="en-US"/>
    </w:rPr>
  </w:style>
  <w:style w:type="paragraph" w:customStyle="1" w:styleId="4201EE30D1E54AF68927A1414A2A58422">
    <w:name w:val="4201EE30D1E54AF68927A1414A2A58422"/>
    <w:rsid w:val="001D357F"/>
    <w:pPr>
      <w:spacing w:after="0" w:line="240" w:lineRule="auto"/>
    </w:pPr>
    <w:rPr>
      <w:rFonts w:eastAsiaTheme="minorHAnsi" w:cs="Arial"/>
      <w:sz w:val="20"/>
      <w:szCs w:val="20"/>
      <w:lang w:eastAsia="en-US"/>
    </w:rPr>
  </w:style>
  <w:style w:type="paragraph" w:customStyle="1" w:styleId="D93E31C6933446588DC02E97D5BB7230">
    <w:name w:val="D93E31C6933446588DC02E97D5BB7230"/>
    <w:rsid w:val="001D357F"/>
  </w:style>
  <w:style w:type="paragraph" w:customStyle="1" w:styleId="5D2962ECC21B4323A49DD3B6EF218D8C">
    <w:name w:val="5D2962ECC21B4323A49DD3B6EF218D8C"/>
    <w:rsid w:val="001D357F"/>
  </w:style>
  <w:style w:type="paragraph" w:customStyle="1" w:styleId="C18E77B6EF9744E3B280B7B8604741BD">
    <w:name w:val="C18E77B6EF9744E3B280B7B8604741BD"/>
    <w:rsid w:val="001D357F"/>
  </w:style>
  <w:style w:type="paragraph" w:customStyle="1" w:styleId="3D765F66C1DE4EB48A166E3E549D172C">
    <w:name w:val="3D765F66C1DE4EB48A166E3E549D172C"/>
    <w:rsid w:val="001D357F"/>
  </w:style>
  <w:style w:type="paragraph" w:customStyle="1" w:styleId="A64E147ED135466B9C53D2F3BEE84552">
    <w:name w:val="A64E147ED135466B9C53D2F3BEE84552"/>
    <w:rsid w:val="001D357F"/>
  </w:style>
  <w:style w:type="paragraph" w:customStyle="1" w:styleId="6BD3BF8F845C4CE2925E11595ABB44E1">
    <w:name w:val="6BD3BF8F845C4CE2925E11595ABB44E1"/>
    <w:rsid w:val="001D357F"/>
  </w:style>
  <w:style w:type="paragraph" w:customStyle="1" w:styleId="5E240B5774684D9D8BE8ECF79FEC228E">
    <w:name w:val="5E240B5774684D9D8BE8ECF79FEC228E"/>
    <w:rsid w:val="001D357F"/>
  </w:style>
  <w:style w:type="paragraph" w:customStyle="1" w:styleId="B477F587A1A344F4B1B5D8677186AAB1">
    <w:name w:val="B477F587A1A344F4B1B5D8677186AAB1"/>
    <w:rsid w:val="001D357F"/>
  </w:style>
  <w:style w:type="paragraph" w:customStyle="1" w:styleId="C3512F412EA246ACAB839F8F72C00554">
    <w:name w:val="C3512F412EA246ACAB839F8F72C00554"/>
    <w:rsid w:val="001D357F"/>
  </w:style>
  <w:style w:type="paragraph" w:customStyle="1" w:styleId="84E30727AAF54ED093A1D6CD1DC35F60">
    <w:name w:val="84E30727AAF54ED093A1D6CD1DC35F60"/>
    <w:rsid w:val="001D357F"/>
  </w:style>
  <w:style w:type="paragraph" w:customStyle="1" w:styleId="56B4F6D7215A4F4992627C979C2D4B6F">
    <w:name w:val="56B4F6D7215A4F4992627C979C2D4B6F"/>
    <w:rsid w:val="001D357F"/>
  </w:style>
  <w:style w:type="paragraph" w:customStyle="1" w:styleId="DCE1D6666D534E98B4A4E0BE7ABE0857">
    <w:name w:val="DCE1D6666D534E98B4A4E0BE7ABE0857"/>
    <w:rsid w:val="001D357F"/>
  </w:style>
  <w:style w:type="paragraph" w:customStyle="1" w:styleId="7054FF36CE304B419656533BDAA759334">
    <w:name w:val="7054FF36CE304B419656533BDAA759334"/>
    <w:rsid w:val="001D357F"/>
    <w:pPr>
      <w:spacing w:after="0" w:line="240" w:lineRule="auto"/>
      <w:outlineLvl w:val="1"/>
    </w:pPr>
    <w:rPr>
      <w:rFonts w:eastAsiaTheme="minorHAnsi" w:cs="Arial"/>
      <w:b/>
      <w:noProof/>
      <w:color w:val="C45911" w:themeColor="accent2" w:themeShade="BF"/>
      <w:sz w:val="24"/>
      <w:szCs w:val="24"/>
      <w:lang w:eastAsia="en-US"/>
    </w:rPr>
  </w:style>
  <w:style w:type="paragraph" w:customStyle="1" w:styleId="792070D29EAE498AA7567B350365B2BE1">
    <w:name w:val="792070D29EAE498AA7567B350365B2BE1"/>
    <w:rsid w:val="001D357F"/>
    <w:pPr>
      <w:spacing w:after="0" w:line="240" w:lineRule="auto"/>
    </w:pPr>
    <w:rPr>
      <w:rFonts w:eastAsiaTheme="minorHAnsi" w:cs="Arial"/>
      <w:sz w:val="20"/>
      <w:szCs w:val="20"/>
      <w:lang w:eastAsia="en-US"/>
    </w:rPr>
  </w:style>
  <w:style w:type="paragraph" w:customStyle="1" w:styleId="5AC37271A7234950A8216D59F04D4EA02">
    <w:name w:val="5AC37271A7234950A8216D59F04D4EA02"/>
    <w:rsid w:val="001D357F"/>
    <w:pPr>
      <w:spacing w:after="0" w:line="240" w:lineRule="auto"/>
    </w:pPr>
    <w:rPr>
      <w:rFonts w:eastAsiaTheme="minorHAnsi" w:cs="Arial"/>
      <w:sz w:val="20"/>
      <w:szCs w:val="20"/>
      <w:lang w:eastAsia="en-US"/>
    </w:rPr>
  </w:style>
  <w:style w:type="paragraph" w:customStyle="1" w:styleId="523E19479ADD4396AF40A2556BF811D12">
    <w:name w:val="523E19479ADD4396AF40A2556BF811D12"/>
    <w:rsid w:val="001D357F"/>
    <w:pPr>
      <w:spacing w:after="0" w:line="240" w:lineRule="auto"/>
    </w:pPr>
    <w:rPr>
      <w:rFonts w:eastAsiaTheme="minorHAnsi" w:cs="Arial"/>
      <w:sz w:val="20"/>
      <w:szCs w:val="20"/>
      <w:lang w:eastAsia="en-US"/>
    </w:rPr>
  </w:style>
  <w:style w:type="paragraph" w:customStyle="1" w:styleId="57572E7B126B423885406A77E60B76452">
    <w:name w:val="57572E7B126B423885406A77E60B76452"/>
    <w:rsid w:val="001D357F"/>
    <w:pPr>
      <w:spacing w:after="0" w:line="240" w:lineRule="auto"/>
    </w:pPr>
    <w:rPr>
      <w:rFonts w:eastAsiaTheme="minorHAnsi" w:cs="Arial"/>
      <w:sz w:val="20"/>
      <w:szCs w:val="20"/>
      <w:lang w:eastAsia="en-US"/>
    </w:rPr>
  </w:style>
  <w:style w:type="paragraph" w:customStyle="1" w:styleId="069E6B36C22F42CFBC10CBDDAFFBD66A1">
    <w:name w:val="069E6B36C22F42CFBC10CBDDAFFBD66A1"/>
    <w:rsid w:val="001D357F"/>
    <w:pPr>
      <w:spacing w:after="0" w:line="240" w:lineRule="auto"/>
    </w:pPr>
    <w:rPr>
      <w:rFonts w:eastAsiaTheme="minorHAnsi" w:cs="Arial"/>
      <w:sz w:val="20"/>
      <w:szCs w:val="20"/>
      <w:lang w:eastAsia="en-US"/>
    </w:rPr>
  </w:style>
  <w:style w:type="paragraph" w:customStyle="1" w:styleId="3ABE19CFDB0A4474B3CCB59859F78DE02">
    <w:name w:val="3ABE19CFDB0A4474B3CCB59859F78DE02"/>
    <w:rsid w:val="001D357F"/>
    <w:pPr>
      <w:spacing w:after="0" w:line="240" w:lineRule="auto"/>
    </w:pPr>
    <w:rPr>
      <w:rFonts w:eastAsiaTheme="minorHAnsi" w:cs="Arial"/>
      <w:sz w:val="20"/>
      <w:szCs w:val="20"/>
      <w:lang w:eastAsia="en-US"/>
    </w:rPr>
  </w:style>
  <w:style w:type="paragraph" w:customStyle="1" w:styleId="D5D73A4E06A84874A95B47D9DF24BF4A2">
    <w:name w:val="D5D73A4E06A84874A95B47D9DF24BF4A2"/>
    <w:rsid w:val="001D357F"/>
    <w:pPr>
      <w:spacing w:after="0" w:line="240" w:lineRule="auto"/>
    </w:pPr>
    <w:rPr>
      <w:rFonts w:eastAsiaTheme="minorHAnsi" w:cs="Arial"/>
      <w:sz w:val="20"/>
      <w:szCs w:val="20"/>
      <w:lang w:eastAsia="en-US"/>
    </w:rPr>
  </w:style>
  <w:style w:type="paragraph" w:customStyle="1" w:styleId="CAF177A70CC1435995F39A5DA766F59D2">
    <w:name w:val="CAF177A70CC1435995F39A5DA766F59D2"/>
    <w:rsid w:val="001D357F"/>
    <w:pPr>
      <w:spacing w:after="0" w:line="240" w:lineRule="auto"/>
    </w:pPr>
    <w:rPr>
      <w:rFonts w:eastAsiaTheme="minorHAnsi" w:cs="Arial"/>
      <w:sz w:val="20"/>
      <w:szCs w:val="20"/>
      <w:lang w:eastAsia="en-US"/>
    </w:rPr>
  </w:style>
  <w:style w:type="paragraph" w:customStyle="1" w:styleId="6A5B135E59A244DD949CEFE801B897EB2">
    <w:name w:val="6A5B135E59A244DD949CEFE801B897EB2"/>
    <w:rsid w:val="001D357F"/>
    <w:pPr>
      <w:spacing w:after="0" w:line="240" w:lineRule="auto"/>
    </w:pPr>
    <w:rPr>
      <w:rFonts w:eastAsiaTheme="minorHAnsi" w:cs="Arial"/>
      <w:sz w:val="20"/>
      <w:szCs w:val="20"/>
      <w:lang w:eastAsia="en-US"/>
    </w:rPr>
  </w:style>
  <w:style w:type="paragraph" w:customStyle="1" w:styleId="FD3C3A0154084201A334CB997112D06A2">
    <w:name w:val="FD3C3A0154084201A334CB997112D06A2"/>
    <w:rsid w:val="001D357F"/>
    <w:pPr>
      <w:spacing w:after="0" w:line="240" w:lineRule="auto"/>
    </w:pPr>
    <w:rPr>
      <w:rFonts w:eastAsiaTheme="minorHAnsi" w:cs="Arial"/>
      <w:sz w:val="20"/>
      <w:szCs w:val="20"/>
      <w:lang w:eastAsia="en-US"/>
    </w:rPr>
  </w:style>
  <w:style w:type="paragraph" w:customStyle="1" w:styleId="F543687E85FD48489749A7DF9A112CC62">
    <w:name w:val="F543687E85FD48489749A7DF9A112CC62"/>
    <w:rsid w:val="001D357F"/>
    <w:pPr>
      <w:spacing w:after="0" w:line="240" w:lineRule="auto"/>
    </w:pPr>
    <w:rPr>
      <w:rFonts w:eastAsiaTheme="minorHAnsi" w:cs="Arial"/>
      <w:sz w:val="20"/>
      <w:szCs w:val="20"/>
      <w:lang w:eastAsia="en-US"/>
    </w:rPr>
  </w:style>
  <w:style w:type="paragraph" w:customStyle="1" w:styleId="1A00BDBA4B22439885557E075A191AAD2">
    <w:name w:val="1A00BDBA4B22439885557E075A191AAD2"/>
    <w:rsid w:val="001D357F"/>
    <w:pPr>
      <w:spacing w:after="0" w:line="240" w:lineRule="auto"/>
    </w:pPr>
    <w:rPr>
      <w:rFonts w:eastAsiaTheme="minorHAnsi" w:cs="Arial"/>
      <w:sz w:val="20"/>
      <w:szCs w:val="20"/>
      <w:lang w:eastAsia="en-US"/>
    </w:rPr>
  </w:style>
  <w:style w:type="paragraph" w:customStyle="1" w:styleId="D7436E88F4FB49C79E45E97FDD6A5B9E2">
    <w:name w:val="D7436E88F4FB49C79E45E97FDD6A5B9E2"/>
    <w:rsid w:val="001D357F"/>
    <w:pPr>
      <w:spacing w:after="0" w:line="240" w:lineRule="auto"/>
    </w:pPr>
    <w:rPr>
      <w:rFonts w:eastAsiaTheme="minorHAnsi" w:cs="Arial"/>
      <w:sz w:val="20"/>
      <w:szCs w:val="20"/>
      <w:lang w:eastAsia="en-US"/>
    </w:rPr>
  </w:style>
  <w:style w:type="paragraph" w:customStyle="1" w:styleId="A9236F72BAC24E33830940E5E69272952">
    <w:name w:val="A9236F72BAC24E33830940E5E69272952"/>
    <w:rsid w:val="001D357F"/>
    <w:pPr>
      <w:spacing w:after="0" w:line="240" w:lineRule="auto"/>
    </w:pPr>
    <w:rPr>
      <w:rFonts w:eastAsiaTheme="minorHAnsi" w:cs="Arial"/>
      <w:sz w:val="20"/>
      <w:szCs w:val="20"/>
      <w:lang w:eastAsia="en-US"/>
    </w:rPr>
  </w:style>
  <w:style w:type="paragraph" w:customStyle="1" w:styleId="B9AFF166D3C148EF84DAC50EB7468A352">
    <w:name w:val="B9AFF166D3C148EF84DAC50EB7468A352"/>
    <w:rsid w:val="001D357F"/>
    <w:pPr>
      <w:spacing w:after="0" w:line="240" w:lineRule="auto"/>
    </w:pPr>
    <w:rPr>
      <w:rFonts w:eastAsiaTheme="minorHAnsi" w:cs="Arial"/>
      <w:sz w:val="20"/>
      <w:szCs w:val="20"/>
      <w:lang w:eastAsia="en-US"/>
    </w:rPr>
  </w:style>
  <w:style w:type="paragraph" w:customStyle="1" w:styleId="CB7638F678604BE982F1C0B372A4D4E72">
    <w:name w:val="CB7638F678604BE982F1C0B372A4D4E72"/>
    <w:rsid w:val="001D357F"/>
    <w:pPr>
      <w:spacing w:after="0" w:line="240" w:lineRule="auto"/>
    </w:pPr>
    <w:rPr>
      <w:rFonts w:eastAsiaTheme="minorHAnsi" w:cs="Arial"/>
      <w:sz w:val="20"/>
      <w:szCs w:val="20"/>
      <w:lang w:eastAsia="en-US"/>
    </w:rPr>
  </w:style>
  <w:style w:type="paragraph" w:customStyle="1" w:styleId="C18E77B6EF9744E3B280B7B8604741BD1">
    <w:name w:val="C18E77B6EF9744E3B280B7B8604741BD1"/>
    <w:rsid w:val="001D357F"/>
    <w:pPr>
      <w:spacing w:after="0" w:line="240" w:lineRule="auto"/>
    </w:pPr>
    <w:rPr>
      <w:rFonts w:eastAsiaTheme="minorHAnsi" w:cs="Arial"/>
      <w:sz w:val="20"/>
      <w:szCs w:val="20"/>
      <w:lang w:eastAsia="en-US"/>
    </w:rPr>
  </w:style>
  <w:style w:type="paragraph" w:customStyle="1" w:styleId="C3512F412EA246ACAB839F8F72C005541">
    <w:name w:val="C3512F412EA246ACAB839F8F72C005541"/>
    <w:rsid w:val="001D357F"/>
    <w:pPr>
      <w:spacing w:after="0" w:line="240" w:lineRule="auto"/>
    </w:pPr>
    <w:rPr>
      <w:rFonts w:eastAsiaTheme="minorHAnsi" w:cs="Arial"/>
      <w:sz w:val="20"/>
      <w:szCs w:val="20"/>
      <w:lang w:eastAsia="en-US"/>
    </w:rPr>
  </w:style>
  <w:style w:type="paragraph" w:customStyle="1" w:styleId="84E30727AAF54ED093A1D6CD1DC35F601">
    <w:name w:val="84E30727AAF54ED093A1D6CD1DC35F601"/>
    <w:rsid w:val="001D357F"/>
    <w:pPr>
      <w:spacing w:after="0" w:line="240" w:lineRule="auto"/>
    </w:pPr>
    <w:rPr>
      <w:rFonts w:eastAsiaTheme="minorHAnsi" w:cs="Arial"/>
      <w:sz w:val="20"/>
      <w:szCs w:val="20"/>
      <w:lang w:eastAsia="en-US"/>
    </w:rPr>
  </w:style>
  <w:style w:type="paragraph" w:customStyle="1" w:styleId="56B4F6D7215A4F4992627C979C2D4B6F1">
    <w:name w:val="56B4F6D7215A4F4992627C979C2D4B6F1"/>
    <w:rsid w:val="001D357F"/>
    <w:pPr>
      <w:spacing w:after="0" w:line="240" w:lineRule="auto"/>
    </w:pPr>
    <w:rPr>
      <w:rFonts w:eastAsiaTheme="minorHAnsi" w:cs="Arial"/>
      <w:sz w:val="20"/>
      <w:szCs w:val="20"/>
      <w:lang w:eastAsia="en-US"/>
    </w:rPr>
  </w:style>
  <w:style w:type="paragraph" w:customStyle="1" w:styleId="DCE1D6666D534E98B4A4E0BE7ABE08571">
    <w:name w:val="DCE1D6666D534E98B4A4E0BE7ABE08571"/>
    <w:rsid w:val="001D357F"/>
    <w:pPr>
      <w:spacing w:after="0" w:line="240" w:lineRule="auto"/>
    </w:pPr>
    <w:rPr>
      <w:rFonts w:eastAsiaTheme="minorHAnsi" w:cs="Arial"/>
      <w:sz w:val="20"/>
      <w:szCs w:val="20"/>
      <w:lang w:eastAsia="en-US"/>
    </w:rPr>
  </w:style>
  <w:style w:type="paragraph" w:customStyle="1" w:styleId="3D765F66C1DE4EB48A166E3E549D172C1">
    <w:name w:val="3D765F66C1DE4EB48A166E3E549D172C1"/>
    <w:rsid w:val="001D357F"/>
    <w:pPr>
      <w:spacing w:after="0" w:line="240" w:lineRule="auto"/>
    </w:pPr>
    <w:rPr>
      <w:rFonts w:eastAsiaTheme="minorHAnsi" w:cs="Arial"/>
      <w:sz w:val="20"/>
      <w:szCs w:val="20"/>
      <w:lang w:eastAsia="en-US"/>
    </w:rPr>
  </w:style>
  <w:style w:type="paragraph" w:customStyle="1" w:styleId="62F1AEB77B644165A094C7718A17E113">
    <w:name w:val="62F1AEB77B644165A094C7718A17E113"/>
    <w:rsid w:val="001D357F"/>
  </w:style>
  <w:style w:type="paragraph" w:customStyle="1" w:styleId="5097D9BDDFCD4032BDEC2106D51AB72F">
    <w:name w:val="5097D9BDDFCD4032BDEC2106D51AB72F"/>
    <w:rsid w:val="001D357F"/>
  </w:style>
  <w:style w:type="paragraph" w:customStyle="1" w:styleId="90DE5BDB389E4551BCE2A29A1C019B38">
    <w:name w:val="90DE5BDB389E4551BCE2A29A1C019B38"/>
    <w:rsid w:val="001D357F"/>
  </w:style>
  <w:style w:type="paragraph" w:customStyle="1" w:styleId="9725FB39E3484111B78AAE0085D10730">
    <w:name w:val="9725FB39E3484111B78AAE0085D10730"/>
    <w:rsid w:val="001D357F"/>
  </w:style>
  <w:style w:type="paragraph" w:customStyle="1" w:styleId="78804D0928EE428B8CD6CFBC37CF3073">
    <w:name w:val="78804D0928EE428B8CD6CFBC37CF3073"/>
    <w:rsid w:val="001D357F"/>
  </w:style>
  <w:style w:type="paragraph" w:customStyle="1" w:styleId="33CF6AD59BA046CCAA9D713DDE089429">
    <w:name w:val="33CF6AD59BA046CCAA9D713DDE089429"/>
    <w:rsid w:val="001D357F"/>
  </w:style>
  <w:style w:type="paragraph" w:customStyle="1" w:styleId="32B2645632964712B478C07E08B3F7F1">
    <w:name w:val="32B2645632964712B478C07E08B3F7F1"/>
    <w:rsid w:val="001D357F"/>
  </w:style>
  <w:style w:type="paragraph" w:customStyle="1" w:styleId="D54CCB7EA5BA4224B7D55193A1C1429D">
    <w:name w:val="D54CCB7EA5BA4224B7D55193A1C1429D"/>
    <w:rsid w:val="001D357F"/>
  </w:style>
  <w:style w:type="paragraph" w:customStyle="1" w:styleId="6E1E84A8683E485AB771116D8DAECB1A">
    <w:name w:val="6E1E84A8683E485AB771116D8DAECB1A"/>
    <w:rsid w:val="001D357F"/>
  </w:style>
  <w:style w:type="paragraph" w:customStyle="1" w:styleId="DA2C5FEC106C47A69BF8D4BA30AEE038">
    <w:name w:val="DA2C5FEC106C47A69BF8D4BA30AEE038"/>
    <w:rsid w:val="001D357F"/>
  </w:style>
  <w:style w:type="paragraph" w:customStyle="1" w:styleId="EFB2B7B9173F4B05933F71BA461B80ED">
    <w:name w:val="EFB2B7B9173F4B05933F71BA461B80ED"/>
    <w:rsid w:val="001D357F"/>
  </w:style>
  <w:style w:type="paragraph" w:customStyle="1" w:styleId="6FC832817F15459DA03A1C1890ED836D">
    <w:name w:val="6FC832817F15459DA03A1C1890ED836D"/>
    <w:rsid w:val="001D357F"/>
  </w:style>
  <w:style w:type="paragraph" w:customStyle="1" w:styleId="0A2A866E478E4D60889C218AA3804569">
    <w:name w:val="0A2A866E478E4D60889C218AA3804569"/>
    <w:rsid w:val="001D357F"/>
  </w:style>
  <w:style w:type="paragraph" w:customStyle="1" w:styleId="374A9B96250841BDA562CE8A2A99BA57">
    <w:name w:val="374A9B96250841BDA562CE8A2A99BA57"/>
    <w:rsid w:val="001D357F"/>
  </w:style>
  <w:style w:type="paragraph" w:customStyle="1" w:styleId="696895A5FB844ECBB148FA5D78E8AF54">
    <w:name w:val="696895A5FB844ECBB148FA5D78E8AF54"/>
    <w:rsid w:val="001D357F"/>
  </w:style>
  <w:style w:type="paragraph" w:customStyle="1" w:styleId="D92624853E74455EBE91241A9063F198">
    <w:name w:val="D92624853E74455EBE91241A9063F198"/>
    <w:rsid w:val="001D357F"/>
  </w:style>
  <w:style w:type="paragraph" w:customStyle="1" w:styleId="3DA68800DF1744B780E5F841CDE6777F">
    <w:name w:val="3DA68800DF1744B780E5F841CDE6777F"/>
    <w:rsid w:val="001D357F"/>
  </w:style>
  <w:style w:type="paragraph" w:customStyle="1" w:styleId="4CD8B193A22A4B6783636EDB90A66B4C">
    <w:name w:val="4CD8B193A22A4B6783636EDB90A66B4C"/>
    <w:rsid w:val="001D357F"/>
  </w:style>
  <w:style w:type="paragraph" w:customStyle="1" w:styleId="71BE1E1449AB4AC489F6413D4DC13B20">
    <w:name w:val="71BE1E1449AB4AC489F6413D4DC13B20"/>
    <w:rsid w:val="001D357F"/>
  </w:style>
  <w:style w:type="paragraph" w:customStyle="1" w:styleId="69C04C41A76A4EC1B78D5F29A28F966C">
    <w:name w:val="69C04C41A76A4EC1B78D5F29A28F966C"/>
    <w:rsid w:val="001D357F"/>
  </w:style>
  <w:style w:type="paragraph" w:customStyle="1" w:styleId="D7E1097BAE0F4678ADE3D6B3178A4B41">
    <w:name w:val="D7E1097BAE0F4678ADE3D6B3178A4B41"/>
    <w:rsid w:val="001D357F"/>
  </w:style>
  <w:style w:type="paragraph" w:customStyle="1" w:styleId="09916A6223CA40439A5343BF7DC834E2">
    <w:name w:val="09916A6223CA40439A5343BF7DC834E2"/>
    <w:rsid w:val="001D357F"/>
  </w:style>
  <w:style w:type="paragraph" w:customStyle="1" w:styleId="D12A02A0BB344D0BAC67A9FBB6B7643C">
    <w:name w:val="D12A02A0BB344D0BAC67A9FBB6B7643C"/>
    <w:rsid w:val="001D357F"/>
  </w:style>
  <w:style w:type="paragraph" w:customStyle="1" w:styleId="FE1F4C1E066244518BA13A748BBA69E0">
    <w:name w:val="FE1F4C1E066244518BA13A748BBA69E0"/>
    <w:rsid w:val="001D357F"/>
  </w:style>
  <w:style w:type="paragraph" w:customStyle="1" w:styleId="2DF2F2C6EB174A8A8196F30DBD981D43">
    <w:name w:val="2DF2F2C6EB174A8A8196F30DBD981D43"/>
    <w:rsid w:val="001D357F"/>
  </w:style>
  <w:style w:type="paragraph" w:customStyle="1" w:styleId="8825C25188D741CB8FF1EAB6338D3DC9">
    <w:name w:val="8825C25188D741CB8FF1EAB6338D3DC9"/>
    <w:rsid w:val="001D357F"/>
  </w:style>
  <w:style w:type="paragraph" w:customStyle="1" w:styleId="20AA67F735D94B7091BC2E8EF179D82F">
    <w:name w:val="20AA67F735D94B7091BC2E8EF179D82F"/>
    <w:rsid w:val="001D357F"/>
  </w:style>
  <w:style w:type="paragraph" w:customStyle="1" w:styleId="3AEE5007665044019943B696786D5534">
    <w:name w:val="3AEE5007665044019943B696786D5534"/>
    <w:rsid w:val="001D357F"/>
  </w:style>
  <w:style w:type="paragraph" w:customStyle="1" w:styleId="1C9D3FE921AF4F2B939B519EF7DDF503">
    <w:name w:val="1C9D3FE921AF4F2B939B519EF7DDF503"/>
    <w:rsid w:val="001D357F"/>
  </w:style>
  <w:style w:type="paragraph" w:customStyle="1" w:styleId="D137A8715F104ED4A3BBEAB6BFAA1BA4">
    <w:name w:val="D137A8715F104ED4A3BBEAB6BFAA1BA4"/>
    <w:rsid w:val="001D357F"/>
  </w:style>
  <w:style w:type="paragraph" w:customStyle="1" w:styleId="500D0471FE224A32BD8F040B8F5FF795">
    <w:name w:val="500D0471FE224A32BD8F040B8F5FF795"/>
    <w:rsid w:val="001D357F"/>
  </w:style>
  <w:style w:type="paragraph" w:customStyle="1" w:styleId="9E079D9730F449D29810A564C7113D62">
    <w:name w:val="9E079D9730F449D29810A564C7113D62"/>
    <w:rsid w:val="001D357F"/>
  </w:style>
  <w:style w:type="paragraph" w:customStyle="1" w:styleId="4C68FF4E723040E4A10E6E998083599E">
    <w:name w:val="4C68FF4E723040E4A10E6E998083599E"/>
    <w:rsid w:val="001D357F"/>
  </w:style>
  <w:style w:type="paragraph" w:customStyle="1" w:styleId="4C2BFA5FEBF1422A812BD5B729D6FC58">
    <w:name w:val="4C2BFA5FEBF1422A812BD5B729D6FC58"/>
    <w:rsid w:val="001D357F"/>
  </w:style>
  <w:style w:type="paragraph" w:customStyle="1" w:styleId="22B88595889D4FEEB9C9B0D1A9F1034F">
    <w:name w:val="22B88595889D4FEEB9C9B0D1A9F1034F"/>
    <w:rsid w:val="001D357F"/>
  </w:style>
  <w:style w:type="paragraph" w:customStyle="1" w:styleId="F94E2A2346C1411497BD699F5EB44471">
    <w:name w:val="F94E2A2346C1411497BD699F5EB44471"/>
    <w:rsid w:val="001D357F"/>
  </w:style>
  <w:style w:type="paragraph" w:customStyle="1" w:styleId="C902D46BF1F8489FAC660BA62464B9D2">
    <w:name w:val="C902D46BF1F8489FAC660BA62464B9D2"/>
    <w:rsid w:val="001D357F"/>
  </w:style>
  <w:style w:type="paragraph" w:customStyle="1" w:styleId="14CF3172F6BD47B2974C6ACF67605CEA">
    <w:name w:val="14CF3172F6BD47B2974C6ACF67605CEA"/>
    <w:rsid w:val="001D357F"/>
  </w:style>
  <w:style w:type="paragraph" w:customStyle="1" w:styleId="A3B17EF00EB242FFBD896C7D088A61D7">
    <w:name w:val="A3B17EF00EB242FFBD896C7D088A61D7"/>
    <w:rsid w:val="001D357F"/>
  </w:style>
  <w:style w:type="paragraph" w:customStyle="1" w:styleId="417B4E31DD5541B993120C462B99E4EC">
    <w:name w:val="417B4E31DD5541B993120C462B99E4EC"/>
    <w:rsid w:val="001D357F"/>
  </w:style>
  <w:style w:type="paragraph" w:customStyle="1" w:styleId="3E7B9606CFDB43E6A6CFDF345C65A329">
    <w:name w:val="3E7B9606CFDB43E6A6CFDF345C65A329"/>
    <w:rsid w:val="001D357F"/>
  </w:style>
  <w:style w:type="paragraph" w:customStyle="1" w:styleId="E88E54FA3D2F43BDB33482AF06709986">
    <w:name w:val="E88E54FA3D2F43BDB33482AF06709986"/>
    <w:rsid w:val="001D357F"/>
  </w:style>
  <w:style w:type="paragraph" w:customStyle="1" w:styleId="60A8F4053B55485C8CB6B4E79DA0435B">
    <w:name w:val="60A8F4053B55485C8CB6B4E79DA0435B"/>
    <w:rsid w:val="001D357F"/>
  </w:style>
  <w:style w:type="paragraph" w:customStyle="1" w:styleId="EEDA1F5BE9554F318159BE7F694F5A07">
    <w:name w:val="EEDA1F5BE9554F318159BE7F694F5A07"/>
    <w:rsid w:val="001D357F"/>
  </w:style>
  <w:style w:type="paragraph" w:customStyle="1" w:styleId="630A00A628C94D20B3773A9D2BAC4C8F">
    <w:name w:val="630A00A628C94D20B3773A9D2BAC4C8F"/>
    <w:rsid w:val="001D357F"/>
  </w:style>
  <w:style w:type="paragraph" w:customStyle="1" w:styleId="A7AE91449DED4DC0A7623683B4E1E215">
    <w:name w:val="A7AE91449DED4DC0A7623683B4E1E215"/>
    <w:rsid w:val="001D357F"/>
  </w:style>
  <w:style w:type="paragraph" w:customStyle="1" w:styleId="6E5908E725F4418292A88C24F8A9BC42">
    <w:name w:val="6E5908E725F4418292A88C24F8A9BC42"/>
    <w:rsid w:val="001D357F"/>
  </w:style>
  <w:style w:type="paragraph" w:customStyle="1" w:styleId="DF71D735026C45479C19EB1441E7FEB4">
    <w:name w:val="DF71D735026C45479C19EB1441E7FEB4"/>
    <w:rsid w:val="001D357F"/>
  </w:style>
  <w:style w:type="paragraph" w:customStyle="1" w:styleId="FE64238D269F4053B013C78CF4F67F14">
    <w:name w:val="FE64238D269F4053B013C78CF4F67F14"/>
    <w:rsid w:val="001D357F"/>
  </w:style>
  <w:style w:type="paragraph" w:customStyle="1" w:styleId="EB66F82A540E42B8B134928509976170">
    <w:name w:val="EB66F82A540E42B8B134928509976170"/>
    <w:rsid w:val="001D357F"/>
  </w:style>
  <w:style w:type="paragraph" w:customStyle="1" w:styleId="26413A3F33D4497D8352344353E5BBCA">
    <w:name w:val="26413A3F33D4497D8352344353E5BBCA"/>
    <w:rsid w:val="001D357F"/>
  </w:style>
  <w:style w:type="paragraph" w:customStyle="1" w:styleId="7929D3FC01C34573A55DFA85734CCDA1">
    <w:name w:val="7929D3FC01C34573A55DFA85734CCDA1"/>
    <w:rsid w:val="001D357F"/>
  </w:style>
  <w:style w:type="paragraph" w:customStyle="1" w:styleId="DC2BAF7CE51B411EB7BE2265E483F6E2">
    <w:name w:val="DC2BAF7CE51B411EB7BE2265E483F6E2"/>
    <w:rsid w:val="001D357F"/>
  </w:style>
  <w:style w:type="paragraph" w:customStyle="1" w:styleId="9B84CB8AD7B340DEAB56B96F98E8C53F">
    <w:name w:val="9B84CB8AD7B340DEAB56B96F98E8C53F"/>
    <w:rsid w:val="001D357F"/>
  </w:style>
  <w:style w:type="paragraph" w:customStyle="1" w:styleId="7FC0E93B70A14DC697F927DE91DBB343">
    <w:name w:val="7FC0E93B70A14DC697F927DE91DBB343"/>
    <w:rsid w:val="001D357F"/>
  </w:style>
  <w:style w:type="paragraph" w:customStyle="1" w:styleId="F90175742F6B460090A05EE549BD0AAA">
    <w:name w:val="F90175742F6B460090A05EE549BD0AAA"/>
    <w:rsid w:val="001D357F"/>
  </w:style>
  <w:style w:type="paragraph" w:customStyle="1" w:styleId="3E53B55273A04FCFBBF328475D242AD8">
    <w:name w:val="3E53B55273A04FCFBBF328475D242AD8"/>
    <w:rsid w:val="001D357F"/>
  </w:style>
  <w:style w:type="paragraph" w:customStyle="1" w:styleId="890F02EAA0C545248076BB814D727F3C">
    <w:name w:val="890F02EAA0C545248076BB814D727F3C"/>
    <w:rsid w:val="001D357F"/>
  </w:style>
  <w:style w:type="paragraph" w:customStyle="1" w:styleId="8C9A1850ED0745789FB12E26CF608B93">
    <w:name w:val="8C9A1850ED0745789FB12E26CF608B93"/>
    <w:rsid w:val="001D357F"/>
  </w:style>
  <w:style w:type="paragraph" w:customStyle="1" w:styleId="47C72681D7784B9CA0EF88BC1D30B909">
    <w:name w:val="47C72681D7784B9CA0EF88BC1D30B909"/>
    <w:rsid w:val="001D357F"/>
  </w:style>
  <w:style w:type="paragraph" w:customStyle="1" w:styleId="8398EE88F8AA4499B7F1DB95BEBCB312">
    <w:name w:val="8398EE88F8AA4499B7F1DB95BEBCB312"/>
    <w:rsid w:val="001D357F"/>
  </w:style>
  <w:style w:type="paragraph" w:customStyle="1" w:styleId="A98CD91220624137990F4A1CE7E30A4F">
    <w:name w:val="A98CD91220624137990F4A1CE7E30A4F"/>
    <w:rsid w:val="001D357F"/>
  </w:style>
  <w:style w:type="paragraph" w:customStyle="1" w:styleId="12BEA5B4ABD44043BF3631EE2D290780">
    <w:name w:val="12BEA5B4ABD44043BF3631EE2D290780"/>
    <w:rsid w:val="001D357F"/>
  </w:style>
  <w:style w:type="paragraph" w:customStyle="1" w:styleId="377507D743A746BA813128FAE6F86787">
    <w:name w:val="377507D743A746BA813128FAE6F86787"/>
    <w:rsid w:val="001D357F"/>
  </w:style>
  <w:style w:type="paragraph" w:customStyle="1" w:styleId="57E38ADDDDB74EF8B0C8F28B0A26DC81">
    <w:name w:val="57E38ADDDDB74EF8B0C8F28B0A26DC81"/>
    <w:rsid w:val="001D357F"/>
  </w:style>
  <w:style w:type="paragraph" w:customStyle="1" w:styleId="7054FF36CE304B419656533BDAA759335">
    <w:name w:val="7054FF36CE304B419656533BDAA759335"/>
    <w:rsid w:val="001D357F"/>
    <w:pPr>
      <w:spacing w:after="0" w:line="240" w:lineRule="auto"/>
      <w:outlineLvl w:val="1"/>
    </w:pPr>
    <w:rPr>
      <w:rFonts w:eastAsiaTheme="minorHAnsi" w:cs="Arial"/>
      <w:b/>
      <w:noProof/>
      <w:color w:val="C45911" w:themeColor="accent2" w:themeShade="BF"/>
      <w:sz w:val="24"/>
      <w:szCs w:val="24"/>
      <w:lang w:eastAsia="en-US"/>
    </w:rPr>
  </w:style>
  <w:style w:type="paragraph" w:customStyle="1" w:styleId="792070D29EAE498AA7567B350365B2BE2">
    <w:name w:val="792070D29EAE498AA7567B350365B2BE2"/>
    <w:rsid w:val="001D357F"/>
    <w:pPr>
      <w:spacing w:after="0" w:line="240" w:lineRule="auto"/>
    </w:pPr>
    <w:rPr>
      <w:rFonts w:eastAsiaTheme="minorHAnsi" w:cs="Arial"/>
      <w:sz w:val="20"/>
      <w:szCs w:val="20"/>
      <w:lang w:eastAsia="en-US"/>
    </w:rPr>
  </w:style>
  <w:style w:type="paragraph" w:customStyle="1" w:styleId="5AC37271A7234950A8216D59F04D4EA03">
    <w:name w:val="5AC37271A7234950A8216D59F04D4EA03"/>
    <w:rsid w:val="001D357F"/>
    <w:pPr>
      <w:spacing w:after="0" w:line="240" w:lineRule="auto"/>
    </w:pPr>
    <w:rPr>
      <w:rFonts w:eastAsiaTheme="minorHAnsi" w:cs="Arial"/>
      <w:sz w:val="20"/>
      <w:szCs w:val="20"/>
      <w:lang w:eastAsia="en-US"/>
    </w:rPr>
  </w:style>
  <w:style w:type="paragraph" w:customStyle="1" w:styleId="B4E73F3AD5374343BC88C57475D092F1">
    <w:name w:val="B4E73F3AD5374343BC88C57475D092F1"/>
    <w:rsid w:val="001D357F"/>
    <w:pPr>
      <w:spacing w:after="0" w:line="240" w:lineRule="auto"/>
    </w:pPr>
    <w:rPr>
      <w:rFonts w:eastAsiaTheme="minorHAnsi" w:cs="Arial"/>
      <w:sz w:val="20"/>
      <w:szCs w:val="20"/>
      <w:lang w:eastAsia="en-US"/>
    </w:rPr>
  </w:style>
  <w:style w:type="paragraph" w:customStyle="1" w:styleId="57572E7B126B423885406A77E60B76453">
    <w:name w:val="57572E7B126B423885406A77E60B76453"/>
    <w:rsid w:val="001D357F"/>
    <w:pPr>
      <w:spacing w:after="0" w:line="240" w:lineRule="auto"/>
    </w:pPr>
    <w:rPr>
      <w:rFonts w:eastAsiaTheme="minorHAnsi" w:cs="Arial"/>
      <w:sz w:val="20"/>
      <w:szCs w:val="20"/>
      <w:lang w:eastAsia="en-US"/>
    </w:rPr>
  </w:style>
  <w:style w:type="paragraph" w:customStyle="1" w:styleId="069E6B36C22F42CFBC10CBDDAFFBD66A2">
    <w:name w:val="069E6B36C22F42CFBC10CBDDAFFBD66A2"/>
    <w:rsid w:val="001D357F"/>
    <w:pPr>
      <w:spacing w:after="0" w:line="240" w:lineRule="auto"/>
    </w:pPr>
    <w:rPr>
      <w:rFonts w:eastAsiaTheme="minorHAnsi" w:cs="Arial"/>
      <w:sz w:val="20"/>
      <w:szCs w:val="20"/>
      <w:lang w:eastAsia="en-US"/>
    </w:rPr>
  </w:style>
  <w:style w:type="paragraph" w:customStyle="1" w:styleId="3ABE19CFDB0A4474B3CCB59859F78DE03">
    <w:name w:val="3ABE19CFDB0A4474B3CCB59859F78DE03"/>
    <w:rsid w:val="001D357F"/>
    <w:pPr>
      <w:spacing w:after="0" w:line="240" w:lineRule="auto"/>
    </w:pPr>
    <w:rPr>
      <w:rFonts w:eastAsiaTheme="minorHAnsi" w:cs="Arial"/>
      <w:sz w:val="20"/>
      <w:szCs w:val="20"/>
      <w:lang w:eastAsia="en-US"/>
    </w:rPr>
  </w:style>
  <w:style w:type="paragraph" w:customStyle="1" w:styleId="D5D73A4E06A84874A95B47D9DF24BF4A3">
    <w:name w:val="D5D73A4E06A84874A95B47D9DF24BF4A3"/>
    <w:rsid w:val="001D357F"/>
    <w:pPr>
      <w:spacing w:after="0" w:line="240" w:lineRule="auto"/>
    </w:pPr>
    <w:rPr>
      <w:rFonts w:eastAsiaTheme="minorHAnsi" w:cs="Arial"/>
      <w:sz w:val="20"/>
      <w:szCs w:val="20"/>
      <w:lang w:eastAsia="en-US"/>
    </w:rPr>
  </w:style>
  <w:style w:type="paragraph" w:customStyle="1" w:styleId="CAF177A70CC1435995F39A5DA766F59D3">
    <w:name w:val="CAF177A70CC1435995F39A5DA766F59D3"/>
    <w:rsid w:val="001D357F"/>
    <w:pPr>
      <w:spacing w:after="0" w:line="240" w:lineRule="auto"/>
    </w:pPr>
    <w:rPr>
      <w:rFonts w:eastAsiaTheme="minorHAnsi" w:cs="Arial"/>
      <w:sz w:val="20"/>
      <w:szCs w:val="20"/>
      <w:lang w:eastAsia="en-US"/>
    </w:rPr>
  </w:style>
  <w:style w:type="paragraph" w:customStyle="1" w:styleId="6A5B135E59A244DD949CEFE801B897EB3">
    <w:name w:val="6A5B135E59A244DD949CEFE801B897EB3"/>
    <w:rsid w:val="001D357F"/>
    <w:pPr>
      <w:spacing w:after="0" w:line="240" w:lineRule="auto"/>
    </w:pPr>
    <w:rPr>
      <w:rFonts w:eastAsiaTheme="minorHAnsi" w:cs="Arial"/>
      <w:sz w:val="20"/>
      <w:szCs w:val="20"/>
      <w:lang w:eastAsia="en-US"/>
    </w:rPr>
  </w:style>
  <w:style w:type="paragraph" w:customStyle="1" w:styleId="FD3C3A0154084201A334CB997112D06A3">
    <w:name w:val="FD3C3A0154084201A334CB997112D06A3"/>
    <w:rsid w:val="001D357F"/>
    <w:pPr>
      <w:spacing w:after="0" w:line="240" w:lineRule="auto"/>
    </w:pPr>
    <w:rPr>
      <w:rFonts w:eastAsiaTheme="minorHAnsi" w:cs="Arial"/>
      <w:sz w:val="20"/>
      <w:szCs w:val="20"/>
      <w:lang w:eastAsia="en-US"/>
    </w:rPr>
  </w:style>
  <w:style w:type="paragraph" w:customStyle="1" w:styleId="F543687E85FD48489749A7DF9A112CC63">
    <w:name w:val="F543687E85FD48489749A7DF9A112CC63"/>
    <w:rsid w:val="001D357F"/>
    <w:pPr>
      <w:spacing w:after="0" w:line="240" w:lineRule="auto"/>
    </w:pPr>
    <w:rPr>
      <w:rFonts w:eastAsiaTheme="minorHAnsi" w:cs="Arial"/>
      <w:sz w:val="20"/>
      <w:szCs w:val="20"/>
      <w:lang w:eastAsia="en-US"/>
    </w:rPr>
  </w:style>
  <w:style w:type="paragraph" w:customStyle="1" w:styleId="1A00BDBA4B22439885557E075A191AAD3">
    <w:name w:val="1A00BDBA4B22439885557E075A191AAD3"/>
    <w:rsid w:val="001D357F"/>
    <w:pPr>
      <w:spacing w:after="0" w:line="240" w:lineRule="auto"/>
    </w:pPr>
    <w:rPr>
      <w:rFonts w:eastAsiaTheme="minorHAnsi" w:cs="Arial"/>
      <w:sz w:val="20"/>
      <w:szCs w:val="20"/>
      <w:lang w:eastAsia="en-US"/>
    </w:rPr>
  </w:style>
  <w:style w:type="paragraph" w:customStyle="1" w:styleId="90DE5BDB389E4551BCE2A29A1C019B381">
    <w:name w:val="90DE5BDB389E4551BCE2A29A1C019B381"/>
    <w:rsid w:val="001D357F"/>
    <w:pPr>
      <w:spacing w:after="0" w:line="240" w:lineRule="auto"/>
    </w:pPr>
    <w:rPr>
      <w:rFonts w:eastAsiaTheme="minorHAnsi" w:cs="Arial"/>
      <w:sz w:val="20"/>
      <w:szCs w:val="20"/>
      <w:lang w:eastAsia="en-US"/>
    </w:rPr>
  </w:style>
  <w:style w:type="paragraph" w:customStyle="1" w:styleId="9725FB39E3484111B78AAE0085D107301">
    <w:name w:val="9725FB39E3484111B78AAE0085D107301"/>
    <w:rsid w:val="001D357F"/>
    <w:pPr>
      <w:spacing w:after="0" w:line="240" w:lineRule="auto"/>
    </w:pPr>
    <w:rPr>
      <w:rFonts w:eastAsiaTheme="minorHAnsi" w:cs="Arial"/>
      <w:sz w:val="20"/>
      <w:szCs w:val="20"/>
      <w:lang w:eastAsia="en-US"/>
    </w:rPr>
  </w:style>
  <w:style w:type="paragraph" w:customStyle="1" w:styleId="78804D0928EE428B8CD6CFBC37CF30731">
    <w:name w:val="78804D0928EE428B8CD6CFBC37CF30731"/>
    <w:rsid w:val="001D357F"/>
    <w:pPr>
      <w:spacing w:after="0" w:line="240" w:lineRule="auto"/>
    </w:pPr>
    <w:rPr>
      <w:rFonts w:eastAsiaTheme="minorHAnsi" w:cs="Arial"/>
      <w:sz w:val="20"/>
      <w:szCs w:val="20"/>
      <w:lang w:eastAsia="en-US"/>
    </w:rPr>
  </w:style>
  <w:style w:type="paragraph" w:customStyle="1" w:styleId="33CF6AD59BA046CCAA9D713DDE0894291">
    <w:name w:val="33CF6AD59BA046CCAA9D713DDE0894291"/>
    <w:rsid w:val="001D357F"/>
    <w:pPr>
      <w:spacing w:after="0" w:line="240" w:lineRule="auto"/>
    </w:pPr>
    <w:rPr>
      <w:rFonts w:eastAsiaTheme="minorHAnsi" w:cs="Arial"/>
      <w:sz w:val="20"/>
      <w:szCs w:val="20"/>
      <w:lang w:eastAsia="en-US"/>
    </w:rPr>
  </w:style>
  <w:style w:type="paragraph" w:customStyle="1" w:styleId="32B2645632964712B478C07E08B3F7F11">
    <w:name w:val="32B2645632964712B478C07E08B3F7F11"/>
    <w:rsid w:val="001D357F"/>
    <w:pPr>
      <w:spacing w:after="0" w:line="240" w:lineRule="auto"/>
    </w:pPr>
    <w:rPr>
      <w:rFonts w:eastAsiaTheme="minorHAnsi" w:cs="Arial"/>
      <w:sz w:val="20"/>
      <w:szCs w:val="20"/>
      <w:lang w:eastAsia="en-US"/>
    </w:rPr>
  </w:style>
  <w:style w:type="paragraph" w:customStyle="1" w:styleId="D54CCB7EA5BA4224B7D55193A1C1429D1">
    <w:name w:val="D54CCB7EA5BA4224B7D55193A1C1429D1"/>
    <w:rsid w:val="001D357F"/>
    <w:pPr>
      <w:spacing w:after="0" w:line="240" w:lineRule="auto"/>
    </w:pPr>
    <w:rPr>
      <w:rFonts w:eastAsiaTheme="minorHAnsi" w:cs="Arial"/>
      <w:sz w:val="20"/>
      <w:szCs w:val="20"/>
      <w:lang w:eastAsia="en-US"/>
    </w:rPr>
  </w:style>
  <w:style w:type="paragraph" w:customStyle="1" w:styleId="6E1E84A8683E485AB771116D8DAECB1A1">
    <w:name w:val="6E1E84A8683E485AB771116D8DAECB1A1"/>
    <w:rsid w:val="001D357F"/>
    <w:pPr>
      <w:spacing w:after="0" w:line="240" w:lineRule="auto"/>
    </w:pPr>
    <w:rPr>
      <w:rFonts w:eastAsiaTheme="minorHAnsi" w:cs="Arial"/>
      <w:sz w:val="20"/>
      <w:szCs w:val="20"/>
      <w:lang w:eastAsia="en-US"/>
    </w:rPr>
  </w:style>
  <w:style w:type="paragraph" w:customStyle="1" w:styleId="DA2C5FEC106C47A69BF8D4BA30AEE0381">
    <w:name w:val="DA2C5FEC106C47A69BF8D4BA30AEE0381"/>
    <w:rsid w:val="001D357F"/>
    <w:pPr>
      <w:spacing w:after="0" w:line="240" w:lineRule="auto"/>
    </w:pPr>
    <w:rPr>
      <w:rFonts w:eastAsiaTheme="minorHAnsi" w:cs="Arial"/>
      <w:sz w:val="20"/>
      <w:szCs w:val="20"/>
      <w:lang w:eastAsia="en-US"/>
    </w:rPr>
  </w:style>
  <w:style w:type="paragraph" w:customStyle="1" w:styleId="EFB2B7B9173F4B05933F71BA461B80ED1">
    <w:name w:val="EFB2B7B9173F4B05933F71BA461B80ED1"/>
    <w:rsid w:val="001D357F"/>
    <w:pPr>
      <w:spacing w:after="0" w:line="240" w:lineRule="auto"/>
    </w:pPr>
    <w:rPr>
      <w:rFonts w:eastAsiaTheme="minorHAnsi" w:cs="Arial"/>
      <w:sz w:val="20"/>
      <w:szCs w:val="20"/>
      <w:lang w:eastAsia="en-US"/>
    </w:rPr>
  </w:style>
  <w:style w:type="paragraph" w:customStyle="1" w:styleId="6FC832817F15459DA03A1C1890ED836D1">
    <w:name w:val="6FC832817F15459DA03A1C1890ED836D1"/>
    <w:rsid w:val="001D357F"/>
    <w:pPr>
      <w:spacing w:after="0" w:line="240" w:lineRule="auto"/>
    </w:pPr>
    <w:rPr>
      <w:rFonts w:eastAsiaTheme="minorHAnsi" w:cs="Arial"/>
      <w:sz w:val="20"/>
      <w:szCs w:val="20"/>
      <w:lang w:eastAsia="en-US"/>
    </w:rPr>
  </w:style>
  <w:style w:type="paragraph" w:customStyle="1" w:styleId="0A2A866E478E4D60889C218AA38045691">
    <w:name w:val="0A2A866E478E4D60889C218AA38045691"/>
    <w:rsid w:val="001D357F"/>
    <w:pPr>
      <w:spacing w:after="0" w:line="240" w:lineRule="auto"/>
    </w:pPr>
    <w:rPr>
      <w:rFonts w:eastAsiaTheme="minorHAnsi" w:cs="Arial"/>
      <w:sz w:val="20"/>
      <w:szCs w:val="20"/>
      <w:lang w:eastAsia="en-US"/>
    </w:rPr>
  </w:style>
  <w:style w:type="paragraph" w:customStyle="1" w:styleId="374A9B96250841BDA562CE8A2A99BA571">
    <w:name w:val="374A9B96250841BDA562CE8A2A99BA571"/>
    <w:rsid w:val="001D357F"/>
    <w:pPr>
      <w:spacing w:after="0" w:line="240" w:lineRule="auto"/>
    </w:pPr>
    <w:rPr>
      <w:rFonts w:eastAsiaTheme="minorHAnsi" w:cs="Arial"/>
      <w:sz w:val="20"/>
      <w:szCs w:val="20"/>
      <w:lang w:eastAsia="en-US"/>
    </w:rPr>
  </w:style>
  <w:style w:type="paragraph" w:customStyle="1" w:styleId="696895A5FB844ECBB148FA5D78E8AF541">
    <w:name w:val="696895A5FB844ECBB148FA5D78E8AF541"/>
    <w:rsid w:val="001D357F"/>
    <w:pPr>
      <w:spacing w:after="0" w:line="240" w:lineRule="auto"/>
    </w:pPr>
    <w:rPr>
      <w:rFonts w:eastAsiaTheme="minorHAnsi" w:cs="Arial"/>
      <w:sz w:val="20"/>
      <w:szCs w:val="20"/>
      <w:lang w:eastAsia="en-US"/>
    </w:rPr>
  </w:style>
  <w:style w:type="paragraph" w:customStyle="1" w:styleId="D92624853E74455EBE91241A9063F1981">
    <w:name w:val="D92624853E74455EBE91241A9063F1981"/>
    <w:rsid w:val="001D357F"/>
    <w:pPr>
      <w:spacing w:after="0" w:line="240" w:lineRule="auto"/>
    </w:pPr>
    <w:rPr>
      <w:rFonts w:eastAsiaTheme="minorHAnsi" w:cs="Arial"/>
      <w:sz w:val="20"/>
      <w:szCs w:val="20"/>
      <w:lang w:eastAsia="en-US"/>
    </w:rPr>
  </w:style>
  <w:style w:type="paragraph" w:customStyle="1" w:styleId="3DA68800DF1744B780E5F841CDE6777F1">
    <w:name w:val="3DA68800DF1744B780E5F841CDE6777F1"/>
    <w:rsid w:val="001D357F"/>
    <w:pPr>
      <w:spacing w:after="0" w:line="240" w:lineRule="auto"/>
    </w:pPr>
    <w:rPr>
      <w:rFonts w:eastAsiaTheme="minorHAnsi" w:cs="Arial"/>
      <w:sz w:val="20"/>
      <w:szCs w:val="20"/>
      <w:lang w:eastAsia="en-US"/>
    </w:rPr>
  </w:style>
  <w:style w:type="paragraph" w:customStyle="1" w:styleId="4CD8B193A22A4B6783636EDB90A66B4C1">
    <w:name w:val="4CD8B193A22A4B6783636EDB90A66B4C1"/>
    <w:rsid w:val="001D357F"/>
    <w:pPr>
      <w:spacing w:after="0" w:line="240" w:lineRule="auto"/>
    </w:pPr>
    <w:rPr>
      <w:rFonts w:eastAsiaTheme="minorHAnsi" w:cs="Arial"/>
      <w:sz w:val="20"/>
      <w:szCs w:val="20"/>
      <w:lang w:eastAsia="en-US"/>
    </w:rPr>
  </w:style>
  <w:style w:type="paragraph" w:customStyle="1" w:styleId="71BE1E1449AB4AC489F6413D4DC13B201">
    <w:name w:val="71BE1E1449AB4AC489F6413D4DC13B201"/>
    <w:rsid w:val="001D357F"/>
    <w:pPr>
      <w:spacing w:after="0" w:line="240" w:lineRule="auto"/>
    </w:pPr>
    <w:rPr>
      <w:rFonts w:eastAsiaTheme="minorHAnsi" w:cs="Arial"/>
      <w:sz w:val="20"/>
      <w:szCs w:val="20"/>
      <w:lang w:eastAsia="en-US"/>
    </w:rPr>
  </w:style>
  <w:style w:type="paragraph" w:customStyle="1" w:styleId="69C04C41A76A4EC1B78D5F29A28F966C1">
    <w:name w:val="69C04C41A76A4EC1B78D5F29A28F966C1"/>
    <w:rsid w:val="001D357F"/>
    <w:pPr>
      <w:spacing w:after="0" w:line="240" w:lineRule="auto"/>
    </w:pPr>
    <w:rPr>
      <w:rFonts w:eastAsiaTheme="minorHAnsi" w:cs="Arial"/>
      <w:sz w:val="20"/>
      <w:szCs w:val="20"/>
      <w:lang w:eastAsia="en-US"/>
    </w:rPr>
  </w:style>
  <w:style w:type="paragraph" w:customStyle="1" w:styleId="D7E1097BAE0F4678ADE3D6B3178A4B411">
    <w:name w:val="D7E1097BAE0F4678ADE3D6B3178A4B411"/>
    <w:rsid w:val="001D357F"/>
    <w:pPr>
      <w:spacing w:after="0" w:line="240" w:lineRule="auto"/>
    </w:pPr>
    <w:rPr>
      <w:rFonts w:eastAsiaTheme="minorHAnsi" w:cs="Arial"/>
      <w:sz w:val="20"/>
      <w:szCs w:val="20"/>
      <w:lang w:eastAsia="en-US"/>
    </w:rPr>
  </w:style>
  <w:style w:type="paragraph" w:customStyle="1" w:styleId="09916A6223CA40439A5343BF7DC834E21">
    <w:name w:val="09916A6223CA40439A5343BF7DC834E21"/>
    <w:rsid w:val="001D357F"/>
    <w:pPr>
      <w:spacing w:after="0" w:line="240" w:lineRule="auto"/>
    </w:pPr>
    <w:rPr>
      <w:rFonts w:eastAsiaTheme="minorHAnsi" w:cs="Arial"/>
      <w:sz w:val="20"/>
      <w:szCs w:val="20"/>
      <w:lang w:eastAsia="en-US"/>
    </w:rPr>
  </w:style>
  <w:style w:type="paragraph" w:customStyle="1" w:styleId="D12A02A0BB344D0BAC67A9FBB6B7643C1">
    <w:name w:val="D12A02A0BB344D0BAC67A9FBB6B7643C1"/>
    <w:rsid w:val="001D357F"/>
    <w:pPr>
      <w:spacing w:after="0" w:line="240" w:lineRule="auto"/>
    </w:pPr>
    <w:rPr>
      <w:rFonts w:eastAsiaTheme="minorHAnsi" w:cs="Arial"/>
      <w:sz w:val="20"/>
      <w:szCs w:val="20"/>
      <w:lang w:eastAsia="en-US"/>
    </w:rPr>
  </w:style>
  <w:style w:type="paragraph" w:customStyle="1" w:styleId="FE1F4C1E066244518BA13A748BBA69E01">
    <w:name w:val="FE1F4C1E066244518BA13A748BBA69E01"/>
    <w:rsid w:val="001D357F"/>
    <w:pPr>
      <w:spacing w:after="0" w:line="240" w:lineRule="auto"/>
    </w:pPr>
    <w:rPr>
      <w:rFonts w:eastAsiaTheme="minorHAnsi" w:cs="Arial"/>
      <w:sz w:val="20"/>
      <w:szCs w:val="20"/>
      <w:lang w:eastAsia="en-US"/>
    </w:rPr>
  </w:style>
  <w:style w:type="paragraph" w:customStyle="1" w:styleId="2DF2F2C6EB174A8A8196F30DBD981D431">
    <w:name w:val="2DF2F2C6EB174A8A8196F30DBD981D431"/>
    <w:rsid w:val="001D357F"/>
    <w:pPr>
      <w:spacing w:after="0" w:line="240" w:lineRule="auto"/>
    </w:pPr>
    <w:rPr>
      <w:rFonts w:eastAsiaTheme="minorHAnsi" w:cs="Arial"/>
      <w:sz w:val="20"/>
      <w:szCs w:val="20"/>
      <w:lang w:eastAsia="en-US"/>
    </w:rPr>
  </w:style>
  <w:style w:type="paragraph" w:customStyle="1" w:styleId="8825C25188D741CB8FF1EAB6338D3DC91">
    <w:name w:val="8825C25188D741CB8FF1EAB6338D3DC91"/>
    <w:rsid w:val="001D357F"/>
    <w:pPr>
      <w:spacing w:after="0" w:line="240" w:lineRule="auto"/>
    </w:pPr>
    <w:rPr>
      <w:rFonts w:eastAsiaTheme="minorHAnsi" w:cs="Arial"/>
      <w:sz w:val="20"/>
      <w:szCs w:val="20"/>
      <w:lang w:eastAsia="en-US"/>
    </w:rPr>
  </w:style>
  <w:style w:type="paragraph" w:customStyle="1" w:styleId="20AA67F735D94B7091BC2E8EF179D82F1">
    <w:name w:val="20AA67F735D94B7091BC2E8EF179D82F1"/>
    <w:rsid w:val="001D357F"/>
    <w:pPr>
      <w:spacing w:after="0" w:line="240" w:lineRule="auto"/>
    </w:pPr>
    <w:rPr>
      <w:rFonts w:eastAsiaTheme="minorHAnsi" w:cs="Arial"/>
      <w:sz w:val="20"/>
      <w:szCs w:val="20"/>
      <w:lang w:eastAsia="en-US"/>
    </w:rPr>
  </w:style>
  <w:style w:type="paragraph" w:customStyle="1" w:styleId="3AEE5007665044019943B696786D55341">
    <w:name w:val="3AEE5007665044019943B696786D55341"/>
    <w:rsid w:val="001D357F"/>
    <w:pPr>
      <w:spacing w:after="0" w:line="240" w:lineRule="auto"/>
    </w:pPr>
    <w:rPr>
      <w:rFonts w:eastAsiaTheme="minorHAnsi" w:cs="Arial"/>
      <w:sz w:val="20"/>
      <w:szCs w:val="20"/>
      <w:lang w:eastAsia="en-US"/>
    </w:rPr>
  </w:style>
  <w:style w:type="paragraph" w:customStyle="1" w:styleId="1C9D3FE921AF4F2B939B519EF7DDF5031">
    <w:name w:val="1C9D3FE921AF4F2B939B519EF7DDF5031"/>
    <w:rsid w:val="001D357F"/>
    <w:pPr>
      <w:spacing w:after="0" w:line="240" w:lineRule="auto"/>
    </w:pPr>
    <w:rPr>
      <w:rFonts w:eastAsiaTheme="minorHAnsi" w:cs="Arial"/>
      <w:sz w:val="20"/>
      <w:szCs w:val="20"/>
      <w:lang w:eastAsia="en-US"/>
    </w:rPr>
  </w:style>
  <w:style w:type="paragraph" w:customStyle="1" w:styleId="D137A8715F104ED4A3BBEAB6BFAA1BA41">
    <w:name w:val="D137A8715F104ED4A3BBEAB6BFAA1BA41"/>
    <w:rsid w:val="001D357F"/>
    <w:pPr>
      <w:spacing w:after="0" w:line="240" w:lineRule="auto"/>
    </w:pPr>
    <w:rPr>
      <w:rFonts w:eastAsiaTheme="minorHAnsi" w:cs="Arial"/>
      <w:sz w:val="20"/>
      <w:szCs w:val="20"/>
      <w:lang w:eastAsia="en-US"/>
    </w:rPr>
  </w:style>
  <w:style w:type="paragraph" w:customStyle="1" w:styleId="500D0471FE224A32BD8F040B8F5FF7951">
    <w:name w:val="500D0471FE224A32BD8F040B8F5FF7951"/>
    <w:rsid w:val="001D357F"/>
    <w:pPr>
      <w:spacing w:after="0" w:line="240" w:lineRule="auto"/>
    </w:pPr>
    <w:rPr>
      <w:rFonts w:eastAsiaTheme="minorHAnsi" w:cs="Arial"/>
      <w:sz w:val="20"/>
      <w:szCs w:val="20"/>
      <w:lang w:eastAsia="en-US"/>
    </w:rPr>
  </w:style>
  <w:style w:type="paragraph" w:customStyle="1" w:styleId="9E079D9730F449D29810A564C7113D621">
    <w:name w:val="9E079D9730F449D29810A564C7113D621"/>
    <w:rsid w:val="001D357F"/>
    <w:pPr>
      <w:spacing w:after="0" w:line="240" w:lineRule="auto"/>
    </w:pPr>
    <w:rPr>
      <w:rFonts w:eastAsiaTheme="minorHAnsi" w:cs="Arial"/>
      <w:sz w:val="20"/>
      <w:szCs w:val="20"/>
      <w:lang w:eastAsia="en-US"/>
    </w:rPr>
  </w:style>
  <w:style w:type="paragraph" w:customStyle="1" w:styleId="4C68FF4E723040E4A10E6E998083599E1">
    <w:name w:val="4C68FF4E723040E4A10E6E998083599E1"/>
    <w:rsid w:val="001D357F"/>
    <w:pPr>
      <w:spacing w:after="0" w:line="240" w:lineRule="auto"/>
    </w:pPr>
    <w:rPr>
      <w:rFonts w:eastAsiaTheme="minorHAnsi" w:cs="Arial"/>
      <w:sz w:val="20"/>
      <w:szCs w:val="20"/>
      <w:lang w:eastAsia="en-US"/>
    </w:rPr>
  </w:style>
  <w:style w:type="paragraph" w:customStyle="1" w:styleId="4C2BFA5FEBF1422A812BD5B729D6FC581">
    <w:name w:val="4C2BFA5FEBF1422A812BD5B729D6FC581"/>
    <w:rsid w:val="001D357F"/>
    <w:pPr>
      <w:spacing w:after="0" w:line="240" w:lineRule="auto"/>
    </w:pPr>
    <w:rPr>
      <w:rFonts w:eastAsiaTheme="minorHAnsi" w:cs="Arial"/>
      <w:sz w:val="20"/>
      <w:szCs w:val="20"/>
      <w:lang w:eastAsia="en-US"/>
    </w:rPr>
  </w:style>
  <w:style w:type="paragraph" w:customStyle="1" w:styleId="22B88595889D4FEEB9C9B0D1A9F1034F1">
    <w:name w:val="22B88595889D4FEEB9C9B0D1A9F1034F1"/>
    <w:rsid w:val="001D357F"/>
    <w:pPr>
      <w:spacing w:after="0" w:line="240" w:lineRule="auto"/>
    </w:pPr>
    <w:rPr>
      <w:rFonts w:eastAsiaTheme="minorHAnsi" w:cs="Arial"/>
      <w:sz w:val="20"/>
      <w:szCs w:val="20"/>
      <w:lang w:eastAsia="en-US"/>
    </w:rPr>
  </w:style>
  <w:style w:type="paragraph" w:customStyle="1" w:styleId="F94E2A2346C1411497BD699F5EB444711">
    <w:name w:val="F94E2A2346C1411497BD699F5EB444711"/>
    <w:rsid w:val="001D357F"/>
    <w:pPr>
      <w:spacing w:after="0" w:line="240" w:lineRule="auto"/>
    </w:pPr>
    <w:rPr>
      <w:rFonts w:eastAsiaTheme="minorHAnsi" w:cs="Arial"/>
      <w:sz w:val="20"/>
      <w:szCs w:val="20"/>
      <w:lang w:eastAsia="en-US"/>
    </w:rPr>
  </w:style>
  <w:style w:type="paragraph" w:customStyle="1" w:styleId="C902D46BF1F8489FAC660BA62464B9D21">
    <w:name w:val="C902D46BF1F8489FAC660BA62464B9D21"/>
    <w:rsid w:val="001D357F"/>
    <w:pPr>
      <w:spacing w:after="0" w:line="240" w:lineRule="auto"/>
    </w:pPr>
    <w:rPr>
      <w:rFonts w:eastAsiaTheme="minorHAnsi" w:cs="Arial"/>
      <w:sz w:val="20"/>
      <w:szCs w:val="20"/>
      <w:lang w:eastAsia="en-US"/>
    </w:rPr>
  </w:style>
  <w:style w:type="paragraph" w:customStyle="1" w:styleId="14CF3172F6BD47B2974C6ACF67605CEA1">
    <w:name w:val="14CF3172F6BD47B2974C6ACF67605CEA1"/>
    <w:rsid w:val="001D357F"/>
    <w:pPr>
      <w:spacing w:after="0" w:line="240" w:lineRule="auto"/>
    </w:pPr>
    <w:rPr>
      <w:rFonts w:eastAsiaTheme="minorHAnsi" w:cs="Arial"/>
      <w:sz w:val="20"/>
      <w:szCs w:val="20"/>
      <w:lang w:eastAsia="en-US"/>
    </w:rPr>
  </w:style>
  <w:style w:type="paragraph" w:customStyle="1" w:styleId="A3B17EF00EB242FFBD896C7D088A61D71">
    <w:name w:val="A3B17EF00EB242FFBD896C7D088A61D71"/>
    <w:rsid w:val="001D357F"/>
    <w:pPr>
      <w:spacing w:after="0" w:line="240" w:lineRule="auto"/>
    </w:pPr>
    <w:rPr>
      <w:rFonts w:eastAsiaTheme="minorHAnsi" w:cs="Arial"/>
      <w:sz w:val="20"/>
      <w:szCs w:val="20"/>
      <w:lang w:eastAsia="en-US"/>
    </w:rPr>
  </w:style>
  <w:style w:type="paragraph" w:customStyle="1" w:styleId="417B4E31DD5541B993120C462B99E4EC1">
    <w:name w:val="417B4E31DD5541B993120C462B99E4EC1"/>
    <w:rsid w:val="001D357F"/>
    <w:pPr>
      <w:spacing w:after="0" w:line="240" w:lineRule="auto"/>
    </w:pPr>
    <w:rPr>
      <w:rFonts w:eastAsiaTheme="minorHAnsi" w:cs="Arial"/>
      <w:sz w:val="20"/>
      <w:szCs w:val="20"/>
      <w:lang w:eastAsia="en-US"/>
    </w:rPr>
  </w:style>
  <w:style w:type="paragraph" w:customStyle="1" w:styleId="3E7B9606CFDB43E6A6CFDF345C65A3291">
    <w:name w:val="3E7B9606CFDB43E6A6CFDF345C65A3291"/>
    <w:rsid w:val="001D357F"/>
    <w:pPr>
      <w:spacing w:after="0" w:line="240" w:lineRule="auto"/>
    </w:pPr>
    <w:rPr>
      <w:rFonts w:eastAsiaTheme="minorHAnsi" w:cs="Arial"/>
      <w:sz w:val="20"/>
      <w:szCs w:val="20"/>
      <w:lang w:eastAsia="en-US"/>
    </w:rPr>
  </w:style>
  <w:style w:type="paragraph" w:customStyle="1" w:styleId="E88E54FA3D2F43BDB33482AF067099861">
    <w:name w:val="E88E54FA3D2F43BDB33482AF067099861"/>
    <w:rsid w:val="001D357F"/>
    <w:pPr>
      <w:spacing w:after="0" w:line="240" w:lineRule="auto"/>
    </w:pPr>
    <w:rPr>
      <w:rFonts w:eastAsiaTheme="minorHAnsi" w:cs="Arial"/>
      <w:sz w:val="20"/>
      <w:szCs w:val="20"/>
      <w:lang w:eastAsia="en-US"/>
    </w:rPr>
  </w:style>
  <w:style w:type="paragraph" w:customStyle="1" w:styleId="60A8F4053B55485C8CB6B4E79DA0435B1">
    <w:name w:val="60A8F4053B55485C8CB6B4E79DA0435B1"/>
    <w:rsid w:val="001D357F"/>
    <w:pPr>
      <w:spacing w:after="0" w:line="240" w:lineRule="auto"/>
    </w:pPr>
    <w:rPr>
      <w:rFonts w:eastAsiaTheme="minorHAnsi" w:cs="Arial"/>
      <w:sz w:val="20"/>
      <w:szCs w:val="20"/>
      <w:lang w:eastAsia="en-US"/>
    </w:rPr>
  </w:style>
  <w:style w:type="paragraph" w:customStyle="1" w:styleId="EEDA1F5BE9554F318159BE7F694F5A071">
    <w:name w:val="EEDA1F5BE9554F318159BE7F694F5A071"/>
    <w:rsid w:val="001D357F"/>
    <w:pPr>
      <w:spacing w:after="0" w:line="240" w:lineRule="auto"/>
    </w:pPr>
    <w:rPr>
      <w:rFonts w:eastAsiaTheme="minorHAnsi" w:cs="Arial"/>
      <w:sz w:val="20"/>
      <w:szCs w:val="20"/>
      <w:lang w:eastAsia="en-US"/>
    </w:rPr>
  </w:style>
  <w:style w:type="paragraph" w:customStyle="1" w:styleId="630A00A628C94D20B3773A9D2BAC4C8F1">
    <w:name w:val="630A00A628C94D20B3773A9D2BAC4C8F1"/>
    <w:rsid w:val="001D357F"/>
    <w:pPr>
      <w:spacing w:after="0" w:line="240" w:lineRule="auto"/>
    </w:pPr>
    <w:rPr>
      <w:rFonts w:eastAsiaTheme="minorHAnsi" w:cs="Arial"/>
      <w:sz w:val="20"/>
      <w:szCs w:val="20"/>
      <w:lang w:eastAsia="en-US"/>
    </w:rPr>
  </w:style>
  <w:style w:type="paragraph" w:customStyle="1" w:styleId="A7AE91449DED4DC0A7623683B4E1E2151">
    <w:name w:val="A7AE91449DED4DC0A7623683B4E1E2151"/>
    <w:rsid w:val="001D357F"/>
    <w:pPr>
      <w:spacing w:after="0" w:line="240" w:lineRule="auto"/>
    </w:pPr>
    <w:rPr>
      <w:rFonts w:eastAsiaTheme="minorHAnsi" w:cs="Arial"/>
      <w:sz w:val="20"/>
      <w:szCs w:val="20"/>
      <w:lang w:eastAsia="en-US"/>
    </w:rPr>
  </w:style>
  <w:style w:type="paragraph" w:customStyle="1" w:styleId="6E5908E725F4418292A88C24F8A9BC421">
    <w:name w:val="6E5908E725F4418292A88C24F8A9BC421"/>
    <w:rsid w:val="001D357F"/>
    <w:pPr>
      <w:spacing w:after="0" w:line="240" w:lineRule="auto"/>
    </w:pPr>
    <w:rPr>
      <w:rFonts w:eastAsiaTheme="minorHAnsi" w:cs="Arial"/>
      <w:sz w:val="20"/>
      <w:szCs w:val="20"/>
      <w:lang w:eastAsia="en-US"/>
    </w:rPr>
  </w:style>
  <w:style w:type="paragraph" w:customStyle="1" w:styleId="DF71D735026C45479C19EB1441E7FEB41">
    <w:name w:val="DF71D735026C45479C19EB1441E7FEB41"/>
    <w:rsid w:val="001D357F"/>
    <w:pPr>
      <w:spacing w:after="0" w:line="240" w:lineRule="auto"/>
    </w:pPr>
    <w:rPr>
      <w:rFonts w:eastAsiaTheme="minorHAnsi" w:cs="Arial"/>
      <w:sz w:val="20"/>
      <w:szCs w:val="20"/>
      <w:lang w:eastAsia="en-US"/>
    </w:rPr>
  </w:style>
  <w:style w:type="paragraph" w:customStyle="1" w:styleId="FE64238D269F4053B013C78CF4F67F141">
    <w:name w:val="FE64238D269F4053B013C78CF4F67F141"/>
    <w:rsid w:val="001D357F"/>
    <w:pPr>
      <w:spacing w:after="0" w:line="240" w:lineRule="auto"/>
    </w:pPr>
    <w:rPr>
      <w:rFonts w:eastAsiaTheme="minorHAnsi" w:cs="Arial"/>
      <w:sz w:val="20"/>
      <w:szCs w:val="20"/>
      <w:lang w:eastAsia="en-US"/>
    </w:rPr>
  </w:style>
  <w:style w:type="paragraph" w:customStyle="1" w:styleId="EB66F82A540E42B8B1349285099761701">
    <w:name w:val="EB66F82A540E42B8B1349285099761701"/>
    <w:rsid w:val="001D357F"/>
    <w:pPr>
      <w:spacing w:after="0" w:line="240" w:lineRule="auto"/>
    </w:pPr>
    <w:rPr>
      <w:rFonts w:eastAsiaTheme="minorHAnsi" w:cs="Arial"/>
      <w:sz w:val="20"/>
      <w:szCs w:val="20"/>
      <w:lang w:eastAsia="en-US"/>
    </w:rPr>
  </w:style>
  <w:style w:type="paragraph" w:customStyle="1" w:styleId="26413A3F33D4497D8352344353E5BBCA1">
    <w:name w:val="26413A3F33D4497D8352344353E5BBCA1"/>
    <w:rsid w:val="001D357F"/>
    <w:pPr>
      <w:spacing w:after="0" w:line="240" w:lineRule="auto"/>
    </w:pPr>
    <w:rPr>
      <w:rFonts w:eastAsiaTheme="minorHAnsi" w:cs="Arial"/>
      <w:sz w:val="20"/>
      <w:szCs w:val="20"/>
      <w:lang w:eastAsia="en-US"/>
    </w:rPr>
  </w:style>
  <w:style w:type="paragraph" w:customStyle="1" w:styleId="7929D3FC01C34573A55DFA85734CCDA11">
    <w:name w:val="7929D3FC01C34573A55DFA85734CCDA11"/>
    <w:rsid w:val="001D357F"/>
    <w:pPr>
      <w:spacing w:after="0" w:line="240" w:lineRule="auto"/>
    </w:pPr>
    <w:rPr>
      <w:rFonts w:eastAsiaTheme="minorHAnsi" w:cs="Arial"/>
      <w:sz w:val="20"/>
      <w:szCs w:val="20"/>
      <w:lang w:eastAsia="en-US"/>
    </w:rPr>
  </w:style>
  <w:style w:type="paragraph" w:customStyle="1" w:styleId="DC2BAF7CE51B411EB7BE2265E483F6E21">
    <w:name w:val="DC2BAF7CE51B411EB7BE2265E483F6E21"/>
    <w:rsid w:val="001D357F"/>
    <w:pPr>
      <w:spacing w:after="0" w:line="240" w:lineRule="auto"/>
    </w:pPr>
    <w:rPr>
      <w:rFonts w:eastAsiaTheme="minorHAnsi" w:cs="Arial"/>
      <w:sz w:val="20"/>
      <w:szCs w:val="20"/>
      <w:lang w:eastAsia="en-US"/>
    </w:rPr>
  </w:style>
  <w:style w:type="paragraph" w:customStyle="1" w:styleId="9B84CB8AD7B340DEAB56B96F98E8C53F1">
    <w:name w:val="9B84CB8AD7B340DEAB56B96F98E8C53F1"/>
    <w:rsid w:val="001D357F"/>
    <w:pPr>
      <w:spacing w:after="0" w:line="240" w:lineRule="auto"/>
    </w:pPr>
    <w:rPr>
      <w:rFonts w:eastAsiaTheme="minorHAnsi" w:cs="Arial"/>
      <w:sz w:val="20"/>
      <w:szCs w:val="20"/>
      <w:lang w:eastAsia="en-US"/>
    </w:rPr>
  </w:style>
  <w:style w:type="paragraph" w:customStyle="1" w:styleId="D7436E88F4FB49C79E45E97FDD6A5B9E3">
    <w:name w:val="D7436E88F4FB49C79E45E97FDD6A5B9E3"/>
    <w:rsid w:val="001D357F"/>
    <w:pPr>
      <w:spacing w:after="0" w:line="240" w:lineRule="auto"/>
    </w:pPr>
    <w:rPr>
      <w:rFonts w:eastAsiaTheme="minorHAnsi" w:cs="Arial"/>
      <w:sz w:val="20"/>
      <w:szCs w:val="20"/>
      <w:lang w:eastAsia="en-US"/>
    </w:rPr>
  </w:style>
  <w:style w:type="paragraph" w:customStyle="1" w:styleId="A9236F72BAC24E33830940E5E69272953">
    <w:name w:val="A9236F72BAC24E33830940E5E69272953"/>
    <w:rsid w:val="001D357F"/>
    <w:pPr>
      <w:spacing w:after="0" w:line="240" w:lineRule="auto"/>
    </w:pPr>
    <w:rPr>
      <w:rFonts w:eastAsiaTheme="minorHAnsi" w:cs="Arial"/>
      <w:sz w:val="20"/>
      <w:szCs w:val="20"/>
      <w:lang w:eastAsia="en-US"/>
    </w:rPr>
  </w:style>
  <w:style w:type="paragraph" w:customStyle="1" w:styleId="B9AFF166D3C148EF84DAC50EB7468A353">
    <w:name w:val="B9AFF166D3C148EF84DAC50EB7468A353"/>
    <w:rsid w:val="001D357F"/>
    <w:pPr>
      <w:spacing w:after="0" w:line="240" w:lineRule="auto"/>
    </w:pPr>
    <w:rPr>
      <w:rFonts w:eastAsiaTheme="minorHAnsi" w:cs="Arial"/>
      <w:sz w:val="20"/>
      <w:szCs w:val="20"/>
      <w:lang w:eastAsia="en-US"/>
    </w:rPr>
  </w:style>
  <w:style w:type="paragraph" w:customStyle="1" w:styleId="CB7638F678604BE982F1C0B372A4D4E73">
    <w:name w:val="CB7638F678604BE982F1C0B372A4D4E73"/>
    <w:rsid w:val="001D357F"/>
    <w:pPr>
      <w:spacing w:after="0" w:line="240" w:lineRule="auto"/>
    </w:pPr>
    <w:rPr>
      <w:rFonts w:eastAsiaTheme="minorHAnsi" w:cs="Arial"/>
      <w:sz w:val="20"/>
      <w:szCs w:val="20"/>
      <w:lang w:eastAsia="en-US"/>
    </w:rPr>
  </w:style>
  <w:style w:type="paragraph" w:customStyle="1" w:styleId="C18E77B6EF9744E3B280B7B8604741BD2">
    <w:name w:val="C18E77B6EF9744E3B280B7B8604741BD2"/>
    <w:rsid w:val="001D357F"/>
    <w:pPr>
      <w:spacing w:after="0" w:line="240" w:lineRule="auto"/>
    </w:pPr>
    <w:rPr>
      <w:rFonts w:eastAsiaTheme="minorHAnsi" w:cs="Arial"/>
      <w:sz w:val="20"/>
      <w:szCs w:val="20"/>
      <w:lang w:eastAsia="en-US"/>
    </w:rPr>
  </w:style>
  <w:style w:type="paragraph" w:customStyle="1" w:styleId="7FC0E93B70A14DC697F927DE91DBB3431">
    <w:name w:val="7FC0E93B70A14DC697F927DE91DBB3431"/>
    <w:rsid w:val="001D357F"/>
    <w:pPr>
      <w:spacing w:after="0" w:line="240" w:lineRule="auto"/>
    </w:pPr>
    <w:rPr>
      <w:rFonts w:eastAsiaTheme="minorHAnsi" w:cs="Arial"/>
      <w:sz w:val="20"/>
      <w:szCs w:val="20"/>
      <w:lang w:eastAsia="en-US"/>
    </w:rPr>
  </w:style>
  <w:style w:type="paragraph" w:customStyle="1" w:styleId="F90175742F6B460090A05EE549BD0AAA1">
    <w:name w:val="F90175742F6B460090A05EE549BD0AAA1"/>
    <w:rsid w:val="001D357F"/>
    <w:pPr>
      <w:spacing w:after="0" w:line="240" w:lineRule="auto"/>
    </w:pPr>
    <w:rPr>
      <w:rFonts w:eastAsiaTheme="minorHAnsi" w:cs="Arial"/>
      <w:sz w:val="20"/>
      <w:szCs w:val="20"/>
      <w:lang w:eastAsia="en-US"/>
    </w:rPr>
  </w:style>
  <w:style w:type="paragraph" w:customStyle="1" w:styleId="3E53B55273A04FCFBBF328475D242AD81">
    <w:name w:val="3E53B55273A04FCFBBF328475D242AD81"/>
    <w:rsid w:val="001D357F"/>
    <w:pPr>
      <w:spacing w:after="0" w:line="240" w:lineRule="auto"/>
    </w:pPr>
    <w:rPr>
      <w:rFonts w:eastAsiaTheme="minorHAnsi" w:cs="Arial"/>
      <w:sz w:val="20"/>
      <w:szCs w:val="20"/>
      <w:lang w:eastAsia="en-US"/>
    </w:rPr>
  </w:style>
  <w:style w:type="paragraph" w:customStyle="1" w:styleId="890F02EAA0C545248076BB814D727F3C1">
    <w:name w:val="890F02EAA0C545248076BB814D727F3C1"/>
    <w:rsid w:val="001D357F"/>
    <w:pPr>
      <w:spacing w:after="0" w:line="240" w:lineRule="auto"/>
    </w:pPr>
    <w:rPr>
      <w:rFonts w:eastAsiaTheme="minorHAnsi" w:cs="Arial"/>
      <w:sz w:val="20"/>
      <w:szCs w:val="20"/>
      <w:lang w:eastAsia="en-US"/>
    </w:rPr>
  </w:style>
  <w:style w:type="paragraph" w:customStyle="1" w:styleId="8C9A1850ED0745789FB12E26CF608B931">
    <w:name w:val="8C9A1850ED0745789FB12E26CF608B931"/>
    <w:rsid w:val="001D357F"/>
    <w:pPr>
      <w:spacing w:after="0" w:line="240" w:lineRule="auto"/>
    </w:pPr>
    <w:rPr>
      <w:rFonts w:eastAsiaTheme="minorHAnsi" w:cs="Arial"/>
      <w:sz w:val="20"/>
      <w:szCs w:val="20"/>
      <w:lang w:eastAsia="en-US"/>
    </w:rPr>
  </w:style>
  <w:style w:type="paragraph" w:customStyle="1" w:styleId="47C72681D7784B9CA0EF88BC1D30B9091">
    <w:name w:val="47C72681D7784B9CA0EF88BC1D30B9091"/>
    <w:rsid w:val="001D357F"/>
    <w:pPr>
      <w:spacing w:after="0" w:line="240" w:lineRule="auto"/>
    </w:pPr>
    <w:rPr>
      <w:rFonts w:eastAsiaTheme="minorHAnsi" w:cs="Arial"/>
      <w:sz w:val="20"/>
      <w:szCs w:val="20"/>
      <w:lang w:eastAsia="en-US"/>
    </w:rPr>
  </w:style>
  <w:style w:type="paragraph" w:customStyle="1" w:styleId="8398EE88F8AA4499B7F1DB95BEBCB3121">
    <w:name w:val="8398EE88F8AA4499B7F1DB95BEBCB3121"/>
    <w:rsid w:val="001D357F"/>
    <w:pPr>
      <w:spacing w:after="0" w:line="240" w:lineRule="auto"/>
    </w:pPr>
    <w:rPr>
      <w:rFonts w:eastAsiaTheme="minorHAnsi" w:cs="Arial"/>
      <w:sz w:val="20"/>
      <w:szCs w:val="20"/>
      <w:lang w:eastAsia="en-US"/>
    </w:rPr>
  </w:style>
  <w:style w:type="paragraph" w:customStyle="1" w:styleId="A98CD91220624137990F4A1CE7E30A4F1">
    <w:name w:val="A98CD91220624137990F4A1CE7E30A4F1"/>
    <w:rsid w:val="001D357F"/>
    <w:pPr>
      <w:spacing w:after="0" w:line="240" w:lineRule="auto"/>
    </w:pPr>
    <w:rPr>
      <w:rFonts w:eastAsiaTheme="minorHAnsi" w:cs="Arial"/>
      <w:sz w:val="20"/>
      <w:szCs w:val="20"/>
      <w:lang w:eastAsia="en-US"/>
    </w:rPr>
  </w:style>
  <w:style w:type="paragraph" w:customStyle="1" w:styleId="C3512F412EA246ACAB839F8F72C005542">
    <w:name w:val="C3512F412EA246ACAB839F8F72C005542"/>
    <w:rsid w:val="001D357F"/>
    <w:pPr>
      <w:spacing w:after="0" w:line="240" w:lineRule="auto"/>
    </w:pPr>
    <w:rPr>
      <w:rFonts w:eastAsiaTheme="minorHAnsi" w:cs="Arial"/>
      <w:sz w:val="20"/>
      <w:szCs w:val="20"/>
      <w:lang w:eastAsia="en-US"/>
    </w:rPr>
  </w:style>
  <w:style w:type="paragraph" w:customStyle="1" w:styleId="84E30727AAF54ED093A1D6CD1DC35F602">
    <w:name w:val="84E30727AAF54ED093A1D6CD1DC35F602"/>
    <w:rsid w:val="001D357F"/>
    <w:pPr>
      <w:spacing w:after="0" w:line="240" w:lineRule="auto"/>
    </w:pPr>
    <w:rPr>
      <w:rFonts w:eastAsiaTheme="minorHAnsi" w:cs="Arial"/>
      <w:sz w:val="20"/>
      <w:szCs w:val="20"/>
      <w:lang w:eastAsia="en-US"/>
    </w:rPr>
  </w:style>
  <w:style w:type="paragraph" w:customStyle="1" w:styleId="56B4F6D7215A4F4992627C979C2D4B6F2">
    <w:name w:val="56B4F6D7215A4F4992627C979C2D4B6F2"/>
    <w:rsid w:val="001D357F"/>
    <w:pPr>
      <w:spacing w:after="0" w:line="240" w:lineRule="auto"/>
    </w:pPr>
    <w:rPr>
      <w:rFonts w:eastAsiaTheme="minorHAnsi" w:cs="Arial"/>
      <w:sz w:val="20"/>
      <w:szCs w:val="20"/>
      <w:lang w:eastAsia="en-US"/>
    </w:rPr>
  </w:style>
  <w:style w:type="paragraph" w:customStyle="1" w:styleId="DCE1D6666D534E98B4A4E0BE7ABE08572">
    <w:name w:val="DCE1D6666D534E98B4A4E0BE7ABE08572"/>
    <w:rsid w:val="001D357F"/>
    <w:pPr>
      <w:spacing w:after="0" w:line="240" w:lineRule="auto"/>
    </w:pPr>
    <w:rPr>
      <w:rFonts w:eastAsiaTheme="minorHAnsi" w:cs="Arial"/>
      <w:sz w:val="20"/>
      <w:szCs w:val="20"/>
      <w:lang w:eastAsia="en-US"/>
    </w:rPr>
  </w:style>
  <w:style w:type="paragraph" w:customStyle="1" w:styleId="EBD27D28504F405D8782D149C6A108EA">
    <w:name w:val="EBD27D28504F405D8782D149C6A108EA"/>
    <w:rsid w:val="001D357F"/>
    <w:pPr>
      <w:spacing w:after="0" w:line="240" w:lineRule="auto"/>
    </w:pPr>
    <w:rPr>
      <w:rFonts w:eastAsiaTheme="minorHAnsi" w:cs="Arial"/>
      <w:sz w:val="20"/>
      <w:szCs w:val="20"/>
      <w:lang w:eastAsia="en-US"/>
    </w:rPr>
  </w:style>
  <w:style w:type="paragraph" w:customStyle="1" w:styleId="62F1AEB77B644165A094C7718A17E1131">
    <w:name w:val="62F1AEB77B644165A094C7718A17E1131"/>
    <w:rsid w:val="001D357F"/>
    <w:pPr>
      <w:spacing w:after="0" w:line="240" w:lineRule="auto"/>
    </w:pPr>
    <w:rPr>
      <w:rFonts w:eastAsiaTheme="minorHAnsi" w:cs="Arial"/>
      <w:sz w:val="20"/>
      <w:szCs w:val="20"/>
      <w:lang w:eastAsia="en-US"/>
    </w:rPr>
  </w:style>
  <w:style w:type="paragraph" w:customStyle="1" w:styleId="377507D743A746BA813128FAE6F867871">
    <w:name w:val="377507D743A746BA813128FAE6F867871"/>
    <w:rsid w:val="001D357F"/>
    <w:pPr>
      <w:spacing w:after="0" w:line="240" w:lineRule="auto"/>
      <w:jc w:val="right"/>
      <w:outlineLvl w:val="2"/>
    </w:pPr>
    <w:rPr>
      <w:rFonts w:eastAsiaTheme="minorHAnsi" w:cs="Arial"/>
      <w:b/>
      <w:sz w:val="20"/>
      <w:szCs w:val="20"/>
      <w:lang w:eastAsia="en-US"/>
    </w:rPr>
  </w:style>
  <w:style w:type="paragraph" w:customStyle="1" w:styleId="57E38ADDDDB74EF8B0C8F28B0A26DC811">
    <w:name w:val="57E38ADDDDB74EF8B0C8F28B0A26DC811"/>
    <w:rsid w:val="001D357F"/>
    <w:pPr>
      <w:spacing w:after="0" w:line="240" w:lineRule="auto"/>
    </w:pPr>
    <w:rPr>
      <w:rFonts w:eastAsiaTheme="minorHAnsi" w:cs="Arial"/>
      <w:sz w:val="20"/>
      <w:szCs w:val="20"/>
      <w:lang w:eastAsia="en-US"/>
    </w:rPr>
  </w:style>
  <w:style w:type="paragraph" w:customStyle="1" w:styleId="5F43E095D711455380B553F616706C11">
    <w:name w:val="5F43E095D711455380B553F616706C11"/>
    <w:rsid w:val="001D357F"/>
  </w:style>
  <w:style w:type="paragraph" w:customStyle="1" w:styleId="7054FF36CE304B419656533BDAA759336">
    <w:name w:val="7054FF36CE304B419656533BDAA759336"/>
    <w:rsid w:val="001D357F"/>
    <w:pPr>
      <w:spacing w:after="0" w:line="240" w:lineRule="auto"/>
      <w:outlineLvl w:val="1"/>
    </w:pPr>
    <w:rPr>
      <w:rFonts w:eastAsiaTheme="minorHAnsi" w:cs="Arial"/>
      <w:b/>
      <w:noProof/>
      <w:color w:val="C45911" w:themeColor="accent2" w:themeShade="BF"/>
      <w:sz w:val="24"/>
      <w:szCs w:val="24"/>
      <w:lang w:eastAsia="en-US"/>
    </w:rPr>
  </w:style>
  <w:style w:type="paragraph" w:customStyle="1" w:styleId="792070D29EAE498AA7567B350365B2BE3">
    <w:name w:val="792070D29EAE498AA7567B350365B2BE3"/>
    <w:rsid w:val="001D357F"/>
    <w:pPr>
      <w:spacing w:after="0" w:line="240" w:lineRule="auto"/>
    </w:pPr>
    <w:rPr>
      <w:rFonts w:eastAsiaTheme="minorHAnsi" w:cs="Arial"/>
      <w:sz w:val="20"/>
      <w:szCs w:val="20"/>
      <w:lang w:eastAsia="en-US"/>
    </w:rPr>
  </w:style>
  <w:style w:type="paragraph" w:customStyle="1" w:styleId="5AC37271A7234950A8216D59F04D4EA04">
    <w:name w:val="5AC37271A7234950A8216D59F04D4EA04"/>
    <w:rsid w:val="001D357F"/>
    <w:pPr>
      <w:spacing w:after="0" w:line="240" w:lineRule="auto"/>
    </w:pPr>
    <w:rPr>
      <w:rFonts w:eastAsiaTheme="minorHAnsi" w:cs="Arial"/>
      <w:sz w:val="20"/>
      <w:szCs w:val="20"/>
      <w:lang w:eastAsia="en-US"/>
    </w:rPr>
  </w:style>
  <w:style w:type="paragraph" w:customStyle="1" w:styleId="B4E73F3AD5374343BC88C57475D092F11">
    <w:name w:val="B4E73F3AD5374343BC88C57475D092F11"/>
    <w:rsid w:val="001D357F"/>
    <w:pPr>
      <w:spacing w:after="0" w:line="240" w:lineRule="auto"/>
    </w:pPr>
    <w:rPr>
      <w:rFonts w:eastAsiaTheme="minorHAnsi" w:cs="Arial"/>
      <w:sz w:val="20"/>
      <w:szCs w:val="20"/>
      <w:lang w:eastAsia="en-US"/>
    </w:rPr>
  </w:style>
  <w:style w:type="paragraph" w:customStyle="1" w:styleId="2199DED1F1FF4693AB034E5B73FF0D39">
    <w:name w:val="2199DED1F1FF4693AB034E5B73FF0D39"/>
    <w:rsid w:val="001D357F"/>
    <w:pPr>
      <w:spacing w:after="0" w:line="240" w:lineRule="auto"/>
    </w:pPr>
    <w:rPr>
      <w:rFonts w:eastAsiaTheme="minorHAnsi" w:cs="Arial"/>
      <w:sz w:val="20"/>
      <w:szCs w:val="20"/>
      <w:lang w:eastAsia="en-US"/>
    </w:rPr>
  </w:style>
  <w:style w:type="paragraph" w:customStyle="1" w:styleId="069E6B36C22F42CFBC10CBDDAFFBD66A3">
    <w:name w:val="069E6B36C22F42CFBC10CBDDAFFBD66A3"/>
    <w:rsid w:val="001D357F"/>
    <w:pPr>
      <w:spacing w:after="0" w:line="240" w:lineRule="auto"/>
    </w:pPr>
    <w:rPr>
      <w:rFonts w:eastAsiaTheme="minorHAnsi" w:cs="Arial"/>
      <w:sz w:val="20"/>
      <w:szCs w:val="20"/>
      <w:lang w:eastAsia="en-US"/>
    </w:rPr>
  </w:style>
  <w:style w:type="paragraph" w:customStyle="1" w:styleId="3ABE19CFDB0A4474B3CCB59859F78DE04">
    <w:name w:val="3ABE19CFDB0A4474B3CCB59859F78DE04"/>
    <w:rsid w:val="001D357F"/>
    <w:pPr>
      <w:spacing w:after="0" w:line="240" w:lineRule="auto"/>
    </w:pPr>
    <w:rPr>
      <w:rFonts w:eastAsiaTheme="minorHAnsi" w:cs="Arial"/>
      <w:sz w:val="20"/>
      <w:szCs w:val="20"/>
      <w:lang w:eastAsia="en-US"/>
    </w:rPr>
  </w:style>
  <w:style w:type="paragraph" w:customStyle="1" w:styleId="D5D73A4E06A84874A95B47D9DF24BF4A4">
    <w:name w:val="D5D73A4E06A84874A95B47D9DF24BF4A4"/>
    <w:rsid w:val="001D357F"/>
    <w:pPr>
      <w:spacing w:after="0" w:line="240" w:lineRule="auto"/>
    </w:pPr>
    <w:rPr>
      <w:rFonts w:eastAsiaTheme="minorHAnsi" w:cs="Arial"/>
      <w:sz w:val="20"/>
      <w:szCs w:val="20"/>
      <w:lang w:eastAsia="en-US"/>
    </w:rPr>
  </w:style>
  <w:style w:type="paragraph" w:customStyle="1" w:styleId="CAF177A70CC1435995F39A5DA766F59D4">
    <w:name w:val="CAF177A70CC1435995F39A5DA766F59D4"/>
    <w:rsid w:val="001D357F"/>
    <w:pPr>
      <w:spacing w:after="0" w:line="240" w:lineRule="auto"/>
    </w:pPr>
    <w:rPr>
      <w:rFonts w:eastAsiaTheme="minorHAnsi" w:cs="Arial"/>
      <w:sz w:val="20"/>
      <w:szCs w:val="20"/>
      <w:lang w:eastAsia="en-US"/>
    </w:rPr>
  </w:style>
  <w:style w:type="paragraph" w:customStyle="1" w:styleId="6A5B135E59A244DD949CEFE801B897EB4">
    <w:name w:val="6A5B135E59A244DD949CEFE801B897EB4"/>
    <w:rsid w:val="001D357F"/>
    <w:pPr>
      <w:spacing w:after="0" w:line="240" w:lineRule="auto"/>
    </w:pPr>
    <w:rPr>
      <w:rFonts w:eastAsiaTheme="minorHAnsi" w:cs="Arial"/>
      <w:sz w:val="20"/>
      <w:szCs w:val="20"/>
      <w:lang w:eastAsia="en-US"/>
    </w:rPr>
  </w:style>
  <w:style w:type="paragraph" w:customStyle="1" w:styleId="FD3C3A0154084201A334CB997112D06A4">
    <w:name w:val="FD3C3A0154084201A334CB997112D06A4"/>
    <w:rsid w:val="001D357F"/>
    <w:pPr>
      <w:spacing w:after="0" w:line="240" w:lineRule="auto"/>
    </w:pPr>
    <w:rPr>
      <w:rFonts w:eastAsiaTheme="minorHAnsi" w:cs="Arial"/>
      <w:sz w:val="20"/>
      <w:szCs w:val="20"/>
      <w:lang w:eastAsia="en-US"/>
    </w:rPr>
  </w:style>
  <w:style w:type="paragraph" w:customStyle="1" w:styleId="F543687E85FD48489749A7DF9A112CC64">
    <w:name w:val="F543687E85FD48489749A7DF9A112CC64"/>
    <w:rsid w:val="001D357F"/>
    <w:pPr>
      <w:spacing w:after="0" w:line="240" w:lineRule="auto"/>
    </w:pPr>
    <w:rPr>
      <w:rFonts w:eastAsiaTheme="minorHAnsi" w:cs="Arial"/>
      <w:sz w:val="20"/>
      <w:szCs w:val="20"/>
      <w:lang w:eastAsia="en-US"/>
    </w:rPr>
  </w:style>
  <w:style w:type="paragraph" w:customStyle="1" w:styleId="1A00BDBA4B22439885557E075A191AAD4">
    <w:name w:val="1A00BDBA4B22439885557E075A191AAD4"/>
    <w:rsid w:val="001D357F"/>
    <w:pPr>
      <w:spacing w:after="0" w:line="240" w:lineRule="auto"/>
    </w:pPr>
    <w:rPr>
      <w:rFonts w:eastAsiaTheme="minorHAnsi" w:cs="Arial"/>
      <w:sz w:val="20"/>
      <w:szCs w:val="20"/>
      <w:lang w:eastAsia="en-US"/>
    </w:rPr>
  </w:style>
  <w:style w:type="paragraph" w:customStyle="1" w:styleId="90DE5BDB389E4551BCE2A29A1C019B382">
    <w:name w:val="90DE5BDB389E4551BCE2A29A1C019B382"/>
    <w:rsid w:val="001D357F"/>
    <w:pPr>
      <w:spacing w:after="0" w:line="240" w:lineRule="auto"/>
    </w:pPr>
    <w:rPr>
      <w:rFonts w:eastAsiaTheme="minorHAnsi" w:cs="Arial"/>
      <w:sz w:val="20"/>
      <w:szCs w:val="20"/>
      <w:lang w:eastAsia="en-US"/>
    </w:rPr>
  </w:style>
  <w:style w:type="paragraph" w:customStyle="1" w:styleId="9725FB39E3484111B78AAE0085D107302">
    <w:name w:val="9725FB39E3484111B78AAE0085D107302"/>
    <w:rsid w:val="001D357F"/>
    <w:pPr>
      <w:spacing w:after="0" w:line="240" w:lineRule="auto"/>
    </w:pPr>
    <w:rPr>
      <w:rFonts w:eastAsiaTheme="minorHAnsi" w:cs="Arial"/>
      <w:sz w:val="20"/>
      <w:szCs w:val="20"/>
      <w:lang w:eastAsia="en-US"/>
    </w:rPr>
  </w:style>
  <w:style w:type="paragraph" w:customStyle="1" w:styleId="78804D0928EE428B8CD6CFBC37CF30732">
    <w:name w:val="78804D0928EE428B8CD6CFBC37CF30732"/>
    <w:rsid w:val="001D357F"/>
    <w:pPr>
      <w:spacing w:after="0" w:line="240" w:lineRule="auto"/>
    </w:pPr>
    <w:rPr>
      <w:rFonts w:eastAsiaTheme="minorHAnsi" w:cs="Arial"/>
      <w:sz w:val="20"/>
      <w:szCs w:val="20"/>
      <w:lang w:eastAsia="en-US"/>
    </w:rPr>
  </w:style>
  <w:style w:type="paragraph" w:customStyle="1" w:styleId="33CF6AD59BA046CCAA9D713DDE0894292">
    <w:name w:val="33CF6AD59BA046CCAA9D713DDE0894292"/>
    <w:rsid w:val="001D357F"/>
    <w:pPr>
      <w:spacing w:after="0" w:line="240" w:lineRule="auto"/>
    </w:pPr>
    <w:rPr>
      <w:rFonts w:eastAsiaTheme="minorHAnsi" w:cs="Arial"/>
      <w:sz w:val="20"/>
      <w:szCs w:val="20"/>
      <w:lang w:eastAsia="en-US"/>
    </w:rPr>
  </w:style>
  <w:style w:type="paragraph" w:customStyle="1" w:styleId="32B2645632964712B478C07E08B3F7F12">
    <w:name w:val="32B2645632964712B478C07E08B3F7F12"/>
    <w:rsid w:val="001D357F"/>
    <w:pPr>
      <w:spacing w:after="0" w:line="240" w:lineRule="auto"/>
    </w:pPr>
    <w:rPr>
      <w:rFonts w:eastAsiaTheme="minorHAnsi" w:cs="Arial"/>
      <w:sz w:val="20"/>
      <w:szCs w:val="20"/>
      <w:lang w:eastAsia="en-US"/>
    </w:rPr>
  </w:style>
  <w:style w:type="paragraph" w:customStyle="1" w:styleId="D54CCB7EA5BA4224B7D55193A1C1429D2">
    <w:name w:val="D54CCB7EA5BA4224B7D55193A1C1429D2"/>
    <w:rsid w:val="001D357F"/>
    <w:pPr>
      <w:spacing w:after="0" w:line="240" w:lineRule="auto"/>
    </w:pPr>
    <w:rPr>
      <w:rFonts w:eastAsiaTheme="minorHAnsi" w:cs="Arial"/>
      <w:sz w:val="20"/>
      <w:szCs w:val="20"/>
      <w:lang w:eastAsia="en-US"/>
    </w:rPr>
  </w:style>
  <w:style w:type="paragraph" w:customStyle="1" w:styleId="6E1E84A8683E485AB771116D8DAECB1A2">
    <w:name w:val="6E1E84A8683E485AB771116D8DAECB1A2"/>
    <w:rsid w:val="001D357F"/>
    <w:pPr>
      <w:spacing w:after="0" w:line="240" w:lineRule="auto"/>
    </w:pPr>
    <w:rPr>
      <w:rFonts w:eastAsiaTheme="minorHAnsi" w:cs="Arial"/>
      <w:sz w:val="20"/>
      <w:szCs w:val="20"/>
      <w:lang w:eastAsia="en-US"/>
    </w:rPr>
  </w:style>
  <w:style w:type="paragraph" w:customStyle="1" w:styleId="DA2C5FEC106C47A69BF8D4BA30AEE0382">
    <w:name w:val="DA2C5FEC106C47A69BF8D4BA30AEE0382"/>
    <w:rsid w:val="001D357F"/>
    <w:pPr>
      <w:spacing w:after="0" w:line="240" w:lineRule="auto"/>
    </w:pPr>
    <w:rPr>
      <w:rFonts w:eastAsiaTheme="minorHAnsi" w:cs="Arial"/>
      <w:sz w:val="20"/>
      <w:szCs w:val="20"/>
      <w:lang w:eastAsia="en-US"/>
    </w:rPr>
  </w:style>
  <w:style w:type="paragraph" w:customStyle="1" w:styleId="EFB2B7B9173F4B05933F71BA461B80ED2">
    <w:name w:val="EFB2B7B9173F4B05933F71BA461B80ED2"/>
    <w:rsid w:val="001D357F"/>
    <w:pPr>
      <w:spacing w:after="0" w:line="240" w:lineRule="auto"/>
    </w:pPr>
    <w:rPr>
      <w:rFonts w:eastAsiaTheme="minorHAnsi" w:cs="Arial"/>
      <w:sz w:val="20"/>
      <w:szCs w:val="20"/>
      <w:lang w:eastAsia="en-US"/>
    </w:rPr>
  </w:style>
  <w:style w:type="paragraph" w:customStyle="1" w:styleId="6FC832817F15459DA03A1C1890ED836D2">
    <w:name w:val="6FC832817F15459DA03A1C1890ED836D2"/>
    <w:rsid w:val="001D357F"/>
    <w:pPr>
      <w:spacing w:after="0" w:line="240" w:lineRule="auto"/>
    </w:pPr>
    <w:rPr>
      <w:rFonts w:eastAsiaTheme="minorHAnsi" w:cs="Arial"/>
      <w:sz w:val="20"/>
      <w:szCs w:val="20"/>
      <w:lang w:eastAsia="en-US"/>
    </w:rPr>
  </w:style>
  <w:style w:type="paragraph" w:customStyle="1" w:styleId="0A2A866E478E4D60889C218AA38045692">
    <w:name w:val="0A2A866E478E4D60889C218AA38045692"/>
    <w:rsid w:val="001D357F"/>
    <w:pPr>
      <w:spacing w:after="0" w:line="240" w:lineRule="auto"/>
    </w:pPr>
    <w:rPr>
      <w:rFonts w:eastAsiaTheme="minorHAnsi" w:cs="Arial"/>
      <w:sz w:val="20"/>
      <w:szCs w:val="20"/>
      <w:lang w:eastAsia="en-US"/>
    </w:rPr>
  </w:style>
  <w:style w:type="paragraph" w:customStyle="1" w:styleId="374A9B96250841BDA562CE8A2A99BA572">
    <w:name w:val="374A9B96250841BDA562CE8A2A99BA572"/>
    <w:rsid w:val="001D357F"/>
    <w:pPr>
      <w:spacing w:after="0" w:line="240" w:lineRule="auto"/>
    </w:pPr>
    <w:rPr>
      <w:rFonts w:eastAsiaTheme="minorHAnsi" w:cs="Arial"/>
      <w:sz w:val="20"/>
      <w:szCs w:val="20"/>
      <w:lang w:eastAsia="en-US"/>
    </w:rPr>
  </w:style>
  <w:style w:type="paragraph" w:customStyle="1" w:styleId="696895A5FB844ECBB148FA5D78E8AF542">
    <w:name w:val="696895A5FB844ECBB148FA5D78E8AF542"/>
    <w:rsid w:val="001D357F"/>
    <w:pPr>
      <w:spacing w:after="0" w:line="240" w:lineRule="auto"/>
    </w:pPr>
    <w:rPr>
      <w:rFonts w:eastAsiaTheme="minorHAnsi" w:cs="Arial"/>
      <w:sz w:val="20"/>
      <w:szCs w:val="20"/>
      <w:lang w:eastAsia="en-US"/>
    </w:rPr>
  </w:style>
  <w:style w:type="paragraph" w:customStyle="1" w:styleId="D92624853E74455EBE91241A9063F1982">
    <w:name w:val="D92624853E74455EBE91241A9063F1982"/>
    <w:rsid w:val="001D357F"/>
    <w:pPr>
      <w:spacing w:after="0" w:line="240" w:lineRule="auto"/>
    </w:pPr>
    <w:rPr>
      <w:rFonts w:eastAsiaTheme="minorHAnsi" w:cs="Arial"/>
      <w:sz w:val="20"/>
      <w:szCs w:val="20"/>
      <w:lang w:eastAsia="en-US"/>
    </w:rPr>
  </w:style>
  <w:style w:type="paragraph" w:customStyle="1" w:styleId="3DA68800DF1744B780E5F841CDE6777F2">
    <w:name w:val="3DA68800DF1744B780E5F841CDE6777F2"/>
    <w:rsid w:val="001D357F"/>
    <w:pPr>
      <w:spacing w:after="0" w:line="240" w:lineRule="auto"/>
    </w:pPr>
    <w:rPr>
      <w:rFonts w:eastAsiaTheme="minorHAnsi" w:cs="Arial"/>
      <w:sz w:val="20"/>
      <w:szCs w:val="20"/>
      <w:lang w:eastAsia="en-US"/>
    </w:rPr>
  </w:style>
  <w:style w:type="paragraph" w:customStyle="1" w:styleId="4CD8B193A22A4B6783636EDB90A66B4C2">
    <w:name w:val="4CD8B193A22A4B6783636EDB90A66B4C2"/>
    <w:rsid w:val="001D357F"/>
    <w:pPr>
      <w:spacing w:after="0" w:line="240" w:lineRule="auto"/>
    </w:pPr>
    <w:rPr>
      <w:rFonts w:eastAsiaTheme="minorHAnsi" w:cs="Arial"/>
      <w:sz w:val="20"/>
      <w:szCs w:val="20"/>
      <w:lang w:eastAsia="en-US"/>
    </w:rPr>
  </w:style>
  <w:style w:type="paragraph" w:customStyle="1" w:styleId="71BE1E1449AB4AC489F6413D4DC13B202">
    <w:name w:val="71BE1E1449AB4AC489F6413D4DC13B202"/>
    <w:rsid w:val="001D357F"/>
    <w:pPr>
      <w:spacing w:after="0" w:line="240" w:lineRule="auto"/>
    </w:pPr>
    <w:rPr>
      <w:rFonts w:eastAsiaTheme="minorHAnsi" w:cs="Arial"/>
      <w:sz w:val="20"/>
      <w:szCs w:val="20"/>
      <w:lang w:eastAsia="en-US"/>
    </w:rPr>
  </w:style>
  <w:style w:type="paragraph" w:customStyle="1" w:styleId="69C04C41A76A4EC1B78D5F29A28F966C2">
    <w:name w:val="69C04C41A76A4EC1B78D5F29A28F966C2"/>
    <w:rsid w:val="001D357F"/>
    <w:pPr>
      <w:spacing w:after="0" w:line="240" w:lineRule="auto"/>
    </w:pPr>
    <w:rPr>
      <w:rFonts w:eastAsiaTheme="minorHAnsi" w:cs="Arial"/>
      <w:sz w:val="20"/>
      <w:szCs w:val="20"/>
      <w:lang w:eastAsia="en-US"/>
    </w:rPr>
  </w:style>
  <w:style w:type="paragraph" w:customStyle="1" w:styleId="D7E1097BAE0F4678ADE3D6B3178A4B412">
    <w:name w:val="D7E1097BAE0F4678ADE3D6B3178A4B412"/>
    <w:rsid w:val="001D357F"/>
    <w:pPr>
      <w:spacing w:after="0" w:line="240" w:lineRule="auto"/>
    </w:pPr>
    <w:rPr>
      <w:rFonts w:eastAsiaTheme="minorHAnsi" w:cs="Arial"/>
      <w:sz w:val="20"/>
      <w:szCs w:val="20"/>
      <w:lang w:eastAsia="en-US"/>
    </w:rPr>
  </w:style>
  <w:style w:type="paragraph" w:customStyle="1" w:styleId="09916A6223CA40439A5343BF7DC834E22">
    <w:name w:val="09916A6223CA40439A5343BF7DC834E22"/>
    <w:rsid w:val="001D357F"/>
    <w:pPr>
      <w:spacing w:after="0" w:line="240" w:lineRule="auto"/>
    </w:pPr>
    <w:rPr>
      <w:rFonts w:eastAsiaTheme="minorHAnsi" w:cs="Arial"/>
      <w:sz w:val="20"/>
      <w:szCs w:val="20"/>
      <w:lang w:eastAsia="en-US"/>
    </w:rPr>
  </w:style>
  <w:style w:type="paragraph" w:customStyle="1" w:styleId="D12A02A0BB344D0BAC67A9FBB6B7643C2">
    <w:name w:val="D12A02A0BB344D0BAC67A9FBB6B7643C2"/>
    <w:rsid w:val="001D357F"/>
    <w:pPr>
      <w:spacing w:after="0" w:line="240" w:lineRule="auto"/>
    </w:pPr>
    <w:rPr>
      <w:rFonts w:eastAsiaTheme="minorHAnsi" w:cs="Arial"/>
      <w:sz w:val="20"/>
      <w:szCs w:val="20"/>
      <w:lang w:eastAsia="en-US"/>
    </w:rPr>
  </w:style>
  <w:style w:type="paragraph" w:customStyle="1" w:styleId="FE1F4C1E066244518BA13A748BBA69E02">
    <w:name w:val="FE1F4C1E066244518BA13A748BBA69E02"/>
    <w:rsid w:val="001D357F"/>
    <w:pPr>
      <w:spacing w:after="0" w:line="240" w:lineRule="auto"/>
    </w:pPr>
    <w:rPr>
      <w:rFonts w:eastAsiaTheme="minorHAnsi" w:cs="Arial"/>
      <w:sz w:val="20"/>
      <w:szCs w:val="20"/>
      <w:lang w:eastAsia="en-US"/>
    </w:rPr>
  </w:style>
  <w:style w:type="paragraph" w:customStyle="1" w:styleId="2DF2F2C6EB174A8A8196F30DBD981D432">
    <w:name w:val="2DF2F2C6EB174A8A8196F30DBD981D432"/>
    <w:rsid w:val="001D357F"/>
    <w:pPr>
      <w:spacing w:after="0" w:line="240" w:lineRule="auto"/>
    </w:pPr>
    <w:rPr>
      <w:rFonts w:eastAsiaTheme="minorHAnsi" w:cs="Arial"/>
      <w:sz w:val="20"/>
      <w:szCs w:val="20"/>
      <w:lang w:eastAsia="en-US"/>
    </w:rPr>
  </w:style>
  <w:style w:type="paragraph" w:customStyle="1" w:styleId="8825C25188D741CB8FF1EAB6338D3DC92">
    <w:name w:val="8825C25188D741CB8FF1EAB6338D3DC92"/>
    <w:rsid w:val="001D357F"/>
    <w:pPr>
      <w:spacing w:after="0" w:line="240" w:lineRule="auto"/>
    </w:pPr>
    <w:rPr>
      <w:rFonts w:eastAsiaTheme="minorHAnsi" w:cs="Arial"/>
      <w:sz w:val="20"/>
      <w:szCs w:val="20"/>
      <w:lang w:eastAsia="en-US"/>
    </w:rPr>
  </w:style>
  <w:style w:type="paragraph" w:customStyle="1" w:styleId="20AA67F735D94B7091BC2E8EF179D82F2">
    <w:name w:val="20AA67F735D94B7091BC2E8EF179D82F2"/>
    <w:rsid w:val="001D357F"/>
    <w:pPr>
      <w:spacing w:after="0" w:line="240" w:lineRule="auto"/>
    </w:pPr>
    <w:rPr>
      <w:rFonts w:eastAsiaTheme="minorHAnsi" w:cs="Arial"/>
      <w:sz w:val="20"/>
      <w:szCs w:val="20"/>
      <w:lang w:eastAsia="en-US"/>
    </w:rPr>
  </w:style>
  <w:style w:type="paragraph" w:customStyle="1" w:styleId="3AEE5007665044019943B696786D55342">
    <w:name w:val="3AEE5007665044019943B696786D55342"/>
    <w:rsid w:val="001D357F"/>
    <w:pPr>
      <w:spacing w:after="0" w:line="240" w:lineRule="auto"/>
    </w:pPr>
    <w:rPr>
      <w:rFonts w:eastAsiaTheme="minorHAnsi" w:cs="Arial"/>
      <w:sz w:val="20"/>
      <w:szCs w:val="20"/>
      <w:lang w:eastAsia="en-US"/>
    </w:rPr>
  </w:style>
  <w:style w:type="paragraph" w:customStyle="1" w:styleId="1C9D3FE921AF4F2B939B519EF7DDF5032">
    <w:name w:val="1C9D3FE921AF4F2B939B519EF7DDF5032"/>
    <w:rsid w:val="001D357F"/>
    <w:pPr>
      <w:spacing w:after="0" w:line="240" w:lineRule="auto"/>
    </w:pPr>
    <w:rPr>
      <w:rFonts w:eastAsiaTheme="minorHAnsi" w:cs="Arial"/>
      <w:sz w:val="20"/>
      <w:szCs w:val="20"/>
      <w:lang w:eastAsia="en-US"/>
    </w:rPr>
  </w:style>
  <w:style w:type="paragraph" w:customStyle="1" w:styleId="D137A8715F104ED4A3BBEAB6BFAA1BA42">
    <w:name w:val="D137A8715F104ED4A3BBEAB6BFAA1BA42"/>
    <w:rsid w:val="001D357F"/>
    <w:pPr>
      <w:spacing w:after="0" w:line="240" w:lineRule="auto"/>
    </w:pPr>
    <w:rPr>
      <w:rFonts w:eastAsiaTheme="minorHAnsi" w:cs="Arial"/>
      <w:sz w:val="20"/>
      <w:szCs w:val="20"/>
      <w:lang w:eastAsia="en-US"/>
    </w:rPr>
  </w:style>
  <w:style w:type="paragraph" w:customStyle="1" w:styleId="500D0471FE224A32BD8F040B8F5FF7952">
    <w:name w:val="500D0471FE224A32BD8F040B8F5FF7952"/>
    <w:rsid w:val="001D357F"/>
    <w:pPr>
      <w:spacing w:after="0" w:line="240" w:lineRule="auto"/>
    </w:pPr>
    <w:rPr>
      <w:rFonts w:eastAsiaTheme="minorHAnsi" w:cs="Arial"/>
      <w:sz w:val="20"/>
      <w:szCs w:val="20"/>
      <w:lang w:eastAsia="en-US"/>
    </w:rPr>
  </w:style>
  <w:style w:type="paragraph" w:customStyle="1" w:styleId="9E079D9730F449D29810A564C7113D622">
    <w:name w:val="9E079D9730F449D29810A564C7113D622"/>
    <w:rsid w:val="001D357F"/>
    <w:pPr>
      <w:spacing w:after="0" w:line="240" w:lineRule="auto"/>
    </w:pPr>
    <w:rPr>
      <w:rFonts w:eastAsiaTheme="minorHAnsi" w:cs="Arial"/>
      <w:sz w:val="20"/>
      <w:szCs w:val="20"/>
      <w:lang w:eastAsia="en-US"/>
    </w:rPr>
  </w:style>
  <w:style w:type="paragraph" w:customStyle="1" w:styleId="4C68FF4E723040E4A10E6E998083599E2">
    <w:name w:val="4C68FF4E723040E4A10E6E998083599E2"/>
    <w:rsid w:val="001D357F"/>
    <w:pPr>
      <w:spacing w:after="0" w:line="240" w:lineRule="auto"/>
    </w:pPr>
    <w:rPr>
      <w:rFonts w:eastAsiaTheme="minorHAnsi" w:cs="Arial"/>
      <w:sz w:val="20"/>
      <w:szCs w:val="20"/>
      <w:lang w:eastAsia="en-US"/>
    </w:rPr>
  </w:style>
  <w:style w:type="paragraph" w:customStyle="1" w:styleId="4C2BFA5FEBF1422A812BD5B729D6FC582">
    <w:name w:val="4C2BFA5FEBF1422A812BD5B729D6FC582"/>
    <w:rsid w:val="001D357F"/>
    <w:pPr>
      <w:spacing w:after="0" w:line="240" w:lineRule="auto"/>
    </w:pPr>
    <w:rPr>
      <w:rFonts w:eastAsiaTheme="minorHAnsi" w:cs="Arial"/>
      <w:sz w:val="20"/>
      <w:szCs w:val="20"/>
      <w:lang w:eastAsia="en-US"/>
    </w:rPr>
  </w:style>
  <w:style w:type="paragraph" w:customStyle="1" w:styleId="22B88595889D4FEEB9C9B0D1A9F1034F2">
    <w:name w:val="22B88595889D4FEEB9C9B0D1A9F1034F2"/>
    <w:rsid w:val="001D357F"/>
    <w:pPr>
      <w:spacing w:after="0" w:line="240" w:lineRule="auto"/>
    </w:pPr>
    <w:rPr>
      <w:rFonts w:eastAsiaTheme="minorHAnsi" w:cs="Arial"/>
      <w:sz w:val="20"/>
      <w:szCs w:val="20"/>
      <w:lang w:eastAsia="en-US"/>
    </w:rPr>
  </w:style>
  <w:style w:type="paragraph" w:customStyle="1" w:styleId="F94E2A2346C1411497BD699F5EB444712">
    <w:name w:val="F94E2A2346C1411497BD699F5EB444712"/>
    <w:rsid w:val="001D357F"/>
    <w:pPr>
      <w:spacing w:after="0" w:line="240" w:lineRule="auto"/>
    </w:pPr>
    <w:rPr>
      <w:rFonts w:eastAsiaTheme="minorHAnsi" w:cs="Arial"/>
      <w:sz w:val="20"/>
      <w:szCs w:val="20"/>
      <w:lang w:eastAsia="en-US"/>
    </w:rPr>
  </w:style>
  <w:style w:type="paragraph" w:customStyle="1" w:styleId="C902D46BF1F8489FAC660BA62464B9D22">
    <w:name w:val="C902D46BF1F8489FAC660BA62464B9D22"/>
    <w:rsid w:val="001D357F"/>
    <w:pPr>
      <w:spacing w:after="0" w:line="240" w:lineRule="auto"/>
    </w:pPr>
    <w:rPr>
      <w:rFonts w:eastAsiaTheme="minorHAnsi" w:cs="Arial"/>
      <w:sz w:val="20"/>
      <w:szCs w:val="20"/>
      <w:lang w:eastAsia="en-US"/>
    </w:rPr>
  </w:style>
  <w:style w:type="paragraph" w:customStyle="1" w:styleId="14CF3172F6BD47B2974C6ACF67605CEA2">
    <w:name w:val="14CF3172F6BD47B2974C6ACF67605CEA2"/>
    <w:rsid w:val="001D357F"/>
    <w:pPr>
      <w:spacing w:after="0" w:line="240" w:lineRule="auto"/>
    </w:pPr>
    <w:rPr>
      <w:rFonts w:eastAsiaTheme="minorHAnsi" w:cs="Arial"/>
      <w:sz w:val="20"/>
      <w:szCs w:val="20"/>
      <w:lang w:eastAsia="en-US"/>
    </w:rPr>
  </w:style>
  <w:style w:type="paragraph" w:customStyle="1" w:styleId="A3B17EF00EB242FFBD896C7D088A61D72">
    <w:name w:val="A3B17EF00EB242FFBD896C7D088A61D72"/>
    <w:rsid w:val="001D357F"/>
    <w:pPr>
      <w:spacing w:after="0" w:line="240" w:lineRule="auto"/>
    </w:pPr>
    <w:rPr>
      <w:rFonts w:eastAsiaTheme="minorHAnsi" w:cs="Arial"/>
      <w:sz w:val="20"/>
      <w:szCs w:val="20"/>
      <w:lang w:eastAsia="en-US"/>
    </w:rPr>
  </w:style>
  <w:style w:type="paragraph" w:customStyle="1" w:styleId="417B4E31DD5541B993120C462B99E4EC2">
    <w:name w:val="417B4E31DD5541B993120C462B99E4EC2"/>
    <w:rsid w:val="001D357F"/>
    <w:pPr>
      <w:spacing w:after="0" w:line="240" w:lineRule="auto"/>
    </w:pPr>
    <w:rPr>
      <w:rFonts w:eastAsiaTheme="minorHAnsi" w:cs="Arial"/>
      <w:sz w:val="20"/>
      <w:szCs w:val="20"/>
      <w:lang w:eastAsia="en-US"/>
    </w:rPr>
  </w:style>
  <w:style w:type="paragraph" w:customStyle="1" w:styleId="3E7B9606CFDB43E6A6CFDF345C65A3292">
    <w:name w:val="3E7B9606CFDB43E6A6CFDF345C65A3292"/>
    <w:rsid w:val="001D357F"/>
    <w:pPr>
      <w:spacing w:after="0" w:line="240" w:lineRule="auto"/>
    </w:pPr>
    <w:rPr>
      <w:rFonts w:eastAsiaTheme="minorHAnsi" w:cs="Arial"/>
      <w:sz w:val="20"/>
      <w:szCs w:val="20"/>
      <w:lang w:eastAsia="en-US"/>
    </w:rPr>
  </w:style>
  <w:style w:type="paragraph" w:customStyle="1" w:styleId="E88E54FA3D2F43BDB33482AF067099862">
    <w:name w:val="E88E54FA3D2F43BDB33482AF067099862"/>
    <w:rsid w:val="001D357F"/>
    <w:pPr>
      <w:spacing w:after="0" w:line="240" w:lineRule="auto"/>
    </w:pPr>
    <w:rPr>
      <w:rFonts w:eastAsiaTheme="minorHAnsi" w:cs="Arial"/>
      <w:sz w:val="20"/>
      <w:szCs w:val="20"/>
      <w:lang w:eastAsia="en-US"/>
    </w:rPr>
  </w:style>
  <w:style w:type="paragraph" w:customStyle="1" w:styleId="60A8F4053B55485C8CB6B4E79DA0435B2">
    <w:name w:val="60A8F4053B55485C8CB6B4E79DA0435B2"/>
    <w:rsid w:val="001D357F"/>
    <w:pPr>
      <w:spacing w:after="0" w:line="240" w:lineRule="auto"/>
    </w:pPr>
    <w:rPr>
      <w:rFonts w:eastAsiaTheme="minorHAnsi" w:cs="Arial"/>
      <w:sz w:val="20"/>
      <w:szCs w:val="20"/>
      <w:lang w:eastAsia="en-US"/>
    </w:rPr>
  </w:style>
  <w:style w:type="paragraph" w:customStyle="1" w:styleId="EEDA1F5BE9554F318159BE7F694F5A072">
    <w:name w:val="EEDA1F5BE9554F318159BE7F694F5A072"/>
    <w:rsid w:val="001D357F"/>
    <w:pPr>
      <w:spacing w:after="0" w:line="240" w:lineRule="auto"/>
    </w:pPr>
    <w:rPr>
      <w:rFonts w:eastAsiaTheme="minorHAnsi" w:cs="Arial"/>
      <w:sz w:val="20"/>
      <w:szCs w:val="20"/>
      <w:lang w:eastAsia="en-US"/>
    </w:rPr>
  </w:style>
  <w:style w:type="paragraph" w:customStyle="1" w:styleId="630A00A628C94D20B3773A9D2BAC4C8F2">
    <w:name w:val="630A00A628C94D20B3773A9D2BAC4C8F2"/>
    <w:rsid w:val="001D357F"/>
    <w:pPr>
      <w:spacing w:after="0" w:line="240" w:lineRule="auto"/>
    </w:pPr>
    <w:rPr>
      <w:rFonts w:eastAsiaTheme="minorHAnsi" w:cs="Arial"/>
      <w:sz w:val="20"/>
      <w:szCs w:val="20"/>
      <w:lang w:eastAsia="en-US"/>
    </w:rPr>
  </w:style>
  <w:style w:type="paragraph" w:customStyle="1" w:styleId="A7AE91449DED4DC0A7623683B4E1E2152">
    <w:name w:val="A7AE91449DED4DC0A7623683B4E1E2152"/>
    <w:rsid w:val="001D357F"/>
    <w:pPr>
      <w:spacing w:after="0" w:line="240" w:lineRule="auto"/>
    </w:pPr>
    <w:rPr>
      <w:rFonts w:eastAsiaTheme="minorHAnsi" w:cs="Arial"/>
      <w:sz w:val="20"/>
      <w:szCs w:val="20"/>
      <w:lang w:eastAsia="en-US"/>
    </w:rPr>
  </w:style>
  <w:style w:type="paragraph" w:customStyle="1" w:styleId="6E5908E725F4418292A88C24F8A9BC422">
    <w:name w:val="6E5908E725F4418292A88C24F8A9BC422"/>
    <w:rsid w:val="001D357F"/>
    <w:pPr>
      <w:spacing w:after="0" w:line="240" w:lineRule="auto"/>
    </w:pPr>
    <w:rPr>
      <w:rFonts w:eastAsiaTheme="minorHAnsi" w:cs="Arial"/>
      <w:sz w:val="20"/>
      <w:szCs w:val="20"/>
      <w:lang w:eastAsia="en-US"/>
    </w:rPr>
  </w:style>
  <w:style w:type="paragraph" w:customStyle="1" w:styleId="DF71D735026C45479C19EB1441E7FEB42">
    <w:name w:val="DF71D735026C45479C19EB1441E7FEB42"/>
    <w:rsid w:val="001D357F"/>
    <w:pPr>
      <w:spacing w:after="0" w:line="240" w:lineRule="auto"/>
    </w:pPr>
    <w:rPr>
      <w:rFonts w:eastAsiaTheme="minorHAnsi" w:cs="Arial"/>
      <w:sz w:val="20"/>
      <w:szCs w:val="20"/>
      <w:lang w:eastAsia="en-US"/>
    </w:rPr>
  </w:style>
  <w:style w:type="paragraph" w:customStyle="1" w:styleId="FE64238D269F4053B013C78CF4F67F142">
    <w:name w:val="FE64238D269F4053B013C78CF4F67F142"/>
    <w:rsid w:val="001D357F"/>
    <w:pPr>
      <w:spacing w:after="0" w:line="240" w:lineRule="auto"/>
    </w:pPr>
    <w:rPr>
      <w:rFonts w:eastAsiaTheme="minorHAnsi" w:cs="Arial"/>
      <w:sz w:val="20"/>
      <w:szCs w:val="20"/>
      <w:lang w:eastAsia="en-US"/>
    </w:rPr>
  </w:style>
  <w:style w:type="paragraph" w:customStyle="1" w:styleId="EB66F82A540E42B8B1349285099761702">
    <w:name w:val="EB66F82A540E42B8B1349285099761702"/>
    <w:rsid w:val="001D357F"/>
    <w:pPr>
      <w:spacing w:after="0" w:line="240" w:lineRule="auto"/>
    </w:pPr>
    <w:rPr>
      <w:rFonts w:eastAsiaTheme="minorHAnsi" w:cs="Arial"/>
      <w:sz w:val="20"/>
      <w:szCs w:val="20"/>
      <w:lang w:eastAsia="en-US"/>
    </w:rPr>
  </w:style>
  <w:style w:type="paragraph" w:customStyle="1" w:styleId="26413A3F33D4497D8352344353E5BBCA2">
    <w:name w:val="26413A3F33D4497D8352344353E5BBCA2"/>
    <w:rsid w:val="001D357F"/>
    <w:pPr>
      <w:spacing w:after="0" w:line="240" w:lineRule="auto"/>
    </w:pPr>
    <w:rPr>
      <w:rFonts w:eastAsiaTheme="minorHAnsi" w:cs="Arial"/>
      <w:sz w:val="20"/>
      <w:szCs w:val="20"/>
      <w:lang w:eastAsia="en-US"/>
    </w:rPr>
  </w:style>
  <w:style w:type="paragraph" w:customStyle="1" w:styleId="7929D3FC01C34573A55DFA85734CCDA12">
    <w:name w:val="7929D3FC01C34573A55DFA85734CCDA12"/>
    <w:rsid w:val="001D357F"/>
    <w:pPr>
      <w:spacing w:after="0" w:line="240" w:lineRule="auto"/>
    </w:pPr>
    <w:rPr>
      <w:rFonts w:eastAsiaTheme="minorHAnsi" w:cs="Arial"/>
      <w:sz w:val="20"/>
      <w:szCs w:val="20"/>
      <w:lang w:eastAsia="en-US"/>
    </w:rPr>
  </w:style>
  <w:style w:type="paragraph" w:customStyle="1" w:styleId="DC2BAF7CE51B411EB7BE2265E483F6E22">
    <w:name w:val="DC2BAF7CE51B411EB7BE2265E483F6E22"/>
    <w:rsid w:val="001D357F"/>
    <w:pPr>
      <w:spacing w:after="0" w:line="240" w:lineRule="auto"/>
    </w:pPr>
    <w:rPr>
      <w:rFonts w:eastAsiaTheme="minorHAnsi" w:cs="Arial"/>
      <w:sz w:val="20"/>
      <w:szCs w:val="20"/>
      <w:lang w:eastAsia="en-US"/>
    </w:rPr>
  </w:style>
  <w:style w:type="paragraph" w:customStyle="1" w:styleId="9B84CB8AD7B340DEAB56B96F98E8C53F2">
    <w:name w:val="9B84CB8AD7B340DEAB56B96F98E8C53F2"/>
    <w:rsid w:val="001D357F"/>
    <w:pPr>
      <w:spacing w:after="0" w:line="240" w:lineRule="auto"/>
    </w:pPr>
    <w:rPr>
      <w:rFonts w:eastAsiaTheme="minorHAnsi" w:cs="Arial"/>
      <w:sz w:val="20"/>
      <w:szCs w:val="20"/>
      <w:lang w:eastAsia="en-US"/>
    </w:rPr>
  </w:style>
  <w:style w:type="paragraph" w:customStyle="1" w:styleId="D7436E88F4FB49C79E45E97FDD6A5B9E4">
    <w:name w:val="D7436E88F4FB49C79E45E97FDD6A5B9E4"/>
    <w:rsid w:val="001D357F"/>
    <w:pPr>
      <w:spacing w:after="0" w:line="240" w:lineRule="auto"/>
    </w:pPr>
    <w:rPr>
      <w:rFonts w:eastAsiaTheme="minorHAnsi" w:cs="Arial"/>
      <w:sz w:val="20"/>
      <w:szCs w:val="20"/>
      <w:lang w:eastAsia="en-US"/>
    </w:rPr>
  </w:style>
  <w:style w:type="paragraph" w:customStyle="1" w:styleId="A9236F72BAC24E33830940E5E69272954">
    <w:name w:val="A9236F72BAC24E33830940E5E69272954"/>
    <w:rsid w:val="001D357F"/>
    <w:pPr>
      <w:spacing w:after="0" w:line="240" w:lineRule="auto"/>
    </w:pPr>
    <w:rPr>
      <w:rFonts w:eastAsiaTheme="minorHAnsi" w:cs="Arial"/>
      <w:sz w:val="20"/>
      <w:szCs w:val="20"/>
      <w:lang w:eastAsia="en-US"/>
    </w:rPr>
  </w:style>
  <w:style w:type="paragraph" w:customStyle="1" w:styleId="5F43E095D711455380B553F616706C111">
    <w:name w:val="5F43E095D711455380B553F616706C111"/>
    <w:rsid w:val="001D357F"/>
    <w:pPr>
      <w:spacing w:after="0" w:line="240" w:lineRule="auto"/>
    </w:pPr>
    <w:rPr>
      <w:rFonts w:eastAsiaTheme="minorHAnsi" w:cs="Arial"/>
      <w:sz w:val="20"/>
      <w:szCs w:val="20"/>
      <w:lang w:eastAsia="en-US"/>
    </w:rPr>
  </w:style>
  <w:style w:type="paragraph" w:customStyle="1" w:styleId="C18E77B6EF9744E3B280B7B8604741BD3">
    <w:name w:val="C18E77B6EF9744E3B280B7B8604741BD3"/>
    <w:rsid w:val="001D357F"/>
    <w:pPr>
      <w:spacing w:after="0" w:line="240" w:lineRule="auto"/>
    </w:pPr>
    <w:rPr>
      <w:rFonts w:eastAsiaTheme="minorHAnsi" w:cs="Arial"/>
      <w:sz w:val="20"/>
      <w:szCs w:val="20"/>
      <w:lang w:eastAsia="en-US"/>
    </w:rPr>
  </w:style>
  <w:style w:type="paragraph" w:customStyle="1" w:styleId="7FC0E93B70A14DC697F927DE91DBB3432">
    <w:name w:val="7FC0E93B70A14DC697F927DE91DBB3432"/>
    <w:rsid w:val="001D357F"/>
    <w:pPr>
      <w:spacing w:after="0" w:line="240" w:lineRule="auto"/>
    </w:pPr>
    <w:rPr>
      <w:rFonts w:eastAsiaTheme="minorHAnsi" w:cs="Arial"/>
      <w:sz w:val="20"/>
      <w:szCs w:val="20"/>
      <w:lang w:eastAsia="en-US"/>
    </w:rPr>
  </w:style>
  <w:style w:type="paragraph" w:customStyle="1" w:styleId="F90175742F6B460090A05EE549BD0AAA2">
    <w:name w:val="F90175742F6B460090A05EE549BD0AAA2"/>
    <w:rsid w:val="001D357F"/>
    <w:pPr>
      <w:spacing w:after="0" w:line="240" w:lineRule="auto"/>
    </w:pPr>
    <w:rPr>
      <w:rFonts w:eastAsiaTheme="minorHAnsi" w:cs="Arial"/>
      <w:sz w:val="20"/>
      <w:szCs w:val="20"/>
      <w:lang w:eastAsia="en-US"/>
    </w:rPr>
  </w:style>
  <w:style w:type="paragraph" w:customStyle="1" w:styleId="3E53B55273A04FCFBBF328475D242AD82">
    <w:name w:val="3E53B55273A04FCFBBF328475D242AD82"/>
    <w:rsid w:val="001D357F"/>
    <w:pPr>
      <w:spacing w:after="0" w:line="240" w:lineRule="auto"/>
    </w:pPr>
    <w:rPr>
      <w:rFonts w:eastAsiaTheme="minorHAnsi" w:cs="Arial"/>
      <w:sz w:val="20"/>
      <w:szCs w:val="20"/>
      <w:lang w:eastAsia="en-US"/>
    </w:rPr>
  </w:style>
  <w:style w:type="paragraph" w:customStyle="1" w:styleId="890F02EAA0C545248076BB814D727F3C2">
    <w:name w:val="890F02EAA0C545248076BB814D727F3C2"/>
    <w:rsid w:val="001D357F"/>
    <w:pPr>
      <w:spacing w:after="0" w:line="240" w:lineRule="auto"/>
    </w:pPr>
    <w:rPr>
      <w:rFonts w:eastAsiaTheme="minorHAnsi" w:cs="Arial"/>
      <w:sz w:val="20"/>
      <w:szCs w:val="20"/>
      <w:lang w:eastAsia="en-US"/>
    </w:rPr>
  </w:style>
  <w:style w:type="paragraph" w:customStyle="1" w:styleId="8C9A1850ED0745789FB12E26CF608B932">
    <w:name w:val="8C9A1850ED0745789FB12E26CF608B932"/>
    <w:rsid w:val="001D357F"/>
    <w:pPr>
      <w:spacing w:after="0" w:line="240" w:lineRule="auto"/>
    </w:pPr>
    <w:rPr>
      <w:rFonts w:eastAsiaTheme="minorHAnsi" w:cs="Arial"/>
      <w:sz w:val="20"/>
      <w:szCs w:val="20"/>
      <w:lang w:eastAsia="en-US"/>
    </w:rPr>
  </w:style>
  <w:style w:type="paragraph" w:customStyle="1" w:styleId="47C72681D7784B9CA0EF88BC1D30B9092">
    <w:name w:val="47C72681D7784B9CA0EF88BC1D30B9092"/>
    <w:rsid w:val="001D357F"/>
    <w:pPr>
      <w:spacing w:after="0" w:line="240" w:lineRule="auto"/>
    </w:pPr>
    <w:rPr>
      <w:rFonts w:eastAsiaTheme="minorHAnsi" w:cs="Arial"/>
      <w:sz w:val="20"/>
      <w:szCs w:val="20"/>
      <w:lang w:eastAsia="en-US"/>
    </w:rPr>
  </w:style>
  <w:style w:type="paragraph" w:customStyle="1" w:styleId="8398EE88F8AA4499B7F1DB95BEBCB3122">
    <w:name w:val="8398EE88F8AA4499B7F1DB95BEBCB3122"/>
    <w:rsid w:val="001D357F"/>
    <w:pPr>
      <w:spacing w:after="0" w:line="240" w:lineRule="auto"/>
    </w:pPr>
    <w:rPr>
      <w:rFonts w:eastAsiaTheme="minorHAnsi" w:cs="Arial"/>
      <w:sz w:val="20"/>
      <w:szCs w:val="20"/>
      <w:lang w:eastAsia="en-US"/>
    </w:rPr>
  </w:style>
  <w:style w:type="paragraph" w:customStyle="1" w:styleId="A98CD91220624137990F4A1CE7E30A4F2">
    <w:name w:val="A98CD91220624137990F4A1CE7E30A4F2"/>
    <w:rsid w:val="001D357F"/>
    <w:pPr>
      <w:spacing w:after="0" w:line="240" w:lineRule="auto"/>
    </w:pPr>
    <w:rPr>
      <w:rFonts w:eastAsiaTheme="minorHAnsi" w:cs="Arial"/>
      <w:sz w:val="20"/>
      <w:szCs w:val="20"/>
      <w:lang w:eastAsia="en-US"/>
    </w:rPr>
  </w:style>
  <w:style w:type="paragraph" w:customStyle="1" w:styleId="C3512F412EA246ACAB839F8F72C005543">
    <w:name w:val="C3512F412EA246ACAB839F8F72C005543"/>
    <w:rsid w:val="001D357F"/>
    <w:pPr>
      <w:spacing w:after="0" w:line="240" w:lineRule="auto"/>
    </w:pPr>
    <w:rPr>
      <w:rFonts w:eastAsiaTheme="minorHAnsi" w:cs="Arial"/>
      <w:sz w:val="20"/>
      <w:szCs w:val="20"/>
      <w:lang w:eastAsia="en-US"/>
    </w:rPr>
  </w:style>
  <w:style w:type="paragraph" w:customStyle="1" w:styleId="84E30727AAF54ED093A1D6CD1DC35F603">
    <w:name w:val="84E30727AAF54ED093A1D6CD1DC35F603"/>
    <w:rsid w:val="001D357F"/>
    <w:pPr>
      <w:spacing w:after="0" w:line="240" w:lineRule="auto"/>
    </w:pPr>
    <w:rPr>
      <w:rFonts w:eastAsiaTheme="minorHAnsi" w:cs="Arial"/>
      <w:sz w:val="20"/>
      <w:szCs w:val="20"/>
      <w:lang w:eastAsia="en-US"/>
    </w:rPr>
  </w:style>
  <w:style w:type="paragraph" w:customStyle="1" w:styleId="56B4F6D7215A4F4992627C979C2D4B6F3">
    <w:name w:val="56B4F6D7215A4F4992627C979C2D4B6F3"/>
    <w:rsid w:val="001D357F"/>
    <w:pPr>
      <w:spacing w:after="0" w:line="240" w:lineRule="auto"/>
    </w:pPr>
    <w:rPr>
      <w:rFonts w:eastAsiaTheme="minorHAnsi" w:cs="Arial"/>
      <w:sz w:val="20"/>
      <w:szCs w:val="20"/>
      <w:lang w:eastAsia="en-US"/>
    </w:rPr>
  </w:style>
  <w:style w:type="paragraph" w:customStyle="1" w:styleId="DCE1D6666D534E98B4A4E0BE7ABE08573">
    <w:name w:val="DCE1D6666D534E98B4A4E0BE7ABE08573"/>
    <w:rsid w:val="001D357F"/>
    <w:pPr>
      <w:spacing w:after="0" w:line="240" w:lineRule="auto"/>
    </w:pPr>
    <w:rPr>
      <w:rFonts w:eastAsiaTheme="minorHAnsi" w:cs="Arial"/>
      <w:sz w:val="20"/>
      <w:szCs w:val="20"/>
      <w:lang w:eastAsia="en-US"/>
    </w:rPr>
  </w:style>
  <w:style w:type="paragraph" w:customStyle="1" w:styleId="EBD27D28504F405D8782D149C6A108EA1">
    <w:name w:val="EBD27D28504F405D8782D149C6A108EA1"/>
    <w:rsid w:val="001D357F"/>
    <w:pPr>
      <w:spacing w:after="0" w:line="240" w:lineRule="auto"/>
    </w:pPr>
    <w:rPr>
      <w:rFonts w:eastAsiaTheme="minorHAnsi" w:cs="Arial"/>
      <w:sz w:val="20"/>
      <w:szCs w:val="20"/>
      <w:lang w:eastAsia="en-US"/>
    </w:rPr>
  </w:style>
  <w:style w:type="paragraph" w:customStyle="1" w:styleId="62F1AEB77B644165A094C7718A17E1132">
    <w:name w:val="62F1AEB77B644165A094C7718A17E1132"/>
    <w:rsid w:val="001D357F"/>
    <w:pPr>
      <w:spacing w:after="0" w:line="240" w:lineRule="auto"/>
    </w:pPr>
    <w:rPr>
      <w:rFonts w:eastAsiaTheme="minorHAnsi" w:cs="Arial"/>
      <w:sz w:val="20"/>
      <w:szCs w:val="20"/>
      <w:lang w:eastAsia="en-US"/>
    </w:rPr>
  </w:style>
  <w:style w:type="paragraph" w:customStyle="1" w:styleId="26F63DCE61E742C0875939250BC646F9">
    <w:name w:val="26F63DCE61E742C0875939250BC646F9"/>
    <w:rsid w:val="001D357F"/>
  </w:style>
  <w:style w:type="paragraph" w:customStyle="1" w:styleId="5BCF097D9E874A2796F1EE9B833D52F4">
    <w:name w:val="5BCF097D9E874A2796F1EE9B833D52F4"/>
    <w:rsid w:val="001D357F"/>
  </w:style>
  <w:style w:type="paragraph" w:customStyle="1" w:styleId="7054FF36CE304B419656533BDAA759337">
    <w:name w:val="7054FF36CE304B419656533BDAA759337"/>
    <w:rsid w:val="001D357F"/>
    <w:pPr>
      <w:spacing w:after="0" w:line="240" w:lineRule="auto"/>
      <w:outlineLvl w:val="1"/>
    </w:pPr>
    <w:rPr>
      <w:rFonts w:eastAsiaTheme="minorHAnsi" w:cs="Arial"/>
      <w:b/>
      <w:noProof/>
      <w:color w:val="C45911" w:themeColor="accent2" w:themeShade="BF"/>
      <w:sz w:val="24"/>
      <w:szCs w:val="24"/>
      <w:lang w:eastAsia="en-US"/>
    </w:rPr>
  </w:style>
  <w:style w:type="paragraph" w:customStyle="1" w:styleId="BE920C2BB167491A9AC602FC0ECB648F">
    <w:name w:val="BE920C2BB167491A9AC602FC0ECB648F"/>
    <w:rsid w:val="001D357F"/>
    <w:pPr>
      <w:spacing w:after="0" w:line="240" w:lineRule="auto"/>
    </w:pPr>
    <w:rPr>
      <w:rFonts w:eastAsiaTheme="minorHAnsi" w:cs="Arial"/>
      <w:sz w:val="20"/>
      <w:szCs w:val="20"/>
      <w:lang w:eastAsia="en-US"/>
    </w:rPr>
  </w:style>
  <w:style w:type="paragraph" w:customStyle="1" w:styleId="792070D29EAE498AA7567B350365B2BE4">
    <w:name w:val="792070D29EAE498AA7567B350365B2BE4"/>
    <w:rsid w:val="001D357F"/>
    <w:pPr>
      <w:spacing w:after="0" w:line="240" w:lineRule="auto"/>
    </w:pPr>
    <w:rPr>
      <w:rFonts w:eastAsiaTheme="minorHAnsi" w:cs="Arial"/>
      <w:sz w:val="20"/>
      <w:szCs w:val="20"/>
      <w:lang w:eastAsia="en-US"/>
    </w:rPr>
  </w:style>
  <w:style w:type="paragraph" w:customStyle="1" w:styleId="5AC37271A7234950A8216D59F04D4EA05">
    <w:name w:val="5AC37271A7234950A8216D59F04D4EA05"/>
    <w:rsid w:val="001D357F"/>
    <w:pPr>
      <w:spacing w:after="0" w:line="240" w:lineRule="auto"/>
    </w:pPr>
    <w:rPr>
      <w:rFonts w:eastAsiaTheme="minorHAnsi" w:cs="Arial"/>
      <w:sz w:val="20"/>
      <w:szCs w:val="20"/>
      <w:lang w:eastAsia="en-US"/>
    </w:rPr>
  </w:style>
  <w:style w:type="paragraph" w:customStyle="1" w:styleId="B4E73F3AD5374343BC88C57475D092F12">
    <w:name w:val="B4E73F3AD5374343BC88C57475D092F12"/>
    <w:rsid w:val="001D357F"/>
    <w:pPr>
      <w:spacing w:after="0" w:line="240" w:lineRule="auto"/>
    </w:pPr>
    <w:rPr>
      <w:rFonts w:eastAsiaTheme="minorHAnsi" w:cs="Arial"/>
      <w:sz w:val="20"/>
      <w:szCs w:val="20"/>
      <w:lang w:eastAsia="en-US"/>
    </w:rPr>
  </w:style>
  <w:style w:type="paragraph" w:customStyle="1" w:styleId="2199DED1F1FF4693AB034E5B73FF0D391">
    <w:name w:val="2199DED1F1FF4693AB034E5B73FF0D391"/>
    <w:rsid w:val="001D357F"/>
    <w:pPr>
      <w:spacing w:after="0" w:line="240" w:lineRule="auto"/>
    </w:pPr>
    <w:rPr>
      <w:rFonts w:eastAsiaTheme="minorHAnsi" w:cs="Arial"/>
      <w:sz w:val="20"/>
      <w:szCs w:val="20"/>
      <w:lang w:eastAsia="en-US"/>
    </w:rPr>
  </w:style>
  <w:style w:type="paragraph" w:customStyle="1" w:styleId="069E6B36C22F42CFBC10CBDDAFFBD66A4">
    <w:name w:val="069E6B36C22F42CFBC10CBDDAFFBD66A4"/>
    <w:rsid w:val="001D357F"/>
    <w:pPr>
      <w:spacing w:after="0" w:line="240" w:lineRule="auto"/>
    </w:pPr>
    <w:rPr>
      <w:rFonts w:eastAsiaTheme="minorHAnsi" w:cs="Arial"/>
      <w:sz w:val="20"/>
      <w:szCs w:val="20"/>
      <w:lang w:eastAsia="en-US"/>
    </w:rPr>
  </w:style>
  <w:style w:type="paragraph" w:customStyle="1" w:styleId="3ABE19CFDB0A4474B3CCB59859F78DE05">
    <w:name w:val="3ABE19CFDB0A4474B3CCB59859F78DE05"/>
    <w:rsid w:val="001D357F"/>
    <w:pPr>
      <w:spacing w:after="0" w:line="240" w:lineRule="auto"/>
    </w:pPr>
    <w:rPr>
      <w:rFonts w:eastAsiaTheme="minorHAnsi" w:cs="Arial"/>
      <w:sz w:val="20"/>
      <w:szCs w:val="20"/>
      <w:lang w:eastAsia="en-US"/>
    </w:rPr>
  </w:style>
  <w:style w:type="paragraph" w:customStyle="1" w:styleId="D5D73A4E06A84874A95B47D9DF24BF4A5">
    <w:name w:val="D5D73A4E06A84874A95B47D9DF24BF4A5"/>
    <w:rsid w:val="001D357F"/>
    <w:pPr>
      <w:spacing w:after="0" w:line="240" w:lineRule="auto"/>
    </w:pPr>
    <w:rPr>
      <w:rFonts w:eastAsiaTheme="minorHAnsi" w:cs="Arial"/>
      <w:sz w:val="20"/>
      <w:szCs w:val="20"/>
      <w:lang w:eastAsia="en-US"/>
    </w:rPr>
  </w:style>
  <w:style w:type="paragraph" w:customStyle="1" w:styleId="CAF177A70CC1435995F39A5DA766F59D5">
    <w:name w:val="CAF177A70CC1435995F39A5DA766F59D5"/>
    <w:rsid w:val="001D357F"/>
    <w:pPr>
      <w:spacing w:after="0" w:line="240" w:lineRule="auto"/>
    </w:pPr>
    <w:rPr>
      <w:rFonts w:eastAsiaTheme="minorHAnsi" w:cs="Arial"/>
      <w:sz w:val="20"/>
      <w:szCs w:val="20"/>
      <w:lang w:eastAsia="en-US"/>
    </w:rPr>
  </w:style>
  <w:style w:type="paragraph" w:customStyle="1" w:styleId="6A5B135E59A244DD949CEFE801B897EB5">
    <w:name w:val="6A5B135E59A244DD949CEFE801B897EB5"/>
    <w:rsid w:val="001D357F"/>
    <w:pPr>
      <w:spacing w:after="0" w:line="240" w:lineRule="auto"/>
    </w:pPr>
    <w:rPr>
      <w:rFonts w:eastAsiaTheme="minorHAnsi" w:cs="Arial"/>
      <w:sz w:val="20"/>
      <w:szCs w:val="20"/>
      <w:lang w:eastAsia="en-US"/>
    </w:rPr>
  </w:style>
  <w:style w:type="paragraph" w:customStyle="1" w:styleId="FD3C3A0154084201A334CB997112D06A5">
    <w:name w:val="FD3C3A0154084201A334CB997112D06A5"/>
    <w:rsid w:val="001D357F"/>
    <w:pPr>
      <w:spacing w:after="0" w:line="240" w:lineRule="auto"/>
    </w:pPr>
    <w:rPr>
      <w:rFonts w:eastAsiaTheme="minorHAnsi" w:cs="Arial"/>
      <w:sz w:val="20"/>
      <w:szCs w:val="20"/>
      <w:lang w:eastAsia="en-US"/>
    </w:rPr>
  </w:style>
  <w:style w:type="paragraph" w:customStyle="1" w:styleId="F543687E85FD48489749A7DF9A112CC65">
    <w:name w:val="F543687E85FD48489749A7DF9A112CC65"/>
    <w:rsid w:val="001D357F"/>
    <w:pPr>
      <w:spacing w:after="0" w:line="240" w:lineRule="auto"/>
    </w:pPr>
    <w:rPr>
      <w:rFonts w:eastAsiaTheme="minorHAnsi" w:cs="Arial"/>
      <w:sz w:val="20"/>
      <w:szCs w:val="20"/>
      <w:lang w:eastAsia="en-US"/>
    </w:rPr>
  </w:style>
  <w:style w:type="paragraph" w:customStyle="1" w:styleId="1A00BDBA4B22439885557E075A191AAD5">
    <w:name w:val="1A00BDBA4B22439885557E075A191AAD5"/>
    <w:rsid w:val="001D357F"/>
    <w:pPr>
      <w:spacing w:after="0" w:line="240" w:lineRule="auto"/>
    </w:pPr>
    <w:rPr>
      <w:rFonts w:eastAsiaTheme="minorHAnsi" w:cs="Arial"/>
      <w:sz w:val="20"/>
      <w:szCs w:val="20"/>
      <w:lang w:eastAsia="en-US"/>
    </w:rPr>
  </w:style>
  <w:style w:type="paragraph" w:customStyle="1" w:styleId="90DE5BDB389E4551BCE2A29A1C019B383">
    <w:name w:val="90DE5BDB389E4551BCE2A29A1C019B383"/>
    <w:rsid w:val="001D357F"/>
    <w:pPr>
      <w:spacing w:after="0" w:line="240" w:lineRule="auto"/>
    </w:pPr>
    <w:rPr>
      <w:rFonts w:eastAsiaTheme="minorHAnsi" w:cs="Arial"/>
      <w:sz w:val="20"/>
      <w:szCs w:val="20"/>
      <w:lang w:eastAsia="en-US"/>
    </w:rPr>
  </w:style>
  <w:style w:type="paragraph" w:customStyle="1" w:styleId="9725FB39E3484111B78AAE0085D107303">
    <w:name w:val="9725FB39E3484111B78AAE0085D107303"/>
    <w:rsid w:val="001D357F"/>
    <w:pPr>
      <w:spacing w:after="0" w:line="240" w:lineRule="auto"/>
    </w:pPr>
    <w:rPr>
      <w:rFonts w:eastAsiaTheme="minorHAnsi" w:cs="Arial"/>
      <w:sz w:val="20"/>
      <w:szCs w:val="20"/>
      <w:lang w:eastAsia="en-US"/>
    </w:rPr>
  </w:style>
  <w:style w:type="paragraph" w:customStyle="1" w:styleId="78804D0928EE428B8CD6CFBC37CF30733">
    <w:name w:val="78804D0928EE428B8CD6CFBC37CF30733"/>
    <w:rsid w:val="001D357F"/>
    <w:pPr>
      <w:spacing w:after="0" w:line="240" w:lineRule="auto"/>
    </w:pPr>
    <w:rPr>
      <w:rFonts w:eastAsiaTheme="minorHAnsi" w:cs="Arial"/>
      <w:sz w:val="20"/>
      <w:szCs w:val="20"/>
      <w:lang w:eastAsia="en-US"/>
    </w:rPr>
  </w:style>
  <w:style w:type="paragraph" w:customStyle="1" w:styleId="33CF6AD59BA046CCAA9D713DDE0894293">
    <w:name w:val="33CF6AD59BA046CCAA9D713DDE0894293"/>
    <w:rsid w:val="001D357F"/>
    <w:pPr>
      <w:spacing w:after="0" w:line="240" w:lineRule="auto"/>
    </w:pPr>
    <w:rPr>
      <w:rFonts w:eastAsiaTheme="minorHAnsi" w:cs="Arial"/>
      <w:sz w:val="20"/>
      <w:szCs w:val="20"/>
      <w:lang w:eastAsia="en-US"/>
    </w:rPr>
  </w:style>
  <w:style w:type="paragraph" w:customStyle="1" w:styleId="32B2645632964712B478C07E08B3F7F13">
    <w:name w:val="32B2645632964712B478C07E08B3F7F13"/>
    <w:rsid w:val="001D357F"/>
    <w:pPr>
      <w:spacing w:after="0" w:line="240" w:lineRule="auto"/>
    </w:pPr>
    <w:rPr>
      <w:rFonts w:eastAsiaTheme="minorHAnsi" w:cs="Arial"/>
      <w:sz w:val="20"/>
      <w:szCs w:val="20"/>
      <w:lang w:eastAsia="en-US"/>
    </w:rPr>
  </w:style>
  <w:style w:type="paragraph" w:customStyle="1" w:styleId="D54CCB7EA5BA4224B7D55193A1C1429D3">
    <w:name w:val="D54CCB7EA5BA4224B7D55193A1C1429D3"/>
    <w:rsid w:val="001D357F"/>
    <w:pPr>
      <w:spacing w:after="0" w:line="240" w:lineRule="auto"/>
    </w:pPr>
    <w:rPr>
      <w:rFonts w:eastAsiaTheme="minorHAnsi" w:cs="Arial"/>
      <w:sz w:val="20"/>
      <w:szCs w:val="20"/>
      <w:lang w:eastAsia="en-US"/>
    </w:rPr>
  </w:style>
  <w:style w:type="paragraph" w:customStyle="1" w:styleId="6E1E84A8683E485AB771116D8DAECB1A3">
    <w:name w:val="6E1E84A8683E485AB771116D8DAECB1A3"/>
    <w:rsid w:val="001D357F"/>
    <w:pPr>
      <w:spacing w:after="0" w:line="240" w:lineRule="auto"/>
    </w:pPr>
    <w:rPr>
      <w:rFonts w:eastAsiaTheme="minorHAnsi" w:cs="Arial"/>
      <w:sz w:val="20"/>
      <w:szCs w:val="20"/>
      <w:lang w:eastAsia="en-US"/>
    </w:rPr>
  </w:style>
  <w:style w:type="paragraph" w:customStyle="1" w:styleId="DA2C5FEC106C47A69BF8D4BA30AEE0383">
    <w:name w:val="DA2C5FEC106C47A69BF8D4BA30AEE0383"/>
    <w:rsid w:val="001D357F"/>
    <w:pPr>
      <w:spacing w:after="0" w:line="240" w:lineRule="auto"/>
    </w:pPr>
    <w:rPr>
      <w:rFonts w:eastAsiaTheme="minorHAnsi" w:cs="Arial"/>
      <w:sz w:val="20"/>
      <w:szCs w:val="20"/>
      <w:lang w:eastAsia="en-US"/>
    </w:rPr>
  </w:style>
  <w:style w:type="paragraph" w:customStyle="1" w:styleId="EFB2B7B9173F4B05933F71BA461B80ED3">
    <w:name w:val="EFB2B7B9173F4B05933F71BA461B80ED3"/>
    <w:rsid w:val="001D357F"/>
    <w:pPr>
      <w:spacing w:after="0" w:line="240" w:lineRule="auto"/>
    </w:pPr>
    <w:rPr>
      <w:rFonts w:eastAsiaTheme="minorHAnsi" w:cs="Arial"/>
      <w:sz w:val="20"/>
      <w:szCs w:val="20"/>
      <w:lang w:eastAsia="en-US"/>
    </w:rPr>
  </w:style>
  <w:style w:type="paragraph" w:customStyle="1" w:styleId="6FC832817F15459DA03A1C1890ED836D3">
    <w:name w:val="6FC832817F15459DA03A1C1890ED836D3"/>
    <w:rsid w:val="001D357F"/>
    <w:pPr>
      <w:spacing w:after="0" w:line="240" w:lineRule="auto"/>
    </w:pPr>
    <w:rPr>
      <w:rFonts w:eastAsiaTheme="minorHAnsi" w:cs="Arial"/>
      <w:sz w:val="20"/>
      <w:szCs w:val="20"/>
      <w:lang w:eastAsia="en-US"/>
    </w:rPr>
  </w:style>
  <w:style w:type="paragraph" w:customStyle="1" w:styleId="0A2A866E478E4D60889C218AA38045693">
    <w:name w:val="0A2A866E478E4D60889C218AA38045693"/>
    <w:rsid w:val="001D357F"/>
    <w:pPr>
      <w:spacing w:after="0" w:line="240" w:lineRule="auto"/>
    </w:pPr>
    <w:rPr>
      <w:rFonts w:eastAsiaTheme="minorHAnsi" w:cs="Arial"/>
      <w:sz w:val="20"/>
      <w:szCs w:val="20"/>
      <w:lang w:eastAsia="en-US"/>
    </w:rPr>
  </w:style>
  <w:style w:type="paragraph" w:customStyle="1" w:styleId="374A9B96250841BDA562CE8A2A99BA573">
    <w:name w:val="374A9B96250841BDA562CE8A2A99BA573"/>
    <w:rsid w:val="001D357F"/>
    <w:pPr>
      <w:spacing w:after="0" w:line="240" w:lineRule="auto"/>
    </w:pPr>
    <w:rPr>
      <w:rFonts w:eastAsiaTheme="minorHAnsi" w:cs="Arial"/>
      <w:sz w:val="20"/>
      <w:szCs w:val="20"/>
      <w:lang w:eastAsia="en-US"/>
    </w:rPr>
  </w:style>
  <w:style w:type="paragraph" w:customStyle="1" w:styleId="696895A5FB844ECBB148FA5D78E8AF543">
    <w:name w:val="696895A5FB844ECBB148FA5D78E8AF543"/>
    <w:rsid w:val="001D357F"/>
    <w:pPr>
      <w:spacing w:after="0" w:line="240" w:lineRule="auto"/>
    </w:pPr>
    <w:rPr>
      <w:rFonts w:eastAsiaTheme="minorHAnsi" w:cs="Arial"/>
      <w:sz w:val="20"/>
      <w:szCs w:val="20"/>
      <w:lang w:eastAsia="en-US"/>
    </w:rPr>
  </w:style>
  <w:style w:type="paragraph" w:customStyle="1" w:styleId="D92624853E74455EBE91241A9063F1983">
    <w:name w:val="D92624853E74455EBE91241A9063F1983"/>
    <w:rsid w:val="001D357F"/>
    <w:pPr>
      <w:spacing w:after="0" w:line="240" w:lineRule="auto"/>
    </w:pPr>
    <w:rPr>
      <w:rFonts w:eastAsiaTheme="minorHAnsi" w:cs="Arial"/>
      <w:sz w:val="20"/>
      <w:szCs w:val="20"/>
      <w:lang w:eastAsia="en-US"/>
    </w:rPr>
  </w:style>
  <w:style w:type="paragraph" w:customStyle="1" w:styleId="3DA68800DF1744B780E5F841CDE6777F3">
    <w:name w:val="3DA68800DF1744B780E5F841CDE6777F3"/>
    <w:rsid w:val="001D357F"/>
    <w:pPr>
      <w:spacing w:after="0" w:line="240" w:lineRule="auto"/>
    </w:pPr>
    <w:rPr>
      <w:rFonts w:eastAsiaTheme="minorHAnsi" w:cs="Arial"/>
      <w:sz w:val="20"/>
      <w:szCs w:val="20"/>
      <w:lang w:eastAsia="en-US"/>
    </w:rPr>
  </w:style>
  <w:style w:type="paragraph" w:customStyle="1" w:styleId="4CD8B193A22A4B6783636EDB90A66B4C3">
    <w:name w:val="4CD8B193A22A4B6783636EDB90A66B4C3"/>
    <w:rsid w:val="001D357F"/>
    <w:pPr>
      <w:spacing w:after="0" w:line="240" w:lineRule="auto"/>
    </w:pPr>
    <w:rPr>
      <w:rFonts w:eastAsiaTheme="minorHAnsi" w:cs="Arial"/>
      <w:sz w:val="20"/>
      <w:szCs w:val="20"/>
      <w:lang w:eastAsia="en-US"/>
    </w:rPr>
  </w:style>
  <w:style w:type="paragraph" w:customStyle="1" w:styleId="71BE1E1449AB4AC489F6413D4DC13B203">
    <w:name w:val="71BE1E1449AB4AC489F6413D4DC13B203"/>
    <w:rsid w:val="001D357F"/>
    <w:pPr>
      <w:spacing w:after="0" w:line="240" w:lineRule="auto"/>
    </w:pPr>
    <w:rPr>
      <w:rFonts w:eastAsiaTheme="minorHAnsi" w:cs="Arial"/>
      <w:sz w:val="20"/>
      <w:szCs w:val="20"/>
      <w:lang w:eastAsia="en-US"/>
    </w:rPr>
  </w:style>
  <w:style w:type="paragraph" w:customStyle="1" w:styleId="69C04C41A76A4EC1B78D5F29A28F966C3">
    <w:name w:val="69C04C41A76A4EC1B78D5F29A28F966C3"/>
    <w:rsid w:val="001D357F"/>
    <w:pPr>
      <w:spacing w:after="0" w:line="240" w:lineRule="auto"/>
    </w:pPr>
    <w:rPr>
      <w:rFonts w:eastAsiaTheme="minorHAnsi" w:cs="Arial"/>
      <w:sz w:val="20"/>
      <w:szCs w:val="20"/>
      <w:lang w:eastAsia="en-US"/>
    </w:rPr>
  </w:style>
  <w:style w:type="paragraph" w:customStyle="1" w:styleId="D7E1097BAE0F4678ADE3D6B3178A4B413">
    <w:name w:val="D7E1097BAE0F4678ADE3D6B3178A4B413"/>
    <w:rsid w:val="001D357F"/>
    <w:pPr>
      <w:spacing w:after="0" w:line="240" w:lineRule="auto"/>
    </w:pPr>
    <w:rPr>
      <w:rFonts w:eastAsiaTheme="minorHAnsi" w:cs="Arial"/>
      <w:sz w:val="20"/>
      <w:szCs w:val="20"/>
      <w:lang w:eastAsia="en-US"/>
    </w:rPr>
  </w:style>
  <w:style w:type="paragraph" w:customStyle="1" w:styleId="09916A6223CA40439A5343BF7DC834E23">
    <w:name w:val="09916A6223CA40439A5343BF7DC834E23"/>
    <w:rsid w:val="001D357F"/>
    <w:pPr>
      <w:spacing w:after="0" w:line="240" w:lineRule="auto"/>
    </w:pPr>
    <w:rPr>
      <w:rFonts w:eastAsiaTheme="minorHAnsi" w:cs="Arial"/>
      <w:sz w:val="20"/>
      <w:szCs w:val="20"/>
      <w:lang w:eastAsia="en-US"/>
    </w:rPr>
  </w:style>
  <w:style w:type="paragraph" w:customStyle="1" w:styleId="D12A02A0BB344D0BAC67A9FBB6B7643C3">
    <w:name w:val="D12A02A0BB344D0BAC67A9FBB6B7643C3"/>
    <w:rsid w:val="001D357F"/>
    <w:pPr>
      <w:spacing w:after="0" w:line="240" w:lineRule="auto"/>
    </w:pPr>
    <w:rPr>
      <w:rFonts w:eastAsiaTheme="minorHAnsi" w:cs="Arial"/>
      <w:sz w:val="20"/>
      <w:szCs w:val="20"/>
      <w:lang w:eastAsia="en-US"/>
    </w:rPr>
  </w:style>
  <w:style w:type="paragraph" w:customStyle="1" w:styleId="FE1F4C1E066244518BA13A748BBA69E03">
    <w:name w:val="FE1F4C1E066244518BA13A748BBA69E03"/>
    <w:rsid w:val="001D357F"/>
    <w:pPr>
      <w:spacing w:after="0" w:line="240" w:lineRule="auto"/>
    </w:pPr>
    <w:rPr>
      <w:rFonts w:eastAsiaTheme="minorHAnsi" w:cs="Arial"/>
      <w:sz w:val="20"/>
      <w:szCs w:val="20"/>
      <w:lang w:eastAsia="en-US"/>
    </w:rPr>
  </w:style>
  <w:style w:type="paragraph" w:customStyle="1" w:styleId="2DF2F2C6EB174A8A8196F30DBD981D433">
    <w:name w:val="2DF2F2C6EB174A8A8196F30DBD981D433"/>
    <w:rsid w:val="001D357F"/>
    <w:pPr>
      <w:spacing w:after="0" w:line="240" w:lineRule="auto"/>
    </w:pPr>
    <w:rPr>
      <w:rFonts w:eastAsiaTheme="minorHAnsi" w:cs="Arial"/>
      <w:sz w:val="20"/>
      <w:szCs w:val="20"/>
      <w:lang w:eastAsia="en-US"/>
    </w:rPr>
  </w:style>
  <w:style w:type="paragraph" w:customStyle="1" w:styleId="8825C25188D741CB8FF1EAB6338D3DC93">
    <w:name w:val="8825C25188D741CB8FF1EAB6338D3DC93"/>
    <w:rsid w:val="001D357F"/>
    <w:pPr>
      <w:spacing w:after="0" w:line="240" w:lineRule="auto"/>
    </w:pPr>
    <w:rPr>
      <w:rFonts w:eastAsiaTheme="minorHAnsi" w:cs="Arial"/>
      <w:sz w:val="20"/>
      <w:szCs w:val="20"/>
      <w:lang w:eastAsia="en-US"/>
    </w:rPr>
  </w:style>
  <w:style w:type="paragraph" w:customStyle="1" w:styleId="20AA67F735D94B7091BC2E8EF179D82F3">
    <w:name w:val="20AA67F735D94B7091BC2E8EF179D82F3"/>
    <w:rsid w:val="001D357F"/>
    <w:pPr>
      <w:spacing w:after="0" w:line="240" w:lineRule="auto"/>
    </w:pPr>
    <w:rPr>
      <w:rFonts w:eastAsiaTheme="minorHAnsi" w:cs="Arial"/>
      <w:sz w:val="20"/>
      <w:szCs w:val="20"/>
      <w:lang w:eastAsia="en-US"/>
    </w:rPr>
  </w:style>
  <w:style w:type="paragraph" w:customStyle="1" w:styleId="3AEE5007665044019943B696786D55343">
    <w:name w:val="3AEE5007665044019943B696786D55343"/>
    <w:rsid w:val="001D357F"/>
    <w:pPr>
      <w:spacing w:after="0" w:line="240" w:lineRule="auto"/>
    </w:pPr>
    <w:rPr>
      <w:rFonts w:eastAsiaTheme="minorHAnsi" w:cs="Arial"/>
      <w:sz w:val="20"/>
      <w:szCs w:val="20"/>
      <w:lang w:eastAsia="en-US"/>
    </w:rPr>
  </w:style>
  <w:style w:type="paragraph" w:customStyle="1" w:styleId="1C9D3FE921AF4F2B939B519EF7DDF5033">
    <w:name w:val="1C9D3FE921AF4F2B939B519EF7DDF5033"/>
    <w:rsid w:val="001D357F"/>
    <w:pPr>
      <w:spacing w:after="0" w:line="240" w:lineRule="auto"/>
    </w:pPr>
    <w:rPr>
      <w:rFonts w:eastAsiaTheme="minorHAnsi" w:cs="Arial"/>
      <w:sz w:val="20"/>
      <w:szCs w:val="20"/>
      <w:lang w:eastAsia="en-US"/>
    </w:rPr>
  </w:style>
  <w:style w:type="paragraph" w:customStyle="1" w:styleId="D137A8715F104ED4A3BBEAB6BFAA1BA43">
    <w:name w:val="D137A8715F104ED4A3BBEAB6BFAA1BA43"/>
    <w:rsid w:val="001D357F"/>
    <w:pPr>
      <w:spacing w:after="0" w:line="240" w:lineRule="auto"/>
    </w:pPr>
    <w:rPr>
      <w:rFonts w:eastAsiaTheme="minorHAnsi" w:cs="Arial"/>
      <w:sz w:val="20"/>
      <w:szCs w:val="20"/>
      <w:lang w:eastAsia="en-US"/>
    </w:rPr>
  </w:style>
  <w:style w:type="paragraph" w:customStyle="1" w:styleId="500D0471FE224A32BD8F040B8F5FF7953">
    <w:name w:val="500D0471FE224A32BD8F040B8F5FF7953"/>
    <w:rsid w:val="001D357F"/>
    <w:pPr>
      <w:spacing w:after="0" w:line="240" w:lineRule="auto"/>
    </w:pPr>
    <w:rPr>
      <w:rFonts w:eastAsiaTheme="minorHAnsi" w:cs="Arial"/>
      <w:sz w:val="20"/>
      <w:szCs w:val="20"/>
      <w:lang w:eastAsia="en-US"/>
    </w:rPr>
  </w:style>
  <w:style w:type="paragraph" w:customStyle="1" w:styleId="9E079D9730F449D29810A564C7113D623">
    <w:name w:val="9E079D9730F449D29810A564C7113D623"/>
    <w:rsid w:val="001D357F"/>
    <w:pPr>
      <w:spacing w:after="0" w:line="240" w:lineRule="auto"/>
    </w:pPr>
    <w:rPr>
      <w:rFonts w:eastAsiaTheme="minorHAnsi" w:cs="Arial"/>
      <w:sz w:val="20"/>
      <w:szCs w:val="20"/>
      <w:lang w:eastAsia="en-US"/>
    </w:rPr>
  </w:style>
  <w:style w:type="paragraph" w:customStyle="1" w:styleId="4C68FF4E723040E4A10E6E998083599E3">
    <w:name w:val="4C68FF4E723040E4A10E6E998083599E3"/>
    <w:rsid w:val="001D357F"/>
    <w:pPr>
      <w:spacing w:after="0" w:line="240" w:lineRule="auto"/>
    </w:pPr>
    <w:rPr>
      <w:rFonts w:eastAsiaTheme="minorHAnsi" w:cs="Arial"/>
      <w:sz w:val="20"/>
      <w:szCs w:val="20"/>
      <w:lang w:eastAsia="en-US"/>
    </w:rPr>
  </w:style>
  <w:style w:type="paragraph" w:customStyle="1" w:styleId="4C2BFA5FEBF1422A812BD5B729D6FC583">
    <w:name w:val="4C2BFA5FEBF1422A812BD5B729D6FC583"/>
    <w:rsid w:val="001D357F"/>
    <w:pPr>
      <w:spacing w:after="0" w:line="240" w:lineRule="auto"/>
    </w:pPr>
    <w:rPr>
      <w:rFonts w:eastAsiaTheme="minorHAnsi" w:cs="Arial"/>
      <w:sz w:val="20"/>
      <w:szCs w:val="20"/>
      <w:lang w:eastAsia="en-US"/>
    </w:rPr>
  </w:style>
  <w:style w:type="paragraph" w:customStyle="1" w:styleId="22B88595889D4FEEB9C9B0D1A9F1034F3">
    <w:name w:val="22B88595889D4FEEB9C9B0D1A9F1034F3"/>
    <w:rsid w:val="001D357F"/>
    <w:pPr>
      <w:spacing w:after="0" w:line="240" w:lineRule="auto"/>
    </w:pPr>
    <w:rPr>
      <w:rFonts w:eastAsiaTheme="minorHAnsi" w:cs="Arial"/>
      <w:sz w:val="20"/>
      <w:szCs w:val="20"/>
      <w:lang w:eastAsia="en-US"/>
    </w:rPr>
  </w:style>
  <w:style w:type="paragraph" w:customStyle="1" w:styleId="F94E2A2346C1411497BD699F5EB444713">
    <w:name w:val="F94E2A2346C1411497BD699F5EB444713"/>
    <w:rsid w:val="001D357F"/>
    <w:pPr>
      <w:spacing w:after="0" w:line="240" w:lineRule="auto"/>
    </w:pPr>
    <w:rPr>
      <w:rFonts w:eastAsiaTheme="minorHAnsi" w:cs="Arial"/>
      <w:sz w:val="20"/>
      <w:szCs w:val="20"/>
      <w:lang w:eastAsia="en-US"/>
    </w:rPr>
  </w:style>
  <w:style w:type="paragraph" w:customStyle="1" w:styleId="C902D46BF1F8489FAC660BA62464B9D23">
    <w:name w:val="C902D46BF1F8489FAC660BA62464B9D23"/>
    <w:rsid w:val="001D357F"/>
    <w:pPr>
      <w:spacing w:after="0" w:line="240" w:lineRule="auto"/>
    </w:pPr>
    <w:rPr>
      <w:rFonts w:eastAsiaTheme="minorHAnsi" w:cs="Arial"/>
      <w:sz w:val="20"/>
      <w:szCs w:val="20"/>
      <w:lang w:eastAsia="en-US"/>
    </w:rPr>
  </w:style>
  <w:style w:type="paragraph" w:customStyle="1" w:styleId="14CF3172F6BD47B2974C6ACF67605CEA3">
    <w:name w:val="14CF3172F6BD47B2974C6ACF67605CEA3"/>
    <w:rsid w:val="001D357F"/>
    <w:pPr>
      <w:spacing w:after="0" w:line="240" w:lineRule="auto"/>
    </w:pPr>
    <w:rPr>
      <w:rFonts w:eastAsiaTheme="minorHAnsi" w:cs="Arial"/>
      <w:sz w:val="20"/>
      <w:szCs w:val="20"/>
      <w:lang w:eastAsia="en-US"/>
    </w:rPr>
  </w:style>
  <w:style w:type="paragraph" w:customStyle="1" w:styleId="A3B17EF00EB242FFBD896C7D088A61D73">
    <w:name w:val="A3B17EF00EB242FFBD896C7D088A61D73"/>
    <w:rsid w:val="001D357F"/>
    <w:pPr>
      <w:spacing w:after="0" w:line="240" w:lineRule="auto"/>
    </w:pPr>
    <w:rPr>
      <w:rFonts w:eastAsiaTheme="minorHAnsi" w:cs="Arial"/>
      <w:sz w:val="20"/>
      <w:szCs w:val="20"/>
      <w:lang w:eastAsia="en-US"/>
    </w:rPr>
  </w:style>
  <w:style w:type="paragraph" w:customStyle="1" w:styleId="417B4E31DD5541B993120C462B99E4EC3">
    <w:name w:val="417B4E31DD5541B993120C462B99E4EC3"/>
    <w:rsid w:val="001D357F"/>
    <w:pPr>
      <w:spacing w:after="0" w:line="240" w:lineRule="auto"/>
    </w:pPr>
    <w:rPr>
      <w:rFonts w:eastAsiaTheme="minorHAnsi" w:cs="Arial"/>
      <w:sz w:val="20"/>
      <w:szCs w:val="20"/>
      <w:lang w:eastAsia="en-US"/>
    </w:rPr>
  </w:style>
  <w:style w:type="paragraph" w:customStyle="1" w:styleId="3E7B9606CFDB43E6A6CFDF345C65A3293">
    <w:name w:val="3E7B9606CFDB43E6A6CFDF345C65A3293"/>
    <w:rsid w:val="001D357F"/>
    <w:pPr>
      <w:spacing w:after="0" w:line="240" w:lineRule="auto"/>
    </w:pPr>
    <w:rPr>
      <w:rFonts w:eastAsiaTheme="minorHAnsi" w:cs="Arial"/>
      <w:sz w:val="20"/>
      <w:szCs w:val="20"/>
      <w:lang w:eastAsia="en-US"/>
    </w:rPr>
  </w:style>
  <w:style w:type="paragraph" w:customStyle="1" w:styleId="E88E54FA3D2F43BDB33482AF067099863">
    <w:name w:val="E88E54FA3D2F43BDB33482AF067099863"/>
    <w:rsid w:val="001D357F"/>
    <w:pPr>
      <w:spacing w:after="0" w:line="240" w:lineRule="auto"/>
    </w:pPr>
    <w:rPr>
      <w:rFonts w:eastAsiaTheme="minorHAnsi" w:cs="Arial"/>
      <w:sz w:val="20"/>
      <w:szCs w:val="20"/>
      <w:lang w:eastAsia="en-US"/>
    </w:rPr>
  </w:style>
  <w:style w:type="paragraph" w:customStyle="1" w:styleId="60A8F4053B55485C8CB6B4E79DA0435B3">
    <w:name w:val="60A8F4053B55485C8CB6B4E79DA0435B3"/>
    <w:rsid w:val="001D357F"/>
    <w:pPr>
      <w:spacing w:after="0" w:line="240" w:lineRule="auto"/>
    </w:pPr>
    <w:rPr>
      <w:rFonts w:eastAsiaTheme="minorHAnsi" w:cs="Arial"/>
      <w:sz w:val="20"/>
      <w:szCs w:val="20"/>
      <w:lang w:eastAsia="en-US"/>
    </w:rPr>
  </w:style>
  <w:style w:type="paragraph" w:customStyle="1" w:styleId="EEDA1F5BE9554F318159BE7F694F5A073">
    <w:name w:val="EEDA1F5BE9554F318159BE7F694F5A073"/>
    <w:rsid w:val="001D357F"/>
    <w:pPr>
      <w:spacing w:after="0" w:line="240" w:lineRule="auto"/>
    </w:pPr>
    <w:rPr>
      <w:rFonts w:eastAsiaTheme="minorHAnsi" w:cs="Arial"/>
      <w:sz w:val="20"/>
      <w:szCs w:val="20"/>
      <w:lang w:eastAsia="en-US"/>
    </w:rPr>
  </w:style>
  <w:style w:type="paragraph" w:customStyle="1" w:styleId="630A00A628C94D20B3773A9D2BAC4C8F3">
    <w:name w:val="630A00A628C94D20B3773A9D2BAC4C8F3"/>
    <w:rsid w:val="001D357F"/>
    <w:pPr>
      <w:spacing w:after="0" w:line="240" w:lineRule="auto"/>
    </w:pPr>
    <w:rPr>
      <w:rFonts w:eastAsiaTheme="minorHAnsi" w:cs="Arial"/>
      <w:sz w:val="20"/>
      <w:szCs w:val="20"/>
      <w:lang w:eastAsia="en-US"/>
    </w:rPr>
  </w:style>
  <w:style w:type="paragraph" w:customStyle="1" w:styleId="A7AE91449DED4DC0A7623683B4E1E2153">
    <w:name w:val="A7AE91449DED4DC0A7623683B4E1E2153"/>
    <w:rsid w:val="001D357F"/>
    <w:pPr>
      <w:spacing w:after="0" w:line="240" w:lineRule="auto"/>
    </w:pPr>
    <w:rPr>
      <w:rFonts w:eastAsiaTheme="minorHAnsi" w:cs="Arial"/>
      <w:sz w:val="20"/>
      <w:szCs w:val="20"/>
      <w:lang w:eastAsia="en-US"/>
    </w:rPr>
  </w:style>
  <w:style w:type="paragraph" w:customStyle="1" w:styleId="6E5908E725F4418292A88C24F8A9BC423">
    <w:name w:val="6E5908E725F4418292A88C24F8A9BC423"/>
    <w:rsid w:val="001D357F"/>
    <w:pPr>
      <w:spacing w:after="0" w:line="240" w:lineRule="auto"/>
    </w:pPr>
    <w:rPr>
      <w:rFonts w:eastAsiaTheme="minorHAnsi" w:cs="Arial"/>
      <w:sz w:val="20"/>
      <w:szCs w:val="20"/>
      <w:lang w:eastAsia="en-US"/>
    </w:rPr>
  </w:style>
  <w:style w:type="paragraph" w:customStyle="1" w:styleId="DF71D735026C45479C19EB1441E7FEB43">
    <w:name w:val="DF71D735026C45479C19EB1441E7FEB43"/>
    <w:rsid w:val="001D357F"/>
    <w:pPr>
      <w:spacing w:after="0" w:line="240" w:lineRule="auto"/>
    </w:pPr>
    <w:rPr>
      <w:rFonts w:eastAsiaTheme="minorHAnsi" w:cs="Arial"/>
      <w:sz w:val="20"/>
      <w:szCs w:val="20"/>
      <w:lang w:eastAsia="en-US"/>
    </w:rPr>
  </w:style>
  <w:style w:type="paragraph" w:customStyle="1" w:styleId="FE64238D269F4053B013C78CF4F67F143">
    <w:name w:val="FE64238D269F4053B013C78CF4F67F143"/>
    <w:rsid w:val="001D357F"/>
    <w:pPr>
      <w:spacing w:after="0" w:line="240" w:lineRule="auto"/>
    </w:pPr>
    <w:rPr>
      <w:rFonts w:eastAsiaTheme="minorHAnsi" w:cs="Arial"/>
      <w:sz w:val="20"/>
      <w:szCs w:val="20"/>
      <w:lang w:eastAsia="en-US"/>
    </w:rPr>
  </w:style>
  <w:style w:type="paragraph" w:customStyle="1" w:styleId="EB66F82A540E42B8B1349285099761703">
    <w:name w:val="EB66F82A540E42B8B1349285099761703"/>
    <w:rsid w:val="001D357F"/>
    <w:pPr>
      <w:spacing w:after="0" w:line="240" w:lineRule="auto"/>
    </w:pPr>
    <w:rPr>
      <w:rFonts w:eastAsiaTheme="minorHAnsi" w:cs="Arial"/>
      <w:sz w:val="20"/>
      <w:szCs w:val="20"/>
      <w:lang w:eastAsia="en-US"/>
    </w:rPr>
  </w:style>
  <w:style w:type="paragraph" w:customStyle="1" w:styleId="26413A3F33D4497D8352344353E5BBCA3">
    <w:name w:val="26413A3F33D4497D8352344353E5BBCA3"/>
    <w:rsid w:val="001D357F"/>
    <w:pPr>
      <w:spacing w:after="0" w:line="240" w:lineRule="auto"/>
    </w:pPr>
    <w:rPr>
      <w:rFonts w:eastAsiaTheme="minorHAnsi" w:cs="Arial"/>
      <w:sz w:val="20"/>
      <w:szCs w:val="20"/>
      <w:lang w:eastAsia="en-US"/>
    </w:rPr>
  </w:style>
  <w:style w:type="paragraph" w:customStyle="1" w:styleId="7929D3FC01C34573A55DFA85734CCDA13">
    <w:name w:val="7929D3FC01C34573A55DFA85734CCDA13"/>
    <w:rsid w:val="001D357F"/>
    <w:pPr>
      <w:spacing w:after="0" w:line="240" w:lineRule="auto"/>
    </w:pPr>
    <w:rPr>
      <w:rFonts w:eastAsiaTheme="minorHAnsi" w:cs="Arial"/>
      <w:sz w:val="20"/>
      <w:szCs w:val="20"/>
      <w:lang w:eastAsia="en-US"/>
    </w:rPr>
  </w:style>
  <w:style w:type="paragraph" w:customStyle="1" w:styleId="DC2BAF7CE51B411EB7BE2265E483F6E23">
    <w:name w:val="DC2BAF7CE51B411EB7BE2265E483F6E23"/>
    <w:rsid w:val="001D357F"/>
    <w:pPr>
      <w:spacing w:after="0" w:line="240" w:lineRule="auto"/>
    </w:pPr>
    <w:rPr>
      <w:rFonts w:eastAsiaTheme="minorHAnsi" w:cs="Arial"/>
      <w:sz w:val="20"/>
      <w:szCs w:val="20"/>
      <w:lang w:eastAsia="en-US"/>
    </w:rPr>
  </w:style>
  <w:style w:type="paragraph" w:customStyle="1" w:styleId="9B84CB8AD7B340DEAB56B96F98E8C53F3">
    <w:name w:val="9B84CB8AD7B340DEAB56B96F98E8C53F3"/>
    <w:rsid w:val="001D357F"/>
    <w:pPr>
      <w:spacing w:after="0" w:line="240" w:lineRule="auto"/>
    </w:pPr>
    <w:rPr>
      <w:rFonts w:eastAsiaTheme="minorHAnsi" w:cs="Arial"/>
      <w:sz w:val="20"/>
      <w:szCs w:val="20"/>
      <w:lang w:eastAsia="en-US"/>
    </w:rPr>
  </w:style>
  <w:style w:type="paragraph" w:customStyle="1" w:styleId="D7436E88F4FB49C79E45E97FDD6A5B9E5">
    <w:name w:val="D7436E88F4FB49C79E45E97FDD6A5B9E5"/>
    <w:rsid w:val="001D357F"/>
    <w:pPr>
      <w:spacing w:after="0" w:line="240" w:lineRule="auto"/>
    </w:pPr>
    <w:rPr>
      <w:rFonts w:eastAsiaTheme="minorHAnsi" w:cs="Arial"/>
      <w:sz w:val="20"/>
      <w:szCs w:val="20"/>
      <w:lang w:eastAsia="en-US"/>
    </w:rPr>
  </w:style>
  <w:style w:type="paragraph" w:customStyle="1" w:styleId="A9236F72BAC24E33830940E5E69272955">
    <w:name w:val="A9236F72BAC24E33830940E5E69272955"/>
    <w:rsid w:val="001D357F"/>
    <w:pPr>
      <w:spacing w:after="0" w:line="240" w:lineRule="auto"/>
    </w:pPr>
    <w:rPr>
      <w:rFonts w:eastAsiaTheme="minorHAnsi" w:cs="Arial"/>
      <w:sz w:val="20"/>
      <w:szCs w:val="20"/>
      <w:lang w:eastAsia="en-US"/>
    </w:rPr>
  </w:style>
  <w:style w:type="paragraph" w:customStyle="1" w:styleId="26F63DCE61E742C0875939250BC646F91">
    <w:name w:val="26F63DCE61E742C0875939250BC646F91"/>
    <w:rsid w:val="001D357F"/>
    <w:pPr>
      <w:spacing w:after="0" w:line="240" w:lineRule="auto"/>
    </w:pPr>
    <w:rPr>
      <w:rFonts w:eastAsiaTheme="minorHAnsi" w:cs="Arial"/>
      <w:sz w:val="20"/>
      <w:szCs w:val="20"/>
      <w:lang w:eastAsia="en-US"/>
    </w:rPr>
  </w:style>
  <w:style w:type="paragraph" w:customStyle="1" w:styleId="5BCF097D9E874A2796F1EE9B833D52F41">
    <w:name w:val="5BCF097D9E874A2796F1EE9B833D52F41"/>
    <w:rsid w:val="001D357F"/>
    <w:pPr>
      <w:spacing w:after="0" w:line="240" w:lineRule="auto"/>
    </w:pPr>
    <w:rPr>
      <w:rFonts w:eastAsiaTheme="minorHAnsi" w:cs="Arial"/>
      <w:sz w:val="20"/>
      <w:szCs w:val="20"/>
      <w:lang w:eastAsia="en-US"/>
    </w:rPr>
  </w:style>
  <w:style w:type="paragraph" w:customStyle="1" w:styleId="C18E77B6EF9744E3B280B7B8604741BD4">
    <w:name w:val="C18E77B6EF9744E3B280B7B8604741BD4"/>
    <w:rsid w:val="001D357F"/>
    <w:pPr>
      <w:spacing w:after="0" w:line="240" w:lineRule="auto"/>
    </w:pPr>
    <w:rPr>
      <w:rFonts w:eastAsiaTheme="minorHAnsi" w:cs="Arial"/>
      <w:sz w:val="20"/>
      <w:szCs w:val="20"/>
      <w:lang w:eastAsia="en-US"/>
    </w:rPr>
  </w:style>
  <w:style w:type="paragraph" w:customStyle="1" w:styleId="7FC0E93B70A14DC697F927DE91DBB3433">
    <w:name w:val="7FC0E93B70A14DC697F927DE91DBB3433"/>
    <w:rsid w:val="001D357F"/>
    <w:pPr>
      <w:spacing w:after="0" w:line="240" w:lineRule="auto"/>
    </w:pPr>
    <w:rPr>
      <w:rFonts w:eastAsiaTheme="minorHAnsi" w:cs="Arial"/>
      <w:sz w:val="20"/>
      <w:szCs w:val="20"/>
      <w:lang w:eastAsia="en-US"/>
    </w:rPr>
  </w:style>
  <w:style w:type="paragraph" w:customStyle="1" w:styleId="F90175742F6B460090A05EE549BD0AAA3">
    <w:name w:val="F90175742F6B460090A05EE549BD0AAA3"/>
    <w:rsid w:val="001D357F"/>
    <w:pPr>
      <w:spacing w:after="0" w:line="240" w:lineRule="auto"/>
    </w:pPr>
    <w:rPr>
      <w:rFonts w:eastAsiaTheme="minorHAnsi" w:cs="Arial"/>
      <w:sz w:val="20"/>
      <w:szCs w:val="20"/>
      <w:lang w:eastAsia="en-US"/>
    </w:rPr>
  </w:style>
  <w:style w:type="paragraph" w:customStyle="1" w:styleId="3E53B55273A04FCFBBF328475D242AD83">
    <w:name w:val="3E53B55273A04FCFBBF328475D242AD83"/>
    <w:rsid w:val="001D357F"/>
    <w:pPr>
      <w:spacing w:after="0" w:line="240" w:lineRule="auto"/>
    </w:pPr>
    <w:rPr>
      <w:rFonts w:eastAsiaTheme="minorHAnsi" w:cs="Arial"/>
      <w:sz w:val="20"/>
      <w:szCs w:val="20"/>
      <w:lang w:eastAsia="en-US"/>
    </w:rPr>
  </w:style>
  <w:style w:type="paragraph" w:customStyle="1" w:styleId="890F02EAA0C545248076BB814D727F3C3">
    <w:name w:val="890F02EAA0C545248076BB814D727F3C3"/>
    <w:rsid w:val="001D357F"/>
    <w:pPr>
      <w:spacing w:after="0" w:line="240" w:lineRule="auto"/>
    </w:pPr>
    <w:rPr>
      <w:rFonts w:eastAsiaTheme="minorHAnsi" w:cs="Arial"/>
      <w:sz w:val="20"/>
      <w:szCs w:val="20"/>
      <w:lang w:eastAsia="en-US"/>
    </w:rPr>
  </w:style>
  <w:style w:type="paragraph" w:customStyle="1" w:styleId="8C9A1850ED0745789FB12E26CF608B933">
    <w:name w:val="8C9A1850ED0745789FB12E26CF608B933"/>
    <w:rsid w:val="001D357F"/>
    <w:pPr>
      <w:spacing w:after="0" w:line="240" w:lineRule="auto"/>
    </w:pPr>
    <w:rPr>
      <w:rFonts w:eastAsiaTheme="minorHAnsi" w:cs="Arial"/>
      <w:sz w:val="20"/>
      <w:szCs w:val="20"/>
      <w:lang w:eastAsia="en-US"/>
    </w:rPr>
  </w:style>
  <w:style w:type="paragraph" w:customStyle="1" w:styleId="47C72681D7784B9CA0EF88BC1D30B9093">
    <w:name w:val="47C72681D7784B9CA0EF88BC1D30B9093"/>
    <w:rsid w:val="001D357F"/>
    <w:pPr>
      <w:spacing w:after="0" w:line="240" w:lineRule="auto"/>
    </w:pPr>
    <w:rPr>
      <w:rFonts w:eastAsiaTheme="minorHAnsi" w:cs="Arial"/>
      <w:sz w:val="20"/>
      <w:szCs w:val="20"/>
      <w:lang w:eastAsia="en-US"/>
    </w:rPr>
  </w:style>
  <w:style w:type="paragraph" w:customStyle="1" w:styleId="8398EE88F8AA4499B7F1DB95BEBCB3123">
    <w:name w:val="8398EE88F8AA4499B7F1DB95BEBCB3123"/>
    <w:rsid w:val="001D357F"/>
    <w:pPr>
      <w:spacing w:after="0" w:line="240" w:lineRule="auto"/>
    </w:pPr>
    <w:rPr>
      <w:rFonts w:eastAsiaTheme="minorHAnsi" w:cs="Arial"/>
      <w:sz w:val="20"/>
      <w:szCs w:val="20"/>
      <w:lang w:eastAsia="en-US"/>
    </w:rPr>
  </w:style>
  <w:style w:type="paragraph" w:customStyle="1" w:styleId="A98CD91220624137990F4A1CE7E30A4F3">
    <w:name w:val="A98CD91220624137990F4A1CE7E30A4F3"/>
    <w:rsid w:val="001D357F"/>
    <w:pPr>
      <w:spacing w:after="0" w:line="240" w:lineRule="auto"/>
    </w:pPr>
    <w:rPr>
      <w:rFonts w:eastAsiaTheme="minorHAnsi" w:cs="Arial"/>
      <w:sz w:val="20"/>
      <w:szCs w:val="20"/>
      <w:lang w:eastAsia="en-US"/>
    </w:rPr>
  </w:style>
  <w:style w:type="paragraph" w:customStyle="1" w:styleId="C3512F412EA246ACAB839F8F72C005544">
    <w:name w:val="C3512F412EA246ACAB839F8F72C005544"/>
    <w:rsid w:val="001D357F"/>
    <w:pPr>
      <w:spacing w:after="0" w:line="240" w:lineRule="auto"/>
    </w:pPr>
    <w:rPr>
      <w:rFonts w:eastAsiaTheme="minorHAnsi" w:cs="Arial"/>
      <w:sz w:val="20"/>
      <w:szCs w:val="20"/>
      <w:lang w:eastAsia="en-US"/>
    </w:rPr>
  </w:style>
  <w:style w:type="paragraph" w:customStyle="1" w:styleId="84E30727AAF54ED093A1D6CD1DC35F604">
    <w:name w:val="84E30727AAF54ED093A1D6CD1DC35F604"/>
    <w:rsid w:val="001D357F"/>
    <w:pPr>
      <w:spacing w:after="0" w:line="240" w:lineRule="auto"/>
    </w:pPr>
    <w:rPr>
      <w:rFonts w:eastAsiaTheme="minorHAnsi" w:cs="Arial"/>
      <w:sz w:val="20"/>
      <w:szCs w:val="20"/>
      <w:lang w:eastAsia="en-US"/>
    </w:rPr>
  </w:style>
  <w:style w:type="paragraph" w:customStyle="1" w:styleId="56B4F6D7215A4F4992627C979C2D4B6F4">
    <w:name w:val="56B4F6D7215A4F4992627C979C2D4B6F4"/>
    <w:rsid w:val="001D357F"/>
    <w:pPr>
      <w:spacing w:after="0" w:line="240" w:lineRule="auto"/>
    </w:pPr>
    <w:rPr>
      <w:rFonts w:eastAsiaTheme="minorHAnsi" w:cs="Arial"/>
      <w:sz w:val="20"/>
      <w:szCs w:val="20"/>
      <w:lang w:eastAsia="en-US"/>
    </w:rPr>
  </w:style>
  <w:style w:type="paragraph" w:customStyle="1" w:styleId="DCE1D6666D534E98B4A4E0BE7ABE08574">
    <w:name w:val="DCE1D6666D534E98B4A4E0BE7ABE08574"/>
    <w:rsid w:val="001D357F"/>
    <w:pPr>
      <w:spacing w:after="0" w:line="240" w:lineRule="auto"/>
    </w:pPr>
    <w:rPr>
      <w:rFonts w:eastAsiaTheme="minorHAnsi" w:cs="Arial"/>
      <w:sz w:val="20"/>
      <w:szCs w:val="20"/>
      <w:lang w:eastAsia="en-US"/>
    </w:rPr>
  </w:style>
  <w:style w:type="paragraph" w:customStyle="1" w:styleId="EBD27D28504F405D8782D149C6A108EA2">
    <w:name w:val="EBD27D28504F405D8782D149C6A108EA2"/>
    <w:rsid w:val="001D357F"/>
    <w:pPr>
      <w:spacing w:after="0" w:line="240" w:lineRule="auto"/>
    </w:pPr>
    <w:rPr>
      <w:rFonts w:eastAsiaTheme="minorHAnsi" w:cs="Arial"/>
      <w:sz w:val="20"/>
      <w:szCs w:val="20"/>
      <w:lang w:eastAsia="en-US"/>
    </w:rPr>
  </w:style>
  <w:style w:type="paragraph" w:customStyle="1" w:styleId="62F1AEB77B644165A094C7718A17E1133">
    <w:name w:val="62F1AEB77B644165A094C7718A17E1133"/>
    <w:rsid w:val="001D357F"/>
    <w:pPr>
      <w:spacing w:after="0" w:line="240" w:lineRule="auto"/>
    </w:pPr>
    <w:rPr>
      <w:rFonts w:eastAsiaTheme="minorHAnsi" w:cs="Arial"/>
      <w:sz w:val="20"/>
      <w:szCs w:val="20"/>
      <w:lang w:eastAsia="en-US"/>
    </w:rPr>
  </w:style>
  <w:style w:type="paragraph" w:customStyle="1" w:styleId="69FD70E6B2A8470C9083A045C903BDDF">
    <w:name w:val="69FD70E6B2A8470C9083A045C903BDDF"/>
    <w:rsid w:val="001D357F"/>
  </w:style>
  <w:style w:type="paragraph" w:customStyle="1" w:styleId="417356F010424FDE83CF801353A25478">
    <w:name w:val="417356F010424FDE83CF801353A25478"/>
    <w:rsid w:val="00F841F3"/>
  </w:style>
  <w:style w:type="paragraph" w:customStyle="1" w:styleId="C250E362FE834DC68E4B6A9FD16F5111">
    <w:name w:val="C250E362FE834DC68E4B6A9FD16F5111"/>
    <w:rsid w:val="00F841F3"/>
  </w:style>
  <w:style w:type="paragraph" w:customStyle="1" w:styleId="A28024F1C61C461C957FDEFDC04D4D9D">
    <w:name w:val="A28024F1C61C461C957FDEFDC04D4D9D"/>
    <w:rsid w:val="00F841F3"/>
  </w:style>
  <w:style w:type="paragraph" w:customStyle="1" w:styleId="0FEB1FD7C8724DAFADC1A1DDE3A65E22">
    <w:name w:val="0FEB1FD7C8724DAFADC1A1DDE3A65E22"/>
    <w:rsid w:val="00F841F3"/>
  </w:style>
  <w:style w:type="paragraph" w:customStyle="1" w:styleId="0E19D1A7912647A886C9C1F463158EBD">
    <w:name w:val="0E19D1A7912647A886C9C1F463158EBD"/>
    <w:rsid w:val="009604D4"/>
  </w:style>
  <w:style w:type="paragraph" w:customStyle="1" w:styleId="B972A0B3420049AA8EEC9643A31F9885">
    <w:name w:val="B972A0B3420049AA8EEC9643A31F9885"/>
    <w:rsid w:val="009604D4"/>
  </w:style>
  <w:style w:type="paragraph" w:customStyle="1" w:styleId="BA080B7B628A4225A96335865D21A967">
    <w:name w:val="BA080B7B628A4225A96335865D21A967"/>
    <w:rsid w:val="009604D4"/>
  </w:style>
  <w:style w:type="paragraph" w:customStyle="1" w:styleId="BBD8E5B1C9B44B518179296A370F9E82">
    <w:name w:val="BBD8E5B1C9B44B518179296A370F9E82"/>
    <w:rsid w:val="009604D4"/>
  </w:style>
  <w:style w:type="paragraph" w:customStyle="1" w:styleId="3C539DDD414F4FCBA4E0241BC70F98FA">
    <w:name w:val="3C539DDD414F4FCBA4E0241BC70F98FA"/>
    <w:rsid w:val="00BB5E34"/>
  </w:style>
  <w:style w:type="paragraph" w:customStyle="1" w:styleId="DAB13F2764E44EE597821D45504F797B">
    <w:name w:val="DAB13F2764E44EE597821D45504F797B"/>
    <w:rsid w:val="00ED0A5A"/>
  </w:style>
  <w:style w:type="paragraph" w:customStyle="1" w:styleId="059F32FD490647ED9D73044D2910AEA6">
    <w:name w:val="059F32FD490647ED9D73044D2910AEA6"/>
    <w:rsid w:val="00ED0A5A"/>
  </w:style>
  <w:style w:type="paragraph" w:customStyle="1" w:styleId="6F4F812D45874BB38BFAE10A0B99A30B">
    <w:name w:val="6F4F812D45874BB38BFAE10A0B99A30B"/>
    <w:rsid w:val="00833D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4.xml><?xml version="1.0" encoding="utf-8"?>
<p:properties xmlns:p="http://schemas.microsoft.com/office/2006/metadata/properties" xmlns:xsi="http://www.w3.org/2001/XMLSchema-instance" xmlns:pc="http://schemas.microsoft.com/office/infopath/2007/PartnerControls">
  <documentManagement>
    <Document_x0020_Classification xmlns="b72ea069-06f7-4731-b05b-312a769246a7">Unit-Module Planning</Document_x0020_Classification>
    <Sort_x0020_Order xmlns="b72ea069-06f7-4731-b05b-312a769246a7">9</Sort_x0020_Order>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7D82C0593B46674B9C628214F7F78E62" ma:contentTypeVersion="4" ma:contentTypeDescription="Create a new document." ma:contentTypeScope="" ma:versionID="f415e9fb1df376819270c6d4e76143c1">
  <xsd:schema xmlns:xsd="http://www.w3.org/2001/XMLSchema" xmlns:xs="http://www.w3.org/2001/XMLSchema" xmlns:p="http://schemas.microsoft.com/office/2006/metadata/properties" xmlns:ns2="df1f1c5e-6418-41b7-879d-e2d65776a3ce" xmlns:ns3="b72ea069-06f7-4731-b05b-312a769246a7" targetNamespace="http://schemas.microsoft.com/office/2006/metadata/properties" ma:root="true" ma:fieldsID="288f4aa93777eb9a2fb14debfaa2b09c" ns2:_="" ns3:_="">
    <xsd:import namespace="df1f1c5e-6418-41b7-879d-e2d65776a3ce"/>
    <xsd:import namespace="b72ea069-06f7-4731-b05b-312a769246a7"/>
    <xsd:element name="properties">
      <xsd:complexType>
        <xsd:sequence>
          <xsd:element name="documentManagement">
            <xsd:complexType>
              <xsd:all>
                <xsd:element ref="ns2:_dlc_DocId" minOccurs="0"/>
                <xsd:element ref="ns2:_dlc_DocIdUrl" minOccurs="0"/>
                <xsd:element ref="ns2:_dlc_DocIdPersistId" minOccurs="0"/>
                <xsd:element ref="ns3:Document_x0020_Classification" minOccurs="0"/>
                <xsd:element ref="ns3:Sort_x0020_Ord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1f1c5e-6418-41b7-879d-e2d65776a3c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b72ea069-06f7-4731-b05b-312a769246a7" elementFormDefault="qualified">
    <xsd:import namespace="http://schemas.microsoft.com/office/2006/documentManagement/types"/>
    <xsd:import namespace="http://schemas.microsoft.com/office/infopath/2007/PartnerControls"/>
    <xsd:element name="Document_x0020_Classification" ma:index="11" nillable="true" ma:displayName="Document Classification" ma:format="Dropdown" ma:internalName="Document_x0020_Classification">
      <xsd:simpleType>
        <xsd:restriction base="dms:Choice">
          <xsd:enumeration value="Qualification-Course Planning"/>
          <xsd:enumeration value="Unit-Module Planning"/>
          <xsd:enumeration value="Delivery and Assessment"/>
          <xsd:enumeration value="Review"/>
          <xsd:enumeration value="Board of Studies"/>
          <xsd:enumeration value="TLC - ACE"/>
          <xsd:enumeration value="TLC - Commercial"/>
          <xsd:enumeration value="TLC - PCS"/>
          <xsd:enumeration value="TLC - FP&amp;C"/>
          <xsd:enumeration value="TLC - F&amp;F"/>
          <xsd:enumeration value="TLC - HACCOE"/>
          <xsd:enumeration value="TLC - C&amp;I"/>
          <xsd:enumeration value="GUIDELINES"/>
          <xsd:enumeration value="TEMPLATE"/>
          <xsd:enumeration value="Calendar"/>
          <xsd:enumeration value="Terms of Reference"/>
          <xsd:enumeration value="Example document"/>
        </xsd:restriction>
      </xsd:simpleType>
    </xsd:element>
    <xsd:element name="Sort_x0020_Order" ma:index="12" nillable="true" ma:displayName="No." ma:description="Document Order" ma:internalName="Sort_x0020_Order"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Resourc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42AF9C-CF6C-42C9-B797-80973186B6C6}">
  <ds:schemaRefs>
    <ds:schemaRef ds:uri="http://schemas.microsoft.com/sharepoint/v3/contenttype/forms"/>
  </ds:schemaRefs>
</ds:datastoreItem>
</file>

<file path=customXml/itemProps2.xml><?xml version="1.0" encoding="utf-8"?>
<ds:datastoreItem xmlns:ds="http://schemas.openxmlformats.org/officeDocument/2006/customXml" ds:itemID="{70FD9EFC-7DA1-415B-8C15-807FE17DEAAC}">
  <ds:schemaRefs>
    <ds:schemaRef ds:uri="http://schemas.microsoft.com/sharepoint/events"/>
  </ds:schemaRefs>
</ds:datastoreItem>
</file>

<file path=customXml/itemProps3.xml><?xml version="1.0" encoding="utf-8"?>
<ds:datastoreItem xmlns:ds="http://schemas.openxmlformats.org/officeDocument/2006/customXml" ds:itemID="{46B646D4-41C0-4BBC-ABA9-824348CEFA67}">
  <ds:schemaRefs>
    <ds:schemaRef ds:uri="http://schemas.microsoft.com/office/2006/customDocumentInformationPanel"/>
  </ds:schemaRefs>
</ds:datastoreItem>
</file>

<file path=customXml/itemProps4.xml><?xml version="1.0" encoding="utf-8"?>
<ds:datastoreItem xmlns:ds="http://schemas.openxmlformats.org/officeDocument/2006/customXml" ds:itemID="{4AF3E37A-701D-462E-8337-6EC36EA493C0}">
  <ds:schemaRefs>
    <ds:schemaRef ds:uri="http://schemas.microsoft.com/office/2006/metadata/properties"/>
    <ds:schemaRef ds:uri="http://schemas.microsoft.com/office/infopath/2007/PartnerControls"/>
    <ds:schemaRef ds:uri="b72ea069-06f7-4731-b05b-312a769246a7"/>
  </ds:schemaRefs>
</ds:datastoreItem>
</file>

<file path=customXml/itemProps5.xml><?xml version="1.0" encoding="utf-8"?>
<ds:datastoreItem xmlns:ds="http://schemas.openxmlformats.org/officeDocument/2006/customXml" ds:itemID="{F9CED06C-17D2-4C12-A719-4915ECF68B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1f1c5e-6418-41b7-879d-e2d65776a3ce"/>
    <ds:schemaRef ds:uri="b72ea069-06f7-4731-b05b-312a769246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3D795898-AEA6-43C4-BD29-845652635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Initial TAS design</Template>
  <TotalTime>89</TotalTime>
  <Pages>6</Pages>
  <Words>1962</Words>
  <Characters>11188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Kangan Institute</Company>
  <LinksUpToDate>false</LinksUpToDate>
  <CharactersWithSpaces>13124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Assessment Item 3</dc:subject>
  <dc:creator>Ben Northcott</dc:creator>
  <cp:keywords>Develop detailed component specifications from project specifications</cp:keywords>
  <dc:description>ICTICT502</dc:description>
  <cp:lastModifiedBy>Benjamen Calleja</cp:lastModifiedBy>
  <cp:revision>3</cp:revision>
  <cp:lastPrinted>2016-02-22T02:54:00Z</cp:lastPrinted>
  <dcterms:created xsi:type="dcterms:W3CDTF">2019-05-08T02:05:00Z</dcterms:created>
  <dcterms:modified xsi:type="dcterms:W3CDTF">2019-05-08T03:54:00Z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raining Package Code">
    <vt:lpwstr>CUV11</vt:lpwstr>
  </property>
  <property fmtid="{D5CDD505-2E9C-101B-9397-08002B2CF9AE}" pid="3" name="Training Package Title">
    <vt:lpwstr>Visual Arts, Crafts and Design Training package</vt:lpwstr>
  </property>
  <property fmtid="{D5CDD505-2E9C-101B-9397-08002B2CF9AE}" pid="4" name="Training Package Version">
    <vt:lpwstr>V1.0</vt:lpwstr>
  </property>
  <property fmtid="{D5CDD505-2E9C-101B-9397-08002B2CF9AE}" pid="5" name="Qualification Code">
    <vt:lpwstr>CUV50311</vt:lpwstr>
  </property>
  <property fmtid="{D5CDD505-2E9C-101B-9397-08002B2CF9AE}" pid="6" name="Qualification Title">
    <vt:lpwstr>Diploma of Graphic Design</vt:lpwstr>
  </property>
  <property fmtid="{D5CDD505-2E9C-101B-9397-08002B2CF9AE}" pid="7" name="Qualification Version">
    <vt:lpwstr>V 1.0 generated 27/5/2012</vt:lpwstr>
  </property>
  <property fmtid="{D5CDD505-2E9C-101B-9397-08002B2CF9AE}" pid="8" name="Delivery Location">
    <vt:lpwstr>Bendigo (City)</vt:lpwstr>
  </property>
  <property fmtid="{D5CDD505-2E9C-101B-9397-08002B2CF9AE}" pid="9" name="Interstate">
    <vt:lpwstr/>
  </property>
  <property fmtid="{D5CDD505-2E9C-101B-9397-08002B2CF9AE}" pid="10" name="Third Party Provider">
    <vt:lpwstr>No</vt:lpwstr>
  </property>
  <property fmtid="{D5CDD505-2E9C-101B-9397-08002B2CF9AE}" pid="11" name="International Delivery">
    <vt:lpwstr>No</vt:lpwstr>
  </property>
  <property fmtid="{D5CDD505-2E9C-101B-9397-08002B2CF9AE}" pid="12" name="Learner Profile">
    <vt:lpwstr>Exit VCE / School Leavers; Adults / Mature Age</vt:lpwstr>
  </property>
  <property fmtid="{D5CDD505-2E9C-101B-9397-08002B2CF9AE}" pid="13" name="Qualification Owner">
    <vt:lpwstr>Shawn Vlaeminck</vt:lpwstr>
  </property>
  <property fmtid="{D5CDD505-2E9C-101B-9397-08002B2CF9AE}" pid="14" name="Department">
    <vt:lpwstr>Digital Media and Graphic Design</vt:lpwstr>
  </property>
  <property fmtid="{D5CDD505-2E9C-101B-9397-08002B2CF9AE}" pid="15" name="Name">
    <vt:lpwstr>CUV50311 BKI TAS</vt:lpwstr>
  </property>
  <property fmtid="{D5CDD505-2E9C-101B-9397-08002B2CF9AE}" pid="16" name="ContentTypeId">
    <vt:lpwstr>0x0101007D82C0593B46674B9C628214F7F78E62</vt:lpwstr>
  </property>
  <property fmtid="{D5CDD505-2E9C-101B-9397-08002B2CF9AE}" pid="17" name="Order">
    <vt:r8>14100</vt:r8>
  </property>
</Properties>
</file>